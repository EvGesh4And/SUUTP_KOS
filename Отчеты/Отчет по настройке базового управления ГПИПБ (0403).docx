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60FD0193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r w:rsidR="00B9526D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23BB70EC" w:rsidR="00BC32CF" w:rsidRPr="00EF63D9" w:rsidRDefault="002B3769" w:rsidP="00D10EEB">
      <w:pPr>
        <w:pStyle w:val="44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ЗАВОДА </w:t>
      </w:r>
      <w:r w:rsidR="00B9526D">
        <w:rPr>
          <w:rFonts w:ascii="Times New Roman" w:hAnsi="Times New Roman" w:cs="Times New Roman"/>
          <w:caps/>
          <w:sz w:val="28"/>
          <w:szCs w:val="28"/>
        </w:rPr>
        <w:t>бисфенол А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008AA274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  <w:r w:rsidR="00B9526D">
        <w:rPr>
          <w:rFonts w:ascii="Times New Roman" w:hAnsi="Times New Roman"/>
          <w:caps/>
          <w:sz w:val="28"/>
          <w:szCs w:val="28"/>
        </w:rPr>
        <w:t>настройке базового управления</w:t>
      </w:r>
    </w:p>
    <w:p w14:paraId="200157A5" w14:textId="29A1F58F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r w:rsidRPr="00EF63D9">
        <w:rPr>
          <w:rFonts w:ascii="Times New Roman" w:hAnsi="Times New Roman"/>
          <w:bCs/>
          <w:sz w:val="28"/>
        </w:rPr>
        <w:fldChar w:fldCharType="begin"/>
      </w:r>
      <w:r w:rsidRPr="00EF63D9">
        <w:rPr>
          <w:rFonts w:ascii="Times New Roman" w:hAnsi="Times New Roman"/>
          <w:sz w:val="28"/>
        </w:rPr>
        <w:instrText>NUMPAGES  \* Arabic  \* MERGEFORMAT</w:instrText>
      </w:r>
      <w:r w:rsidRPr="00EF63D9">
        <w:rPr>
          <w:rFonts w:ascii="Times New Roman" w:hAnsi="Times New Roman"/>
          <w:bCs/>
          <w:sz w:val="28"/>
        </w:rPr>
        <w:fldChar w:fldCharType="separate"/>
      </w:r>
      <w:r w:rsidR="00016828">
        <w:rPr>
          <w:rFonts w:ascii="Times New Roman" w:hAnsi="Times New Roman"/>
          <w:noProof/>
          <w:sz w:val="28"/>
        </w:rPr>
        <w:t>11</w:t>
      </w:r>
      <w:r w:rsidRPr="00EF63D9">
        <w:rPr>
          <w:rFonts w:ascii="Times New Roman" w:hAnsi="Times New Roman"/>
          <w:bCs/>
          <w:sz w:val="28"/>
        </w:rPr>
        <w:fldChar w:fldCharType="end"/>
      </w:r>
      <w:r w:rsidRPr="00EF63D9">
        <w:rPr>
          <w:rFonts w:ascii="Times New Roman" w:hAnsi="Times New Roman"/>
          <w:bCs/>
          <w:sz w:val="28"/>
        </w:rPr>
        <w:t xml:space="preserve"> 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3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" w:name="_Hlk109299927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Руководитель проекта</w:t>
            </w:r>
          </w:p>
        </w:tc>
        <w:tc>
          <w:tcPr>
            <w:tcW w:w="4394" w:type="dxa"/>
          </w:tcPr>
          <w:p w14:paraId="0D6D8B60" w14:textId="6186F875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Content>
            <w:tc>
              <w:tcPr>
                <w:tcW w:w="4394" w:type="dxa"/>
              </w:tcPr>
              <w:p w14:paraId="466083B9" w14:textId="7C55F3C1" w:rsidR="00925B09" w:rsidRPr="00EF63D9" w:rsidRDefault="00457CF9" w:rsidP="00925B09">
                <w:pPr>
                  <w:pStyle w:val="38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С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афин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З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И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1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176A0925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11671163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t>202</w:t>
      </w:r>
      <w:r w:rsidR="00B9526D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2" w:name="_Toc443467833" w:displacedByCustomXml="next"/>
    <w:bookmarkEnd w:id="2" w:displacedByCustomXml="next"/>
    <w:bookmarkStart w:id="3" w:name="_Toc443551241" w:displacedByCustomXml="next"/>
    <w:bookmarkEnd w:id="3" w:displacedByCustomXml="next"/>
    <w:bookmarkStart w:id="4" w:name="_Toc443561337" w:displacedByCustomXml="next"/>
    <w:bookmarkEnd w:id="4" w:displacedByCustomXml="next"/>
    <w:bookmarkStart w:id="5" w:name="_Toc443574389" w:displacedByCustomXml="next"/>
    <w:bookmarkEnd w:id="5" w:displacedByCustomXml="next"/>
    <w:bookmarkStart w:id="6" w:name="_Toc443579264" w:displacedByCustomXml="next"/>
    <w:bookmarkEnd w:id="6" w:displacedByCustomXml="next"/>
    <w:bookmarkStart w:id="7" w:name="_Toc443467851" w:displacedByCustomXml="next"/>
    <w:bookmarkEnd w:id="7" w:displacedByCustomXml="next"/>
    <w:bookmarkStart w:id="8" w:name="_Toc443551259" w:displacedByCustomXml="next"/>
    <w:bookmarkEnd w:id="8" w:displacedByCustomXml="next"/>
    <w:bookmarkStart w:id="9" w:name="_Toc443561355" w:displacedByCustomXml="next"/>
    <w:bookmarkEnd w:id="9" w:displacedByCustomXml="next"/>
    <w:bookmarkStart w:id="10" w:name="_Toc443574407" w:displacedByCustomXml="next"/>
    <w:bookmarkEnd w:id="10" w:displacedByCustomXml="next"/>
    <w:bookmarkStart w:id="11" w:name="_Toc443467852" w:displacedByCustomXml="next"/>
    <w:bookmarkEnd w:id="11" w:displacedByCustomXml="next"/>
    <w:bookmarkStart w:id="12" w:name="_Toc443551260" w:displacedByCustomXml="next"/>
    <w:bookmarkEnd w:id="12" w:displacedByCustomXml="next"/>
    <w:bookmarkStart w:id="13" w:name="_Toc443561356" w:displacedByCustomXml="next"/>
    <w:bookmarkEnd w:id="13" w:displacedByCustomXml="next"/>
    <w:bookmarkStart w:id="14" w:name="_Toc443574408" w:displacedByCustomXml="next"/>
    <w:bookmarkEnd w:id="14" w:displacedByCustomXml="next"/>
    <w:bookmarkStart w:id="15" w:name="_Toc443467853" w:displacedByCustomXml="next"/>
    <w:bookmarkEnd w:id="15" w:displacedByCustomXml="next"/>
    <w:bookmarkStart w:id="16" w:name="_Toc443551261" w:displacedByCustomXml="next"/>
    <w:bookmarkEnd w:id="16" w:displacedByCustomXml="next"/>
    <w:bookmarkStart w:id="17" w:name="_Toc443561357" w:displacedByCustomXml="next"/>
    <w:bookmarkEnd w:id="17" w:displacedByCustomXml="next"/>
    <w:bookmarkStart w:id="18" w:name="_Toc443574409" w:displacedByCustomXml="next"/>
    <w:bookmarkEnd w:id="18" w:displacedByCustomXml="next"/>
    <w:bookmarkStart w:id="19" w:name="_Toc443467888" w:displacedByCustomXml="next"/>
    <w:bookmarkEnd w:id="19" w:displacedByCustomXml="next"/>
    <w:bookmarkStart w:id="20" w:name="_Toc443551296" w:displacedByCustomXml="next"/>
    <w:bookmarkEnd w:id="20" w:displacedByCustomXml="next"/>
    <w:bookmarkStart w:id="21" w:name="_Toc443561392" w:displacedByCustomXml="next"/>
    <w:bookmarkEnd w:id="21" w:displacedByCustomXml="next"/>
    <w:bookmarkStart w:id="22" w:name="_Toc443574444" w:displacedByCustomXml="next"/>
    <w:bookmarkEnd w:id="22" w:displacedByCustomXml="next"/>
    <w:bookmarkStart w:id="23" w:name="_Toc443467889" w:displacedByCustomXml="next"/>
    <w:bookmarkEnd w:id="23" w:displacedByCustomXml="next"/>
    <w:bookmarkStart w:id="24" w:name="_Toc443551297" w:displacedByCustomXml="next"/>
    <w:bookmarkEnd w:id="24" w:displacedByCustomXml="next"/>
    <w:bookmarkStart w:id="25" w:name="_Toc443561393" w:displacedByCustomXml="next"/>
    <w:bookmarkEnd w:id="25" w:displacedByCustomXml="next"/>
    <w:bookmarkStart w:id="26" w:name="_Toc443574445" w:displacedByCustomXml="next"/>
    <w:bookmarkEnd w:id="26" w:displacedByCustomXml="next"/>
    <w:bookmarkStart w:id="27" w:name="_Toc443467890" w:displacedByCustomXml="next"/>
    <w:bookmarkEnd w:id="27" w:displacedByCustomXml="next"/>
    <w:bookmarkStart w:id="28" w:name="_Toc443551298" w:displacedByCustomXml="next"/>
    <w:bookmarkEnd w:id="28" w:displacedByCustomXml="next"/>
    <w:bookmarkStart w:id="29" w:name="_Toc443561394" w:displacedByCustomXml="next"/>
    <w:bookmarkEnd w:id="29" w:displacedByCustomXml="next"/>
    <w:bookmarkStart w:id="30" w:name="_Toc443574446" w:displacedByCustomXml="next"/>
    <w:bookmarkEnd w:id="30" w:displacedByCustomXml="next"/>
    <w:bookmarkStart w:id="31" w:name="_Toc443467891" w:displacedByCustomXml="next"/>
    <w:bookmarkEnd w:id="31" w:displacedByCustomXml="next"/>
    <w:bookmarkStart w:id="32" w:name="_Toc443551299" w:displacedByCustomXml="next"/>
    <w:bookmarkEnd w:id="32" w:displacedByCustomXml="next"/>
    <w:bookmarkStart w:id="33" w:name="_Toc443561395" w:displacedByCustomXml="next"/>
    <w:bookmarkEnd w:id="33" w:displacedByCustomXml="next"/>
    <w:bookmarkStart w:id="34" w:name="_Toc443574447" w:displacedByCustomXml="next"/>
    <w:bookmarkEnd w:id="34" w:displacedByCustomXml="next"/>
    <w:bookmarkStart w:id="35" w:name="_Toc443467892" w:displacedByCustomXml="next"/>
    <w:bookmarkEnd w:id="35" w:displacedByCustomXml="next"/>
    <w:bookmarkStart w:id="36" w:name="_Toc443551300" w:displacedByCustomXml="next"/>
    <w:bookmarkEnd w:id="36" w:displacedByCustomXml="next"/>
    <w:bookmarkStart w:id="37" w:name="_Toc443561396" w:displacedByCustomXml="next"/>
    <w:bookmarkEnd w:id="37" w:displacedByCustomXml="next"/>
    <w:bookmarkStart w:id="38" w:name="_Toc443574448" w:displacedByCustomXml="next"/>
    <w:bookmarkEnd w:id="38" w:displacedByCustomXml="next"/>
    <w:bookmarkStart w:id="39" w:name="_Toc443467893" w:displacedByCustomXml="next"/>
    <w:bookmarkEnd w:id="39" w:displacedByCustomXml="next"/>
    <w:bookmarkStart w:id="40" w:name="_Toc443551301" w:displacedByCustomXml="next"/>
    <w:bookmarkEnd w:id="40" w:displacedByCustomXml="next"/>
    <w:bookmarkStart w:id="41" w:name="_Toc443561397" w:displacedByCustomXml="next"/>
    <w:bookmarkEnd w:id="41" w:displacedByCustomXml="next"/>
    <w:bookmarkStart w:id="42" w:name="_Toc443574449" w:displacedByCustomXml="next"/>
    <w:bookmarkEnd w:id="42" w:displacedByCustomXml="next"/>
    <w:bookmarkStart w:id="43" w:name="_Toc443467894" w:displacedByCustomXml="next"/>
    <w:bookmarkEnd w:id="43" w:displacedByCustomXml="next"/>
    <w:bookmarkStart w:id="44" w:name="_Toc443551302" w:displacedByCustomXml="next"/>
    <w:bookmarkEnd w:id="44" w:displacedByCustomXml="next"/>
    <w:bookmarkStart w:id="45" w:name="_Toc443561398" w:displacedByCustomXml="next"/>
    <w:bookmarkEnd w:id="45" w:displacedByCustomXml="next"/>
    <w:bookmarkStart w:id="46" w:name="_Toc443574450" w:displacedByCustomXml="next"/>
    <w:bookmarkEnd w:id="46" w:displacedByCustomXml="next"/>
    <w:bookmarkStart w:id="47" w:name="_Toc443467895" w:displacedByCustomXml="next"/>
    <w:bookmarkEnd w:id="47" w:displacedByCustomXml="next"/>
    <w:bookmarkStart w:id="48" w:name="_Toc443551303" w:displacedByCustomXml="next"/>
    <w:bookmarkEnd w:id="48" w:displacedByCustomXml="next"/>
    <w:bookmarkStart w:id="49" w:name="_Toc443561399" w:displacedByCustomXml="next"/>
    <w:bookmarkEnd w:id="49" w:displacedByCustomXml="next"/>
    <w:bookmarkStart w:id="50" w:name="_Toc443574451" w:displacedByCustomXml="next"/>
    <w:bookmarkEnd w:id="50" w:displacedByCustomXml="next"/>
    <w:bookmarkStart w:id="51" w:name="_Toc443467896" w:displacedByCustomXml="next"/>
    <w:bookmarkEnd w:id="51" w:displacedByCustomXml="next"/>
    <w:bookmarkStart w:id="52" w:name="_Toc443551304" w:displacedByCustomXml="next"/>
    <w:bookmarkEnd w:id="52" w:displacedByCustomXml="next"/>
    <w:bookmarkStart w:id="53" w:name="_Toc443561400" w:displacedByCustomXml="next"/>
    <w:bookmarkEnd w:id="53" w:displacedByCustomXml="next"/>
    <w:bookmarkStart w:id="54" w:name="_Toc443574452" w:displacedByCustomXml="next"/>
    <w:bookmarkEnd w:id="54" w:displacedByCustomXml="next"/>
    <w:bookmarkStart w:id="55" w:name="_Toc443467897" w:displacedByCustomXml="next"/>
    <w:bookmarkEnd w:id="55" w:displacedByCustomXml="next"/>
    <w:bookmarkStart w:id="56" w:name="_Toc443551305" w:displacedByCustomXml="next"/>
    <w:bookmarkEnd w:id="56" w:displacedByCustomXml="next"/>
    <w:bookmarkStart w:id="57" w:name="_Toc443561401" w:displacedByCustomXml="next"/>
    <w:bookmarkEnd w:id="57" w:displacedByCustomXml="next"/>
    <w:bookmarkStart w:id="58" w:name="_Toc443574453" w:displacedByCustomXml="next"/>
    <w:bookmarkEnd w:id="58" w:displacedByCustomXml="next"/>
    <w:bookmarkStart w:id="59" w:name="_Toc443467898" w:displacedByCustomXml="next"/>
    <w:bookmarkEnd w:id="59" w:displacedByCustomXml="next"/>
    <w:bookmarkStart w:id="60" w:name="_Toc443551306" w:displacedByCustomXml="next"/>
    <w:bookmarkEnd w:id="60" w:displacedByCustomXml="next"/>
    <w:bookmarkStart w:id="61" w:name="_Toc443561402" w:displacedByCustomXml="next"/>
    <w:bookmarkEnd w:id="61" w:displacedByCustomXml="next"/>
    <w:bookmarkStart w:id="62" w:name="_Toc443574454" w:displacedByCustomXml="next"/>
    <w:bookmarkEnd w:id="62" w:displacedByCustomXml="next"/>
    <w:bookmarkStart w:id="63" w:name="_Toc443467899" w:displacedByCustomXml="next"/>
    <w:bookmarkEnd w:id="63" w:displacedByCustomXml="next"/>
    <w:bookmarkStart w:id="64" w:name="_Toc443551307" w:displacedByCustomXml="next"/>
    <w:bookmarkEnd w:id="64" w:displacedByCustomXml="next"/>
    <w:bookmarkStart w:id="65" w:name="_Toc443561403" w:displacedByCustomXml="next"/>
    <w:bookmarkEnd w:id="65" w:displacedByCustomXml="next"/>
    <w:bookmarkStart w:id="66" w:name="_Toc443574455" w:displacedByCustomXml="next"/>
    <w:bookmarkEnd w:id="66" w:displacedByCustomXml="next"/>
    <w:bookmarkStart w:id="67" w:name="_Toc443467900" w:displacedByCustomXml="next"/>
    <w:bookmarkEnd w:id="67" w:displacedByCustomXml="next"/>
    <w:bookmarkStart w:id="68" w:name="_Toc443551308" w:displacedByCustomXml="next"/>
    <w:bookmarkEnd w:id="68" w:displacedByCustomXml="next"/>
    <w:bookmarkStart w:id="69" w:name="_Toc443561404" w:displacedByCustomXml="next"/>
    <w:bookmarkEnd w:id="69" w:displacedByCustomXml="next"/>
    <w:bookmarkStart w:id="70" w:name="_Toc443574456" w:displacedByCustomXml="next"/>
    <w:bookmarkEnd w:id="70" w:displacedByCustomXml="next"/>
    <w:bookmarkStart w:id="71" w:name="_Toc443467901" w:displacedByCustomXml="next"/>
    <w:bookmarkEnd w:id="71" w:displacedByCustomXml="next"/>
    <w:bookmarkStart w:id="72" w:name="_Toc443551309" w:displacedByCustomXml="next"/>
    <w:bookmarkEnd w:id="72" w:displacedByCustomXml="next"/>
    <w:bookmarkStart w:id="73" w:name="_Toc443561405" w:displacedByCustomXml="next"/>
    <w:bookmarkEnd w:id="73" w:displacedByCustomXml="next"/>
    <w:bookmarkStart w:id="74" w:name="_Toc443574457" w:displacedByCustomXml="next"/>
    <w:bookmarkEnd w:id="74" w:displacedByCustomXml="next"/>
    <w:bookmarkStart w:id="75" w:name="_Toc443467902" w:displacedByCustomXml="next"/>
    <w:bookmarkEnd w:id="75" w:displacedByCustomXml="next"/>
    <w:bookmarkStart w:id="76" w:name="_Toc443551310" w:displacedByCustomXml="next"/>
    <w:bookmarkEnd w:id="76" w:displacedByCustomXml="next"/>
    <w:bookmarkStart w:id="77" w:name="_Toc443561406" w:displacedByCustomXml="next"/>
    <w:bookmarkEnd w:id="77" w:displacedByCustomXml="next"/>
    <w:bookmarkStart w:id="78" w:name="_Toc443574458" w:displacedByCustomXml="next"/>
    <w:bookmarkEnd w:id="78" w:displacedByCustomXml="next"/>
    <w:bookmarkStart w:id="79" w:name="_Toc443467903" w:displacedByCustomXml="next"/>
    <w:bookmarkEnd w:id="79" w:displacedByCustomXml="next"/>
    <w:bookmarkStart w:id="80" w:name="_Toc443551311" w:displacedByCustomXml="next"/>
    <w:bookmarkEnd w:id="80" w:displacedByCustomXml="next"/>
    <w:bookmarkStart w:id="81" w:name="_Toc443561407" w:displacedByCustomXml="next"/>
    <w:bookmarkEnd w:id="81" w:displacedByCustomXml="next"/>
    <w:bookmarkStart w:id="82" w:name="_Toc443574459" w:displacedByCustomXml="next"/>
    <w:bookmarkEnd w:id="82" w:displacedByCustomXml="next"/>
    <w:bookmarkStart w:id="83" w:name="_Toc443467905" w:displacedByCustomXml="next"/>
    <w:bookmarkEnd w:id="83" w:displacedByCustomXml="next"/>
    <w:bookmarkStart w:id="84" w:name="_Toc443551313" w:displacedByCustomXml="next"/>
    <w:bookmarkEnd w:id="84" w:displacedByCustomXml="next"/>
    <w:bookmarkStart w:id="85" w:name="_Toc443561409" w:displacedByCustomXml="next"/>
    <w:bookmarkEnd w:id="85" w:displacedByCustomXml="next"/>
    <w:bookmarkStart w:id="86" w:name="_Toc443574461" w:displacedByCustomXml="next"/>
    <w:bookmarkEnd w:id="86" w:displacedByCustomXml="next"/>
    <w:bookmarkStart w:id="87" w:name="_Toc443467906" w:displacedByCustomXml="next"/>
    <w:bookmarkEnd w:id="87" w:displacedByCustomXml="next"/>
    <w:bookmarkStart w:id="88" w:name="_Toc443551314" w:displacedByCustomXml="next"/>
    <w:bookmarkEnd w:id="88" w:displacedByCustomXml="next"/>
    <w:bookmarkStart w:id="89" w:name="_Toc443561410" w:displacedByCustomXml="next"/>
    <w:bookmarkEnd w:id="89" w:displacedByCustomXml="next"/>
    <w:bookmarkStart w:id="90" w:name="_Toc443574462" w:displacedByCustomXml="next"/>
    <w:bookmarkEnd w:id="90" w:displacedByCustomXml="next"/>
    <w:bookmarkStart w:id="91" w:name="_Toc443467907" w:displacedByCustomXml="next"/>
    <w:bookmarkEnd w:id="91" w:displacedByCustomXml="next"/>
    <w:bookmarkStart w:id="92" w:name="_Toc443551315" w:displacedByCustomXml="next"/>
    <w:bookmarkEnd w:id="92" w:displacedByCustomXml="next"/>
    <w:bookmarkStart w:id="93" w:name="_Toc443561411" w:displacedByCustomXml="next"/>
    <w:bookmarkEnd w:id="93" w:displacedByCustomXml="next"/>
    <w:bookmarkStart w:id="94" w:name="_Toc443574463" w:displacedByCustomXml="next"/>
    <w:bookmarkEnd w:id="94" w:displacedByCustomXml="next"/>
    <w:bookmarkStart w:id="95" w:name="_Toc443467908" w:displacedByCustomXml="next"/>
    <w:bookmarkEnd w:id="95" w:displacedByCustomXml="next"/>
    <w:bookmarkStart w:id="96" w:name="_Toc443551316" w:displacedByCustomXml="next"/>
    <w:bookmarkEnd w:id="96" w:displacedByCustomXml="next"/>
    <w:bookmarkStart w:id="97" w:name="_Toc443561412" w:displacedByCustomXml="next"/>
    <w:bookmarkEnd w:id="97" w:displacedByCustomXml="next"/>
    <w:bookmarkStart w:id="98" w:name="_Toc443574464" w:displacedByCustomXml="next"/>
    <w:bookmarkEnd w:id="98" w:displacedByCustomXml="next"/>
    <w:bookmarkStart w:id="99" w:name="_Toc443467915" w:displacedByCustomXml="next"/>
    <w:bookmarkEnd w:id="99" w:displacedByCustomXml="next"/>
    <w:bookmarkStart w:id="100" w:name="_Toc443551323" w:displacedByCustomXml="next"/>
    <w:bookmarkEnd w:id="100" w:displacedByCustomXml="next"/>
    <w:bookmarkStart w:id="101" w:name="_Toc443561419" w:displacedByCustomXml="next"/>
    <w:bookmarkEnd w:id="101" w:displacedByCustomXml="next"/>
    <w:bookmarkStart w:id="102" w:name="_Toc443574471" w:displacedByCustomXml="next"/>
    <w:bookmarkEnd w:id="102" w:displacedByCustomXml="next"/>
    <w:bookmarkStart w:id="103" w:name="_Toc443467916" w:displacedByCustomXml="next"/>
    <w:bookmarkEnd w:id="103" w:displacedByCustomXml="next"/>
    <w:bookmarkStart w:id="104" w:name="_Toc443551324" w:displacedByCustomXml="next"/>
    <w:bookmarkEnd w:id="104" w:displacedByCustomXml="next"/>
    <w:bookmarkStart w:id="105" w:name="_Toc443561420" w:displacedByCustomXml="next"/>
    <w:bookmarkEnd w:id="105" w:displacedByCustomXml="next"/>
    <w:bookmarkStart w:id="106" w:name="_Toc443574472" w:displacedByCustomXml="next"/>
    <w:bookmarkEnd w:id="106" w:displacedByCustomXml="next"/>
    <w:bookmarkStart w:id="107" w:name="_Toc443467917" w:displacedByCustomXml="next"/>
    <w:bookmarkEnd w:id="107" w:displacedByCustomXml="next"/>
    <w:bookmarkStart w:id="108" w:name="_Toc443551325" w:displacedByCustomXml="next"/>
    <w:bookmarkEnd w:id="108" w:displacedByCustomXml="next"/>
    <w:bookmarkStart w:id="109" w:name="_Toc443561421" w:displacedByCustomXml="next"/>
    <w:bookmarkEnd w:id="109" w:displacedByCustomXml="next"/>
    <w:bookmarkStart w:id="110" w:name="_Toc443574473" w:displacedByCustomXml="next"/>
    <w:bookmarkEnd w:id="110" w:displacedByCustomXml="next"/>
    <w:bookmarkStart w:id="111" w:name="_Toc443467918" w:displacedByCustomXml="next"/>
    <w:bookmarkEnd w:id="111" w:displacedByCustomXml="next"/>
    <w:bookmarkStart w:id="112" w:name="_Toc443551326" w:displacedByCustomXml="next"/>
    <w:bookmarkEnd w:id="112" w:displacedByCustomXml="next"/>
    <w:bookmarkStart w:id="113" w:name="_Toc443561422" w:displacedByCustomXml="next"/>
    <w:bookmarkEnd w:id="113" w:displacedByCustomXml="next"/>
    <w:bookmarkStart w:id="114" w:name="_Toc443574474" w:displacedByCustomXml="next"/>
    <w:bookmarkEnd w:id="114" w:displacedByCustomXml="next"/>
    <w:bookmarkStart w:id="115" w:name="_Toc443467919" w:displacedByCustomXml="next"/>
    <w:bookmarkEnd w:id="115" w:displacedByCustomXml="next"/>
    <w:bookmarkStart w:id="116" w:name="_Toc443551327" w:displacedByCustomXml="next"/>
    <w:bookmarkEnd w:id="116" w:displacedByCustomXml="next"/>
    <w:bookmarkStart w:id="117" w:name="_Toc443561423" w:displacedByCustomXml="next"/>
    <w:bookmarkEnd w:id="117" w:displacedByCustomXml="next"/>
    <w:bookmarkStart w:id="118" w:name="_Toc443574475" w:displacedByCustomXml="next"/>
    <w:bookmarkEnd w:id="118" w:displacedByCustomXml="next"/>
    <w:bookmarkStart w:id="119" w:name="_Toc443467923" w:displacedByCustomXml="next"/>
    <w:bookmarkEnd w:id="119" w:displacedByCustomXml="next"/>
    <w:bookmarkStart w:id="120" w:name="_Toc443551331" w:displacedByCustomXml="next"/>
    <w:bookmarkEnd w:id="120" w:displacedByCustomXml="next"/>
    <w:bookmarkStart w:id="121" w:name="_Toc443561427" w:displacedByCustomXml="next"/>
    <w:bookmarkEnd w:id="121" w:displacedByCustomXml="next"/>
    <w:bookmarkStart w:id="122" w:name="_Toc443574479" w:displacedByCustomXml="next"/>
    <w:bookmarkEnd w:id="122" w:displacedByCustomXml="next"/>
    <w:bookmarkStart w:id="123" w:name="_Toc443467924" w:displacedByCustomXml="next"/>
    <w:bookmarkEnd w:id="123" w:displacedByCustomXml="next"/>
    <w:bookmarkStart w:id="124" w:name="_Toc443551332" w:displacedByCustomXml="next"/>
    <w:bookmarkEnd w:id="124" w:displacedByCustomXml="next"/>
    <w:bookmarkStart w:id="125" w:name="_Toc443561428" w:displacedByCustomXml="next"/>
    <w:bookmarkEnd w:id="125" w:displacedByCustomXml="next"/>
    <w:bookmarkStart w:id="126" w:name="_Toc443574480" w:displacedByCustomXml="next"/>
    <w:bookmarkEnd w:id="126" w:displacedByCustomXml="next"/>
    <w:bookmarkStart w:id="127" w:name="_Toc443467925" w:displacedByCustomXml="next"/>
    <w:bookmarkEnd w:id="127" w:displacedByCustomXml="next"/>
    <w:bookmarkStart w:id="128" w:name="_Toc443551333" w:displacedByCustomXml="next"/>
    <w:bookmarkEnd w:id="128" w:displacedByCustomXml="next"/>
    <w:bookmarkStart w:id="129" w:name="_Toc443561429" w:displacedByCustomXml="next"/>
    <w:bookmarkEnd w:id="129" w:displacedByCustomXml="next"/>
    <w:bookmarkStart w:id="130" w:name="_Toc443574481" w:displacedByCustomXml="next"/>
    <w:bookmarkEnd w:id="130" w:displacedByCustomXml="next"/>
    <w:bookmarkStart w:id="131" w:name="_Toc443467927" w:displacedByCustomXml="next"/>
    <w:bookmarkEnd w:id="131" w:displacedByCustomXml="next"/>
    <w:bookmarkStart w:id="132" w:name="_Toc443551335" w:displacedByCustomXml="next"/>
    <w:bookmarkEnd w:id="132" w:displacedByCustomXml="next"/>
    <w:bookmarkStart w:id="133" w:name="_Toc443561431" w:displacedByCustomXml="next"/>
    <w:bookmarkEnd w:id="133" w:displacedByCustomXml="next"/>
    <w:bookmarkStart w:id="134" w:name="_Toc443574483" w:displacedByCustomXml="next"/>
    <w:bookmarkEnd w:id="134" w:displacedByCustomXml="next"/>
    <w:bookmarkStart w:id="135" w:name="_Toc443467933" w:displacedByCustomXml="next"/>
    <w:bookmarkEnd w:id="135" w:displacedByCustomXml="next"/>
    <w:bookmarkStart w:id="136" w:name="_Toc443551341" w:displacedByCustomXml="next"/>
    <w:bookmarkEnd w:id="136" w:displacedByCustomXml="next"/>
    <w:bookmarkStart w:id="137" w:name="_Toc443561437" w:displacedByCustomXml="next"/>
    <w:bookmarkEnd w:id="137" w:displacedByCustomXml="next"/>
    <w:bookmarkStart w:id="138" w:name="_Toc443574489" w:displacedByCustomXml="next"/>
    <w:bookmarkEnd w:id="138" w:displacedByCustomXml="next"/>
    <w:bookmarkStart w:id="139" w:name="_Toc443467934" w:displacedByCustomXml="next"/>
    <w:bookmarkEnd w:id="139" w:displacedByCustomXml="next"/>
    <w:bookmarkStart w:id="140" w:name="_Toc443551342" w:displacedByCustomXml="next"/>
    <w:bookmarkEnd w:id="140" w:displacedByCustomXml="next"/>
    <w:bookmarkStart w:id="141" w:name="_Toc443561438" w:displacedByCustomXml="next"/>
    <w:bookmarkEnd w:id="141" w:displacedByCustomXml="next"/>
    <w:bookmarkStart w:id="142" w:name="_Toc443574490" w:displacedByCustomXml="next"/>
    <w:bookmarkEnd w:id="142" w:displacedByCustomXml="next"/>
    <w:bookmarkStart w:id="143" w:name="_Toc443467940" w:displacedByCustomXml="next"/>
    <w:bookmarkEnd w:id="143" w:displacedByCustomXml="next"/>
    <w:bookmarkStart w:id="144" w:name="_Toc443551348" w:displacedByCustomXml="next"/>
    <w:bookmarkEnd w:id="144" w:displacedByCustomXml="next"/>
    <w:bookmarkStart w:id="145" w:name="_Toc443561444" w:displacedByCustomXml="next"/>
    <w:bookmarkEnd w:id="145" w:displacedByCustomXml="next"/>
    <w:bookmarkStart w:id="146" w:name="_Toc443574496" w:displacedByCustomXml="next"/>
    <w:bookmarkEnd w:id="146" w:displacedByCustomXml="next"/>
    <w:bookmarkStart w:id="147" w:name="_Toc443467941" w:displacedByCustomXml="next"/>
    <w:bookmarkEnd w:id="147" w:displacedByCustomXml="next"/>
    <w:bookmarkStart w:id="148" w:name="_Toc443551349" w:displacedByCustomXml="next"/>
    <w:bookmarkEnd w:id="148" w:displacedByCustomXml="next"/>
    <w:bookmarkStart w:id="149" w:name="_Toc443561445" w:displacedByCustomXml="next"/>
    <w:bookmarkEnd w:id="149" w:displacedByCustomXml="next"/>
    <w:bookmarkStart w:id="150" w:name="_Toc443574497" w:displacedByCustomXml="next"/>
    <w:bookmarkEnd w:id="150" w:displacedByCustomXml="next"/>
    <w:bookmarkStart w:id="151" w:name="_Toc443467942" w:displacedByCustomXml="next"/>
    <w:bookmarkEnd w:id="151" w:displacedByCustomXml="next"/>
    <w:bookmarkStart w:id="152" w:name="_Toc443551350" w:displacedByCustomXml="next"/>
    <w:bookmarkEnd w:id="152" w:displacedByCustomXml="next"/>
    <w:bookmarkStart w:id="153" w:name="_Toc443561446" w:displacedByCustomXml="next"/>
    <w:bookmarkEnd w:id="153" w:displacedByCustomXml="next"/>
    <w:bookmarkStart w:id="154" w:name="_Toc443574498" w:displacedByCustomXml="next"/>
    <w:bookmarkEnd w:id="154" w:displacedByCustomXml="next"/>
    <w:bookmarkStart w:id="155" w:name="_Toc443467946" w:displacedByCustomXml="next"/>
    <w:bookmarkEnd w:id="155" w:displacedByCustomXml="next"/>
    <w:bookmarkStart w:id="156" w:name="_Toc443551354" w:displacedByCustomXml="next"/>
    <w:bookmarkEnd w:id="156" w:displacedByCustomXml="next"/>
    <w:bookmarkStart w:id="157" w:name="_Toc443561450" w:displacedByCustomXml="next"/>
    <w:bookmarkEnd w:id="157" w:displacedByCustomXml="next"/>
    <w:bookmarkStart w:id="158" w:name="_Toc443574502" w:displacedByCustomXml="next"/>
    <w:bookmarkEnd w:id="158" w:displacedByCustomXml="next"/>
    <w:bookmarkStart w:id="159" w:name="_Toc443467948" w:displacedByCustomXml="next"/>
    <w:bookmarkEnd w:id="159" w:displacedByCustomXml="next"/>
    <w:bookmarkStart w:id="160" w:name="_Toc443551356" w:displacedByCustomXml="next"/>
    <w:bookmarkEnd w:id="160" w:displacedByCustomXml="next"/>
    <w:bookmarkStart w:id="161" w:name="_Toc443561452" w:displacedByCustomXml="next"/>
    <w:bookmarkEnd w:id="161" w:displacedByCustomXml="next"/>
    <w:bookmarkStart w:id="162" w:name="_Toc443574504" w:displacedByCustomXml="next"/>
    <w:bookmarkEnd w:id="162" w:displacedByCustomXml="next"/>
    <w:bookmarkStart w:id="163" w:name="_Toc443467949" w:displacedByCustomXml="next"/>
    <w:bookmarkEnd w:id="163" w:displacedByCustomXml="next"/>
    <w:bookmarkStart w:id="164" w:name="_Toc443551357" w:displacedByCustomXml="next"/>
    <w:bookmarkEnd w:id="164" w:displacedByCustomXml="next"/>
    <w:bookmarkStart w:id="165" w:name="_Toc443561453" w:displacedByCustomXml="next"/>
    <w:bookmarkEnd w:id="165" w:displacedByCustomXml="next"/>
    <w:bookmarkStart w:id="166" w:name="_Toc443574505" w:displacedByCustomXml="next"/>
    <w:bookmarkEnd w:id="166" w:displacedByCustomXml="next"/>
    <w:bookmarkStart w:id="167" w:name="_Toc443467950" w:displacedByCustomXml="next"/>
    <w:bookmarkEnd w:id="167" w:displacedByCustomXml="next"/>
    <w:bookmarkStart w:id="168" w:name="_Toc443551358" w:displacedByCustomXml="next"/>
    <w:bookmarkEnd w:id="168" w:displacedByCustomXml="next"/>
    <w:bookmarkStart w:id="169" w:name="_Toc443561454" w:displacedByCustomXml="next"/>
    <w:bookmarkEnd w:id="169" w:displacedByCustomXml="next"/>
    <w:bookmarkStart w:id="170" w:name="_Toc443574506" w:displacedByCustomXml="next"/>
    <w:bookmarkEnd w:id="170" w:displacedByCustomXml="next"/>
    <w:bookmarkStart w:id="171" w:name="_Toc443467956" w:displacedByCustomXml="next"/>
    <w:bookmarkEnd w:id="171" w:displacedByCustomXml="next"/>
    <w:bookmarkStart w:id="172" w:name="_Toc443551364" w:displacedByCustomXml="next"/>
    <w:bookmarkEnd w:id="172" w:displacedByCustomXml="next"/>
    <w:bookmarkStart w:id="173" w:name="_Toc443561460" w:displacedByCustomXml="next"/>
    <w:bookmarkEnd w:id="173" w:displacedByCustomXml="next"/>
    <w:bookmarkStart w:id="174" w:name="_Toc443574512" w:displacedByCustomXml="next"/>
    <w:bookmarkEnd w:id="174" w:displacedByCustomXml="next"/>
    <w:bookmarkStart w:id="175" w:name="_Toc443467958" w:displacedByCustomXml="next"/>
    <w:bookmarkEnd w:id="175" w:displacedByCustomXml="next"/>
    <w:bookmarkStart w:id="176" w:name="_Toc443551366" w:displacedByCustomXml="next"/>
    <w:bookmarkEnd w:id="176" w:displacedByCustomXml="next"/>
    <w:bookmarkStart w:id="177" w:name="_Toc443561462" w:displacedByCustomXml="next"/>
    <w:bookmarkEnd w:id="177" w:displacedByCustomXml="next"/>
    <w:bookmarkStart w:id="178" w:name="_Toc443574514" w:displacedByCustomXml="next"/>
    <w:bookmarkEnd w:id="178" w:displacedByCustomXml="next"/>
    <w:bookmarkStart w:id="179" w:name="_Toc443467963" w:displacedByCustomXml="next"/>
    <w:bookmarkEnd w:id="179" w:displacedByCustomXml="next"/>
    <w:bookmarkStart w:id="180" w:name="_Toc443551371" w:displacedByCustomXml="next"/>
    <w:bookmarkEnd w:id="180" w:displacedByCustomXml="next"/>
    <w:bookmarkStart w:id="181" w:name="_Toc443561467" w:displacedByCustomXml="next"/>
    <w:bookmarkEnd w:id="181" w:displacedByCustomXml="next"/>
    <w:bookmarkStart w:id="182" w:name="_Toc443574519" w:displacedByCustomXml="next"/>
    <w:bookmarkEnd w:id="182" w:displacedByCustomXml="next"/>
    <w:bookmarkStart w:id="183" w:name="_Toc443467966" w:displacedByCustomXml="next"/>
    <w:bookmarkEnd w:id="183" w:displacedByCustomXml="next"/>
    <w:bookmarkStart w:id="184" w:name="_Toc443551374" w:displacedByCustomXml="next"/>
    <w:bookmarkEnd w:id="184" w:displacedByCustomXml="next"/>
    <w:bookmarkStart w:id="185" w:name="_Toc443561470" w:displacedByCustomXml="next"/>
    <w:bookmarkEnd w:id="185" w:displacedByCustomXml="next"/>
    <w:bookmarkStart w:id="186" w:name="_Toc443574522" w:displacedByCustomXml="next"/>
    <w:bookmarkEnd w:id="186" w:displacedByCustomXml="next"/>
    <w:bookmarkStart w:id="187" w:name="_Toc443467967" w:displacedByCustomXml="next"/>
    <w:bookmarkEnd w:id="187" w:displacedByCustomXml="next"/>
    <w:bookmarkStart w:id="188" w:name="_Toc443551375" w:displacedByCustomXml="next"/>
    <w:bookmarkEnd w:id="188" w:displacedByCustomXml="next"/>
    <w:bookmarkStart w:id="189" w:name="_Toc443561471" w:displacedByCustomXml="next"/>
    <w:bookmarkEnd w:id="189" w:displacedByCustomXml="next"/>
    <w:bookmarkStart w:id="190" w:name="_Toc443574523" w:displacedByCustomXml="next"/>
    <w:bookmarkEnd w:id="190" w:displacedByCustomXml="next"/>
    <w:bookmarkStart w:id="191" w:name="_Toc443467969" w:displacedByCustomXml="next"/>
    <w:bookmarkEnd w:id="191" w:displacedByCustomXml="next"/>
    <w:bookmarkStart w:id="192" w:name="_Toc443551377" w:displacedByCustomXml="next"/>
    <w:bookmarkEnd w:id="192" w:displacedByCustomXml="next"/>
    <w:bookmarkStart w:id="193" w:name="_Toc443561473" w:displacedByCustomXml="next"/>
    <w:bookmarkEnd w:id="193" w:displacedByCustomXml="next"/>
    <w:bookmarkStart w:id="194" w:name="_Toc443574525" w:displacedByCustomXml="next"/>
    <w:bookmarkEnd w:id="194" w:displacedByCustomXml="next"/>
    <w:bookmarkStart w:id="195" w:name="_Toc443467971" w:displacedByCustomXml="next"/>
    <w:bookmarkEnd w:id="195" w:displacedByCustomXml="next"/>
    <w:bookmarkStart w:id="196" w:name="_Toc443551379" w:displacedByCustomXml="next"/>
    <w:bookmarkEnd w:id="196" w:displacedByCustomXml="next"/>
    <w:bookmarkStart w:id="197" w:name="_Toc443561475" w:displacedByCustomXml="next"/>
    <w:bookmarkEnd w:id="197" w:displacedByCustomXml="next"/>
    <w:bookmarkStart w:id="198" w:name="_Toc443574527" w:displacedByCustomXml="next"/>
    <w:bookmarkEnd w:id="198" w:displacedByCustomXml="next"/>
    <w:bookmarkStart w:id="199" w:name="_Toc443467972" w:displacedByCustomXml="next"/>
    <w:bookmarkEnd w:id="199" w:displacedByCustomXml="next"/>
    <w:bookmarkStart w:id="200" w:name="_Toc443551380" w:displacedByCustomXml="next"/>
    <w:bookmarkEnd w:id="200" w:displacedByCustomXml="next"/>
    <w:bookmarkStart w:id="201" w:name="_Toc443561476" w:displacedByCustomXml="next"/>
    <w:bookmarkEnd w:id="201" w:displacedByCustomXml="next"/>
    <w:bookmarkStart w:id="202" w:name="_Toc443574528" w:displacedByCustomXml="next"/>
    <w:bookmarkEnd w:id="202" w:displacedByCustomXml="next"/>
    <w:bookmarkStart w:id="203" w:name="_Toc443467973" w:displacedByCustomXml="next"/>
    <w:bookmarkEnd w:id="203" w:displacedByCustomXml="next"/>
    <w:bookmarkStart w:id="204" w:name="_Toc443551381" w:displacedByCustomXml="next"/>
    <w:bookmarkEnd w:id="204" w:displacedByCustomXml="next"/>
    <w:bookmarkStart w:id="205" w:name="_Toc443561477" w:displacedByCustomXml="next"/>
    <w:bookmarkEnd w:id="205" w:displacedByCustomXml="next"/>
    <w:bookmarkStart w:id="206" w:name="_Toc443574529" w:displacedByCustomXml="next"/>
    <w:bookmarkEnd w:id="206" w:displacedByCustomXml="next"/>
    <w:bookmarkStart w:id="207" w:name="_Toc443467975" w:displacedByCustomXml="next"/>
    <w:bookmarkEnd w:id="207" w:displacedByCustomXml="next"/>
    <w:bookmarkStart w:id="208" w:name="_Toc443551383" w:displacedByCustomXml="next"/>
    <w:bookmarkEnd w:id="208" w:displacedByCustomXml="next"/>
    <w:bookmarkStart w:id="209" w:name="_Toc443561479" w:displacedByCustomXml="next"/>
    <w:bookmarkEnd w:id="209" w:displacedByCustomXml="next"/>
    <w:bookmarkStart w:id="210" w:name="_Toc443574531" w:displacedByCustomXml="next"/>
    <w:bookmarkEnd w:id="210" w:displacedByCustomXml="next"/>
    <w:bookmarkStart w:id="211" w:name="_Toc443467976" w:displacedByCustomXml="next"/>
    <w:bookmarkEnd w:id="211" w:displacedByCustomXml="next"/>
    <w:bookmarkStart w:id="212" w:name="_Toc443551384" w:displacedByCustomXml="next"/>
    <w:bookmarkEnd w:id="212" w:displacedByCustomXml="next"/>
    <w:bookmarkStart w:id="213" w:name="_Toc443561480" w:displacedByCustomXml="next"/>
    <w:bookmarkEnd w:id="213" w:displacedByCustomXml="next"/>
    <w:bookmarkStart w:id="214" w:name="_Toc443574532" w:displacedByCustomXml="next"/>
    <w:bookmarkEnd w:id="214" w:displacedByCustomXml="next"/>
    <w:bookmarkStart w:id="215" w:name="_Toc443467977" w:displacedByCustomXml="next"/>
    <w:bookmarkEnd w:id="215" w:displacedByCustomXml="next"/>
    <w:bookmarkStart w:id="216" w:name="_Toc443551385" w:displacedByCustomXml="next"/>
    <w:bookmarkEnd w:id="216" w:displacedByCustomXml="next"/>
    <w:bookmarkStart w:id="217" w:name="_Toc443561481" w:displacedByCustomXml="next"/>
    <w:bookmarkEnd w:id="217" w:displacedByCustomXml="next"/>
    <w:bookmarkStart w:id="218" w:name="_Toc443574533" w:displacedByCustomXml="next"/>
    <w:bookmarkEnd w:id="218" w:displacedByCustomXml="next"/>
    <w:bookmarkStart w:id="219" w:name="_Toc443467979" w:displacedByCustomXml="next"/>
    <w:bookmarkEnd w:id="219" w:displacedByCustomXml="next"/>
    <w:bookmarkStart w:id="220" w:name="_Toc443551387" w:displacedByCustomXml="next"/>
    <w:bookmarkEnd w:id="220" w:displacedByCustomXml="next"/>
    <w:bookmarkStart w:id="221" w:name="_Toc443561483" w:displacedByCustomXml="next"/>
    <w:bookmarkEnd w:id="221" w:displacedByCustomXml="next"/>
    <w:bookmarkStart w:id="222" w:name="_Toc443574535" w:displacedByCustomXml="next"/>
    <w:bookmarkEnd w:id="222" w:displacedByCustomXml="next"/>
    <w:bookmarkStart w:id="223" w:name="_Toc443467980" w:displacedByCustomXml="next"/>
    <w:bookmarkEnd w:id="223" w:displacedByCustomXml="next"/>
    <w:bookmarkStart w:id="224" w:name="_Toc443551388" w:displacedByCustomXml="next"/>
    <w:bookmarkEnd w:id="224" w:displacedByCustomXml="next"/>
    <w:bookmarkStart w:id="225" w:name="_Toc443561484" w:displacedByCustomXml="next"/>
    <w:bookmarkEnd w:id="225" w:displacedByCustomXml="next"/>
    <w:bookmarkStart w:id="226" w:name="_Toc443574536" w:displacedByCustomXml="next"/>
    <w:bookmarkEnd w:id="226" w:displacedByCustomXml="next"/>
    <w:bookmarkStart w:id="227" w:name="_Toc443467981" w:displacedByCustomXml="next"/>
    <w:bookmarkEnd w:id="227" w:displacedByCustomXml="next"/>
    <w:bookmarkStart w:id="228" w:name="_Toc443551389" w:displacedByCustomXml="next"/>
    <w:bookmarkEnd w:id="228" w:displacedByCustomXml="next"/>
    <w:bookmarkStart w:id="229" w:name="_Toc443561485" w:displacedByCustomXml="next"/>
    <w:bookmarkEnd w:id="229" w:displacedByCustomXml="next"/>
    <w:bookmarkStart w:id="230" w:name="_Toc443574537" w:displacedByCustomXml="next"/>
    <w:bookmarkEnd w:id="230" w:displacedByCustomXml="next"/>
    <w:bookmarkStart w:id="231" w:name="_Toc443467982" w:displacedByCustomXml="next"/>
    <w:bookmarkEnd w:id="231" w:displacedByCustomXml="next"/>
    <w:bookmarkStart w:id="232" w:name="_Toc443551390" w:displacedByCustomXml="next"/>
    <w:bookmarkEnd w:id="232" w:displacedByCustomXml="next"/>
    <w:bookmarkStart w:id="233" w:name="_Toc443561486" w:displacedByCustomXml="next"/>
    <w:bookmarkEnd w:id="233" w:displacedByCustomXml="next"/>
    <w:bookmarkStart w:id="234" w:name="_Toc443574538" w:displacedByCustomXml="next"/>
    <w:bookmarkEnd w:id="234" w:displacedByCustomXml="next"/>
    <w:bookmarkStart w:id="235" w:name="_Toc443467983" w:displacedByCustomXml="next"/>
    <w:bookmarkEnd w:id="235" w:displacedByCustomXml="next"/>
    <w:bookmarkStart w:id="236" w:name="_Toc443551391" w:displacedByCustomXml="next"/>
    <w:bookmarkEnd w:id="236" w:displacedByCustomXml="next"/>
    <w:bookmarkStart w:id="237" w:name="_Toc443561487" w:displacedByCustomXml="next"/>
    <w:bookmarkEnd w:id="237" w:displacedByCustomXml="next"/>
    <w:bookmarkStart w:id="238" w:name="_Toc443574539" w:displacedByCustomXml="next"/>
    <w:bookmarkEnd w:id="238" w:displacedByCustomXml="next"/>
    <w:bookmarkStart w:id="239" w:name="_Toc443467984" w:displacedByCustomXml="next"/>
    <w:bookmarkEnd w:id="239" w:displacedByCustomXml="next"/>
    <w:bookmarkStart w:id="240" w:name="_Toc443551392" w:displacedByCustomXml="next"/>
    <w:bookmarkEnd w:id="240" w:displacedByCustomXml="next"/>
    <w:bookmarkStart w:id="241" w:name="_Toc443561488" w:displacedByCustomXml="next"/>
    <w:bookmarkEnd w:id="241" w:displacedByCustomXml="next"/>
    <w:bookmarkStart w:id="242" w:name="_Toc443574540" w:displacedByCustomXml="next"/>
    <w:bookmarkEnd w:id="242" w:displacedByCustomXml="next"/>
    <w:bookmarkStart w:id="243" w:name="_Toc443467985" w:displacedByCustomXml="next"/>
    <w:bookmarkEnd w:id="243" w:displacedByCustomXml="next"/>
    <w:bookmarkStart w:id="244" w:name="_Toc443551393" w:displacedByCustomXml="next"/>
    <w:bookmarkEnd w:id="244" w:displacedByCustomXml="next"/>
    <w:bookmarkStart w:id="245" w:name="_Toc443561489" w:displacedByCustomXml="next"/>
    <w:bookmarkEnd w:id="245" w:displacedByCustomXml="next"/>
    <w:bookmarkStart w:id="246" w:name="_Toc443574541" w:displacedByCustomXml="next"/>
    <w:bookmarkEnd w:id="246" w:displacedByCustomXml="next"/>
    <w:bookmarkStart w:id="247" w:name="_Toc443467987" w:displacedByCustomXml="next"/>
    <w:bookmarkEnd w:id="247" w:displacedByCustomXml="next"/>
    <w:bookmarkStart w:id="248" w:name="_Toc443551395" w:displacedByCustomXml="next"/>
    <w:bookmarkEnd w:id="248" w:displacedByCustomXml="next"/>
    <w:bookmarkStart w:id="249" w:name="_Toc443561491" w:displacedByCustomXml="next"/>
    <w:bookmarkEnd w:id="249" w:displacedByCustomXml="next"/>
    <w:bookmarkStart w:id="250" w:name="_Toc443574543" w:displacedByCustomXml="next"/>
    <w:bookmarkEnd w:id="250" w:displacedByCustomXml="next"/>
    <w:bookmarkStart w:id="251" w:name="_Toc443467988" w:displacedByCustomXml="next"/>
    <w:bookmarkEnd w:id="251" w:displacedByCustomXml="next"/>
    <w:bookmarkStart w:id="252" w:name="_Toc443551396" w:displacedByCustomXml="next"/>
    <w:bookmarkEnd w:id="252" w:displacedByCustomXml="next"/>
    <w:bookmarkStart w:id="253" w:name="_Toc443561492" w:displacedByCustomXml="next"/>
    <w:bookmarkEnd w:id="253" w:displacedByCustomXml="next"/>
    <w:bookmarkStart w:id="254" w:name="_Toc443574544" w:displacedByCustomXml="next"/>
    <w:bookmarkEnd w:id="254" w:displacedByCustomXml="next"/>
    <w:bookmarkStart w:id="255" w:name="_Toc443467989" w:displacedByCustomXml="next"/>
    <w:bookmarkEnd w:id="255" w:displacedByCustomXml="next"/>
    <w:bookmarkStart w:id="256" w:name="_Toc443551397" w:displacedByCustomXml="next"/>
    <w:bookmarkEnd w:id="256" w:displacedByCustomXml="next"/>
    <w:bookmarkStart w:id="257" w:name="_Toc443561493" w:displacedByCustomXml="next"/>
    <w:bookmarkEnd w:id="257" w:displacedByCustomXml="next"/>
    <w:bookmarkStart w:id="258" w:name="_Toc443574545" w:displacedByCustomXml="next"/>
    <w:bookmarkEnd w:id="258" w:displacedByCustomXml="next"/>
    <w:bookmarkStart w:id="259" w:name="_Toc443467990" w:displacedByCustomXml="next"/>
    <w:bookmarkEnd w:id="259" w:displacedByCustomXml="next"/>
    <w:bookmarkStart w:id="260" w:name="_Toc443551398" w:displacedByCustomXml="next"/>
    <w:bookmarkEnd w:id="260" w:displacedByCustomXml="next"/>
    <w:bookmarkStart w:id="261" w:name="_Toc443561494" w:displacedByCustomXml="next"/>
    <w:bookmarkEnd w:id="261" w:displacedByCustomXml="next"/>
    <w:bookmarkStart w:id="262" w:name="_Toc443574546" w:displacedByCustomXml="next"/>
    <w:bookmarkEnd w:id="262" w:displacedByCustomXml="next"/>
    <w:bookmarkStart w:id="263" w:name="_Toc443467991" w:displacedByCustomXml="next"/>
    <w:bookmarkEnd w:id="263" w:displacedByCustomXml="next"/>
    <w:bookmarkStart w:id="264" w:name="_Toc443551399" w:displacedByCustomXml="next"/>
    <w:bookmarkEnd w:id="264" w:displacedByCustomXml="next"/>
    <w:bookmarkStart w:id="265" w:name="_Toc443561495" w:displacedByCustomXml="next"/>
    <w:bookmarkEnd w:id="265" w:displacedByCustomXml="next"/>
    <w:bookmarkStart w:id="266" w:name="_Toc443574547" w:displacedByCustomXml="next"/>
    <w:bookmarkEnd w:id="266" w:displacedByCustomXml="next"/>
    <w:bookmarkStart w:id="267" w:name="_Toc443467992" w:displacedByCustomXml="next"/>
    <w:bookmarkEnd w:id="267" w:displacedByCustomXml="next"/>
    <w:bookmarkStart w:id="268" w:name="_Toc443551400" w:displacedByCustomXml="next"/>
    <w:bookmarkEnd w:id="268" w:displacedByCustomXml="next"/>
    <w:bookmarkStart w:id="269" w:name="_Toc443561496" w:displacedByCustomXml="next"/>
    <w:bookmarkEnd w:id="269" w:displacedByCustomXml="next"/>
    <w:bookmarkStart w:id="270" w:name="_Toc443574548" w:displacedByCustomXml="next"/>
    <w:bookmarkEnd w:id="270" w:displacedByCustomXml="next"/>
    <w:bookmarkStart w:id="271" w:name="_Toc443467993" w:displacedByCustomXml="next"/>
    <w:bookmarkEnd w:id="271" w:displacedByCustomXml="next"/>
    <w:bookmarkStart w:id="272" w:name="_Toc443551401" w:displacedByCustomXml="next"/>
    <w:bookmarkEnd w:id="272" w:displacedByCustomXml="next"/>
    <w:bookmarkStart w:id="273" w:name="_Toc443561497" w:displacedByCustomXml="next"/>
    <w:bookmarkEnd w:id="273" w:displacedByCustomXml="next"/>
    <w:bookmarkStart w:id="274" w:name="_Toc443574549" w:displacedByCustomXml="next"/>
    <w:bookmarkEnd w:id="274" w:displacedByCustomXml="next"/>
    <w:bookmarkStart w:id="275" w:name="_Toc443467994" w:displacedByCustomXml="next"/>
    <w:bookmarkEnd w:id="275" w:displacedByCustomXml="next"/>
    <w:bookmarkStart w:id="276" w:name="_Toc443551402" w:displacedByCustomXml="next"/>
    <w:bookmarkEnd w:id="276" w:displacedByCustomXml="next"/>
    <w:bookmarkStart w:id="277" w:name="_Toc443561498" w:displacedByCustomXml="next"/>
    <w:bookmarkEnd w:id="277" w:displacedByCustomXml="next"/>
    <w:bookmarkStart w:id="278" w:name="_Toc443574550" w:displacedByCustomXml="next"/>
    <w:bookmarkEnd w:id="278" w:displacedByCustomXml="next"/>
    <w:bookmarkStart w:id="279" w:name="_Toc443467995" w:displacedByCustomXml="next"/>
    <w:bookmarkEnd w:id="279" w:displacedByCustomXml="next"/>
    <w:bookmarkStart w:id="280" w:name="_Toc443551403" w:displacedByCustomXml="next"/>
    <w:bookmarkEnd w:id="280" w:displacedByCustomXml="next"/>
    <w:bookmarkStart w:id="281" w:name="_Toc443561499" w:displacedByCustomXml="next"/>
    <w:bookmarkEnd w:id="281" w:displacedByCustomXml="next"/>
    <w:bookmarkStart w:id="282" w:name="_Toc443574551" w:displacedByCustomXml="next"/>
    <w:bookmarkEnd w:id="282" w:displacedByCustomXml="next"/>
    <w:bookmarkStart w:id="283" w:name="_Toc443467996" w:displacedByCustomXml="next"/>
    <w:bookmarkEnd w:id="283" w:displacedByCustomXml="next"/>
    <w:bookmarkStart w:id="284" w:name="_Toc443551404" w:displacedByCustomXml="next"/>
    <w:bookmarkEnd w:id="284" w:displacedByCustomXml="next"/>
    <w:bookmarkStart w:id="285" w:name="_Toc443561500" w:displacedByCustomXml="next"/>
    <w:bookmarkEnd w:id="285" w:displacedByCustomXml="next"/>
    <w:bookmarkStart w:id="286" w:name="_Toc443574552" w:displacedByCustomXml="next"/>
    <w:bookmarkEnd w:id="286" w:displacedByCustomXml="next"/>
    <w:bookmarkStart w:id="287" w:name="_Toc443467998" w:displacedByCustomXml="next"/>
    <w:bookmarkEnd w:id="287" w:displacedByCustomXml="next"/>
    <w:bookmarkStart w:id="288" w:name="_Toc443551406" w:displacedByCustomXml="next"/>
    <w:bookmarkEnd w:id="288" w:displacedByCustomXml="next"/>
    <w:bookmarkStart w:id="289" w:name="_Toc443561502" w:displacedByCustomXml="next"/>
    <w:bookmarkEnd w:id="289" w:displacedByCustomXml="next"/>
    <w:bookmarkStart w:id="290" w:name="_Toc443574554" w:displacedByCustomXml="next"/>
    <w:bookmarkEnd w:id="290" w:displacedByCustomXml="next"/>
    <w:bookmarkStart w:id="291" w:name="_Toc443467999" w:displacedByCustomXml="next"/>
    <w:bookmarkEnd w:id="291" w:displacedByCustomXml="next"/>
    <w:bookmarkStart w:id="292" w:name="_Toc443551407" w:displacedByCustomXml="next"/>
    <w:bookmarkEnd w:id="292" w:displacedByCustomXml="next"/>
    <w:bookmarkStart w:id="293" w:name="_Toc443561503" w:displacedByCustomXml="next"/>
    <w:bookmarkEnd w:id="293" w:displacedByCustomXml="next"/>
    <w:bookmarkStart w:id="294" w:name="_Toc443574555" w:displacedByCustomXml="next"/>
    <w:bookmarkEnd w:id="294" w:displacedByCustomXml="next"/>
    <w:bookmarkStart w:id="295" w:name="_Toc443468000" w:displacedByCustomXml="next"/>
    <w:bookmarkEnd w:id="295" w:displacedByCustomXml="next"/>
    <w:bookmarkStart w:id="296" w:name="_Toc443551408" w:displacedByCustomXml="next"/>
    <w:bookmarkEnd w:id="296" w:displacedByCustomXml="next"/>
    <w:bookmarkStart w:id="297" w:name="_Toc443561504" w:displacedByCustomXml="next"/>
    <w:bookmarkEnd w:id="297" w:displacedByCustomXml="next"/>
    <w:bookmarkStart w:id="298" w:name="_Toc443574556" w:displacedByCustomXml="next"/>
    <w:bookmarkEnd w:id="298" w:displacedByCustomXml="next"/>
    <w:bookmarkStart w:id="299" w:name="_Toc443468001" w:displacedByCustomXml="next"/>
    <w:bookmarkEnd w:id="299" w:displacedByCustomXml="next"/>
    <w:bookmarkStart w:id="300" w:name="_Toc443551409" w:displacedByCustomXml="next"/>
    <w:bookmarkEnd w:id="300" w:displacedByCustomXml="next"/>
    <w:bookmarkStart w:id="301" w:name="_Toc443561505" w:displacedByCustomXml="next"/>
    <w:bookmarkEnd w:id="301" w:displacedByCustomXml="next"/>
    <w:bookmarkStart w:id="302" w:name="_Toc443574557" w:displacedByCustomXml="next"/>
    <w:bookmarkEnd w:id="302" w:displacedByCustomXml="next"/>
    <w:bookmarkStart w:id="303" w:name="_Toc443468002" w:displacedByCustomXml="next"/>
    <w:bookmarkEnd w:id="303" w:displacedByCustomXml="next"/>
    <w:bookmarkStart w:id="304" w:name="_Toc443551410" w:displacedByCustomXml="next"/>
    <w:bookmarkEnd w:id="304" w:displacedByCustomXml="next"/>
    <w:bookmarkStart w:id="305" w:name="_Toc443561506" w:displacedByCustomXml="next"/>
    <w:bookmarkEnd w:id="305" w:displacedByCustomXml="next"/>
    <w:bookmarkStart w:id="306" w:name="_Toc443574558" w:displacedByCustomXml="next"/>
    <w:bookmarkEnd w:id="306" w:displacedByCustomXml="next"/>
    <w:bookmarkStart w:id="307" w:name="_Toc443468003" w:displacedByCustomXml="next"/>
    <w:bookmarkEnd w:id="307" w:displacedByCustomXml="next"/>
    <w:bookmarkStart w:id="308" w:name="_Toc443551411" w:displacedByCustomXml="next"/>
    <w:bookmarkEnd w:id="308" w:displacedByCustomXml="next"/>
    <w:bookmarkStart w:id="309" w:name="_Toc443561507" w:displacedByCustomXml="next"/>
    <w:bookmarkEnd w:id="309" w:displacedByCustomXml="next"/>
    <w:bookmarkStart w:id="310" w:name="_Toc443574559" w:displacedByCustomXml="next"/>
    <w:bookmarkEnd w:id="310" w:displacedByCustomXml="next"/>
    <w:bookmarkStart w:id="311" w:name="_Toc443468004" w:displacedByCustomXml="next"/>
    <w:bookmarkEnd w:id="311" w:displacedByCustomXml="next"/>
    <w:bookmarkStart w:id="312" w:name="_Toc443551412" w:displacedByCustomXml="next"/>
    <w:bookmarkEnd w:id="312" w:displacedByCustomXml="next"/>
    <w:bookmarkStart w:id="313" w:name="_Toc443561508" w:displacedByCustomXml="next"/>
    <w:bookmarkEnd w:id="313" w:displacedByCustomXml="next"/>
    <w:bookmarkStart w:id="314" w:name="_Toc443574560" w:displacedByCustomXml="next"/>
    <w:bookmarkEnd w:id="314" w:displacedByCustomXml="next"/>
    <w:bookmarkStart w:id="315" w:name="_Toc443468005" w:displacedByCustomXml="next"/>
    <w:bookmarkEnd w:id="315" w:displacedByCustomXml="next"/>
    <w:bookmarkStart w:id="316" w:name="_Toc443551413" w:displacedByCustomXml="next"/>
    <w:bookmarkEnd w:id="316" w:displacedByCustomXml="next"/>
    <w:bookmarkStart w:id="317" w:name="_Toc443561509" w:displacedByCustomXml="next"/>
    <w:bookmarkEnd w:id="317" w:displacedByCustomXml="next"/>
    <w:bookmarkStart w:id="318" w:name="_Toc443574561" w:displacedByCustomXml="next"/>
    <w:bookmarkEnd w:id="318" w:displacedByCustomXml="next"/>
    <w:bookmarkStart w:id="319" w:name="_Toc443468007" w:displacedByCustomXml="next"/>
    <w:bookmarkEnd w:id="319" w:displacedByCustomXml="next"/>
    <w:bookmarkStart w:id="320" w:name="_Toc443551415" w:displacedByCustomXml="next"/>
    <w:bookmarkEnd w:id="320" w:displacedByCustomXml="next"/>
    <w:bookmarkStart w:id="321" w:name="_Toc443561511" w:displacedByCustomXml="next"/>
    <w:bookmarkEnd w:id="321" w:displacedByCustomXml="next"/>
    <w:bookmarkStart w:id="322" w:name="_Toc443574563" w:displacedByCustomXml="next"/>
    <w:bookmarkEnd w:id="322" w:displacedByCustomXml="next"/>
    <w:bookmarkStart w:id="323" w:name="_Toc443468030" w:displacedByCustomXml="next"/>
    <w:bookmarkEnd w:id="323" w:displacedByCustomXml="next"/>
    <w:bookmarkStart w:id="324" w:name="_Toc443551438" w:displacedByCustomXml="next"/>
    <w:bookmarkEnd w:id="324" w:displacedByCustomXml="next"/>
    <w:bookmarkStart w:id="325" w:name="_Toc443561534" w:displacedByCustomXml="next"/>
    <w:bookmarkEnd w:id="325" w:displacedByCustomXml="next"/>
    <w:bookmarkStart w:id="326" w:name="_Toc443574586" w:displacedByCustomXml="next"/>
    <w:bookmarkEnd w:id="326" w:displacedByCustomXml="next"/>
    <w:bookmarkStart w:id="327" w:name="_Toc443468039" w:displacedByCustomXml="next"/>
    <w:bookmarkEnd w:id="327" w:displacedByCustomXml="next"/>
    <w:bookmarkStart w:id="328" w:name="_Toc443551447" w:displacedByCustomXml="next"/>
    <w:bookmarkEnd w:id="328" w:displacedByCustomXml="next"/>
    <w:bookmarkStart w:id="329" w:name="_Toc443561543" w:displacedByCustomXml="next"/>
    <w:bookmarkEnd w:id="329" w:displacedByCustomXml="next"/>
    <w:bookmarkStart w:id="330" w:name="_Toc443574595" w:displacedByCustomXml="next"/>
    <w:bookmarkEnd w:id="330" w:displacedByCustomXml="next"/>
    <w:bookmarkStart w:id="331" w:name="_Toc443468048" w:displacedByCustomXml="next"/>
    <w:bookmarkEnd w:id="331" w:displacedByCustomXml="next"/>
    <w:bookmarkStart w:id="332" w:name="_Toc443551456" w:displacedByCustomXml="next"/>
    <w:bookmarkEnd w:id="332" w:displacedByCustomXml="next"/>
    <w:bookmarkStart w:id="333" w:name="_Toc443561552" w:displacedByCustomXml="next"/>
    <w:bookmarkEnd w:id="333" w:displacedByCustomXml="next"/>
    <w:bookmarkStart w:id="334" w:name="_Toc443574604" w:displacedByCustomXml="next"/>
    <w:bookmarkEnd w:id="334" w:displacedByCustomXml="next"/>
    <w:bookmarkStart w:id="335" w:name="_Toc443468057" w:displacedByCustomXml="next"/>
    <w:bookmarkEnd w:id="335" w:displacedByCustomXml="next"/>
    <w:bookmarkStart w:id="336" w:name="_Toc443551465" w:displacedByCustomXml="next"/>
    <w:bookmarkEnd w:id="336" w:displacedByCustomXml="next"/>
    <w:bookmarkStart w:id="337" w:name="_Toc443561561" w:displacedByCustomXml="next"/>
    <w:bookmarkEnd w:id="337" w:displacedByCustomXml="next"/>
    <w:bookmarkStart w:id="338" w:name="_Toc443574613" w:displacedByCustomXml="next"/>
    <w:bookmarkEnd w:id="338" w:displacedByCustomXml="next"/>
    <w:bookmarkStart w:id="339" w:name="_Toc443468066" w:displacedByCustomXml="next"/>
    <w:bookmarkEnd w:id="339" w:displacedByCustomXml="next"/>
    <w:bookmarkStart w:id="340" w:name="_Toc443551474" w:displacedByCustomXml="next"/>
    <w:bookmarkEnd w:id="340" w:displacedByCustomXml="next"/>
    <w:bookmarkStart w:id="341" w:name="_Toc443561570" w:displacedByCustomXml="next"/>
    <w:bookmarkEnd w:id="341" w:displacedByCustomXml="next"/>
    <w:bookmarkStart w:id="342" w:name="_Toc443574622" w:displacedByCustomXml="next"/>
    <w:bookmarkEnd w:id="342" w:displacedByCustomXml="next"/>
    <w:bookmarkStart w:id="343" w:name="_Toc443468075" w:displacedByCustomXml="next"/>
    <w:bookmarkEnd w:id="343" w:displacedByCustomXml="next"/>
    <w:bookmarkStart w:id="344" w:name="_Toc443551483" w:displacedByCustomXml="next"/>
    <w:bookmarkEnd w:id="344" w:displacedByCustomXml="next"/>
    <w:bookmarkStart w:id="345" w:name="_Toc443561579" w:displacedByCustomXml="next"/>
    <w:bookmarkEnd w:id="345" w:displacedByCustomXml="next"/>
    <w:bookmarkStart w:id="346" w:name="_Toc443574631" w:displacedByCustomXml="next"/>
    <w:bookmarkEnd w:id="346" w:displacedByCustomXml="next"/>
    <w:bookmarkStart w:id="347" w:name="_Toc443468084" w:displacedByCustomXml="next"/>
    <w:bookmarkEnd w:id="347" w:displacedByCustomXml="next"/>
    <w:bookmarkStart w:id="348" w:name="_Toc443551492" w:displacedByCustomXml="next"/>
    <w:bookmarkEnd w:id="348" w:displacedByCustomXml="next"/>
    <w:bookmarkStart w:id="349" w:name="_Toc443561588" w:displacedByCustomXml="next"/>
    <w:bookmarkEnd w:id="349" w:displacedByCustomXml="next"/>
    <w:bookmarkStart w:id="350" w:name="_Toc443574640" w:displacedByCustomXml="next"/>
    <w:bookmarkEnd w:id="350" w:displacedByCustomXml="next"/>
    <w:bookmarkStart w:id="351" w:name="_Toc443468093" w:displacedByCustomXml="next"/>
    <w:bookmarkEnd w:id="351" w:displacedByCustomXml="next"/>
    <w:bookmarkStart w:id="352" w:name="_Toc443551501" w:displacedByCustomXml="next"/>
    <w:bookmarkEnd w:id="352" w:displacedByCustomXml="next"/>
    <w:bookmarkStart w:id="353" w:name="_Toc443561597" w:displacedByCustomXml="next"/>
    <w:bookmarkEnd w:id="353" w:displacedByCustomXml="next"/>
    <w:bookmarkStart w:id="354" w:name="_Toc443574649" w:displacedByCustomXml="next"/>
    <w:bookmarkEnd w:id="354" w:displacedByCustomXml="next"/>
    <w:bookmarkStart w:id="355" w:name="_Toc443468102" w:displacedByCustomXml="next"/>
    <w:bookmarkEnd w:id="355" w:displacedByCustomXml="next"/>
    <w:bookmarkStart w:id="356" w:name="_Toc443551510" w:displacedByCustomXml="next"/>
    <w:bookmarkEnd w:id="356" w:displacedByCustomXml="next"/>
    <w:bookmarkStart w:id="357" w:name="_Toc443561606" w:displacedByCustomXml="next"/>
    <w:bookmarkEnd w:id="357" w:displacedByCustomXml="next"/>
    <w:bookmarkStart w:id="358" w:name="_Toc443574658" w:displacedByCustomXml="next"/>
    <w:bookmarkEnd w:id="358" w:displacedByCustomXml="next"/>
    <w:bookmarkStart w:id="359" w:name="_Toc443468111" w:displacedByCustomXml="next"/>
    <w:bookmarkEnd w:id="359" w:displacedByCustomXml="next"/>
    <w:bookmarkStart w:id="360" w:name="_Toc443551519" w:displacedByCustomXml="next"/>
    <w:bookmarkEnd w:id="360" w:displacedByCustomXml="next"/>
    <w:bookmarkStart w:id="361" w:name="_Toc443561615" w:displacedByCustomXml="next"/>
    <w:bookmarkEnd w:id="361" w:displacedByCustomXml="next"/>
    <w:bookmarkStart w:id="362" w:name="_Toc443574667" w:displacedByCustomXml="next"/>
    <w:bookmarkEnd w:id="362" w:displacedByCustomXml="next"/>
    <w:bookmarkStart w:id="363" w:name="_Toc443468120" w:displacedByCustomXml="next"/>
    <w:bookmarkEnd w:id="363" w:displacedByCustomXml="next"/>
    <w:bookmarkStart w:id="364" w:name="_Toc443551528" w:displacedByCustomXml="next"/>
    <w:bookmarkEnd w:id="364" w:displacedByCustomXml="next"/>
    <w:bookmarkStart w:id="365" w:name="_Toc443561624" w:displacedByCustomXml="next"/>
    <w:bookmarkEnd w:id="365" w:displacedByCustomXml="next"/>
    <w:bookmarkStart w:id="366" w:name="_Toc443574676" w:displacedByCustomXml="next"/>
    <w:bookmarkEnd w:id="366" w:displacedByCustomXml="next"/>
    <w:bookmarkStart w:id="367" w:name="_Toc443468138" w:displacedByCustomXml="next"/>
    <w:bookmarkEnd w:id="367" w:displacedByCustomXml="next"/>
    <w:bookmarkStart w:id="368" w:name="_Toc443551546" w:displacedByCustomXml="next"/>
    <w:bookmarkEnd w:id="368" w:displacedByCustomXml="next"/>
    <w:bookmarkStart w:id="369" w:name="_Toc443561642" w:displacedByCustomXml="next"/>
    <w:bookmarkEnd w:id="369" w:displacedByCustomXml="next"/>
    <w:bookmarkStart w:id="370" w:name="_Toc443574694" w:displacedByCustomXml="next"/>
    <w:bookmarkEnd w:id="370" w:displacedByCustomXml="next"/>
    <w:bookmarkStart w:id="371" w:name="_Toc443468147" w:displacedByCustomXml="next"/>
    <w:bookmarkEnd w:id="371" w:displacedByCustomXml="next"/>
    <w:bookmarkStart w:id="372" w:name="_Toc443551555" w:displacedByCustomXml="next"/>
    <w:bookmarkEnd w:id="372" w:displacedByCustomXml="next"/>
    <w:bookmarkStart w:id="373" w:name="_Toc443561651" w:displacedByCustomXml="next"/>
    <w:bookmarkEnd w:id="373" w:displacedByCustomXml="next"/>
    <w:bookmarkStart w:id="374" w:name="_Toc443574703" w:displacedByCustomXml="next"/>
    <w:bookmarkEnd w:id="374" w:displacedByCustomXml="next"/>
    <w:bookmarkStart w:id="375" w:name="_Toc443468156" w:displacedByCustomXml="next"/>
    <w:bookmarkEnd w:id="375" w:displacedByCustomXml="next"/>
    <w:bookmarkStart w:id="376" w:name="_Toc443551564" w:displacedByCustomXml="next"/>
    <w:bookmarkEnd w:id="376" w:displacedByCustomXml="next"/>
    <w:bookmarkStart w:id="377" w:name="_Toc443561660" w:displacedByCustomXml="next"/>
    <w:bookmarkEnd w:id="377" w:displacedByCustomXml="next"/>
    <w:bookmarkStart w:id="378" w:name="_Toc443574712" w:displacedByCustomXml="next"/>
    <w:bookmarkEnd w:id="378" w:displacedByCustomXml="next"/>
    <w:bookmarkStart w:id="379" w:name="_Toc443468165" w:displacedByCustomXml="next"/>
    <w:bookmarkEnd w:id="379" w:displacedByCustomXml="next"/>
    <w:bookmarkStart w:id="380" w:name="_Toc443551573" w:displacedByCustomXml="next"/>
    <w:bookmarkEnd w:id="380" w:displacedByCustomXml="next"/>
    <w:bookmarkStart w:id="381" w:name="_Toc443561669" w:displacedByCustomXml="next"/>
    <w:bookmarkEnd w:id="381" w:displacedByCustomXml="next"/>
    <w:bookmarkStart w:id="382" w:name="_Toc443574721" w:displacedByCustomXml="next"/>
    <w:bookmarkEnd w:id="382" w:displacedByCustomXml="next"/>
    <w:bookmarkStart w:id="383" w:name="_Toc443468174" w:displacedByCustomXml="next"/>
    <w:bookmarkEnd w:id="383" w:displacedByCustomXml="next"/>
    <w:bookmarkStart w:id="384" w:name="_Toc443551582" w:displacedByCustomXml="next"/>
    <w:bookmarkEnd w:id="384" w:displacedByCustomXml="next"/>
    <w:bookmarkStart w:id="385" w:name="_Toc443561678" w:displacedByCustomXml="next"/>
    <w:bookmarkEnd w:id="385" w:displacedByCustomXml="next"/>
    <w:bookmarkStart w:id="386" w:name="_Toc443574730" w:displacedByCustomXml="next"/>
    <w:bookmarkEnd w:id="386" w:displacedByCustomXml="next"/>
    <w:bookmarkStart w:id="387" w:name="_Toc443468183" w:displacedByCustomXml="next"/>
    <w:bookmarkEnd w:id="387" w:displacedByCustomXml="next"/>
    <w:bookmarkStart w:id="388" w:name="_Toc443551591" w:displacedByCustomXml="next"/>
    <w:bookmarkEnd w:id="388" w:displacedByCustomXml="next"/>
    <w:bookmarkStart w:id="389" w:name="_Toc443561687" w:displacedByCustomXml="next"/>
    <w:bookmarkEnd w:id="389" w:displacedByCustomXml="next"/>
    <w:bookmarkStart w:id="390" w:name="_Toc443574739" w:displacedByCustomXml="next"/>
    <w:bookmarkEnd w:id="390" w:displacedByCustomXml="next"/>
    <w:bookmarkStart w:id="391" w:name="_Toc443468192" w:displacedByCustomXml="next"/>
    <w:bookmarkEnd w:id="391" w:displacedByCustomXml="next"/>
    <w:bookmarkStart w:id="392" w:name="_Toc443551600" w:displacedByCustomXml="next"/>
    <w:bookmarkEnd w:id="392" w:displacedByCustomXml="next"/>
    <w:bookmarkStart w:id="393" w:name="_Toc443561696" w:displacedByCustomXml="next"/>
    <w:bookmarkEnd w:id="393" w:displacedByCustomXml="next"/>
    <w:bookmarkStart w:id="394" w:name="_Toc443574748" w:displacedByCustomXml="next"/>
    <w:bookmarkEnd w:id="394" w:displacedByCustomXml="next"/>
    <w:bookmarkStart w:id="395" w:name="_Toc443468201" w:displacedByCustomXml="next"/>
    <w:bookmarkEnd w:id="395" w:displacedByCustomXml="next"/>
    <w:bookmarkStart w:id="396" w:name="_Toc443551609" w:displacedByCustomXml="next"/>
    <w:bookmarkEnd w:id="396" w:displacedByCustomXml="next"/>
    <w:bookmarkStart w:id="397" w:name="_Toc443561705" w:displacedByCustomXml="next"/>
    <w:bookmarkEnd w:id="397" w:displacedByCustomXml="next"/>
    <w:bookmarkStart w:id="398" w:name="_Toc443574757" w:displacedByCustomXml="next"/>
    <w:bookmarkEnd w:id="398" w:displacedByCustomXml="next"/>
    <w:bookmarkStart w:id="399" w:name="_Toc443468210" w:displacedByCustomXml="next"/>
    <w:bookmarkEnd w:id="399" w:displacedByCustomXml="next"/>
    <w:bookmarkStart w:id="400" w:name="_Toc443551618" w:displacedByCustomXml="next"/>
    <w:bookmarkEnd w:id="400" w:displacedByCustomXml="next"/>
    <w:bookmarkStart w:id="401" w:name="_Toc443561714" w:displacedByCustomXml="next"/>
    <w:bookmarkEnd w:id="401" w:displacedByCustomXml="next"/>
    <w:bookmarkStart w:id="402" w:name="_Toc443574766" w:displacedByCustomXml="next"/>
    <w:bookmarkEnd w:id="402" w:displacedByCustomXml="next"/>
    <w:bookmarkStart w:id="403" w:name="_Toc443468219" w:displacedByCustomXml="next"/>
    <w:bookmarkEnd w:id="403" w:displacedByCustomXml="next"/>
    <w:bookmarkStart w:id="404" w:name="_Toc443551627" w:displacedByCustomXml="next"/>
    <w:bookmarkEnd w:id="404" w:displacedByCustomXml="next"/>
    <w:bookmarkStart w:id="405" w:name="_Toc443561723" w:displacedByCustomXml="next"/>
    <w:bookmarkEnd w:id="405" w:displacedByCustomXml="next"/>
    <w:bookmarkStart w:id="406" w:name="_Toc443574775" w:displacedByCustomXml="next"/>
    <w:bookmarkEnd w:id="406" w:displacedByCustomXml="next"/>
    <w:bookmarkStart w:id="407" w:name="_Toc443468228" w:displacedByCustomXml="next"/>
    <w:bookmarkEnd w:id="407" w:displacedByCustomXml="next"/>
    <w:bookmarkStart w:id="408" w:name="_Toc443551636" w:displacedByCustomXml="next"/>
    <w:bookmarkEnd w:id="408" w:displacedByCustomXml="next"/>
    <w:bookmarkStart w:id="409" w:name="_Toc443561732" w:displacedByCustomXml="next"/>
    <w:bookmarkEnd w:id="409" w:displacedByCustomXml="next"/>
    <w:bookmarkStart w:id="410" w:name="_Toc443574784" w:displacedByCustomXml="next"/>
    <w:bookmarkEnd w:id="410" w:displacedByCustomXml="next"/>
    <w:bookmarkStart w:id="411" w:name="_Toc443468246" w:displacedByCustomXml="next"/>
    <w:bookmarkEnd w:id="411" w:displacedByCustomXml="next"/>
    <w:bookmarkStart w:id="412" w:name="_Toc443551654" w:displacedByCustomXml="next"/>
    <w:bookmarkEnd w:id="412" w:displacedByCustomXml="next"/>
    <w:bookmarkStart w:id="413" w:name="_Toc443561750" w:displacedByCustomXml="next"/>
    <w:bookmarkEnd w:id="413" w:displacedByCustomXml="next"/>
    <w:bookmarkStart w:id="414" w:name="_Toc443574802" w:displacedByCustomXml="next"/>
    <w:bookmarkEnd w:id="414" w:displacedByCustomXml="next"/>
    <w:bookmarkStart w:id="415" w:name="_Toc443468255" w:displacedByCustomXml="next"/>
    <w:bookmarkEnd w:id="415" w:displacedByCustomXml="next"/>
    <w:bookmarkStart w:id="416" w:name="_Toc443551663" w:displacedByCustomXml="next"/>
    <w:bookmarkEnd w:id="416" w:displacedByCustomXml="next"/>
    <w:bookmarkStart w:id="417" w:name="_Toc443561759" w:displacedByCustomXml="next"/>
    <w:bookmarkEnd w:id="417" w:displacedByCustomXml="next"/>
    <w:bookmarkStart w:id="418" w:name="_Toc443574811" w:displacedByCustomXml="next"/>
    <w:bookmarkEnd w:id="418" w:displacedByCustomXml="next"/>
    <w:bookmarkStart w:id="419" w:name="_Toc443468264" w:displacedByCustomXml="next"/>
    <w:bookmarkEnd w:id="419" w:displacedByCustomXml="next"/>
    <w:bookmarkStart w:id="420" w:name="_Toc443551672" w:displacedByCustomXml="next"/>
    <w:bookmarkEnd w:id="420" w:displacedByCustomXml="next"/>
    <w:bookmarkStart w:id="421" w:name="_Toc443561768" w:displacedByCustomXml="next"/>
    <w:bookmarkEnd w:id="421" w:displacedByCustomXml="next"/>
    <w:bookmarkStart w:id="422" w:name="_Toc443574820" w:displacedByCustomXml="next"/>
    <w:bookmarkEnd w:id="422" w:displacedByCustomXml="next"/>
    <w:bookmarkStart w:id="423" w:name="_Toc443468273" w:displacedByCustomXml="next"/>
    <w:bookmarkEnd w:id="423" w:displacedByCustomXml="next"/>
    <w:bookmarkStart w:id="424" w:name="_Toc443551681" w:displacedByCustomXml="next"/>
    <w:bookmarkEnd w:id="424" w:displacedByCustomXml="next"/>
    <w:bookmarkStart w:id="425" w:name="_Toc443561777" w:displacedByCustomXml="next"/>
    <w:bookmarkEnd w:id="425" w:displacedByCustomXml="next"/>
    <w:bookmarkStart w:id="426" w:name="_Toc443574829" w:displacedByCustomXml="next"/>
    <w:bookmarkEnd w:id="426" w:displacedByCustomXml="next"/>
    <w:bookmarkStart w:id="427" w:name="_Toc443468282" w:displacedByCustomXml="next"/>
    <w:bookmarkEnd w:id="427" w:displacedByCustomXml="next"/>
    <w:bookmarkStart w:id="428" w:name="_Toc443551690" w:displacedByCustomXml="next"/>
    <w:bookmarkEnd w:id="428" w:displacedByCustomXml="next"/>
    <w:bookmarkStart w:id="429" w:name="_Toc443561786" w:displacedByCustomXml="next"/>
    <w:bookmarkEnd w:id="429" w:displacedByCustomXml="next"/>
    <w:bookmarkStart w:id="430" w:name="_Toc443574838" w:displacedByCustomXml="next"/>
    <w:bookmarkEnd w:id="430" w:displacedByCustomXml="next"/>
    <w:bookmarkStart w:id="431" w:name="_Toc443468291" w:displacedByCustomXml="next"/>
    <w:bookmarkEnd w:id="431" w:displacedByCustomXml="next"/>
    <w:bookmarkStart w:id="432" w:name="_Toc443551699" w:displacedByCustomXml="next"/>
    <w:bookmarkEnd w:id="432" w:displacedByCustomXml="next"/>
    <w:bookmarkStart w:id="433" w:name="_Toc443561795" w:displacedByCustomXml="next"/>
    <w:bookmarkEnd w:id="433" w:displacedByCustomXml="next"/>
    <w:bookmarkStart w:id="434" w:name="_Toc443574847" w:displacedByCustomXml="next"/>
    <w:bookmarkEnd w:id="434" w:displacedByCustomXml="next"/>
    <w:bookmarkStart w:id="435" w:name="_Toc443468300" w:displacedByCustomXml="next"/>
    <w:bookmarkEnd w:id="435" w:displacedByCustomXml="next"/>
    <w:bookmarkStart w:id="436" w:name="_Toc443551708" w:displacedByCustomXml="next"/>
    <w:bookmarkEnd w:id="436" w:displacedByCustomXml="next"/>
    <w:bookmarkStart w:id="437" w:name="_Toc443561804" w:displacedByCustomXml="next"/>
    <w:bookmarkEnd w:id="437" w:displacedByCustomXml="next"/>
    <w:bookmarkStart w:id="438" w:name="_Toc443574856" w:displacedByCustomXml="next"/>
    <w:bookmarkEnd w:id="438" w:displacedByCustomXml="next"/>
    <w:bookmarkStart w:id="439" w:name="_Toc443468309" w:displacedByCustomXml="next"/>
    <w:bookmarkEnd w:id="439" w:displacedByCustomXml="next"/>
    <w:bookmarkStart w:id="440" w:name="_Toc443551717" w:displacedByCustomXml="next"/>
    <w:bookmarkEnd w:id="440" w:displacedByCustomXml="next"/>
    <w:bookmarkStart w:id="441" w:name="_Toc443561813" w:displacedByCustomXml="next"/>
    <w:bookmarkEnd w:id="441" w:displacedByCustomXml="next"/>
    <w:bookmarkStart w:id="442" w:name="_Toc443574865" w:displacedByCustomXml="next"/>
    <w:bookmarkEnd w:id="442" w:displacedByCustomXml="next"/>
    <w:bookmarkStart w:id="443" w:name="_Toc443468318" w:displacedByCustomXml="next"/>
    <w:bookmarkEnd w:id="443" w:displacedByCustomXml="next"/>
    <w:bookmarkStart w:id="444" w:name="_Toc443551726" w:displacedByCustomXml="next"/>
    <w:bookmarkEnd w:id="444" w:displacedByCustomXml="next"/>
    <w:bookmarkStart w:id="445" w:name="_Toc443561822" w:displacedByCustomXml="next"/>
    <w:bookmarkEnd w:id="445" w:displacedByCustomXml="next"/>
    <w:bookmarkStart w:id="446" w:name="_Toc443574874" w:displacedByCustomXml="next"/>
    <w:bookmarkEnd w:id="446" w:displacedByCustomXml="next"/>
    <w:bookmarkStart w:id="447" w:name="_Toc443468327" w:displacedByCustomXml="next"/>
    <w:bookmarkEnd w:id="447" w:displacedByCustomXml="next"/>
    <w:bookmarkStart w:id="448" w:name="_Toc443551735" w:displacedByCustomXml="next"/>
    <w:bookmarkEnd w:id="448" w:displacedByCustomXml="next"/>
    <w:bookmarkStart w:id="449" w:name="_Toc443561831" w:displacedByCustomXml="next"/>
    <w:bookmarkEnd w:id="449" w:displacedByCustomXml="next"/>
    <w:bookmarkStart w:id="450" w:name="_Toc443574883" w:displacedByCustomXml="next"/>
    <w:bookmarkEnd w:id="450" w:displacedByCustomXml="next"/>
    <w:bookmarkStart w:id="451" w:name="_Toc443468336" w:displacedByCustomXml="next"/>
    <w:bookmarkEnd w:id="451" w:displacedByCustomXml="next"/>
    <w:bookmarkStart w:id="452" w:name="_Toc443551744" w:displacedByCustomXml="next"/>
    <w:bookmarkEnd w:id="452" w:displacedByCustomXml="next"/>
    <w:bookmarkStart w:id="453" w:name="_Toc443561840" w:displacedByCustomXml="next"/>
    <w:bookmarkEnd w:id="453" w:displacedByCustomXml="next"/>
    <w:bookmarkStart w:id="454" w:name="_Toc443574892" w:displacedByCustomXml="next"/>
    <w:bookmarkEnd w:id="454" w:displacedByCustomXml="next"/>
    <w:bookmarkStart w:id="455" w:name="_Toc443468354" w:displacedByCustomXml="next"/>
    <w:bookmarkEnd w:id="455" w:displacedByCustomXml="next"/>
    <w:bookmarkStart w:id="456" w:name="_Toc443551762" w:displacedByCustomXml="next"/>
    <w:bookmarkEnd w:id="456" w:displacedByCustomXml="next"/>
    <w:bookmarkStart w:id="457" w:name="_Toc443561858" w:displacedByCustomXml="next"/>
    <w:bookmarkEnd w:id="457" w:displacedByCustomXml="next"/>
    <w:bookmarkStart w:id="458" w:name="_Toc443574910" w:displacedByCustomXml="next"/>
    <w:bookmarkEnd w:id="458" w:displacedByCustomXml="next"/>
    <w:bookmarkStart w:id="459" w:name="_Toc443468363" w:displacedByCustomXml="next"/>
    <w:bookmarkEnd w:id="459" w:displacedByCustomXml="next"/>
    <w:bookmarkStart w:id="460" w:name="_Toc443551771" w:displacedByCustomXml="next"/>
    <w:bookmarkEnd w:id="460" w:displacedByCustomXml="next"/>
    <w:bookmarkStart w:id="461" w:name="_Toc443561867" w:displacedByCustomXml="next"/>
    <w:bookmarkEnd w:id="461" w:displacedByCustomXml="next"/>
    <w:bookmarkStart w:id="462" w:name="_Toc443574919" w:displacedByCustomXml="next"/>
    <w:bookmarkEnd w:id="462" w:displacedByCustomXml="next"/>
    <w:bookmarkStart w:id="463" w:name="_Toc443468372" w:displacedByCustomXml="next"/>
    <w:bookmarkEnd w:id="463" w:displacedByCustomXml="next"/>
    <w:bookmarkStart w:id="464" w:name="_Toc443551780" w:displacedByCustomXml="next"/>
    <w:bookmarkEnd w:id="464" w:displacedByCustomXml="next"/>
    <w:bookmarkStart w:id="465" w:name="_Toc443561876" w:displacedByCustomXml="next"/>
    <w:bookmarkEnd w:id="465" w:displacedByCustomXml="next"/>
    <w:bookmarkStart w:id="466" w:name="_Toc443574928" w:displacedByCustomXml="next"/>
    <w:bookmarkEnd w:id="466" w:displacedByCustomXml="next"/>
    <w:bookmarkStart w:id="467" w:name="_Toc443468381" w:displacedByCustomXml="next"/>
    <w:bookmarkEnd w:id="467" w:displacedByCustomXml="next"/>
    <w:bookmarkStart w:id="468" w:name="_Toc443551789" w:displacedByCustomXml="next"/>
    <w:bookmarkEnd w:id="468" w:displacedByCustomXml="next"/>
    <w:bookmarkStart w:id="469" w:name="_Toc443561885" w:displacedByCustomXml="next"/>
    <w:bookmarkEnd w:id="469" w:displacedByCustomXml="next"/>
    <w:bookmarkStart w:id="470" w:name="_Toc443574937" w:displacedByCustomXml="next"/>
    <w:bookmarkEnd w:id="470" w:displacedByCustomXml="next"/>
    <w:bookmarkStart w:id="471" w:name="_Toc443468390" w:displacedByCustomXml="next"/>
    <w:bookmarkEnd w:id="471" w:displacedByCustomXml="next"/>
    <w:bookmarkStart w:id="472" w:name="_Toc443551798" w:displacedByCustomXml="next"/>
    <w:bookmarkEnd w:id="472" w:displacedByCustomXml="next"/>
    <w:bookmarkStart w:id="473" w:name="_Toc443561894" w:displacedByCustomXml="next"/>
    <w:bookmarkEnd w:id="473" w:displacedByCustomXml="next"/>
    <w:bookmarkStart w:id="474" w:name="_Toc443574946" w:displacedByCustomXml="next"/>
    <w:bookmarkEnd w:id="474" w:displacedByCustomXml="next"/>
    <w:bookmarkStart w:id="475" w:name="_Toc443468399" w:displacedByCustomXml="next"/>
    <w:bookmarkEnd w:id="475" w:displacedByCustomXml="next"/>
    <w:bookmarkStart w:id="476" w:name="_Toc443551807" w:displacedByCustomXml="next"/>
    <w:bookmarkEnd w:id="476" w:displacedByCustomXml="next"/>
    <w:bookmarkStart w:id="477" w:name="_Toc443561903" w:displacedByCustomXml="next"/>
    <w:bookmarkEnd w:id="477" w:displacedByCustomXml="next"/>
    <w:bookmarkStart w:id="478" w:name="_Toc443574955" w:displacedByCustomXml="next"/>
    <w:bookmarkEnd w:id="478" w:displacedByCustomXml="next"/>
    <w:bookmarkStart w:id="479" w:name="_Toc443468408" w:displacedByCustomXml="next"/>
    <w:bookmarkEnd w:id="479" w:displacedByCustomXml="next"/>
    <w:bookmarkStart w:id="480" w:name="_Toc443551816" w:displacedByCustomXml="next"/>
    <w:bookmarkEnd w:id="480" w:displacedByCustomXml="next"/>
    <w:bookmarkStart w:id="481" w:name="_Toc443561912" w:displacedByCustomXml="next"/>
    <w:bookmarkEnd w:id="481" w:displacedByCustomXml="next"/>
    <w:bookmarkStart w:id="482" w:name="_Toc443574964" w:displacedByCustomXml="next"/>
    <w:bookmarkEnd w:id="482" w:displacedByCustomXml="next"/>
    <w:bookmarkStart w:id="483" w:name="_Toc443468417" w:displacedByCustomXml="next"/>
    <w:bookmarkEnd w:id="483" w:displacedByCustomXml="next"/>
    <w:bookmarkStart w:id="484" w:name="_Toc443551825" w:displacedByCustomXml="next"/>
    <w:bookmarkEnd w:id="484" w:displacedByCustomXml="next"/>
    <w:bookmarkStart w:id="485" w:name="_Toc443561921" w:displacedByCustomXml="next"/>
    <w:bookmarkEnd w:id="485" w:displacedByCustomXml="next"/>
    <w:bookmarkStart w:id="486" w:name="_Toc443574973" w:displacedByCustomXml="next"/>
    <w:bookmarkEnd w:id="486" w:displacedByCustomXml="next"/>
    <w:bookmarkStart w:id="487" w:name="_Toc443468426" w:displacedByCustomXml="next"/>
    <w:bookmarkEnd w:id="487" w:displacedByCustomXml="next"/>
    <w:bookmarkStart w:id="488" w:name="_Toc443551834" w:displacedByCustomXml="next"/>
    <w:bookmarkEnd w:id="488" w:displacedByCustomXml="next"/>
    <w:bookmarkStart w:id="489" w:name="_Toc443561930" w:displacedByCustomXml="next"/>
    <w:bookmarkEnd w:id="489" w:displacedByCustomXml="next"/>
    <w:bookmarkStart w:id="490" w:name="_Toc443574982" w:displacedByCustomXml="next"/>
    <w:bookmarkEnd w:id="490" w:displacedByCustomXml="next"/>
    <w:bookmarkStart w:id="491" w:name="_Toc443468435" w:displacedByCustomXml="next"/>
    <w:bookmarkEnd w:id="491" w:displacedByCustomXml="next"/>
    <w:bookmarkStart w:id="492" w:name="_Toc443551843" w:displacedByCustomXml="next"/>
    <w:bookmarkEnd w:id="492" w:displacedByCustomXml="next"/>
    <w:bookmarkStart w:id="493" w:name="_Toc443561939" w:displacedByCustomXml="next"/>
    <w:bookmarkEnd w:id="493" w:displacedByCustomXml="next"/>
    <w:bookmarkStart w:id="494" w:name="_Toc443574991" w:displacedByCustomXml="next"/>
    <w:bookmarkEnd w:id="494" w:displacedByCustomXml="next"/>
    <w:bookmarkStart w:id="495" w:name="_Toc443468444" w:displacedByCustomXml="next"/>
    <w:bookmarkEnd w:id="495" w:displacedByCustomXml="next"/>
    <w:bookmarkStart w:id="496" w:name="_Toc443551852" w:displacedByCustomXml="next"/>
    <w:bookmarkEnd w:id="496" w:displacedByCustomXml="next"/>
    <w:bookmarkStart w:id="497" w:name="_Toc443561948" w:displacedByCustomXml="next"/>
    <w:bookmarkEnd w:id="497" w:displacedByCustomXml="next"/>
    <w:bookmarkStart w:id="498" w:name="_Toc443575000" w:displacedByCustomXml="next"/>
    <w:bookmarkEnd w:id="498" w:displacedByCustomXml="next"/>
    <w:bookmarkStart w:id="499" w:name="_Toc443468463" w:displacedByCustomXml="next"/>
    <w:bookmarkEnd w:id="499" w:displacedByCustomXml="next"/>
    <w:bookmarkStart w:id="500" w:name="_Toc443551871" w:displacedByCustomXml="next"/>
    <w:bookmarkEnd w:id="500" w:displacedByCustomXml="next"/>
    <w:bookmarkStart w:id="501" w:name="_Toc443561967" w:displacedByCustomXml="next"/>
    <w:bookmarkEnd w:id="501" w:displacedByCustomXml="next"/>
    <w:bookmarkStart w:id="502" w:name="_Toc443575019" w:displacedByCustomXml="next"/>
    <w:bookmarkEnd w:id="502" w:displacedByCustomXml="next"/>
    <w:bookmarkStart w:id="503" w:name="_Toc443468472" w:displacedByCustomXml="next"/>
    <w:bookmarkEnd w:id="503" w:displacedByCustomXml="next"/>
    <w:bookmarkStart w:id="504" w:name="_Toc443551880" w:displacedByCustomXml="next"/>
    <w:bookmarkEnd w:id="504" w:displacedByCustomXml="next"/>
    <w:bookmarkStart w:id="505" w:name="_Toc443561976" w:displacedByCustomXml="next"/>
    <w:bookmarkEnd w:id="505" w:displacedByCustomXml="next"/>
    <w:bookmarkStart w:id="506" w:name="_Toc443575028" w:displacedByCustomXml="next"/>
    <w:bookmarkEnd w:id="506" w:displacedByCustomXml="next"/>
    <w:bookmarkStart w:id="507" w:name="_Toc443468481" w:displacedByCustomXml="next"/>
    <w:bookmarkEnd w:id="507" w:displacedByCustomXml="next"/>
    <w:bookmarkStart w:id="508" w:name="_Toc443551889" w:displacedByCustomXml="next"/>
    <w:bookmarkEnd w:id="508" w:displacedByCustomXml="next"/>
    <w:bookmarkStart w:id="509" w:name="_Toc443561985" w:displacedByCustomXml="next"/>
    <w:bookmarkEnd w:id="509" w:displacedByCustomXml="next"/>
    <w:bookmarkStart w:id="510" w:name="_Toc443575037" w:displacedByCustomXml="next"/>
    <w:bookmarkEnd w:id="510" w:displacedByCustomXml="next"/>
    <w:bookmarkStart w:id="511" w:name="_Toc443468490" w:displacedByCustomXml="next"/>
    <w:bookmarkEnd w:id="511" w:displacedByCustomXml="next"/>
    <w:bookmarkStart w:id="512" w:name="_Toc443551898" w:displacedByCustomXml="next"/>
    <w:bookmarkEnd w:id="512" w:displacedByCustomXml="next"/>
    <w:bookmarkStart w:id="513" w:name="_Toc443561994" w:displacedByCustomXml="next"/>
    <w:bookmarkEnd w:id="513" w:displacedByCustomXml="next"/>
    <w:bookmarkStart w:id="514" w:name="_Toc443575046" w:displacedByCustomXml="next"/>
    <w:bookmarkEnd w:id="514" w:displacedByCustomXml="next"/>
    <w:bookmarkStart w:id="515" w:name="_Toc443468499" w:displacedByCustomXml="next"/>
    <w:bookmarkEnd w:id="515" w:displacedByCustomXml="next"/>
    <w:bookmarkStart w:id="516" w:name="_Toc443551907" w:displacedByCustomXml="next"/>
    <w:bookmarkEnd w:id="516" w:displacedByCustomXml="next"/>
    <w:bookmarkStart w:id="517" w:name="_Toc443562003" w:displacedByCustomXml="next"/>
    <w:bookmarkEnd w:id="517" w:displacedByCustomXml="next"/>
    <w:bookmarkStart w:id="518" w:name="_Toc443575055" w:displacedByCustomXml="next"/>
    <w:bookmarkEnd w:id="518" w:displacedByCustomXml="next"/>
    <w:bookmarkStart w:id="519" w:name="_Toc443468508" w:displacedByCustomXml="next"/>
    <w:bookmarkEnd w:id="519" w:displacedByCustomXml="next"/>
    <w:bookmarkStart w:id="520" w:name="_Toc443551916" w:displacedByCustomXml="next"/>
    <w:bookmarkEnd w:id="520" w:displacedByCustomXml="next"/>
    <w:bookmarkStart w:id="521" w:name="_Toc443562012" w:displacedByCustomXml="next"/>
    <w:bookmarkEnd w:id="521" w:displacedByCustomXml="next"/>
    <w:bookmarkStart w:id="522" w:name="_Toc443575064" w:displacedByCustomXml="next"/>
    <w:bookmarkEnd w:id="522" w:displacedByCustomXml="next"/>
    <w:bookmarkStart w:id="523" w:name="_Toc443468517" w:displacedByCustomXml="next"/>
    <w:bookmarkEnd w:id="523" w:displacedByCustomXml="next"/>
    <w:bookmarkStart w:id="524" w:name="_Toc443551925" w:displacedByCustomXml="next"/>
    <w:bookmarkEnd w:id="524" w:displacedByCustomXml="next"/>
    <w:bookmarkStart w:id="525" w:name="_Toc443562021" w:displacedByCustomXml="next"/>
    <w:bookmarkEnd w:id="525" w:displacedByCustomXml="next"/>
    <w:bookmarkStart w:id="526" w:name="_Toc443575073" w:displacedByCustomXml="next"/>
    <w:bookmarkEnd w:id="526" w:displacedByCustomXml="next"/>
    <w:bookmarkStart w:id="527" w:name="_Toc443468526" w:displacedByCustomXml="next"/>
    <w:bookmarkEnd w:id="527" w:displacedByCustomXml="next"/>
    <w:bookmarkStart w:id="528" w:name="_Toc443551934" w:displacedByCustomXml="next"/>
    <w:bookmarkEnd w:id="528" w:displacedByCustomXml="next"/>
    <w:bookmarkStart w:id="529" w:name="_Toc443562030" w:displacedByCustomXml="next"/>
    <w:bookmarkEnd w:id="529" w:displacedByCustomXml="next"/>
    <w:bookmarkStart w:id="530" w:name="_Toc443575082" w:displacedByCustomXml="next"/>
    <w:bookmarkEnd w:id="530" w:displacedByCustomXml="next"/>
    <w:bookmarkStart w:id="531" w:name="_Toc443468535" w:displacedByCustomXml="next"/>
    <w:bookmarkEnd w:id="531" w:displacedByCustomXml="next"/>
    <w:bookmarkStart w:id="532" w:name="_Toc443551943" w:displacedByCustomXml="next"/>
    <w:bookmarkEnd w:id="532" w:displacedByCustomXml="next"/>
    <w:bookmarkStart w:id="533" w:name="_Toc443562039" w:displacedByCustomXml="next"/>
    <w:bookmarkEnd w:id="533" w:displacedByCustomXml="next"/>
    <w:bookmarkStart w:id="534" w:name="_Toc443575091" w:displacedByCustomXml="next"/>
    <w:bookmarkEnd w:id="534" w:displacedByCustomXml="next"/>
    <w:bookmarkStart w:id="535" w:name="_Toc443468544" w:displacedByCustomXml="next"/>
    <w:bookmarkEnd w:id="535" w:displacedByCustomXml="next"/>
    <w:bookmarkStart w:id="536" w:name="_Toc443551952" w:displacedByCustomXml="next"/>
    <w:bookmarkEnd w:id="536" w:displacedByCustomXml="next"/>
    <w:bookmarkStart w:id="537" w:name="_Toc443562048" w:displacedByCustomXml="next"/>
    <w:bookmarkEnd w:id="537" w:displacedByCustomXml="next"/>
    <w:bookmarkStart w:id="538" w:name="_Toc443575100" w:displacedByCustomXml="next"/>
    <w:bookmarkEnd w:id="538" w:displacedByCustomXml="next"/>
    <w:bookmarkStart w:id="539" w:name="_Toc443468553" w:displacedByCustomXml="next"/>
    <w:bookmarkEnd w:id="539" w:displacedByCustomXml="next"/>
    <w:bookmarkStart w:id="540" w:name="_Toc443551961" w:displacedByCustomXml="next"/>
    <w:bookmarkEnd w:id="540" w:displacedByCustomXml="next"/>
    <w:bookmarkStart w:id="541" w:name="_Toc443562057" w:displacedByCustomXml="next"/>
    <w:bookmarkEnd w:id="541" w:displacedByCustomXml="next"/>
    <w:bookmarkStart w:id="542" w:name="_Toc443575109" w:displacedByCustomXml="next"/>
    <w:bookmarkEnd w:id="542" w:displacedByCustomXml="next"/>
    <w:bookmarkStart w:id="543" w:name="_Toc443468571" w:displacedByCustomXml="next"/>
    <w:bookmarkEnd w:id="543" w:displacedByCustomXml="next"/>
    <w:bookmarkStart w:id="544" w:name="_Toc443551979" w:displacedByCustomXml="next"/>
    <w:bookmarkEnd w:id="544" w:displacedByCustomXml="next"/>
    <w:bookmarkStart w:id="545" w:name="_Toc443562075" w:displacedByCustomXml="next"/>
    <w:bookmarkEnd w:id="545" w:displacedByCustomXml="next"/>
    <w:bookmarkStart w:id="546" w:name="_Toc443575127" w:displacedByCustomXml="next"/>
    <w:bookmarkEnd w:id="546" w:displacedByCustomXml="next"/>
    <w:bookmarkStart w:id="547" w:name="_Toc443468580" w:displacedByCustomXml="next"/>
    <w:bookmarkEnd w:id="547" w:displacedByCustomXml="next"/>
    <w:bookmarkStart w:id="548" w:name="_Toc443551988" w:displacedByCustomXml="next"/>
    <w:bookmarkEnd w:id="548" w:displacedByCustomXml="next"/>
    <w:bookmarkStart w:id="549" w:name="_Toc443562084" w:displacedByCustomXml="next"/>
    <w:bookmarkEnd w:id="549" w:displacedByCustomXml="next"/>
    <w:bookmarkStart w:id="550" w:name="_Toc443575136" w:displacedByCustomXml="next"/>
    <w:bookmarkEnd w:id="550" w:displacedByCustomXml="next"/>
    <w:bookmarkStart w:id="551" w:name="_Toc443468589" w:displacedByCustomXml="next"/>
    <w:bookmarkEnd w:id="551" w:displacedByCustomXml="next"/>
    <w:bookmarkStart w:id="552" w:name="_Toc443551997" w:displacedByCustomXml="next"/>
    <w:bookmarkEnd w:id="552" w:displacedByCustomXml="next"/>
    <w:bookmarkStart w:id="553" w:name="_Toc443562093" w:displacedByCustomXml="next"/>
    <w:bookmarkEnd w:id="553" w:displacedByCustomXml="next"/>
    <w:bookmarkStart w:id="554" w:name="_Toc443575145" w:displacedByCustomXml="next"/>
    <w:bookmarkEnd w:id="554" w:displacedByCustomXml="next"/>
    <w:bookmarkStart w:id="555" w:name="_Toc443468598" w:displacedByCustomXml="next"/>
    <w:bookmarkEnd w:id="555" w:displacedByCustomXml="next"/>
    <w:bookmarkStart w:id="556" w:name="_Toc443552006" w:displacedByCustomXml="next"/>
    <w:bookmarkEnd w:id="556" w:displacedByCustomXml="next"/>
    <w:bookmarkStart w:id="557" w:name="_Toc443562102" w:displacedByCustomXml="next"/>
    <w:bookmarkEnd w:id="557" w:displacedByCustomXml="next"/>
    <w:bookmarkStart w:id="558" w:name="_Toc443575154" w:displacedByCustomXml="next"/>
    <w:bookmarkEnd w:id="558" w:displacedByCustomXml="next"/>
    <w:bookmarkStart w:id="559" w:name="_Toc443468607" w:displacedByCustomXml="next"/>
    <w:bookmarkEnd w:id="559" w:displacedByCustomXml="next"/>
    <w:bookmarkStart w:id="560" w:name="_Toc443552015" w:displacedByCustomXml="next"/>
    <w:bookmarkEnd w:id="560" w:displacedByCustomXml="next"/>
    <w:bookmarkStart w:id="561" w:name="_Toc443562111" w:displacedByCustomXml="next"/>
    <w:bookmarkEnd w:id="561" w:displacedByCustomXml="next"/>
    <w:bookmarkStart w:id="562" w:name="_Toc443575163" w:displacedByCustomXml="next"/>
    <w:bookmarkEnd w:id="562" w:displacedByCustomXml="next"/>
    <w:bookmarkStart w:id="563" w:name="_Toc443468616" w:displacedByCustomXml="next"/>
    <w:bookmarkEnd w:id="563" w:displacedByCustomXml="next"/>
    <w:bookmarkStart w:id="564" w:name="_Toc443552024" w:displacedByCustomXml="next"/>
    <w:bookmarkEnd w:id="564" w:displacedByCustomXml="next"/>
    <w:bookmarkStart w:id="565" w:name="_Toc443562120" w:displacedByCustomXml="next"/>
    <w:bookmarkEnd w:id="565" w:displacedByCustomXml="next"/>
    <w:bookmarkStart w:id="566" w:name="_Toc443575172" w:displacedByCustomXml="next"/>
    <w:bookmarkEnd w:id="566" w:displacedByCustomXml="next"/>
    <w:bookmarkStart w:id="567" w:name="_Toc443468625" w:displacedByCustomXml="next"/>
    <w:bookmarkEnd w:id="567" w:displacedByCustomXml="next"/>
    <w:bookmarkStart w:id="568" w:name="_Toc443552033" w:displacedByCustomXml="next"/>
    <w:bookmarkEnd w:id="568" w:displacedByCustomXml="next"/>
    <w:bookmarkStart w:id="569" w:name="_Toc443562129" w:displacedByCustomXml="next"/>
    <w:bookmarkEnd w:id="569" w:displacedByCustomXml="next"/>
    <w:bookmarkStart w:id="570" w:name="_Toc443575181" w:displacedByCustomXml="next"/>
    <w:bookmarkEnd w:id="570" w:displacedByCustomXml="next"/>
    <w:bookmarkStart w:id="571" w:name="_Toc443468634" w:displacedByCustomXml="next"/>
    <w:bookmarkEnd w:id="571" w:displacedByCustomXml="next"/>
    <w:bookmarkStart w:id="572" w:name="_Toc443552042" w:displacedByCustomXml="next"/>
    <w:bookmarkEnd w:id="572" w:displacedByCustomXml="next"/>
    <w:bookmarkStart w:id="573" w:name="_Toc443562138" w:displacedByCustomXml="next"/>
    <w:bookmarkEnd w:id="573" w:displacedByCustomXml="next"/>
    <w:bookmarkStart w:id="574" w:name="_Toc443575190" w:displacedByCustomXml="next"/>
    <w:bookmarkEnd w:id="574" w:displacedByCustomXml="next"/>
    <w:bookmarkStart w:id="575" w:name="_Toc443468643" w:displacedByCustomXml="next"/>
    <w:bookmarkEnd w:id="575" w:displacedByCustomXml="next"/>
    <w:bookmarkStart w:id="576" w:name="_Toc443552051" w:displacedByCustomXml="next"/>
    <w:bookmarkEnd w:id="576" w:displacedByCustomXml="next"/>
    <w:bookmarkStart w:id="577" w:name="_Toc443562147" w:displacedByCustomXml="next"/>
    <w:bookmarkEnd w:id="577" w:displacedByCustomXml="next"/>
    <w:bookmarkStart w:id="578" w:name="_Toc443575199" w:displacedByCustomXml="next"/>
    <w:bookmarkEnd w:id="578" w:displacedByCustomXml="next"/>
    <w:bookmarkStart w:id="579" w:name="_Toc443468652" w:displacedByCustomXml="next"/>
    <w:bookmarkEnd w:id="579" w:displacedByCustomXml="next"/>
    <w:bookmarkStart w:id="580" w:name="_Toc443552060" w:displacedByCustomXml="next"/>
    <w:bookmarkEnd w:id="580" w:displacedByCustomXml="next"/>
    <w:bookmarkStart w:id="581" w:name="_Toc443562156" w:displacedByCustomXml="next"/>
    <w:bookmarkEnd w:id="581" w:displacedByCustomXml="next"/>
    <w:bookmarkStart w:id="582" w:name="_Toc443575208" w:displacedByCustomXml="next"/>
    <w:bookmarkEnd w:id="582" w:displacedByCustomXml="next"/>
    <w:bookmarkStart w:id="583" w:name="_Toc443468661" w:displacedByCustomXml="next"/>
    <w:bookmarkEnd w:id="583" w:displacedByCustomXml="next"/>
    <w:bookmarkStart w:id="584" w:name="_Toc443552069" w:displacedByCustomXml="next"/>
    <w:bookmarkEnd w:id="584" w:displacedByCustomXml="next"/>
    <w:bookmarkStart w:id="585" w:name="_Toc443562165" w:displacedByCustomXml="next"/>
    <w:bookmarkEnd w:id="585" w:displacedByCustomXml="next"/>
    <w:bookmarkStart w:id="586" w:name="_Toc443575217" w:displacedByCustomXml="next"/>
    <w:bookmarkEnd w:id="586" w:displacedByCustomXml="next"/>
    <w:bookmarkStart w:id="587" w:name="_Toc443468679" w:displacedByCustomXml="next"/>
    <w:bookmarkEnd w:id="587" w:displacedByCustomXml="next"/>
    <w:bookmarkStart w:id="588" w:name="_Toc443552087" w:displacedByCustomXml="next"/>
    <w:bookmarkEnd w:id="588" w:displacedByCustomXml="next"/>
    <w:bookmarkStart w:id="589" w:name="_Toc443562183" w:displacedByCustomXml="next"/>
    <w:bookmarkEnd w:id="589" w:displacedByCustomXml="next"/>
    <w:bookmarkStart w:id="590" w:name="_Toc443575235" w:displacedByCustomXml="next"/>
    <w:bookmarkEnd w:id="590" w:displacedByCustomXml="next"/>
    <w:bookmarkStart w:id="591" w:name="_Toc443468688" w:displacedByCustomXml="next"/>
    <w:bookmarkEnd w:id="591" w:displacedByCustomXml="next"/>
    <w:bookmarkStart w:id="592" w:name="_Toc443552096" w:displacedByCustomXml="next"/>
    <w:bookmarkEnd w:id="592" w:displacedByCustomXml="next"/>
    <w:bookmarkStart w:id="593" w:name="_Toc443562192" w:displacedByCustomXml="next"/>
    <w:bookmarkEnd w:id="593" w:displacedByCustomXml="next"/>
    <w:bookmarkStart w:id="594" w:name="_Toc443575244" w:displacedByCustomXml="next"/>
    <w:bookmarkEnd w:id="594" w:displacedByCustomXml="next"/>
    <w:bookmarkStart w:id="595" w:name="_Toc443468697" w:displacedByCustomXml="next"/>
    <w:bookmarkEnd w:id="595" w:displacedByCustomXml="next"/>
    <w:bookmarkStart w:id="596" w:name="_Toc443552105" w:displacedByCustomXml="next"/>
    <w:bookmarkEnd w:id="596" w:displacedByCustomXml="next"/>
    <w:bookmarkStart w:id="597" w:name="_Toc443562201" w:displacedByCustomXml="next"/>
    <w:bookmarkEnd w:id="597" w:displacedByCustomXml="next"/>
    <w:bookmarkStart w:id="598" w:name="_Toc443575253" w:displacedByCustomXml="next"/>
    <w:bookmarkEnd w:id="598" w:displacedByCustomXml="next"/>
    <w:bookmarkStart w:id="599" w:name="_Toc443468706" w:displacedByCustomXml="next"/>
    <w:bookmarkEnd w:id="599" w:displacedByCustomXml="next"/>
    <w:bookmarkStart w:id="600" w:name="_Toc443552114" w:displacedByCustomXml="next"/>
    <w:bookmarkEnd w:id="600" w:displacedByCustomXml="next"/>
    <w:bookmarkStart w:id="601" w:name="_Toc443562210" w:displacedByCustomXml="next"/>
    <w:bookmarkEnd w:id="601" w:displacedByCustomXml="next"/>
    <w:bookmarkStart w:id="602" w:name="_Toc443575262" w:displacedByCustomXml="next"/>
    <w:bookmarkEnd w:id="602" w:displacedByCustomXml="next"/>
    <w:bookmarkStart w:id="603" w:name="_Toc443468715" w:displacedByCustomXml="next"/>
    <w:bookmarkEnd w:id="603" w:displacedByCustomXml="next"/>
    <w:bookmarkStart w:id="604" w:name="_Toc443552123" w:displacedByCustomXml="next"/>
    <w:bookmarkEnd w:id="604" w:displacedByCustomXml="next"/>
    <w:bookmarkStart w:id="605" w:name="_Toc443562219" w:displacedByCustomXml="next"/>
    <w:bookmarkEnd w:id="605" w:displacedByCustomXml="next"/>
    <w:bookmarkStart w:id="606" w:name="_Toc443575271" w:displacedByCustomXml="next"/>
    <w:bookmarkEnd w:id="606" w:displacedByCustomXml="next"/>
    <w:bookmarkStart w:id="607" w:name="_Toc443468724" w:displacedByCustomXml="next"/>
    <w:bookmarkEnd w:id="607" w:displacedByCustomXml="next"/>
    <w:bookmarkStart w:id="608" w:name="_Toc443552132" w:displacedByCustomXml="next"/>
    <w:bookmarkEnd w:id="608" w:displacedByCustomXml="next"/>
    <w:bookmarkStart w:id="609" w:name="_Toc443562228" w:displacedByCustomXml="next"/>
    <w:bookmarkEnd w:id="609" w:displacedByCustomXml="next"/>
    <w:bookmarkStart w:id="610" w:name="_Toc443575280" w:displacedByCustomXml="next"/>
    <w:bookmarkEnd w:id="610" w:displacedByCustomXml="next"/>
    <w:bookmarkStart w:id="611" w:name="_Toc443468733" w:displacedByCustomXml="next"/>
    <w:bookmarkEnd w:id="611" w:displacedByCustomXml="next"/>
    <w:bookmarkStart w:id="612" w:name="_Toc443552141" w:displacedByCustomXml="next"/>
    <w:bookmarkEnd w:id="612" w:displacedByCustomXml="next"/>
    <w:bookmarkStart w:id="613" w:name="_Toc443562237" w:displacedByCustomXml="next"/>
    <w:bookmarkEnd w:id="613" w:displacedByCustomXml="next"/>
    <w:bookmarkStart w:id="614" w:name="_Toc443575289" w:displacedByCustomXml="next"/>
    <w:bookmarkEnd w:id="614" w:displacedByCustomXml="next"/>
    <w:bookmarkStart w:id="615" w:name="_Toc443468742" w:displacedByCustomXml="next"/>
    <w:bookmarkEnd w:id="615" w:displacedByCustomXml="next"/>
    <w:bookmarkStart w:id="616" w:name="_Toc443552150" w:displacedByCustomXml="next"/>
    <w:bookmarkEnd w:id="616" w:displacedByCustomXml="next"/>
    <w:bookmarkStart w:id="617" w:name="_Toc443562246" w:displacedByCustomXml="next"/>
    <w:bookmarkEnd w:id="617" w:displacedByCustomXml="next"/>
    <w:bookmarkStart w:id="618" w:name="_Toc443575298" w:displacedByCustomXml="next"/>
    <w:bookmarkEnd w:id="618" w:displacedByCustomXml="next"/>
    <w:bookmarkStart w:id="619" w:name="_Toc443468751" w:displacedByCustomXml="next"/>
    <w:bookmarkEnd w:id="619" w:displacedByCustomXml="next"/>
    <w:bookmarkStart w:id="620" w:name="_Toc443552159" w:displacedByCustomXml="next"/>
    <w:bookmarkEnd w:id="620" w:displacedByCustomXml="next"/>
    <w:bookmarkStart w:id="621" w:name="_Toc443562255" w:displacedByCustomXml="next"/>
    <w:bookmarkEnd w:id="621" w:displacedByCustomXml="next"/>
    <w:bookmarkStart w:id="622" w:name="_Toc443575307" w:displacedByCustomXml="next"/>
    <w:bookmarkEnd w:id="622" w:displacedByCustomXml="next"/>
    <w:bookmarkStart w:id="623" w:name="_Toc443468760" w:displacedByCustomXml="next"/>
    <w:bookmarkEnd w:id="623" w:displacedByCustomXml="next"/>
    <w:bookmarkStart w:id="624" w:name="_Toc443552168" w:displacedByCustomXml="next"/>
    <w:bookmarkEnd w:id="624" w:displacedByCustomXml="next"/>
    <w:bookmarkStart w:id="625" w:name="_Toc443562264" w:displacedByCustomXml="next"/>
    <w:bookmarkEnd w:id="625" w:displacedByCustomXml="next"/>
    <w:bookmarkStart w:id="626" w:name="_Toc443575316" w:displacedByCustomXml="next"/>
    <w:bookmarkEnd w:id="626" w:displacedByCustomXml="next"/>
    <w:bookmarkStart w:id="627" w:name="_Toc443468769" w:displacedByCustomXml="next"/>
    <w:bookmarkEnd w:id="627" w:displacedByCustomXml="next"/>
    <w:bookmarkStart w:id="628" w:name="_Toc443552177" w:displacedByCustomXml="next"/>
    <w:bookmarkEnd w:id="628" w:displacedByCustomXml="next"/>
    <w:bookmarkStart w:id="629" w:name="_Toc443562273" w:displacedByCustomXml="next"/>
    <w:bookmarkEnd w:id="629" w:displacedByCustomXml="next"/>
    <w:bookmarkStart w:id="630" w:name="_Toc443575325" w:displacedByCustomXml="next"/>
    <w:bookmarkEnd w:id="630" w:displacedByCustomXml="next"/>
    <w:bookmarkStart w:id="631" w:name="_Toc443468787" w:displacedByCustomXml="next"/>
    <w:bookmarkEnd w:id="631" w:displacedByCustomXml="next"/>
    <w:bookmarkStart w:id="632" w:name="_Toc443552195" w:displacedByCustomXml="next"/>
    <w:bookmarkEnd w:id="632" w:displacedByCustomXml="next"/>
    <w:bookmarkStart w:id="633" w:name="_Toc443562291" w:displacedByCustomXml="next"/>
    <w:bookmarkEnd w:id="633" w:displacedByCustomXml="next"/>
    <w:bookmarkStart w:id="634" w:name="_Toc443575343" w:displacedByCustomXml="next"/>
    <w:bookmarkEnd w:id="634" w:displacedByCustomXml="next"/>
    <w:bookmarkStart w:id="635" w:name="_Toc443468796" w:displacedByCustomXml="next"/>
    <w:bookmarkEnd w:id="635" w:displacedByCustomXml="next"/>
    <w:bookmarkStart w:id="636" w:name="_Toc443552204" w:displacedByCustomXml="next"/>
    <w:bookmarkEnd w:id="636" w:displacedByCustomXml="next"/>
    <w:bookmarkStart w:id="637" w:name="_Toc443562300" w:displacedByCustomXml="next"/>
    <w:bookmarkEnd w:id="637" w:displacedByCustomXml="next"/>
    <w:bookmarkStart w:id="638" w:name="_Toc443575352" w:displacedByCustomXml="next"/>
    <w:bookmarkEnd w:id="638" w:displacedByCustomXml="next"/>
    <w:bookmarkStart w:id="639" w:name="_Toc443468805" w:displacedByCustomXml="next"/>
    <w:bookmarkEnd w:id="639" w:displacedByCustomXml="next"/>
    <w:bookmarkStart w:id="640" w:name="_Toc443552213" w:displacedByCustomXml="next"/>
    <w:bookmarkEnd w:id="640" w:displacedByCustomXml="next"/>
    <w:bookmarkStart w:id="641" w:name="_Toc443562309" w:displacedByCustomXml="next"/>
    <w:bookmarkEnd w:id="641" w:displacedByCustomXml="next"/>
    <w:bookmarkStart w:id="642" w:name="_Toc443575361" w:displacedByCustomXml="next"/>
    <w:bookmarkEnd w:id="642" w:displacedByCustomXml="next"/>
    <w:bookmarkStart w:id="643" w:name="_Toc443468814" w:displacedByCustomXml="next"/>
    <w:bookmarkEnd w:id="643" w:displacedByCustomXml="next"/>
    <w:bookmarkStart w:id="644" w:name="_Toc443552222" w:displacedByCustomXml="next"/>
    <w:bookmarkEnd w:id="644" w:displacedByCustomXml="next"/>
    <w:bookmarkStart w:id="645" w:name="_Toc443562318" w:displacedByCustomXml="next"/>
    <w:bookmarkEnd w:id="645" w:displacedByCustomXml="next"/>
    <w:bookmarkStart w:id="646" w:name="_Toc443575370" w:displacedByCustomXml="next"/>
    <w:bookmarkEnd w:id="646" w:displacedByCustomXml="next"/>
    <w:bookmarkStart w:id="647" w:name="_Toc443468823" w:displacedByCustomXml="next"/>
    <w:bookmarkEnd w:id="647" w:displacedByCustomXml="next"/>
    <w:bookmarkStart w:id="648" w:name="_Toc443552231" w:displacedByCustomXml="next"/>
    <w:bookmarkEnd w:id="648" w:displacedByCustomXml="next"/>
    <w:bookmarkStart w:id="649" w:name="_Toc443562327" w:displacedByCustomXml="next"/>
    <w:bookmarkEnd w:id="649" w:displacedByCustomXml="next"/>
    <w:bookmarkStart w:id="650" w:name="_Toc443575379" w:displacedByCustomXml="next"/>
    <w:bookmarkEnd w:id="650" w:displacedByCustomXml="next"/>
    <w:bookmarkStart w:id="651" w:name="_Toc443468832" w:displacedByCustomXml="next"/>
    <w:bookmarkEnd w:id="651" w:displacedByCustomXml="next"/>
    <w:bookmarkStart w:id="652" w:name="_Toc443552240" w:displacedByCustomXml="next"/>
    <w:bookmarkEnd w:id="652" w:displacedByCustomXml="next"/>
    <w:bookmarkStart w:id="653" w:name="_Toc443562336" w:displacedByCustomXml="next"/>
    <w:bookmarkEnd w:id="653" w:displacedByCustomXml="next"/>
    <w:bookmarkStart w:id="654" w:name="_Toc443575388" w:displacedByCustomXml="next"/>
    <w:bookmarkEnd w:id="654" w:displacedByCustomXml="next"/>
    <w:bookmarkStart w:id="655" w:name="_Toc443468841" w:displacedByCustomXml="next"/>
    <w:bookmarkEnd w:id="655" w:displacedByCustomXml="next"/>
    <w:bookmarkStart w:id="656" w:name="_Toc443552249" w:displacedByCustomXml="next"/>
    <w:bookmarkEnd w:id="656" w:displacedByCustomXml="next"/>
    <w:bookmarkStart w:id="657" w:name="_Toc443562345" w:displacedByCustomXml="next"/>
    <w:bookmarkEnd w:id="657" w:displacedByCustomXml="next"/>
    <w:bookmarkStart w:id="658" w:name="_Toc443575397" w:displacedByCustomXml="next"/>
    <w:bookmarkEnd w:id="658" w:displacedByCustomXml="next"/>
    <w:bookmarkStart w:id="659" w:name="_Toc443468850" w:displacedByCustomXml="next"/>
    <w:bookmarkEnd w:id="659" w:displacedByCustomXml="next"/>
    <w:bookmarkStart w:id="660" w:name="_Toc443552258" w:displacedByCustomXml="next"/>
    <w:bookmarkEnd w:id="660" w:displacedByCustomXml="next"/>
    <w:bookmarkStart w:id="661" w:name="_Toc443562354" w:displacedByCustomXml="next"/>
    <w:bookmarkEnd w:id="661" w:displacedByCustomXml="next"/>
    <w:bookmarkStart w:id="662" w:name="_Toc443575406" w:displacedByCustomXml="next"/>
    <w:bookmarkEnd w:id="662" w:displacedByCustomXml="next"/>
    <w:bookmarkStart w:id="663" w:name="_Toc443468859" w:displacedByCustomXml="next"/>
    <w:bookmarkEnd w:id="663" w:displacedByCustomXml="next"/>
    <w:bookmarkStart w:id="664" w:name="_Toc443552267" w:displacedByCustomXml="next"/>
    <w:bookmarkEnd w:id="664" w:displacedByCustomXml="next"/>
    <w:bookmarkStart w:id="665" w:name="_Toc443562363" w:displacedByCustomXml="next"/>
    <w:bookmarkEnd w:id="665" w:displacedByCustomXml="next"/>
    <w:bookmarkStart w:id="666" w:name="_Toc443575415" w:displacedByCustomXml="next"/>
    <w:bookmarkEnd w:id="666" w:displacedByCustomXml="next"/>
    <w:bookmarkStart w:id="667" w:name="_Toc443468868" w:displacedByCustomXml="next"/>
    <w:bookmarkEnd w:id="667" w:displacedByCustomXml="next"/>
    <w:bookmarkStart w:id="668" w:name="_Toc443552276" w:displacedByCustomXml="next"/>
    <w:bookmarkEnd w:id="668" w:displacedByCustomXml="next"/>
    <w:bookmarkStart w:id="669" w:name="_Toc443562372" w:displacedByCustomXml="next"/>
    <w:bookmarkEnd w:id="669" w:displacedByCustomXml="next"/>
    <w:bookmarkStart w:id="670" w:name="_Toc443575424" w:displacedByCustomXml="next"/>
    <w:bookmarkEnd w:id="670" w:displacedByCustomXml="next"/>
    <w:bookmarkStart w:id="671" w:name="_Toc443468877" w:displacedByCustomXml="next"/>
    <w:bookmarkEnd w:id="671" w:displacedByCustomXml="next"/>
    <w:bookmarkStart w:id="672" w:name="_Toc443552285" w:displacedByCustomXml="next"/>
    <w:bookmarkEnd w:id="672" w:displacedByCustomXml="next"/>
    <w:bookmarkStart w:id="673" w:name="_Toc443562381" w:displacedByCustomXml="next"/>
    <w:bookmarkEnd w:id="673" w:displacedByCustomXml="next"/>
    <w:bookmarkStart w:id="674" w:name="_Toc443575433" w:displacedByCustomXml="next"/>
    <w:bookmarkEnd w:id="674" w:displacedByCustomXml="next"/>
    <w:bookmarkStart w:id="675" w:name="_Toc443468886" w:displacedByCustomXml="next"/>
    <w:bookmarkEnd w:id="675" w:displacedByCustomXml="next"/>
    <w:bookmarkStart w:id="676" w:name="_Toc443552294" w:displacedByCustomXml="next"/>
    <w:bookmarkEnd w:id="676" w:displacedByCustomXml="next"/>
    <w:bookmarkStart w:id="677" w:name="_Toc443562390" w:displacedByCustomXml="next"/>
    <w:bookmarkEnd w:id="677" w:displacedByCustomXml="next"/>
    <w:bookmarkStart w:id="678" w:name="_Toc443575442" w:displacedByCustomXml="next"/>
    <w:bookmarkEnd w:id="678" w:displacedByCustomXml="next"/>
    <w:bookmarkStart w:id="679" w:name="_Toc443468895" w:displacedByCustomXml="next"/>
    <w:bookmarkEnd w:id="679" w:displacedByCustomXml="next"/>
    <w:bookmarkStart w:id="680" w:name="_Toc443552303" w:displacedByCustomXml="next"/>
    <w:bookmarkEnd w:id="680" w:displacedByCustomXml="next"/>
    <w:bookmarkStart w:id="681" w:name="_Toc443562399" w:displacedByCustomXml="next"/>
    <w:bookmarkEnd w:id="681" w:displacedByCustomXml="next"/>
    <w:bookmarkStart w:id="682" w:name="_Toc443575451" w:displacedByCustomXml="next"/>
    <w:bookmarkEnd w:id="682" w:displacedByCustomXml="next"/>
    <w:bookmarkStart w:id="683" w:name="_Toc443468896" w:displacedByCustomXml="next"/>
    <w:bookmarkEnd w:id="683" w:displacedByCustomXml="next"/>
    <w:bookmarkStart w:id="684" w:name="_Toc443552304" w:displacedByCustomXml="next"/>
    <w:bookmarkEnd w:id="684" w:displacedByCustomXml="next"/>
    <w:bookmarkStart w:id="685" w:name="_Toc443562400" w:displacedByCustomXml="next"/>
    <w:bookmarkEnd w:id="685" w:displacedByCustomXml="next"/>
    <w:bookmarkStart w:id="686" w:name="_Toc443575452" w:displacedByCustomXml="next"/>
    <w:bookmarkEnd w:id="686" w:displacedByCustomXml="next"/>
    <w:bookmarkStart w:id="687" w:name="_Toc443468916" w:displacedByCustomXml="next"/>
    <w:bookmarkEnd w:id="687" w:displacedByCustomXml="next"/>
    <w:bookmarkStart w:id="688" w:name="_Toc443552324" w:displacedByCustomXml="next"/>
    <w:bookmarkEnd w:id="688" w:displacedByCustomXml="next"/>
    <w:bookmarkStart w:id="689" w:name="_Toc443562420" w:displacedByCustomXml="next"/>
    <w:bookmarkEnd w:id="689" w:displacedByCustomXml="next"/>
    <w:bookmarkStart w:id="690" w:name="_Toc443575472" w:displacedByCustomXml="next"/>
    <w:bookmarkEnd w:id="690" w:displacedByCustomXml="next"/>
    <w:bookmarkStart w:id="691" w:name="_Toc443468924" w:displacedByCustomXml="next"/>
    <w:bookmarkEnd w:id="691" w:displacedByCustomXml="next"/>
    <w:bookmarkStart w:id="692" w:name="_Toc443552332" w:displacedByCustomXml="next"/>
    <w:bookmarkEnd w:id="692" w:displacedByCustomXml="next"/>
    <w:bookmarkStart w:id="693" w:name="_Toc443562428" w:displacedByCustomXml="next"/>
    <w:bookmarkEnd w:id="693" w:displacedByCustomXml="next"/>
    <w:bookmarkStart w:id="694" w:name="_Toc443575480" w:displacedByCustomXml="next"/>
    <w:bookmarkEnd w:id="694" w:displacedByCustomXml="next"/>
    <w:bookmarkStart w:id="695" w:name="_Toc443468932" w:displacedByCustomXml="next"/>
    <w:bookmarkEnd w:id="695" w:displacedByCustomXml="next"/>
    <w:bookmarkStart w:id="696" w:name="_Toc443552340" w:displacedByCustomXml="next"/>
    <w:bookmarkEnd w:id="696" w:displacedByCustomXml="next"/>
    <w:bookmarkStart w:id="697" w:name="_Toc443562436" w:displacedByCustomXml="next"/>
    <w:bookmarkEnd w:id="697" w:displacedByCustomXml="next"/>
    <w:bookmarkStart w:id="698" w:name="_Toc443575488" w:displacedByCustomXml="next"/>
    <w:bookmarkEnd w:id="698" w:displacedByCustomXml="next"/>
    <w:bookmarkStart w:id="699" w:name="_Toc443468940" w:displacedByCustomXml="next"/>
    <w:bookmarkEnd w:id="699" w:displacedByCustomXml="next"/>
    <w:bookmarkStart w:id="700" w:name="_Toc443552348" w:displacedByCustomXml="next"/>
    <w:bookmarkEnd w:id="700" w:displacedByCustomXml="next"/>
    <w:bookmarkStart w:id="701" w:name="_Toc443562444" w:displacedByCustomXml="next"/>
    <w:bookmarkEnd w:id="701" w:displacedByCustomXml="next"/>
    <w:bookmarkStart w:id="702" w:name="_Toc443575496" w:displacedByCustomXml="next"/>
    <w:bookmarkEnd w:id="702" w:displacedByCustomXml="next"/>
    <w:bookmarkStart w:id="703" w:name="_Toc443468948" w:displacedByCustomXml="next"/>
    <w:bookmarkEnd w:id="703" w:displacedByCustomXml="next"/>
    <w:bookmarkStart w:id="704" w:name="_Toc443552356" w:displacedByCustomXml="next"/>
    <w:bookmarkEnd w:id="704" w:displacedByCustomXml="next"/>
    <w:bookmarkStart w:id="705" w:name="_Toc443562452" w:displacedByCustomXml="next"/>
    <w:bookmarkEnd w:id="705" w:displacedByCustomXml="next"/>
    <w:bookmarkStart w:id="706" w:name="_Toc443575504" w:displacedByCustomXml="next"/>
    <w:bookmarkEnd w:id="706" w:displacedByCustomXml="next"/>
    <w:bookmarkStart w:id="707" w:name="_Toc443468956" w:displacedByCustomXml="next"/>
    <w:bookmarkEnd w:id="707" w:displacedByCustomXml="next"/>
    <w:bookmarkStart w:id="708" w:name="_Toc443552364" w:displacedByCustomXml="next"/>
    <w:bookmarkEnd w:id="708" w:displacedByCustomXml="next"/>
    <w:bookmarkStart w:id="709" w:name="_Toc443562460" w:displacedByCustomXml="next"/>
    <w:bookmarkEnd w:id="709" w:displacedByCustomXml="next"/>
    <w:bookmarkStart w:id="710" w:name="_Toc443575512" w:displacedByCustomXml="next"/>
    <w:bookmarkEnd w:id="710" w:displacedByCustomXml="next"/>
    <w:bookmarkStart w:id="711" w:name="_Toc443468964" w:displacedByCustomXml="next"/>
    <w:bookmarkEnd w:id="711" w:displacedByCustomXml="next"/>
    <w:bookmarkStart w:id="712" w:name="_Toc443552372" w:displacedByCustomXml="next"/>
    <w:bookmarkEnd w:id="712" w:displacedByCustomXml="next"/>
    <w:bookmarkStart w:id="713" w:name="_Toc443562468" w:displacedByCustomXml="next"/>
    <w:bookmarkEnd w:id="713" w:displacedByCustomXml="next"/>
    <w:bookmarkStart w:id="714" w:name="_Toc443575520" w:displacedByCustomXml="next"/>
    <w:bookmarkEnd w:id="714" w:displacedByCustomXml="next"/>
    <w:bookmarkStart w:id="715" w:name="_Toc443468972" w:displacedByCustomXml="next"/>
    <w:bookmarkEnd w:id="715" w:displacedByCustomXml="next"/>
    <w:bookmarkStart w:id="716" w:name="_Toc443552380" w:displacedByCustomXml="next"/>
    <w:bookmarkEnd w:id="716" w:displacedByCustomXml="next"/>
    <w:bookmarkStart w:id="717" w:name="_Toc443562476" w:displacedByCustomXml="next"/>
    <w:bookmarkEnd w:id="717" w:displacedByCustomXml="next"/>
    <w:bookmarkStart w:id="718" w:name="_Toc443575528" w:displacedByCustomXml="next"/>
    <w:bookmarkEnd w:id="718" w:displacedByCustomXml="next"/>
    <w:bookmarkStart w:id="719" w:name="_Toc443468980" w:displacedByCustomXml="next"/>
    <w:bookmarkEnd w:id="719" w:displacedByCustomXml="next"/>
    <w:bookmarkStart w:id="720" w:name="_Toc443552388" w:displacedByCustomXml="next"/>
    <w:bookmarkEnd w:id="720" w:displacedByCustomXml="next"/>
    <w:bookmarkStart w:id="721" w:name="_Toc443562484" w:displacedByCustomXml="next"/>
    <w:bookmarkEnd w:id="721" w:displacedByCustomXml="next"/>
    <w:bookmarkStart w:id="722" w:name="_Toc443575536" w:displacedByCustomXml="next"/>
    <w:bookmarkEnd w:id="722" w:displacedByCustomXml="next"/>
    <w:bookmarkStart w:id="723" w:name="_Toc443468988" w:displacedByCustomXml="next"/>
    <w:bookmarkEnd w:id="723" w:displacedByCustomXml="next"/>
    <w:bookmarkStart w:id="724" w:name="_Toc443552396" w:displacedByCustomXml="next"/>
    <w:bookmarkEnd w:id="724" w:displacedByCustomXml="next"/>
    <w:bookmarkStart w:id="725" w:name="_Toc443562492" w:displacedByCustomXml="next"/>
    <w:bookmarkEnd w:id="725" w:displacedByCustomXml="next"/>
    <w:bookmarkStart w:id="726" w:name="_Toc443575544" w:displacedByCustomXml="next"/>
    <w:bookmarkEnd w:id="726" w:displacedByCustomXml="next"/>
    <w:bookmarkStart w:id="727" w:name="_Toc443468996" w:displacedByCustomXml="next"/>
    <w:bookmarkEnd w:id="727" w:displacedByCustomXml="next"/>
    <w:bookmarkStart w:id="728" w:name="_Toc443552404" w:displacedByCustomXml="next"/>
    <w:bookmarkEnd w:id="728" w:displacedByCustomXml="next"/>
    <w:bookmarkStart w:id="729" w:name="_Toc443562500" w:displacedByCustomXml="next"/>
    <w:bookmarkEnd w:id="729" w:displacedByCustomXml="next"/>
    <w:bookmarkStart w:id="730" w:name="_Toc443575552" w:displacedByCustomXml="next"/>
    <w:bookmarkEnd w:id="730" w:displacedByCustomXml="next"/>
    <w:bookmarkStart w:id="731" w:name="_Toc443469004" w:displacedByCustomXml="next"/>
    <w:bookmarkEnd w:id="731" w:displacedByCustomXml="next"/>
    <w:bookmarkStart w:id="732" w:name="_Toc443552412" w:displacedByCustomXml="next"/>
    <w:bookmarkEnd w:id="732" w:displacedByCustomXml="next"/>
    <w:bookmarkStart w:id="733" w:name="_Toc443562508" w:displacedByCustomXml="next"/>
    <w:bookmarkEnd w:id="733" w:displacedByCustomXml="next"/>
    <w:bookmarkStart w:id="734" w:name="_Toc443575560" w:displacedByCustomXml="next"/>
    <w:bookmarkEnd w:id="734" w:displacedByCustomXml="next"/>
    <w:bookmarkStart w:id="735" w:name="_Toc443469012" w:displacedByCustomXml="next"/>
    <w:bookmarkEnd w:id="735" w:displacedByCustomXml="next"/>
    <w:bookmarkStart w:id="736" w:name="_Toc443552420" w:displacedByCustomXml="next"/>
    <w:bookmarkEnd w:id="736" w:displacedByCustomXml="next"/>
    <w:bookmarkStart w:id="737" w:name="_Toc443562516" w:displacedByCustomXml="next"/>
    <w:bookmarkEnd w:id="737" w:displacedByCustomXml="next"/>
    <w:bookmarkStart w:id="738" w:name="_Toc443575568" w:displacedByCustomXml="next"/>
    <w:bookmarkEnd w:id="738" w:displacedByCustomXml="next"/>
    <w:bookmarkStart w:id="739" w:name="_Toc443469020" w:displacedByCustomXml="next"/>
    <w:bookmarkEnd w:id="739" w:displacedByCustomXml="next"/>
    <w:bookmarkStart w:id="740" w:name="_Toc443552428" w:displacedByCustomXml="next"/>
    <w:bookmarkEnd w:id="740" w:displacedByCustomXml="next"/>
    <w:bookmarkStart w:id="741" w:name="_Toc443562524" w:displacedByCustomXml="next"/>
    <w:bookmarkEnd w:id="741" w:displacedByCustomXml="next"/>
    <w:bookmarkStart w:id="742" w:name="_Toc443575576" w:displacedByCustomXml="next"/>
    <w:bookmarkEnd w:id="742" w:displacedByCustomXml="next"/>
    <w:bookmarkStart w:id="743" w:name="_Toc443469028" w:displacedByCustomXml="next"/>
    <w:bookmarkEnd w:id="743" w:displacedByCustomXml="next"/>
    <w:bookmarkStart w:id="744" w:name="_Toc443552436" w:displacedByCustomXml="next"/>
    <w:bookmarkEnd w:id="744" w:displacedByCustomXml="next"/>
    <w:bookmarkStart w:id="745" w:name="_Toc443562532" w:displacedByCustomXml="next"/>
    <w:bookmarkEnd w:id="745" w:displacedByCustomXml="next"/>
    <w:bookmarkStart w:id="746" w:name="_Toc443575584" w:displacedByCustomXml="next"/>
    <w:bookmarkEnd w:id="746" w:displacedByCustomXml="next"/>
    <w:bookmarkStart w:id="747" w:name="_Toc443469036" w:displacedByCustomXml="next"/>
    <w:bookmarkEnd w:id="747" w:displacedByCustomXml="next"/>
    <w:bookmarkStart w:id="748" w:name="_Toc443552444" w:displacedByCustomXml="next"/>
    <w:bookmarkEnd w:id="748" w:displacedByCustomXml="next"/>
    <w:bookmarkStart w:id="749" w:name="_Toc443562540" w:displacedByCustomXml="next"/>
    <w:bookmarkEnd w:id="749" w:displacedByCustomXml="next"/>
    <w:bookmarkStart w:id="750" w:name="_Toc443575592" w:displacedByCustomXml="next"/>
    <w:bookmarkEnd w:id="750" w:displacedByCustomXml="next"/>
    <w:bookmarkStart w:id="751" w:name="_Toc443469044" w:displacedByCustomXml="next"/>
    <w:bookmarkEnd w:id="751" w:displacedByCustomXml="next"/>
    <w:bookmarkStart w:id="752" w:name="_Toc443552452" w:displacedByCustomXml="next"/>
    <w:bookmarkEnd w:id="752" w:displacedByCustomXml="next"/>
    <w:bookmarkStart w:id="753" w:name="_Toc443562548" w:displacedByCustomXml="next"/>
    <w:bookmarkEnd w:id="753" w:displacedByCustomXml="next"/>
    <w:bookmarkStart w:id="754" w:name="_Toc443575600" w:displacedByCustomXml="next"/>
    <w:bookmarkEnd w:id="754" w:displacedByCustomXml="next"/>
    <w:bookmarkStart w:id="755" w:name="_Toc443469052" w:displacedByCustomXml="next"/>
    <w:bookmarkEnd w:id="755" w:displacedByCustomXml="next"/>
    <w:bookmarkStart w:id="756" w:name="_Toc443552460" w:displacedByCustomXml="next"/>
    <w:bookmarkEnd w:id="756" w:displacedByCustomXml="next"/>
    <w:bookmarkStart w:id="757" w:name="_Toc443562556" w:displacedByCustomXml="next"/>
    <w:bookmarkEnd w:id="757" w:displacedByCustomXml="next"/>
    <w:bookmarkStart w:id="758" w:name="_Toc443575608" w:displacedByCustomXml="next"/>
    <w:bookmarkEnd w:id="758" w:displacedByCustomXml="next"/>
    <w:bookmarkStart w:id="759" w:name="_Toc443469060" w:displacedByCustomXml="next"/>
    <w:bookmarkEnd w:id="759" w:displacedByCustomXml="next"/>
    <w:bookmarkStart w:id="760" w:name="_Toc443552468" w:displacedByCustomXml="next"/>
    <w:bookmarkEnd w:id="760" w:displacedByCustomXml="next"/>
    <w:bookmarkStart w:id="761" w:name="_Toc443562564" w:displacedByCustomXml="next"/>
    <w:bookmarkEnd w:id="761" w:displacedByCustomXml="next"/>
    <w:bookmarkStart w:id="762" w:name="_Toc443575616" w:displacedByCustomXml="next"/>
    <w:bookmarkEnd w:id="762" w:displacedByCustomXml="next"/>
    <w:bookmarkStart w:id="763" w:name="_Toc443469068" w:displacedByCustomXml="next"/>
    <w:bookmarkEnd w:id="763" w:displacedByCustomXml="next"/>
    <w:bookmarkStart w:id="764" w:name="_Toc443552476" w:displacedByCustomXml="next"/>
    <w:bookmarkEnd w:id="764" w:displacedByCustomXml="next"/>
    <w:bookmarkStart w:id="765" w:name="_Toc443562572" w:displacedByCustomXml="next"/>
    <w:bookmarkEnd w:id="765" w:displacedByCustomXml="next"/>
    <w:bookmarkStart w:id="766" w:name="_Toc443575624" w:displacedByCustomXml="next"/>
    <w:bookmarkEnd w:id="766" w:displacedByCustomXml="next"/>
    <w:bookmarkStart w:id="767" w:name="_Toc443469076" w:displacedByCustomXml="next"/>
    <w:bookmarkEnd w:id="767" w:displacedByCustomXml="next"/>
    <w:bookmarkStart w:id="768" w:name="_Toc443552484" w:displacedByCustomXml="next"/>
    <w:bookmarkEnd w:id="768" w:displacedByCustomXml="next"/>
    <w:bookmarkStart w:id="769" w:name="_Toc443562580" w:displacedByCustomXml="next"/>
    <w:bookmarkEnd w:id="769" w:displacedByCustomXml="next"/>
    <w:bookmarkStart w:id="770" w:name="_Toc443575632" w:displacedByCustomXml="next"/>
    <w:bookmarkEnd w:id="770" w:displacedByCustomXml="next"/>
    <w:bookmarkStart w:id="771" w:name="_Toc443469084" w:displacedByCustomXml="next"/>
    <w:bookmarkEnd w:id="771" w:displacedByCustomXml="next"/>
    <w:bookmarkStart w:id="772" w:name="_Toc443552492" w:displacedByCustomXml="next"/>
    <w:bookmarkEnd w:id="772" w:displacedByCustomXml="next"/>
    <w:bookmarkStart w:id="773" w:name="_Toc443562588" w:displacedByCustomXml="next"/>
    <w:bookmarkEnd w:id="773" w:displacedByCustomXml="next"/>
    <w:bookmarkStart w:id="774" w:name="_Toc443575640" w:displacedByCustomXml="next"/>
    <w:bookmarkEnd w:id="774" w:displacedByCustomXml="next"/>
    <w:bookmarkStart w:id="775" w:name="_Toc443469092" w:displacedByCustomXml="next"/>
    <w:bookmarkEnd w:id="775" w:displacedByCustomXml="next"/>
    <w:bookmarkStart w:id="776" w:name="_Toc443552500" w:displacedByCustomXml="next"/>
    <w:bookmarkEnd w:id="776" w:displacedByCustomXml="next"/>
    <w:bookmarkStart w:id="777" w:name="_Toc443562596" w:displacedByCustomXml="next"/>
    <w:bookmarkEnd w:id="777" w:displacedByCustomXml="next"/>
    <w:bookmarkStart w:id="778" w:name="_Toc443575648" w:displacedByCustomXml="next"/>
    <w:bookmarkEnd w:id="778" w:displacedByCustomXml="next"/>
    <w:bookmarkStart w:id="779" w:name="_Toc443469100" w:displacedByCustomXml="next"/>
    <w:bookmarkEnd w:id="779" w:displacedByCustomXml="next"/>
    <w:bookmarkStart w:id="780" w:name="_Toc443552508" w:displacedByCustomXml="next"/>
    <w:bookmarkEnd w:id="780" w:displacedByCustomXml="next"/>
    <w:bookmarkStart w:id="781" w:name="_Toc443562604" w:displacedByCustomXml="next"/>
    <w:bookmarkEnd w:id="781" w:displacedByCustomXml="next"/>
    <w:bookmarkStart w:id="782" w:name="_Toc443575656" w:displacedByCustomXml="next"/>
    <w:bookmarkEnd w:id="782" w:displacedByCustomXml="next"/>
    <w:bookmarkStart w:id="783" w:name="_Toc443469108" w:displacedByCustomXml="next"/>
    <w:bookmarkEnd w:id="783" w:displacedByCustomXml="next"/>
    <w:bookmarkStart w:id="784" w:name="_Toc443552516" w:displacedByCustomXml="next"/>
    <w:bookmarkEnd w:id="784" w:displacedByCustomXml="next"/>
    <w:bookmarkStart w:id="785" w:name="_Toc443562612" w:displacedByCustomXml="next"/>
    <w:bookmarkEnd w:id="785" w:displacedByCustomXml="next"/>
    <w:bookmarkStart w:id="786" w:name="_Toc443575664" w:displacedByCustomXml="next"/>
    <w:bookmarkEnd w:id="786" w:displacedByCustomXml="next"/>
    <w:bookmarkStart w:id="787" w:name="_Toc443469116" w:displacedByCustomXml="next"/>
    <w:bookmarkEnd w:id="787" w:displacedByCustomXml="next"/>
    <w:bookmarkStart w:id="788" w:name="_Toc443552524" w:displacedByCustomXml="next"/>
    <w:bookmarkEnd w:id="788" w:displacedByCustomXml="next"/>
    <w:bookmarkStart w:id="789" w:name="_Toc443562620" w:displacedByCustomXml="next"/>
    <w:bookmarkEnd w:id="789" w:displacedByCustomXml="next"/>
    <w:bookmarkStart w:id="790" w:name="_Toc443575672" w:displacedByCustomXml="next"/>
    <w:bookmarkEnd w:id="790" w:displacedByCustomXml="next"/>
    <w:bookmarkStart w:id="791" w:name="_Toc443469124" w:displacedByCustomXml="next"/>
    <w:bookmarkEnd w:id="791" w:displacedByCustomXml="next"/>
    <w:bookmarkStart w:id="792" w:name="_Toc443552532" w:displacedByCustomXml="next"/>
    <w:bookmarkEnd w:id="792" w:displacedByCustomXml="next"/>
    <w:bookmarkStart w:id="793" w:name="_Toc443562628" w:displacedByCustomXml="next"/>
    <w:bookmarkEnd w:id="793" w:displacedByCustomXml="next"/>
    <w:bookmarkStart w:id="794" w:name="_Toc443575680" w:displacedByCustomXml="next"/>
    <w:bookmarkEnd w:id="794" w:displacedByCustomXml="next"/>
    <w:bookmarkStart w:id="795" w:name="_Toc443469132" w:displacedByCustomXml="next"/>
    <w:bookmarkEnd w:id="795" w:displacedByCustomXml="next"/>
    <w:bookmarkStart w:id="796" w:name="_Toc443552540" w:displacedByCustomXml="next"/>
    <w:bookmarkEnd w:id="796" w:displacedByCustomXml="next"/>
    <w:bookmarkStart w:id="797" w:name="_Toc443562636" w:displacedByCustomXml="next"/>
    <w:bookmarkEnd w:id="797" w:displacedByCustomXml="next"/>
    <w:bookmarkStart w:id="798" w:name="_Toc443575688" w:displacedByCustomXml="next"/>
    <w:bookmarkEnd w:id="798" w:displacedByCustomXml="next"/>
    <w:bookmarkStart w:id="799" w:name="_Toc443469140" w:displacedByCustomXml="next"/>
    <w:bookmarkEnd w:id="799" w:displacedByCustomXml="next"/>
    <w:bookmarkStart w:id="800" w:name="_Toc443552548" w:displacedByCustomXml="next"/>
    <w:bookmarkEnd w:id="800" w:displacedByCustomXml="next"/>
    <w:bookmarkStart w:id="801" w:name="_Toc443562644" w:displacedByCustomXml="next"/>
    <w:bookmarkEnd w:id="801" w:displacedByCustomXml="next"/>
    <w:bookmarkStart w:id="802" w:name="_Toc443575696" w:displacedByCustomXml="next"/>
    <w:bookmarkEnd w:id="802" w:displacedByCustomXml="next"/>
    <w:bookmarkStart w:id="803" w:name="_Toc443469156" w:displacedByCustomXml="next"/>
    <w:bookmarkEnd w:id="803" w:displacedByCustomXml="next"/>
    <w:bookmarkStart w:id="804" w:name="_Toc443552564" w:displacedByCustomXml="next"/>
    <w:bookmarkEnd w:id="804" w:displacedByCustomXml="next"/>
    <w:bookmarkStart w:id="805" w:name="_Toc443562660" w:displacedByCustomXml="next"/>
    <w:bookmarkEnd w:id="805" w:displacedByCustomXml="next"/>
    <w:bookmarkStart w:id="806" w:name="_Toc443575712" w:displacedByCustomXml="next"/>
    <w:bookmarkEnd w:id="806" w:displacedByCustomXml="next"/>
    <w:bookmarkStart w:id="807" w:name="_Toc443469164" w:displacedByCustomXml="next"/>
    <w:bookmarkEnd w:id="807" w:displacedByCustomXml="next"/>
    <w:bookmarkStart w:id="808" w:name="_Toc443552572" w:displacedByCustomXml="next"/>
    <w:bookmarkEnd w:id="808" w:displacedByCustomXml="next"/>
    <w:bookmarkStart w:id="809" w:name="_Toc443562668" w:displacedByCustomXml="next"/>
    <w:bookmarkEnd w:id="809" w:displacedByCustomXml="next"/>
    <w:bookmarkStart w:id="810" w:name="_Toc443575720" w:displacedByCustomXml="next"/>
    <w:bookmarkEnd w:id="810" w:displacedByCustomXml="next"/>
    <w:bookmarkStart w:id="811" w:name="_Toc443469172" w:displacedByCustomXml="next"/>
    <w:bookmarkEnd w:id="811" w:displacedByCustomXml="next"/>
    <w:bookmarkStart w:id="812" w:name="_Toc443552580" w:displacedByCustomXml="next"/>
    <w:bookmarkEnd w:id="812" w:displacedByCustomXml="next"/>
    <w:bookmarkStart w:id="813" w:name="_Toc443562676" w:displacedByCustomXml="next"/>
    <w:bookmarkEnd w:id="813" w:displacedByCustomXml="next"/>
    <w:bookmarkStart w:id="814" w:name="_Toc443575728" w:displacedByCustomXml="next"/>
    <w:bookmarkEnd w:id="814" w:displacedByCustomXml="next"/>
    <w:bookmarkStart w:id="815" w:name="_Toc443469180" w:displacedByCustomXml="next"/>
    <w:bookmarkEnd w:id="815" w:displacedByCustomXml="next"/>
    <w:bookmarkStart w:id="816" w:name="_Toc443552588" w:displacedByCustomXml="next"/>
    <w:bookmarkEnd w:id="816" w:displacedByCustomXml="next"/>
    <w:bookmarkStart w:id="817" w:name="_Toc443562684" w:displacedByCustomXml="next"/>
    <w:bookmarkEnd w:id="817" w:displacedByCustomXml="next"/>
    <w:bookmarkStart w:id="818" w:name="_Toc443575736" w:displacedByCustomXml="next"/>
    <w:bookmarkEnd w:id="818" w:displacedByCustomXml="next"/>
    <w:bookmarkStart w:id="819" w:name="_Toc443469188" w:displacedByCustomXml="next"/>
    <w:bookmarkEnd w:id="819" w:displacedByCustomXml="next"/>
    <w:bookmarkStart w:id="820" w:name="_Toc443552596" w:displacedByCustomXml="next"/>
    <w:bookmarkEnd w:id="820" w:displacedByCustomXml="next"/>
    <w:bookmarkStart w:id="821" w:name="_Toc443562692" w:displacedByCustomXml="next"/>
    <w:bookmarkEnd w:id="821" w:displacedByCustomXml="next"/>
    <w:bookmarkStart w:id="822" w:name="_Toc443575744" w:displacedByCustomXml="next"/>
    <w:bookmarkEnd w:id="822" w:displacedByCustomXml="next"/>
    <w:bookmarkStart w:id="823" w:name="_Toc443469196" w:displacedByCustomXml="next"/>
    <w:bookmarkEnd w:id="823" w:displacedByCustomXml="next"/>
    <w:bookmarkStart w:id="824" w:name="_Toc443552604" w:displacedByCustomXml="next"/>
    <w:bookmarkEnd w:id="824" w:displacedByCustomXml="next"/>
    <w:bookmarkStart w:id="825" w:name="_Toc443562700" w:displacedByCustomXml="next"/>
    <w:bookmarkEnd w:id="825" w:displacedByCustomXml="next"/>
    <w:bookmarkStart w:id="826" w:name="_Toc443575752" w:displacedByCustomXml="next"/>
    <w:bookmarkEnd w:id="826" w:displacedByCustomXml="next"/>
    <w:bookmarkStart w:id="827" w:name="_Toc443469204" w:displacedByCustomXml="next"/>
    <w:bookmarkEnd w:id="827" w:displacedByCustomXml="next"/>
    <w:bookmarkStart w:id="828" w:name="_Toc443552612" w:displacedByCustomXml="next"/>
    <w:bookmarkEnd w:id="828" w:displacedByCustomXml="next"/>
    <w:bookmarkStart w:id="829" w:name="_Toc443562708" w:displacedByCustomXml="next"/>
    <w:bookmarkEnd w:id="829" w:displacedByCustomXml="next"/>
    <w:bookmarkStart w:id="830" w:name="_Toc443575760" w:displacedByCustomXml="next"/>
    <w:bookmarkEnd w:id="830" w:displacedByCustomXml="next"/>
    <w:bookmarkStart w:id="831" w:name="_Toc443469212" w:displacedByCustomXml="next"/>
    <w:bookmarkEnd w:id="831" w:displacedByCustomXml="next"/>
    <w:bookmarkStart w:id="832" w:name="_Toc443552620" w:displacedByCustomXml="next"/>
    <w:bookmarkEnd w:id="832" w:displacedByCustomXml="next"/>
    <w:bookmarkStart w:id="833" w:name="_Toc443562716" w:displacedByCustomXml="next"/>
    <w:bookmarkEnd w:id="833" w:displacedByCustomXml="next"/>
    <w:bookmarkStart w:id="834" w:name="_Toc443575768" w:displacedByCustomXml="next"/>
    <w:bookmarkEnd w:id="834" w:displacedByCustomXml="next"/>
    <w:bookmarkStart w:id="835" w:name="_Toc443469220" w:displacedByCustomXml="next"/>
    <w:bookmarkEnd w:id="835" w:displacedByCustomXml="next"/>
    <w:bookmarkStart w:id="836" w:name="_Toc443552628" w:displacedByCustomXml="next"/>
    <w:bookmarkEnd w:id="836" w:displacedByCustomXml="next"/>
    <w:bookmarkStart w:id="837" w:name="_Toc443562724" w:displacedByCustomXml="next"/>
    <w:bookmarkEnd w:id="837" w:displacedByCustomXml="next"/>
    <w:bookmarkStart w:id="838" w:name="_Toc443575776" w:displacedByCustomXml="next"/>
    <w:bookmarkEnd w:id="838" w:displacedByCustomXml="next"/>
    <w:bookmarkStart w:id="839" w:name="_Toc443469228" w:displacedByCustomXml="next"/>
    <w:bookmarkEnd w:id="839" w:displacedByCustomXml="next"/>
    <w:bookmarkStart w:id="840" w:name="_Toc443552636" w:displacedByCustomXml="next"/>
    <w:bookmarkEnd w:id="840" w:displacedByCustomXml="next"/>
    <w:bookmarkStart w:id="841" w:name="_Toc443562732" w:displacedByCustomXml="next"/>
    <w:bookmarkEnd w:id="841" w:displacedByCustomXml="next"/>
    <w:bookmarkStart w:id="842" w:name="_Toc443575784" w:displacedByCustomXml="next"/>
    <w:bookmarkEnd w:id="842" w:displacedByCustomXml="next"/>
    <w:bookmarkStart w:id="843" w:name="_Toc443469229" w:displacedByCustomXml="next"/>
    <w:bookmarkEnd w:id="843" w:displacedByCustomXml="next"/>
    <w:bookmarkStart w:id="844" w:name="_Toc443552637" w:displacedByCustomXml="next"/>
    <w:bookmarkEnd w:id="844" w:displacedByCustomXml="next"/>
    <w:bookmarkStart w:id="845" w:name="_Toc443562733" w:displacedByCustomXml="next"/>
    <w:bookmarkEnd w:id="845" w:displacedByCustomXml="next"/>
    <w:bookmarkStart w:id="846" w:name="_Toc443575785" w:displacedByCustomXml="next"/>
    <w:bookmarkEnd w:id="846" w:displacedByCustomXml="next"/>
    <w:bookmarkStart w:id="847" w:name="_Toc443469230" w:displacedByCustomXml="next"/>
    <w:bookmarkEnd w:id="847" w:displacedByCustomXml="next"/>
    <w:bookmarkStart w:id="848" w:name="_Toc443552638" w:displacedByCustomXml="next"/>
    <w:bookmarkEnd w:id="848" w:displacedByCustomXml="next"/>
    <w:bookmarkStart w:id="849" w:name="_Toc443562734" w:displacedByCustomXml="next"/>
    <w:bookmarkEnd w:id="849" w:displacedByCustomXml="next"/>
    <w:bookmarkStart w:id="850" w:name="_Toc443575786" w:displacedByCustomXml="next"/>
    <w:bookmarkEnd w:id="850" w:displacedByCustomXml="next"/>
    <w:bookmarkStart w:id="851" w:name="_Toc443469231" w:displacedByCustomXml="next"/>
    <w:bookmarkEnd w:id="851" w:displacedByCustomXml="next"/>
    <w:bookmarkStart w:id="852" w:name="_Toc443552639" w:displacedByCustomXml="next"/>
    <w:bookmarkEnd w:id="852" w:displacedByCustomXml="next"/>
    <w:bookmarkStart w:id="853" w:name="_Toc443562735" w:displacedByCustomXml="next"/>
    <w:bookmarkEnd w:id="853" w:displacedByCustomXml="next"/>
    <w:bookmarkStart w:id="854" w:name="_Toc443575787" w:displacedByCustomXml="next"/>
    <w:bookmarkEnd w:id="854" w:displacedByCustomXml="next"/>
    <w:bookmarkStart w:id="855" w:name="_Toc443469232" w:displacedByCustomXml="next"/>
    <w:bookmarkEnd w:id="855" w:displacedByCustomXml="next"/>
    <w:bookmarkStart w:id="856" w:name="_Toc443552640" w:displacedByCustomXml="next"/>
    <w:bookmarkEnd w:id="856" w:displacedByCustomXml="next"/>
    <w:bookmarkStart w:id="857" w:name="_Toc443562736" w:displacedByCustomXml="next"/>
    <w:bookmarkEnd w:id="857" w:displacedByCustomXml="next"/>
    <w:bookmarkStart w:id="858" w:name="_Toc443575788" w:displacedByCustomXml="next"/>
    <w:bookmarkEnd w:id="858" w:displacedByCustomXml="next"/>
    <w:bookmarkStart w:id="859" w:name="_Toc443469233" w:displacedByCustomXml="next"/>
    <w:bookmarkEnd w:id="859" w:displacedByCustomXml="next"/>
    <w:bookmarkStart w:id="860" w:name="_Toc443552641" w:displacedByCustomXml="next"/>
    <w:bookmarkEnd w:id="860" w:displacedByCustomXml="next"/>
    <w:bookmarkStart w:id="861" w:name="_Toc443562737" w:displacedByCustomXml="next"/>
    <w:bookmarkEnd w:id="861" w:displacedByCustomXml="next"/>
    <w:bookmarkStart w:id="862" w:name="_Toc443575789" w:displacedByCustomXml="next"/>
    <w:bookmarkEnd w:id="862" w:displacedByCustomXml="next"/>
    <w:bookmarkStart w:id="863" w:name="_Toc443469234" w:displacedByCustomXml="next"/>
    <w:bookmarkEnd w:id="863" w:displacedByCustomXml="next"/>
    <w:bookmarkStart w:id="864" w:name="_Toc443552642" w:displacedByCustomXml="next"/>
    <w:bookmarkEnd w:id="864" w:displacedByCustomXml="next"/>
    <w:bookmarkStart w:id="865" w:name="_Toc443562738" w:displacedByCustomXml="next"/>
    <w:bookmarkEnd w:id="865" w:displacedByCustomXml="next"/>
    <w:bookmarkStart w:id="866" w:name="_Toc443575790" w:displacedByCustomXml="next"/>
    <w:bookmarkEnd w:id="866" w:displacedByCustomXml="next"/>
    <w:bookmarkStart w:id="867" w:name="_Toc443469235" w:displacedByCustomXml="next"/>
    <w:bookmarkEnd w:id="867" w:displacedByCustomXml="next"/>
    <w:bookmarkStart w:id="868" w:name="_Toc443552643" w:displacedByCustomXml="next"/>
    <w:bookmarkEnd w:id="868" w:displacedByCustomXml="next"/>
    <w:bookmarkStart w:id="869" w:name="_Toc443562739" w:displacedByCustomXml="next"/>
    <w:bookmarkEnd w:id="869" w:displacedByCustomXml="next"/>
    <w:bookmarkStart w:id="870" w:name="_Toc443575791" w:displacedByCustomXml="next"/>
    <w:bookmarkEnd w:id="870" w:displacedByCustomXml="next"/>
    <w:bookmarkStart w:id="871" w:name="_Toc443469236" w:displacedByCustomXml="next"/>
    <w:bookmarkEnd w:id="871" w:displacedByCustomXml="next"/>
    <w:bookmarkStart w:id="872" w:name="_Toc443552644" w:displacedByCustomXml="next"/>
    <w:bookmarkEnd w:id="872" w:displacedByCustomXml="next"/>
    <w:bookmarkStart w:id="873" w:name="_Toc443562740" w:displacedByCustomXml="next"/>
    <w:bookmarkEnd w:id="873" w:displacedByCustomXml="next"/>
    <w:bookmarkStart w:id="874" w:name="_Toc443575792" w:displacedByCustomXml="next"/>
    <w:bookmarkEnd w:id="874" w:displacedByCustomXml="next"/>
    <w:bookmarkStart w:id="875" w:name="_Toc443469238" w:displacedByCustomXml="next"/>
    <w:bookmarkEnd w:id="875" w:displacedByCustomXml="next"/>
    <w:bookmarkStart w:id="876" w:name="_Toc443552646" w:displacedByCustomXml="next"/>
    <w:bookmarkEnd w:id="876" w:displacedByCustomXml="next"/>
    <w:bookmarkStart w:id="877" w:name="_Toc443562742" w:displacedByCustomXml="next"/>
    <w:bookmarkEnd w:id="877" w:displacedByCustomXml="next"/>
    <w:bookmarkStart w:id="878" w:name="_Toc443575794" w:displacedByCustomXml="next"/>
    <w:bookmarkEnd w:id="878" w:displacedByCustomXml="next"/>
    <w:bookmarkStart w:id="879" w:name="_Toc443469239" w:displacedByCustomXml="next"/>
    <w:bookmarkEnd w:id="879" w:displacedByCustomXml="next"/>
    <w:bookmarkStart w:id="880" w:name="_Toc443552647" w:displacedByCustomXml="next"/>
    <w:bookmarkEnd w:id="880" w:displacedByCustomXml="next"/>
    <w:bookmarkStart w:id="881" w:name="_Toc443562743" w:displacedByCustomXml="next"/>
    <w:bookmarkEnd w:id="881" w:displacedByCustomXml="next"/>
    <w:bookmarkStart w:id="882" w:name="_Toc443575795" w:displacedByCustomXml="next"/>
    <w:bookmarkEnd w:id="882" w:displacedByCustomXml="next"/>
    <w:bookmarkStart w:id="883" w:name="_Toc443469240" w:displacedByCustomXml="next"/>
    <w:bookmarkEnd w:id="883" w:displacedByCustomXml="next"/>
    <w:bookmarkStart w:id="884" w:name="_Toc443552648" w:displacedByCustomXml="next"/>
    <w:bookmarkEnd w:id="884" w:displacedByCustomXml="next"/>
    <w:bookmarkStart w:id="885" w:name="_Toc443562744" w:displacedByCustomXml="next"/>
    <w:bookmarkEnd w:id="885" w:displacedByCustomXml="next"/>
    <w:bookmarkStart w:id="886" w:name="_Toc443575796" w:displacedByCustomXml="next"/>
    <w:bookmarkEnd w:id="886" w:displacedByCustomXml="next"/>
    <w:bookmarkStart w:id="887" w:name="_Toc443469241" w:displacedByCustomXml="next"/>
    <w:bookmarkEnd w:id="887" w:displacedByCustomXml="next"/>
    <w:bookmarkStart w:id="888" w:name="_Toc443552649" w:displacedByCustomXml="next"/>
    <w:bookmarkEnd w:id="888" w:displacedByCustomXml="next"/>
    <w:bookmarkStart w:id="889" w:name="_Toc443562745" w:displacedByCustomXml="next"/>
    <w:bookmarkEnd w:id="889" w:displacedByCustomXml="next"/>
    <w:bookmarkStart w:id="890" w:name="_Toc443575797" w:displacedByCustomXml="next"/>
    <w:bookmarkEnd w:id="890" w:displacedByCustomXml="next"/>
    <w:bookmarkStart w:id="891" w:name="_Toc443469242" w:displacedByCustomXml="next"/>
    <w:bookmarkEnd w:id="891" w:displacedByCustomXml="next"/>
    <w:bookmarkStart w:id="892" w:name="_Toc443552650" w:displacedByCustomXml="next"/>
    <w:bookmarkEnd w:id="892" w:displacedByCustomXml="next"/>
    <w:bookmarkStart w:id="893" w:name="_Toc443562746" w:displacedByCustomXml="next"/>
    <w:bookmarkEnd w:id="893" w:displacedByCustomXml="next"/>
    <w:bookmarkStart w:id="894" w:name="_Toc443575798" w:displacedByCustomXml="next"/>
    <w:bookmarkEnd w:id="894" w:displacedByCustomXml="next"/>
    <w:bookmarkStart w:id="895" w:name="_Toc443469244" w:displacedByCustomXml="next"/>
    <w:bookmarkEnd w:id="895" w:displacedByCustomXml="next"/>
    <w:bookmarkStart w:id="896" w:name="_Toc443552652" w:displacedByCustomXml="next"/>
    <w:bookmarkEnd w:id="896" w:displacedByCustomXml="next"/>
    <w:bookmarkStart w:id="897" w:name="_Toc443562748" w:displacedByCustomXml="next"/>
    <w:bookmarkEnd w:id="897" w:displacedByCustomXml="next"/>
    <w:bookmarkStart w:id="898" w:name="_Toc443575800" w:displacedByCustomXml="next"/>
    <w:bookmarkEnd w:id="898" w:displacedByCustomXml="next"/>
    <w:bookmarkStart w:id="899" w:name="_Toc443469245" w:displacedByCustomXml="next"/>
    <w:bookmarkEnd w:id="899" w:displacedByCustomXml="next"/>
    <w:bookmarkStart w:id="900" w:name="_Toc443552653" w:displacedByCustomXml="next"/>
    <w:bookmarkEnd w:id="900" w:displacedByCustomXml="next"/>
    <w:bookmarkStart w:id="901" w:name="_Toc443562749" w:displacedByCustomXml="next"/>
    <w:bookmarkEnd w:id="901" w:displacedByCustomXml="next"/>
    <w:bookmarkStart w:id="902" w:name="_Toc443575801" w:displacedByCustomXml="next"/>
    <w:bookmarkEnd w:id="902" w:displacedByCustomXml="next"/>
    <w:bookmarkStart w:id="903" w:name="_Toc443469246" w:displacedByCustomXml="next"/>
    <w:bookmarkEnd w:id="903" w:displacedByCustomXml="next"/>
    <w:bookmarkStart w:id="904" w:name="_Toc443552654" w:displacedByCustomXml="next"/>
    <w:bookmarkEnd w:id="904" w:displacedByCustomXml="next"/>
    <w:bookmarkStart w:id="905" w:name="_Toc443562750" w:displacedByCustomXml="next"/>
    <w:bookmarkEnd w:id="905" w:displacedByCustomXml="next"/>
    <w:bookmarkStart w:id="906" w:name="_Toc443575802" w:displacedByCustomXml="next"/>
    <w:bookmarkEnd w:id="906" w:displacedByCustomXml="next"/>
    <w:bookmarkStart w:id="907" w:name="_Toc443469247" w:displacedByCustomXml="next"/>
    <w:bookmarkEnd w:id="907" w:displacedByCustomXml="next"/>
    <w:bookmarkStart w:id="908" w:name="_Toc443552655" w:displacedByCustomXml="next"/>
    <w:bookmarkEnd w:id="908" w:displacedByCustomXml="next"/>
    <w:bookmarkStart w:id="909" w:name="_Toc443562751" w:displacedByCustomXml="next"/>
    <w:bookmarkEnd w:id="909" w:displacedByCustomXml="next"/>
    <w:bookmarkStart w:id="910" w:name="_Toc443575803" w:displacedByCustomXml="next"/>
    <w:bookmarkEnd w:id="910" w:displacedByCustomXml="next"/>
    <w:bookmarkStart w:id="911" w:name="_Toc443469248" w:displacedByCustomXml="next"/>
    <w:bookmarkEnd w:id="911" w:displacedByCustomXml="next"/>
    <w:bookmarkStart w:id="912" w:name="_Toc443552656" w:displacedByCustomXml="next"/>
    <w:bookmarkEnd w:id="912" w:displacedByCustomXml="next"/>
    <w:bookmarkStart w:id="913" w:name="_Toc443562752" w:displacedByCustomXml="next"/>
    <w:bookmarkEnd w:id="913" w:displacedByCustomXml="next"/>
    <w:bookmarkStart w:id="914" w:name="_Toc443575804" w:displacedByCustomXml="next"/>
    <w:bookmarkEnd w:id="914" w:displacedByCustomXml="next"/>
    <w:bookmarkStart w:id="915" w:name="_Toc443469249" w:displacedByCustomXml="next"/>
    <w:bookmarkEnd w:id="915" w:displacedByCustomXml="next"/>
    <w:bookmarkStart w:id="916" w:name="_Toc443552657" w:displacedByCustomXml="next"/>
    <w:bookmarkEnd w:id="916" w:displacedByCustomXml="next"/>
    <w:bookmarkStart w:id="917" w:name="_Toc443562753" w:displacedByCustomXml="next"/>
    <w:bookmarkEnd w:id="917" w:displacedByCustomXml="next"/>
    <w:bookmarkStart w:id="918" w:name="_Toc443575805" w:displacedByCustomXml="next"/>
    <w:bookmarkEnd w:id="918" w:displacedByCustomXml="next"/>
    <w:bookmarkStart w:id="919" w:name="_Toc443469250" w:displacedByCustomXml="next"/>
    <w:bookmarkEnd w:id="919" w:displacedByCustomXml="next"/>
    <w:bookmarkStart w:id="920" w:name="_Toc443552658" w:displacedByCustomXml="next"/>
    <w:bookmarkEnd w:id="920" w:displacedByCustomXml="next"/>
    <w:bookmarkStart w:id="921" w:name="_Toc443562754" w:displacedByCustomXml="next"/>
    <w:bookmarkEnd w:id="921" w:displacedByCustomXml="next"/>
    <w:bookmarkStart w:id="922" w:name="_Toc443575806" w:displacedByCustomXml="next"/>
    <w:bookmarkEnd w:id="922" w:displacedByCustomXml="next"/>
    <w:bookmarkStart w:id="923" w:name="_Toc443469251" w:displacedByCustomXml="next"/>
    <w:bookmarkEnd w:id="923" w:displacedByCustomXml="next"/>
    <w:bookmarkStart w:id="924" w:name="_Toc443552659" w:displacedByCustomXml="next"/>
    <w:bookmarkEnd w:id="924" w:displacedByCustomXml="next"/>
    <w:bookmarkStart w:id="925" w:name="_Toc443562755" w:displacedByCustomXml="next"/>
    <w:bookmarkEnd w:id="925" w:displacedByCustomXml="next"/>
    <w:bookmarkStart w:id="926" w:name="_Toc443575807" w:displacedByCustomXml="next"/>
    <w:bookmarkEnd w:id="926" w:displacedByCustomXml="next"/>
    <w:bookmarkStart w:id="927" w:name="_Toc443469274" w:displacedByCustomXml="next"/>
    <w:bookmarkEnd w:id="927" w:displacedByCustomXml="next"/>
    <w:bookmarkStart w:id="928" w:name="_Toc443552682" w:displacedByCustomXml="next"/>
    <w:bookmarkEnd w:id="928" w:displacedByCustomXml="next"/>
    <w:bookmarkStart w:id="929" w:name="_Toc443562778" w:displacedByCustomXml="next"/>
    <w:bookmarkEnd w:id="929" w:displacedByCustomXml="next"/>
    <w:bookmarkStart w:id="930" w:name="_Toc443575830" w:displacedByCustomXml="next"/>
    <w:bookmarkEnd w:id="930" w:displacedByCustomXml="next"/>
    <w:bookmarkStart w:id="931" w:name="_Toc443469283" w:displacedByCustomXml="next"/>
    <w:bookmarkEnd w:id="931" w:displacedByCustomXml="next"/>
    <w:bookmarkStart w:id="932" w:name="_Toc443552691" w:displacedByCustomXml="next"/>
    <w:bookmarkEnd w:id="932" w:displacedByCustomXml="next"/>
    <w:bookmarkStart w:id="933" w:name="_Toc443562787" w:displacedByCustomXml="next"/>
    <w:bookmarkEnd w:id="933" w:displacedByCustomXml="next"/>
    <w:bookmarkStart w:id="934" w:name="_Toc443575839" w:displacedByCustomXml="next"/>
    <w:bookmarkEnd w:id="934" w:displacedByCustomXml="next"/>
    <w:bookmarkStart w:id="935" w:name="_Toc443469292" w:displacedByCustomXml="next"/>
    <w:bookmarkEnd w:id="935" w:displacedByCustomXml="next"/>
    <w:bookmarkStart w:id="936" w:name="_Toc443552700" w:displacedByCustomXml="next"/>
    <w:bookmarkEnd w:id="936" w:displacedByCustomXml="next"/>
    <w:bookmarkStart w:id="937" w:name="_Toc443562796" w:displacedByCustomXml="next"/>
    <w:bookmarkEnd w:id="937" w:displacedByCustomXml="next"/>
    <w:bookmarkStart w:id="938" w:name="_Toc443575848" w:displacedByCustomXml="next"/>
    <w:bookmarkEnd w:id="938" w:displacedByCustomXml="next"/>
    <w:bookmarkStart w:id="939" w:name="_Toc443469301" w:displacedByCustomXml="next"/>
    <w:bookmarkEnd w:id="939" w:displacedByCustomXml="next"/>
    <w:bookmarkStart w:id="940" w:name="_Toc443552709" w:displacedByCustomXml="next"/>
    <w:bookmarkEnd w:id="940" w:displacedByCustomXml="next"/>
    <w:bookmarkStart w:id="941" w:name="_Toc443562805" w:displacedByCustomXml="next"/>
    <w:bookmarkEnd w:id="941" w:displacedByCustomXml="next"/>
    <w:bookmarkStart w:id="942" w:name="_Toc443575857" w:displacedByCustomXml="next"/>
    <w:bookmarkEnd w:id="942" w:displacedByCustomXml="next"/>
    <w:bookmarkStart w:id="943" w:name="_Toc443469310" w:displacedByCustomXml="next"/>
    <w:bookmarkEnd w:id="943" w:displacedByCustomXml="next"/>
    <w:bookmarkStart w:id="944" w:name="_Toc443552718" w:displacedByCustomXml="next"/>
    <w:bookmarkEnd w:id="944" w:displacedByCustomXml="next"/>
    <w:bookmarkStart w:id="945" w:name="_Toc443562814" w:displacedByCustomXml="next"/>
    <w:bookmarkEnd w:id="945" w:displacedByCustomXml="next"/>
    <w:bookmarkStart w:id="946" w:name="_Toc443575866" w:displacedByCustomXml="next"/>
    <w:bookmarkEnd w:id="946" w:displacedByCustomXml="next"/>
    <w:bookmarkStart w:id="947" w:name="_Toc443469319" w:displacedByCustomXml="next"/>
    <w:bookmarkEnd w:id="947" w:displacedByCustomXml="next"/>
    <w:bookmarkStart w:id="948" w:name="_Toc443552727" w:displacedByCustomXml="next"/>
    <w:bookmarkEnd w:id="948" w:displacedByCustomXml="next"/>
    <w:bookmarkStart w:id="949" w:name="_Toc443562823" w:displacedByCustomXml="next"/>
    <w:bookmarkEnd w:id="949" w:displacedByCustomXml="next"/>
    <w:bookmarkStart w:id="950" w:name="_Toc443575875" w:displacedByCustomXml="next"/>
    <w:bookmarkEnd w:id="950" w:displacedByCustomXml="next"/>
    <w:bookmarkStart w:id="951" w:name="_Toc443469337" w:displacedByCustomXml="next"/>
    <w:bookmarkEnd w:id="951" w:displacedByCustomXml="next"/>
    <w:bookmarkStart w:id="952" w:name="_Toc443552745" w:displacedByCustomXml="next"/>
    <w:bookmarkEnd w:id="952" w:displacedByCustomXml="next"/>
    <w:bookmarkStart w:id="953" w:name="_Toc443562841" w:displacedByCustomXml="next"/>
    <w:bookmarkEnd w:id="953" w:displacedByCustomXml="next"/>
    <w:bookmarkStart w:id="954" w:name="_Toc443575893" w:displacedByCustomXml="next"/>
    <w:bookmarkEnd w:id="954" w:displacedByCustomXml="next"/>
    <w:bookmarkStart w:id="955" w:name="_Toc443469346" w:displacedByCustomXml="next"/>
    <w:bookmarkEnd w:id="955" w:displacedByCustomXml="next"/>
    <w:bookmarkStart w:id="956" w:name="_Toc443552754" w:displacedByCustomXml="next"/>
    <w:bookmarkEnd w:id="956" w:displacedByCustomXml="next"/>
    <w:bookmarkStart w:id="957" w:name="_Toc443562850" w:displacedByCustomXml="next"/>
    <w:bookmarkEnd w:id="957" w:displacedByCustomXml="next"/>
    <w:bookmarkStart w:id="958" w:name="_Toc443575902" w:displacedByCustomXml="next"/>
    <w:bookmarkEnd w:id="958" w:displacedByCustomXml="next"/>
    <w:bookmarkStart w:id="959" w:name="_Toc443469355" w:displacedByCustomXml="next"/>
    <w:bookmarkEnd w:id="959" w:displacedByCustomXml="next"/>
    <w:bookmarkStart w:id="960" w:name="_Toc443552763" w:displacedByCustomXml="next"/>
    <w:bookmarkEnd w:id="960" w:displacedByCustomXml="next"/>
    <w:bookmarkStart w:id="961" w:name="_Toc443562859" w:displacedByCustomXml="next"/>
    <w:bookmarkEnd w:id="961" w:displacedByCustomXml="next"/>
    <w:bookmarkStart w:id="962" w:name="_Toc443575911" w:displacedByCustomXml="next"/>
    <w:bookmarkEnd w:id="962" w:displacedByCustomXml="next"/>
    <w:bookmarkStart w:id="963" w:name="_Toc443469364" w:displacedByCustomXml="next"/>
    <w:bookmarkEnd w:id="963" w:displacedByCustomXml="next"/>
    <w:bookmarkStart w:id="964" w:name="_Toc443552772" w:displacedByCustomXml="next"/>
    <w:bookmarkEnd w:id="964" w:displacedByCustomXml="next"/>
    <w:bookmarkStart w:id="965" w:name="_Toc443562868" w:displacedByCustomXml="next"/>
    <w:bookmarkEnd w:id="965" w:displacedByCustomXml="next"/>
    <w:bookmarkStart w:id="966" w:name="_Toc443575920" w:displacedByCustomXml="next"/>
    <w:bookmarkEnd w:id="966" w:displacedByCustomXml="next"/>
    <w:bookmarkStart w:id="967" w:name="_Toc443469373" w:displacedByCustomXml="next"/>
    <w:bookmarkEnd w:id="967" w:displacedByCustomXml="next"/>
    <w:bookmarkStart w:id="968" w:name="_Toc443552781" w:displacedByCustomXml="next"/>
    <w:bookmarkEnd w:id="968" w:displacedByCustomXml="next"/>
    <w:bookmarkStart w:id="969" w:name="_Toc443562877" w:displacedByCustomXml="next"/>
    <w:bookmarkEnd w:id="969" w:displacedByCustomXml="next"/>
    <w:bookmarkStart w:id="970" w:name="_Toc443575929" w:displacedByCustomXml="next"/>
    <w:bookmarkEnd w:id="970" w:displacedByCustomXml="next"/>
    <w:bookmarkStart w:id="971" w:name="_Toc443469382" w:displacedByCustomXml="next"/>
    <w:bookmarkEnd w:id="971" w:displacedByCustomXml="next"/>
    <w:bookmarkStart w:id="972" w:name="_Toc443552790" w:displacedByCustomXml="next"/>
    <w:bookmarkEnd w:id="972" w:displacedByCustomXml="next"/>
    <w:bookmarkStart w:id="973" w:name="_Toc443562886" w:displacedByCustomXml="next"/>
    <w:bookmarkEnd w:id="973" w:displacedByCustomXml="next"/>
    <w:bookmarkStart w:id="974" w:name="_Toc443575938" w:displacedByCustomXml="next"/>
    <w:bookmarkEnd w:id="974" w:displacedByCustomXml="next"/>
    <w:bookmarkStart w:id="975" w:name="_Toc443469391" w:displacedByCustomXml="next"/>
    <w:bookmarkEnd w:id="975" w:displacedByCustomXml="next"/>
    <w:bookmarkStart w:id="976" w:name="_Toc443552799" w:displacedByCustomXml="next"/>
    <w:bookmarkEnd w:id="976" w:displacedByCustomXml="next"/>
    <w:bookmarkStart w:id="977" w:name="_Toc443562895" w:displacedByCustomXml="next"/>
    <w:bookmarkEnd w:id="977" w:displacedByCustomXml="next"/>
    <w:bookmarkStart w:id="978" w:name="_Toc443575947" w:displacedByCustomXml="next"/>
    <w:bookmarkEnd w:id="978" w:displacedByCustomXml="next"/>
    <w:bookmarkStart w:id="979" w:name="_Toc443469400" w:displacedByCustomXml="next"/>
    <w:bookmarkEnd w:id="979" w:displacedByCustomXml="next"/>
    <w:bookmarkStart w:id="980" w:name="_Toc443552808" w:displacedByCustomXml="next"/>
    <w:bookmarkEnd w:id="980" w:displacedByCustomXml="next"/>
    <w:bookmarkStart w:id="981" w:name="_Toc443562904" w:displacedByCustomXml="next"/>
    <w:bookmarkEnd w:id="981" w:displacedByCustomXml="next"/>
    <w:bookmarkStart w:id="982" w:name="_Toc443575956" w:displacedByCustomXml="next"/>
    <w:bookmarkEnd w:id="982" w:displacedByCustomXml="next"/>
    <w:bookmarkStart w:id="983" w:name="_Toc443469409" w:displacedByCustomXml="next"/>
    <w:bookmarkEnd w:id="983" w:displacedByCustomXml="next"/>
    <w:bookmarkStart w:id="984" w:name="_Toc443552817" w:displacedByCustomXml="next"/>
    <w:bookmarkEnd w:id="984" w:displacedByCustomXml="next"/>
    <w:bookmarkStart w:id="985" w:name="_Toc443562913" w:displacedByCustomXml="next"/>
    <w:bookmarkEnd w:id="985" w:displacedByCustomXml="next"/>
    <w:bookmarkStart w:id="986" w:name="_Toc443575965" w:displacedByCustomXml="next"/>
    <w:bookmarkEnd w:id="986" w:displacedByCustomXml="next"/>
    <w:bookmarkStart w:id="987" w:name="_Toc443469418" w:displacedByCustomXml="next"/>
    <w:bookmarkEnd w:id="987" w:displacedByCustomXml="next"/>
    <w:bookmarkStart w:id="988" w:name="_Toc443552826" w:displacedByCustomXml="next"/>
    <w:bookmarkEnd w:id="988" w:displacedByCustomXml="next"/>
    <w:bookmarkStart w:id="989" w:name="_Toc443562922" w:displacedByCustomXml="next"/>
    <w:bookmarkEnd w:id="989" w:displacedByCustomXml="next"/>
    <w:bookmarkStart w:id="990" w:name="_Toc443575974" w:displacedByCustomXml="next"/>
    <w:bookmarkEnd w:id="990" w:displacedByCustomXml="next"/>
    <w:bookmarkStart w:id="991" w:name="_Toc443469427" w:displacedByCustomXml="next"/>
    <w:bookmarkEnd w:id="991" w:displacedByCustomXml="next"/>
    <w:bookmarkStart w:id="992" w:name="_Toc443552835" w:displacedByCustomXml="next"/>
    <w:bookmarkEnd w:id="992" w:displacedByCustomXml="next"/>
    <w:bookmarkStart w:id="993" w:name="_Toc443562931" w:displacedByCustomXml="next"/>
    <w:bookmarkEnd w:id="993" w:displacedByCustomXml="next"/>
    <w:bookmarkStart w:id="994" w:name="_Toc443575983" w:displacedByCustomXml="next"/>
    <w:bookmarkEnd w:id="994" w:displacedByCustomXml="next"/>
    <w:bookmarkStart w:id="995" w:name="_Toc443469436" w:displacedByCustomXml="next"/>
    <w:bookmarkEnd w:id="995" w:displacedByCustomXml="next"/>
    <w:bookmarkStart w:id="996" w:name="_Toc443552844" w:displacedByCustomXml="next"/>
    <w:bookmarkEnd w:id="996" w:displacedByCustomXml="next"/>
    <w:bookmarkStart w:id="997" w:name="_Toc443562940" w:displacedByCustomXml="next"/>
    <w:bookmarkEnd w:id="997" w:displacedByCustomXml="next"/>
    <w:bookmarkStart w:id="998" w:name="_Toc443575992" w:displacedByCustomXml="next"/>
    <w:bookmarkEnd w:id="998" w:displacedByCustomXml="next"/>
    <w:bookmarkStart w:id="999" w:name="_Toc443469445" w:displacedByCustomXml="next"/>
    <w:bookmarkEnd w:id="999" w:displacedByCustomXml="next"/>
    <w:bookmarkStart w:id="1000" w:name="_Toc443552853" w:displacedByCustomXml="next"/>
    <w:bookmarkEnd w:id="1000" w:displacedByCustomXml="next"/>
    <w:bookmarkStart w:id="1001" w:name="_Toc443562949" w:displacedByCustomXml="next"/>
    <w:bookmarkEnd w:id="1001" w:displacedByCustomXml="next"/>
    <w:bookmarkStart w:id="1002" w:name="_Toc443576001" w:displacedByCustomXml="next"/>
    <w:bookmarkEnd w:id="1002" w:displacedByCustomXml="next"/>
    <w:bookmarkStart w:id="1003" w:name="_Toc443469463" w:displacedByCustomXml="next"/>
    <w:bookmarkEnd w:id="1003" w:displacedByCustomXml="next"/>
    <w:bookmarkStart w:id="1004" w:name="_Toc443552871" w:displacedByCustomXml="next"/>
    <w:bookmarkEnd w:id="1004" w:displacedByCustomXml="next"/>
    <w:bookmarkStart w:id="1005" w:name="_Toc443562967" w:displacedByCustomXml="next"/>
    <w:bookmarkEnd w:id="1005" w:displacedByCustomXml="next"/>
    <w:bookmarkStart w:id="1006" w:name="_Toc443576019" w:displacedByCustomXml="next"/>
    <w:bookmarkEnd w:id="1006" w:displacedByCustomXml="next"/>
    <w:bookmarkStart w:id="1007" w:name="_Toc443469472" w:displacedByCustomXml="next"/>
    <w:bookmarkEnd w:id="1007" w:displacedByCustomXml="next"/>
    <w:bookmarkStart w:id="1008" w:name="_Toc443552880" w:displacedByCustomXml="next"/>
    <w:bookmarkEnd w:id="1008" w:displacedByCustomXml="next"/>
    <w:bookmarkStart w:id="1009" w:name="_Toc443562976" w:displacedByCustomXml="next"/>
    <w:bookmarkEnd w:id="1009" w:displacedByCustomXml="next"/>
    <w:bookmarkStart w:id="1010" w:name="_Toc443576028" w:displacedByCustomXml="next"/>
    <w:bookmarkEnd w:id="1010" w:displacedByCustomXml="next"/>
    <w:bookmarkStart w:id="1011" w:name="_Toc443469481" w:displacedByCustomXml="next"/>
    <w:bookmarkEnd w:id="1011" w:displacedByCustomXml="next"/>
    <w:bookmarkStart w:id="1012" w:name="_Toc443552889" w:displacedByCustomXml="next"/>
    <w:bookmarkEnd w:id="1012" w:displacedByCustomXml="next"/>
    <w:bookmarkStart w:id="1013" w:name="_Toc443562985" w:displacedByCustomXml="next"/>
    <w:bookmarkEnd w:id="1013" w:displacedByCustomXml="next"/>
    <w:bookmarkStart w:id="1014" w:name="_Toc443576037" w:displacedByCustomXml="next"/>
    <w:bookmarkEnd w:id="1014" w:displacedByCustomXml="next"/>
    <w:bookmarkStart w:id="1015" w:name="_Toc443469490" w:displacedByCustomXml="next"/>
    <w:bookmarkEnd w:id="1015" w:displacedByCustomXml="next"/>
    <w:bookmarkStart w:id="1016" w:name="_Toc443552898" w:displacedByCustomXml="next"/>
    <w:bookmarkEnd w:id="1016" w:displacedByCustomXml="next"/>
    <w:bookmarkStart w:id="1017" w:name="_Toc443562994" w:displacedByCustomXml="next"/>
    <w:bookmarkEnd w:id="1017" w:displacedByCustomXml="next"/>
    <w:bookmarkStart w:id="1018" w:name="_Toc443576046" w:displacedByCustomXml="next"/>
    <w:bookmarkEnd w:id="1018" w:displacedByCustomXml="next"/>
    <w:bookmarkStart w:id="1019" w:name="_Toc443469499" w:displacedByCustomXml="next"/>
    <w:bookmarkEnd w:id="1019" w:displacedByCustomXml="next"/>
    <w:bookmarkStart w:id="1020" w:name="_Toc443552907" w:displacedByCustomXml="next"/>
    <w:bookmarkEnd w:id="1020" w:displacedByCustomXml="next"/>
    <w:bookmarkStart w:id="1021" w:name="_Toc443563003" w:displacedByCustomXml="next"/>
    <w:bookmarkEnd w:id="1021" w:displacedByCustomXml="next"/>
    <w:bookmarkStart w:id="1022" w:name="_Toc443576055" w:displacedByCustomXml="next"/>
    <w:bookmarkEnd w:id="1022" w:displacedByCustomXml="next"/>
    <w:bookmarkStart w:id="1023" w:name="_Toc443469508" w:displacedByCustomXml="next"/>
    <w:bookmarkEnd w:id="1023" w:displacedByCustomXml="next"/>
    <w:bookmarkStart w:id="1024" w:name="_Toc443552916" w:displacedByCustomXml="next"/>
    <w:bookmarkEnd w:id="1024" w:displacedByCustomXml="next"/>
    <w:bookmarkStart w:id="1025" w:name="_Toc443563012" w:displacedByCustomXml="next"/>
    <w:bookmarkEnd w:id="1025" w:displacedByCustomXml="next"/>
    <w:bookmarkStart w:id="1026" w:name="_Toc443576064" w:displacedByCustomXml="next"/>
    <w:bookmarkEnd w:id="1026" w:displacedByCustomXml="next"/>
    <w:bookmarkStart w:id="1027" w:name="_Toc443469517" w:displacedByCustomXml="next"/>
    <w:bookmarkEnd w:id="1027" w:displacedByCustomXml="next"/>
    <w:bookmarkStart w:id="1028" w:name="_Toc443552925" w:displacedByCustomXml="next"/>
    <w:bookmarkEnd w:id="1028" w:displacedByCustomXml="next"/>
    <w:bookmarkStart w:id="1029" w:name="_Toc443563021" w:displacedByCustomXml="next"/>
    <w:bookmarkEnd w:id="1029" w:displacedByCustomXml="next"/>
    <w:bookmarkStart w:id="1030" w:name="_Toc443576073" w:displacedByCustomXml="next"/>
    <w:bookmarkEnd w:id="1030" w:displacedByCustomXml="next"/>
    <w:bookmarkStart w:id="1031" w:name="_Toc443469526" w:displacedByCustomXml="next"/>
    <w:bookmarkEnd w:id="1031" w:displacedByCustomXml="next"/>
    <w:bookmarkStart w:id="1032" w:name="_Toc443552934" w:displacedByCustomXml="next"/>
    <w:bookmarkEnd w:id="1032" w:displacedByCustomXml="next"/>
    <w:bookmarkStart w:id="1033" w:name="_Toc443563030" w:displacedByCustomXml="next"/>
    <w:bookmarkEnd w:id="1033" w:displacedByCustomXml="next"/>
    <w:bookmarkStart w:id="1034" w:name="_Toc443576082" w:displacedByCustomXml="next"/>
    <w:bookmarkEnd w:id="1034" w:displacedByCustomXml="next"/>
    <w:bookmarkStart w:id="1035" w:name="_Toc443469535" w:displacedByCustomXml="next"/>
    <w:bookmarkEnd w:id="1035" w:displacedByCustomXml="next"/>
    <w:bookmarkStart w:id="1036" w:name="_Toc443552943" w:displacedByCustomXml="next"/>
    <w:bookmarkEnd w:id="1036" w:displacedByCustomXml="next"/>
    <w:bookmarkStart w:id="1037" w:name="_Toc443563039" w:displacedByCustomXml="next"/>
    <w:bookmarkEnd w:id="1037" w:displacedByCustomXml="next"/>
    <w:bookmarkStart w:id="1038" w:name="_Toc443576091" w:displacedByCustomXml="next"/>
    <w:bookmarkEnd w:id="1038" w:displacedByCustomXml="next"/>
    <w:bookmarkStart w:id="1039" w:name="_Toc443469544" w:displacedByCustomXml="next"/>
    <w:bookmarkEnd w:id="1039" w:displacedByCustomXml="next"/>
    <w:bookmarkStart w:id="1040" w:name="_Toc443552952" w:displacedByCustomXml="next"/>
    <w:bookmarkEnd w:id="1040" w:displacedByCustomXml="next"/>
    <w:bookmarkStart w:id="1041" w:name="_Toc443563048" w:displacedByCustomXml="next"/>
    <w:bookmarkEnd w:id="1041" w:displacedByCustomXml="next"/>
    <w:bookmarkStart w:id="1042" w:name="_Toc443576100" w:displacedByCustomXml="next"/>
    <w:bookmarkEnd w:id="1042" w:displacedByCustomXml="next"/>
    <w:bookmarkStart w:id="1043" w:name="_Toc443469553" w:displacedByCustomXml="next"/>
    <w:bookmarkEnd w:id="1043" w:displacedByCustomXml="next"/>
    <w:bookmarkStart w:id="1044" w:name="_Toc443552961" w:displacedByCustomXml="next"/>
    <w:bookmarkEnd w:id="1044" w:displacedByCustomXml="next"/>
    <w:bookmarkStart w:id="1045" w:name="_Toc443563057" w:displacedByCustomXml="next"/>
    <w:bookmarkEnd w:id="1045" w:displacedByCustomXml="next"/>
    <w:bookmarkStart w:id="1046" w:name="_Toc443469562" w:displacedByCustomXml="next"/>
    <w:bookmarkEnd w:id="1046" w:displacedByCustomXml="next"/>
    <w:bookmarkStart w:id="1047" w:name="_Toc443552970" w:displacedByCustomXml="next"/>
    <w:bookmarkEnd w:id="1047" w:displacedByCustomXml="next"/>
    <w:bookmarkStart w:id="1048" w:name="_Toc443563066" w:displacedByCustomXml="next"/>
    <w:bookmarkEnd w:id="1048" w:displacedByCustomXml="next"/>
    <w:bookmarkStart w:id="1049" w:name="_Toc443469571" w:displacedByCustomXml="next"/>
    <w:bookmarkEnd w:id="1049" w:displacedByCustomXml="next"/>
    <w:bookmarkStart w:id="1050" w:name="_Toc443552979" w:displacedByCustomXml="next"/>
    <w:bookmarkEnd w:id="1050" w:displacedByCustomXml="next"/>
    <w:bookmarkStart w:id="1051" w:name="_Toc443563075" w:displacedByCustomXml="next"/>
    <w:bookmarkEnd w:id="1051" w:displacedByCustomXml="next"/>
    <w:bookmarkStart w:id="1052" w:name="_Toc443469580" w:displacedByCustomXml="next"/>
    <w:bookmarkEnd w:id="1052" w:displacedByCustomXml="next"/>
    <w:bookmarkStart w:id="1053" w:name="_Toc443552988" w:displacedByCustomXml="next"/>
    <w:bookmarkEnd w:id="1053" w:displacedByCustomXml="next"/>
    <w:bookmarkStart w:id="1054" w:name="_Toc443563084" w:displacedByCustomXml="next"/>
    <w:bookmarkEnd w:id="1054" w:displacedByCustomXml="next"/>
    <w:bookmarkStart w:id="1055" w:name="_Toc443469589" w:displacedByCustomXml="next"/>
    <w:bookmarkEnd w:id="1055" w:displacedByCustomXml="next"/>
    <w:bookmarkStart w:id="1056" w:name="_Toc443552997" w:displacedByCustomXml="next"/>
    <w:bookmarkEnd w:id="1056" w:displacedByCustomXml="next"/>
    <w:bookmarkStart w:id="1057" w:name="_Toc443563093" w:displacedByCustomXml="next"/>
    <w:bookmarkEnd w:id="1057" w:displacedByCustomXml="next"/>
    <w:bookmarkStart w:id="1058" w:name="_Toc443469607" w:displacedByCustomXml="next"/>
    <w:bookmarkEnd w:id="1058" w:displacedByCustomXml="next"/>
    <w:bookmarkStart w:id="1059" w:name="_Toc443553015" w:displacedByCustomXml="next"/>
    <w:bookmarkEnd w:id="1059" w:displacedByCustomXml="next"/>
    <w:bookmarkStart w:id="1060" w:name="_Toc443563111" w:displacedByCustomXml="next"/>
    <w:bookmarkEnd w:id="1060" w:displacedByCustomXml="next"/>
    <w:bookmarkStart w:id="1061" w:name="_Toc443469616" w:displacedByCustomXml="next"/>
    <w:bookmarkEnd w:id="1061" w:displacedByCustomXml="next"/>
    <w:bookmarkStart w:id="1062" w:name="_Toc443553024" w:displacedByCustomXml="next"/>
    <w:bookmarkEnd w:id="1062" w:displacedByCustomXml="next"/>
    <w:bookmarkStart w:id="1063" w:name="_Toc443563120" w:displacedByCustomXml="next"/>
    <w:bookmarkEnd w:id="1063" w:displacedByCustomXml="next"/>
    <w:bookmarkStart w:id="1064" w:name="_Toc443469625" w:displacedByCustomXml="next"/>
    <w:bookmarkEnd w:id="1064" w:displacedByCustomXml="next"/>
    <w:bookmarkStart w:id="1065" w:name="_Toc443553033" w:displacedByCustomXml="next"/>
    <w:bookmarkEnd w:id="1065" w:displacedByCustomXml="next"/>
    <w:bookmarkStart w:id="1066" w:name="_Toc443563129" w:displacedByCustomXml="next"/>
    <w:bookmarkEnd w:id="1066" w:displacedByCustomXml="next"/>
    <w:bookmarkStart w:id="1067" w:name="_Toc443469634" w:displacedByCustomXml="next"/>
    <w:bookmarkEnd w:id="1067" w:displacedByCustomXml="next"/>
    <w:bookmarkStart w:id="1068" w:name="_Toc443553042" w:displacedByCustomXml="next"/>
    <w:bookmarkEnd w:id="1068" w:displacedByCustomXml="next"/>
    <w:bookmarkStart w:id="1069" w:name="_Toc443563138" w:displacedByCustomXml="next"/>
    <w:bookmarkEnd w:id="1069" w:displacedByCustomXml="next"/>
    <w:bookmarkStart w:id="1070" w:name="_Toc443469643" w:displacedByCustomXml="next"/>
    <w:bookmarkEnd w:id="1070" w:displacedByCustomXml="next"/>
    <w:bookmarkStart w:id="1071" w:name="_Toc443553051" w:displacedByCustomXml="next"/>
    <w:bookmarkEnd w:id="1071" w:displacedByCustomXml="next"/>
    <w:bookmarkStart w:id="1072" w:name="_Toc443563147" w:displacedByCustomXml="next"/>
    <w:bookmarkEnd w:id="1072" w:displacedByCustomXml="next"/>
    <w:bookmarkStart w:id="1073" w:name="_Toc443469652" w:displacedByCustomXml="next"/>
    <w:bookmarkEnd w:id="1073" w:displacedByCustomXml="next"/>
    <w:bookmarkStart w:id="1074" w:name="_Toc443553060" w:displacedByCustomXml="next"/>
    <w:bookmarkEnd w:id="1074" w:displacedByCustomXml="next"/>
    <w:bookmarkStart w:id="1075" w:name="_Toc443563156" w:displacedByCustomXml="next"/>
    <w:bookmarkEnd w:id="1075" w:displacedByCustomXml="next"/>
    <w:bookmarkStart w:id="1076" w:name="_Toc443469661" w:displacedByCustomXml="next"/>
    <w:bookmarkEnd w:id="1076" w:displacedByCustomXml="next"/>
    <w:bookmarkStart w:id="1077" w:name="_Toc443553069" w:displacedByCustomXml="next"/>
    <w:bookmarkEnd w:id="1077" w:displacedByCustomXml="next"/>
    <w:bookmarkStart w:id="1078" w:name="_Toc443563165" w:displacedByCustomXml="next"/>
    <w:bookmarkEnd w:id="1078" w:displacedByCustomXml="next"/>
    <w:bookmarkStart w:id="1079" w:name="_Toc443469670" w:displacedByCustomXml="next"/>
    <w:bookmarkEnd w:id="1079" w:displacedByCustomXml="next"/>
    <w:bookmarkStart w:id="1080" w:name="_Toc443553078" w:displacedByCustomXml="next"/>
    <w:bookmarkEnd w:id="1080" w:displacedByCustomXml="next"/>
    <w:bookmarkStart w:id="1081" w:name="_Toc443563174" w:displacedByCustomXml="next"/>
    <w:bookmarkEnd w:id="1081" w:displacedByCustomXml="next"/>
    <w:bookmarkStart w:id="1082" w:name="_Toc443469679" w:displacedByCustomXml="next"/>
    <w:bookmarkEnd w:id="1082" w:displacedByCustomXml="next"/>
    <w:bookmarkStart w:id="1083" w:name="_Toc443553087" w:displacedByCustomXml="next"/>
    <w:bookmarkEnd w:id="1083" w:displacedByCustomXml="next"/>
    <w:bookmarkStart w:id="1084" w:name="_Toc443563183" w:displacedByCustomXml="next"/>
    <w:bookmarkEnd w:id="1084" w:displacedByCustomXml="next"/>
    <w:bookmarkStart w:id="1085" w:name="_Toc443469688" w:displacedByCustomXml="next"/>
    <w:bookmarkEnd w:id="1085" w:displacedByCustomXml="next"/>
    <w:bookmarkStart w:id="1086" w:name="_Toc443553096" w:displacedByCustomXml="next"/>
    <w:bookmarkEnd w:id="1086" w:displacedByCustomXml="next"/>
    <w:bookmarkStart w:id="1087" w:name="_Toc443563192" w:displacedByCustomXml="next"/>
    <w:bookmarkEnd w:id="1087" w:displacedByCustomXml="next"/>
    <w:bookmarkStart w:id="1088" w:name="_Toc443469697" w:displacedByCustomXml="next"/>
    <w:bookmarkEnd w:id="1088" w:displacedByCustomXml="next"/>
    <w:bookmarkStart w:id="1089" w:name="_Toc443553105" w:displacedByCustomXml="next"/>
    <w:bookmarkEnd w:id="1089" w:displacedByCustomXml="next"/>
    <w:bookmarkStart w:id="1090" w:name="_Toc443563201" w:displacedByCustomXml="next"/>
    <w:bookmarkEnd w:id="1090" w:displacedByCustomXml="next"/>
    <w:bookmarkStart w:id="1091" w:name="_Toc443469706" w:displacedByCustomXml="next"/>
    <w:bookmarkEnd w:id="1091" w:displacedByCustomXml="next"/>
    <w:bookmarkStart w:id="1092" w:name="_Toc443553114" w:displacedByCustomXml="next"/>
    <w:bookmarkEnd w:id="1092" w:displacedByCustomXml="next"/>
    <w:bookmarkStart w:id="1093" w:name="_Toc443563210" w:displacedByCustomXml="next"/>
    <w:bookmarkEnd w:id="1093" w:displacedByCustomXml="next"/>
    <w:bookmarkStart w:id="1094" w:name="_Toc443469715" w:displacedByCustomXml="next"/>
    <w:bookmarkEnd w:id="1094" w:displacedByCustomXml="next"/>
    <w:bookmarkStart w:id="1095" w:name="_Toc443553123" w:displacedByCustomXml="next"/>
    <w:bookmarkEnd w:id="1095" w:displacedByCustomXml="next"/>
    <w:bookmarkStart w:id="1096" w:name="_Toc443563219" w:displacedByCustomXml="next"/>
    <w:bookmarkEnd w:id="1096" w:displacedByCustomXml="next"/>
    <w:bookmarkStart w:id="1097" w:name="_Toc443469724" w:displacedByCustomXml="next"/>
    <w:bookmarkEnd w:id="1097" w:displacedByCustomXml="next"/>
    <w:bookmarkStart w:id="1098" w:name="_Toc443553132" w:displacedByCustomXml="next"/>
    <w:bookmarkEnd w:id="1098" w:displacedByCustomXml="next"/>
    <w:bookmarkStart w:id="1099" w:name="_Toc443563228" w:displacedByCustomXml="next"/>
    <w:bookmarkEnd w:id="1099" w:displacedByCustomXml="next"/>
    <w:bookmarkStart w:id="1100" w:name="_Toc443469733" w:displacedByCustomXml="next"/>
    <w:bookmarkEnd w:id="1100" w:displacedByCustomXml="next"/>
    <w:bookmarkStart w:id="1101" w:name="_Toc443553141" w:displacedByCustomXml="next"/>
    <w:bookmarkEnd w:id="1101" w:displacedByCustomXml="next"/>
    <w:bookmarkStart w:id="1102" w:name="_Toc443563237" w:displacedByCustomXml="next"/>
    <w:bookmarkEnd w:id="1102" w:displacedByCustomXml="next"/>
    <w:bookmarkStart w:id="1103" w:name="_Toc443469742" w:displacedByCustomXml="next"/>
    <w:bookmarkEnd w:id="1103" w:displacedByCustomXml="next"/>
    <w:bookmarkStart w:id="1104" w:name="_Toc443553150" w:displacedByCustomXml="next"/>
    <w:bookmarkEnd w:id="1104" w:displacedByCustomXml="next"/>
    <w:bookmarkStart w:id="1105" w:name="_Toc443563246" w:displacedByCustomXml="next"/>
    <w:bookmarkEnd w:id="1105" w:displacedByCustomXml="next"/>
    <w:bookmarkStart w:id="1106" w:name="_Toc443469760" w:displacedByCustomXml="next"/>
    <w:bookmarkEnd w:id="1106" w:displacedByCustomXml="next"/>
    <w:bookmarkStart w:id="1107" w:name="_Toc443553168" w:displacedByCustomXml="next"/>
    <w:bookmarkEnd w:id="1107" w:displacedByCustomXml="next"/>
    <w:bookmarkStart w:id="1108" w:name="_Toc443563264" w:displacedByCustomXml="next"/>
    <w:bookmarkEnd w:id="1108" w:displacedByCustomXml="next"/>
    <w:bookmarkStart w:id="1109" w:name="_Toc443469769" w:displacedByCustomXml="next"/>
    <w:bookmarkEnd w:id="1109" w:displacedByCustomXml="next"/>
    <w:bookmarkStart w:id="1110" w:name="_Toc443553177" w:displacedByCustomXml="next"/>
    <w:bookmarkEnd w:id="1110" w:displacedByCustomXml="next"/>
    <w:bookmarkStart w:id="1111" w:name="_Toc443563273" w:displacedByCustomXml="next"/>
    <w:bookmarkEnd w:id="1111" w:displacedByCustomXml="next"/>
    <w:bookmarkStart w:id="1112" w:name="_Toc443469778" w:displacedByCustomXml="next"/>
    <w:bookmarkEnd w:id="1112" w:displacedByCustomXml="next"/>
    <w:bookmarkStart w:id="1113" w:name="_Toc443553186" w:displacedByCustomXml="next"/>
    <w:bookmarkEnd w:id="1113" w:displacedByCustomXml="next"/>
    <w:bookmarkStart w:id="1114" w:name="_Toc443563282" w:displacedByCustomXml="next"/>
    <w:bookmarkEnd w:id="1114" w:displacedByCustomXml="next"/>
    <w:bookmarkStart w:id="1115" w:name="_Toc443469787" w:displacedByCustomXml="next"/>
    <w:bookmarkEnd w:id="1115" w:displacedByCustomXml="next"/>
    <w:bookmarkStart w:id="1116" w:name="_Toc443553195" w:displacedByCustomXml="next"/>
    <w:bookmarkEnd w:id="1116" w:displacedByCustomXml="next"/>
    <w:bookmarkStart w:id="1117" w:name="_Toc443563291" w:displacedByCustomXml="next"/>
    <w:bookmarkEnd w:id="1117" w:displacedByCustomXml="next"/>
    <w:bookmarkStart w:id="1118" w:name="_Toc443469796" w:displacedByCustomXml="next"/>
    <w:bookmarkEnd w:id="1118" w:displacedByCustomXml="next"/>
    <w:bookmarkStart w:id="1119" w:name="_Toc443553204" w:displacedByCustomXml="next"/>
    <w:bookmarkEnd w:id="1119" w:displacedByCustomXml="next"/>
    <w:bookmarkStart w:id="1120" w:name="_Toc443563300" w:displacedByCustomXml="next"/>
    <w:bookmarkEnd w:id="1120" w:displacedByCustomXml="next"/>
    <w:bookmarkStart w:id="1121" w:name="_Toc443469805" w:displacedByCustomXml="next"/>
    <w:bookmarkEnd w:id="1121" w:displacedByCustomXml="next"/>
    <w:bookmarkStart w:id="1122" w:name="_Toc443553213" w:displacedByCustomXml="next"/>
    <w:bookmarkEnd w:id="1122" w:displacedByCustomXml="next"/>
    <w:bookmarkStart w:id="1123" w:name="_Toc443563309" w:displacedByCustomXml="next"/>
    <w:bookmarkEnd w:id="1123" w:displacedByCustomXml="next"/>
    <w:bookmarkStart w:id="1124" w:name="_Toc443469814" w:displacedByCustomXml="next"/>
    <w:bookmarkEnd w:id="1124" w:displacedByCustomXml="next"/>
    <w:bookmarkStart w:id="1125" w:name="_Toc443553222" w:displacedByCustomXml="next"/>
    <w:bookmarkEnd w:id="1125" w:displacedByCustomXml="next"/>
    <w:bookmarkStart w:id="1126" w:name="_Toc443563318" w:displacedByCustomXml="next"/>
    <w:bookmarkEnd w:id="1126" w:displacedByCustomXml="next"/>
    <w:bookmarkStart w:id="1127" w:name="_Toc443469823" w:displacedByCustomXml="next"/>
    <w:bookmarkEnd w:id="1127" w:displacedByCustomXml="next"/>
    <w:bookmarkStart w:id="1128" w:name="_Toc443553231" w:displacedByCustomXml="next"/>
    <w:bookmarkEnd w:id="1128" w:displacedByCustomXml="next"/>
    <w:bookmarkStart w:id="1129" w:name="_Toc443563327" w:displacedByCustomXml="next"/>
    <w:bookmarkEnd w:id="1129" w:displacedByCustomXml="next"/>
    <w:bookmarkStart w:id="1130" w:name="_Toc443469832" w:displacedByCustomXml="next"/>
    <w:bookmarkEnd w:id="1130" w:displacedByCustomXml="next"/>
    <w:bookmarkStart w:id="1131" w:name="_Toc443553240" w:displacedByCustomXml="next"/>
    <w:bookmarkEnd w:id="1131" w:displacedByCustomXml="next"/>
    <w:bookmarkStart w:id="1132" w:name="_Toc443563336" w:displacedByCustomXml="next"/>
    <w:bookmarkEnd w:id="1132" w:displacedByCustomXml="next"/>
    <w:bookmarkStart w:id="1133" w:name="_Toc443469841" w:displacedByCustomXml="next"/>
    <w:bookmarkEnd w:id="1133" w:displacedByCustomXml="next"/>
    <w:bookmarkStart w:id="1134" w:name="_Toc443553249" w:displacedByCustomXml="next"/>
    <w:bookmarkEnd w:id="1134" w:displacedByCustomXml="next"/>
    <w:bookmarkStart w:id="1135" w:name="_Toc443563345" w:displacedByCustomXml="next"/>
    <w:bookmarkEnd w:id="1135" w:displacedByCustomXml="next"/>
    <w:bookmarkStart w:id="1136" w:name="_Toc443469850" w:displacedByCustomXml="next"/>
    <w:bookmarkEnd w:id="1136" w:displacedByCustomXml="next"/>
    <w:bookmarkStart w:id="1137" w:name="_Toc443553258" w:displacedByCustomXml="next"/>
    <w:bookmarkEnd w:id="1137" w:displacedByCustomXml="next"/>
    <w:bookmarkStart w:id="1138" w:name="_Toc443563354" w:displacedByCustomXml="next"/>
    <w:bookmarkEnd w:id="1138" w:displacedByCustomXml="next"/>
    <w:bookmarkStart w:id="1139" w:name="_Toc443469859" w:displacedByCustomXml="next"/>
    <w:bookmarkEnd w:id="1139" w:displacedByCustomXml="next"/>
    <w:bookmarkStart w:id="1140" w:name="_Toc443553267" w:displacedByCustomXml="next"/>
    <w:bookmarkEnd w:id="1140" w:displacedByCustomXml="next"/>
    <w:bookmarkStart w:id="1141" w:name="_Toc443563363" w:displacedByCustomXml="next"/>
    <w:bookmarkEnd w:id="1141" w:displacedByCustomXml="next"/>
    <w:bookmarkStart w:id="1142" w:name="_Toc443469868" w:displacedByCustomXml="next"/>
    <w:bookmarkEnd w:id="1142" w:displacedByCustomXml="next"/>
    <w:bookmarkStart w:id="1143" w:name="_Toc443553276" w:displacedByCustomXml="next"/>
    <w:bookmarkEnd w:id="1143" w:displacedByCustomXml="next"/>
    <w:bookmarkStart w:id="1144" w:name="_Toc443563372" w:displacedByCustomXml="next"/>
    <w:bookmarkEnd w:id="1144" w:displacedByCustomXml="next"/>
    <w:bookmarkStart w:id="1145" w:name="_Toc443469877" w:displacedByCustomXml="next"/>
    <w:bookmarkEnd w:id="1145" w:displacedByCustomXml="next"/>
    <w:bookmarkStart w:id="1146" w:name="_Toc443553285" w:displacedByCustomXml="next"/>
    <w:bookmarkEnd w:id="1146" w:displacedByCustomXml="next"/>
    <w:bookmarkStart w:id="1147" w:name="_Toc443563381" w:displacedByCustomXml="next"/>
    <w:bookmarkEnd w:id="1147" w:displacedByCustomXml="next"/>
    <w:bookmarkStart w:id="1148" w:name="_Toc443469886" w:displacedByCustomXml="next"/>
    <w:bookmarkEnd w:id="1148" w:displacedByCustomXml="next"/>
    <w:bookmarkStart w:id="1149" w:name="_Toc443553294" w:displacedByCustomXml="next"/>
    <w:bookmarkEnd w:id="1149" w:displacedByCustomXml="next"/>
    <w:bookmarkStart w:id="1150" w:name="_Toc443563390" w:displacedByCustomXml="next"/>
    <w:bookmarkEnd w:id="1150" w:displacedByCustomXml="next"/>
    <w:bookmarkStart w:id="1151" w:name="_Toc443469895" w:displacedByCustomXml="next"/>
    <w:bookmarkEnd w:id="1151" w:displacedByCustomXml="next"/>
    <w:bookmarkStart w:id="1152" w:name="_Toc443553303" w:displacedByCustomXml="next"/>
    <w:bookmarkEnd w:id="1152" w:displacedByCustomXml="next"/>
    <w:bookmarkStart w:id="1153" w:name="_Toc443563399" w:displacedByCustomXml="next"/>
    <w:bookmarkEnd w:id="1153" w:displacedByCustomXml="next"/>
    <w:bookmarkStart w:id="1154" w:name="_Toc443469904" w:displacedByCustomXml="next"/>
    <w:bookmarkEnd w:id="1154" w:displacedByCustomXml="next"/>
    <w:bookmarkStart w:id="1155" w:name="_Toc443553312" w:displacedByCustomXml="next"/>
    <w:bookmarkEnd w:id="1155" w:displacedByCustomXml="next"/>
    <w:bookmarkStart w:id="1156" w:name="_Toc443563408" w:displacedByCustomXml="next"/>
    <w:bookmarkEnd w:id="1156" w:displacedByCustomXml="next"/>
    <w:bookmarkStart w:id="1157" w:name="_Toc443469913" w:displacedByCustomXml="next"/>
    <w:bookmarkEnd w:id="1157" w:displacedByCustomXml="next"/>
    <w:bookmarkStart w:id="1158" w:name="_Toc443553321" w:displacedByCustomXml="next"/>
    <w:bookmarkEnd w:id="1158" w:displacedByCustomXml="next"/>
    <w:bookmarkStart w:id="1159" w:name="_Toc443563417" w:displacedByCustomXml="next"/>
    <w:bookmarkEnd w:id="1159" w:displacedByCustomXml="next"/>
    <w:bookmarkStart w:id="1160" w:name="_Toc443469922" w:displacedByCustomXml="next"/>
    <w:bookmarkEnd w:id="1160" w:displacedByCustomXml="next"/>
    <w:bookmarkStart w:id="1161" w:name="_Toc443553330" w:displacedByCustomXml="next"/>
    <w:bookmarkEnd w:id="1161" w:displacedByCustomXml="next"/>
    <w:bookmarkStart w:id="1162" w:name="_Toc443563426" w:displacedByCustomXml="next"/>
    <w:bookmarkEnd w:id="1162" w:displacedByCustomXml="next"/>
    <w:bookmarkStart w:id="1163" w:name="_Toc443469931" w:displacedByCustomXml="next"/>
    <w:bookmarkEnd w:id="1163" w:displacedByCustomXml="next"/>
    <w:bookmarkStart w:id="1164" w:name="_Toc443553339" w:displacedByCustomXml="next"/>
    <w:bookmarkEnd w:id="1164" w:displacedByCustomXml="next"/>
    <w:bookmarkStart w:id="1165" w:name="_Toc443563435" w:displacedByCustomXml="next"/>
    <w:bookmarkEnd w:id="1165" w:displacedByCustomXml="next"/>
    <w:bookmarkStart w:id="1166" w:name="_Toc443469940" w:displacedByCustomXml="next"/>
    <w:bookmarkEnd w:id="1166" w:displacedByCustomXml="next"/>
    <w:bookmarkStart w:id="1167" w:name="_Toc443553348" w:displacedByCustomXml="next"/>
    <w:bookmarkEnd w:id="1167" w:displacedByCustomXml="next"/>
    <w:bookmarkStart w:id="1168" w:name="_Toc443563444" w:displacedByCustomXml="next"/>
    <w:bookmarkEnd w:id="1168" w:displacedByCustomXml="next"/>
    <w:bookmarkStart w:id="1169" w:name="_Toc443469949" w:displacedByCustomXml="next"/>
    <w:bookmarkEnd w:id="1169" w:displacedByCustomXml="next"/>
    <w:bookmarkStart w:id="1170" w:name="_Toc443553357" w:displacedByCustomXml="next"/>
    <w:bookmarkEnd w:id="1170" w:displacedByCustomXml="next"/>
    <w:bookmarkStart w:id="1171" w:name="_Toc443563453" w:displacedByCustomXml="next"/>
    <w:bookmarkEnd w:id="1171" w:displacedByCustomXml="next"/>
    <w:bookmarkStart w:id="1172" w:name="_Toc443469958" w:displacedByCustomXml="next"/>
    <w:bookmarkEnd w:id="1172" w:displacedByCustomXml="next"/>
    <w:bookmarkStart w:id="1173" w:name="_Toc443553366" w:displacedByCustomXml="next"/>
    <w:bookmarkEnd w:id="1173" w:displacedByCustomXml="next"/>
    <w:bookmarkStart w:id="1174" w:name="_Toc443563462" w:displacedByCustomXml="next"/>
    <w:bookmarkEnd w:id="1174" w:displacedByCustomXml="next"/>
    <w:bookmarkStart w:id="1175" w:name="_Toc443469976" w:displacedByCustomXml="next"/>
    <w:bookmarkEnd w:id="1175" w:displacedByCustomXml="next"/>
    <w:bookmarkStart w:id="1176" w:name="_Toc443553384" w:displacedByCustomXml="next"/>
    <w:bookmarkEnd w:id="1176" w:displacedByCustomXml="next"/>
    <w:bookmarkStart w:id="1177" w:name="_Toc443563480" w:displacedByCustomXml="next"/>
    <w:bookmarkEnd w:id="1177" w:displacedByCustomXml="next"/>
    <w:bookmarkStart w:id="1178" w:name="_Toc443469985" w:displacedByCustomXml="next"/>
    <w:bookmarkEnd w:id="1178" w:displacedByCustomXml="next"/>
    <w:bookmarkStart w:id="1179" w:name="_Toc443553393" w:displacedByCustomXml="next"/>
    <w:bookmarkEnd w:id="1179" w:displacedByCustomXml="next"/>
    <w:bookmarkStart w:id="1180" w:name="_Toc443563489" w:displacedByCustomXml="next"/>
    <w:bookmarkEnd w:id="1180" w:displacedByCustomXml="next"/>
    <w:bookmarkStart w:id="1181" w:name="_Toc443469994" w:displacedByCustomXml="next"/>
    <w:bookmarkEnd w:id="1181" w:displacedByCustomXml="next"/>
    <w:bookmarkStart w:id="1182" w:name="_Toc443553402" w:displacedByCustomXml="next"/>
    <w:bookmarkEnd w:id="1182" w:displacedByCustomXml="next"/>
    <w:bookmarkStart w:id="1183" w:name="_Toc443563498" w:displacedByCustomXml="next"/>
    <w:bookmarkEnd w:id="1183" w:displacedByCustomXml="next"/>
    <w:bookmarkStart w:id="1184" w:name="_Toc443470003" w:displacedByCustomXml="next"/>
    <w:bookmarkEnd w:id="1184" w:displacedByCustomXml="next"/>
    <w:bookmarkStart w:id="1185" w:name="_Toc443553411" w:displacedByCustomXml="next"/>
    <w:bookmarkEnd w:id="1185" w:displacedByCustomXml="next"/>
    <w:bookmarkStart w:id="1186" w:name="_Toc443563507" w:displacedByCustomXml="next"/>
    <w:bookmarkEnd w:id="1186" w:displacedByCustomXml="next"/>
    <w:bookmarkStart w:id="1187" w:name="_Toc443470012" w:displacedByCustomXml="next"/>
    <w:bookmarkEnd w:id="1187" w:displacedByCustomXml="next"/>
    <w:bookmarkStart w:id="1188" w:name="_Toc443553420" w:displacedByCustomXml="next"/>
    <w:bookmarkEnd w:id="1188" w:displacedByCustomXml="next"/>
    <w:bookmarkStart w:id="1189" w:name="_Toc443563516" w:displacedByCustomXml="next"/>
    <w:bookmarkEnd w:id="1189" w:displacedByCustomXml="next"/>
    <w:bookmarkStart w:id="1190" w:name="_Toc443470021" w:displacedByCustomXml="next"/>
    <w:bookmarkEnd w:id="1190" w:displacedByCustomXml="next"/>
    <w:bookmarkStart w:id="1191" w:name="_Toc443553429" w:displacedByCustomXml="next"/>
    <w:bookmarkEnd w:id="1191" w:displacedByCustomXml="next"/>
    <w:bookmarkStart w:id="1192" w:name="_Toc443563525" w:displacedByCustomXml="next"/>
    <w:bookmarkEnd w:id="1192" w:displacedByCustomXml="next"/>
    <w:bookmarkStart w:id="1193" w:name="_Toc443470030" w:displacedByCustomXml="next"/>
    <w:bookmarkEnd w:id="1193" w:displacedByCustomXml="next"/>
    <w:bookmarkStart w:id="1194" w:name="_Toc443553438" w:displacedByCustomXml="next"/>
    <w:bookmarkEnd w:id="1194" w:displacedByCustomXml="next"/>
    <w:bookmarkStart w:id="1195" w:name="_Toc443563534" w:displacedByCustomXml="next"/>
    <w:bookmarkEnd w:id="1195" w:displacedByCustomXml="next"/>
    <w:bookmarkStart w:id="1196" w:name="_Toc443470039" w:displacedByCustomXml="next"/>
    <w:bookmarkEnd w:id="1196" w:displacedByCustomXml="next"/>
    <w:bookmarkStart w:id="1197" w:name="_Toc443553447" w:displacedByCustomXml="next"/>
    <w:bookmarkEnd w:id="1197" w:displacedByCustomXml="next"/>
    <w:bookmarkStart w:id="1198" w:name="_Toc443563543" w:displacedByCustomXml="next"/>
    <w:bookmarkEnd w:id="1198" w:displacedByCustomXml="next"/>
    <w:bookmarkStart w:id="1199" w:name="_Toc443470048" w:displacedByCustomXml="next"/>
    <w:bookmarkEnd w:id="1199" w:displacedByCustomXml="next"/>
    <w:bookmarkStart w:id="1200" w:name="_Toc443553456" w:displacedByCustomXml="next"/>
    <w:bookmarkEnd w:id="1200" w:displacedByCustomXml="next"/>
    <w:bookmarkStart w:id="1201" w:name="_Toc443563552" w:displacedByCustomXml="next"/>
    <w:bookmarkEnd w:id="1201" w:displacedByCustomXml="next"/>
    <w:bookmarkStart w:id="1202" w:name="_Toc443470057" w:displacedByCustomXml="next"/>
    <w:bookmarkEnd w:id="1202" w:displacedByCustomXml="next"/>
    <w:bookmarkStart w:id="1203" w:name="_Toc443553465" w:displacedByCustomXml="next"/>
    <w:bookmarkEnd w:id="1203" w:displacedByCustomXml="next"/>
    <w:bookmarkStart w:id="1204" w:name="_Toc443563561" w:displacedByCustomXml="next"/>
    <w:bookmarkEnd w:id="1204" w:displacedByCustomXml="next"/>
    <w:bookmarkStart w:id="1205" w:name="_Toc443470066" w:displacedByCustomXml="next"/>
    <w:bookmarkEnd w:id="1205" w:displacedByCustomXml="next"/>
    <w:bookmarkStart w:id="1206" w:name="_Toc443553474" w:displacedByCustomXml="next"/>
    <w:bookmarkEnd w:id="1206" w:displacedByCustomXml="next"/>
    <w:bookmarkStart w:id="1207" w:name="_Toc443563570" w:displacedByCustomXml="next"/>
    <w:bookmarkEnd w:id="1207" w:displacedByCustomXml="next"/>
    <w:bookmarkStart w:id="1208" w:name="_Toc443470075" w:displacedByCustomXml="next"/>
    <w:bookmarkEnd w:id="1208" w:displacedByCustomXml="next"/>
    <w:bookmarkStart w:id="1209" w:name="_Toc443553483" w:displacedByCustomXml="next"/>
    <w:bookmarkEnd w:id="1209" w:displacedByCustomXml="next"/>
    <w:bookmarkStart w:id="1210" w:name="_Toc443563579" w:displacedByCustomXml="next"/>
    <w:bookmarkEnd w:id="1210" w:displacedByCustomXml="next"/>
    <w:bookmarkStart w:id="1211" w:name="_Toc443470084" w:displacedByCustomXml="next"/>
    <w:bookmarkEnd w:id="1211" w:displacedByCustomXml="next"/>
    <w:bookmarkStart w:id="1212" w:name="_Toc443553492" w:displacedByCustomXml="next"/>
    <w:bookmarkEnd w:id="1212" w:displacedByCustomXml="next"/>
    <w:bookmarkStart w:id="1213" w:name="_Toc443563588" w:displacedByCustomXml="next"/>
    <w:bookmarkEnd w:id="1213" w:displacedByCustomXml="next"/>
    <w:bookmarkStart w:id="1214" w:name="_Toc443470093" w:displacedByCustomXml="next"/>
    <w:bookmarkEnd w:id="1214" w:displacedByCustomXml="next"/>
    <w:bookmarkStart w:id="1215" w:name="_Toc443553501" w:displacedByCustomXml="next"/>
    <w:bookmarkEnd w:id="1215" w:displacedByCustomXml="next"/>
    <w:bookmarkStart w:id="1216" w:name="_Toc443563597" w:displacedByCustomXml="next"/>
    <w:bookmarkEnd w:id="1216" w:displacedByCustomXml="next"/>
    <w:bookmarkStart w:id="1217" w:name="_Toc443470102" w:displacedByCustomXml="next"/>
    <w:bookmarkEnd w:id="1217" w:displacedByCustomXml="next"/>
    <w:bookmarkStart w:id="1218" w:name="_Toc443553510" w:displacedByCustomXml="next"/>
    <w:bookmarkEnd w:id="1218" w:displacedByCustomXml="next"/>
    <w:bookmarkStart w:id="1219" w:name="_Toc443563606" w:displacedByCustomXml="next"/>
    <w:bookmarkEnd w:id="1219" w:displacedByCustomXml="next"/>
    <w:bookmarkStart w:id="1220" w:name="_Toc443470111" w:displacedByCustomXml="next"/>
    <w:bookmarkEnd w:id="1220" w:displacedByCustomXml="next"/>
    <w:bookmarkStart w:id="1221" w:name="_Toc443553519" w:displacedByCustomXml="next"/>
    <w:bookmarkEnd w:id="1221" w:displacedByCustomXml="next"/>
    <w:bookmarkStart w:id="1222" w:name="_Toc443563615" w:displacedByCustomXml="next"/>
    <w:bookmarkEnd w:id="1222" w:displacedByCustomXml="next"/>
    <w:bookmarkStart w:id="1223" w:name="_Toc443470120" w:displacedByCustomXml="next"/>
    <w:bookmarkEnd w:id="1223" w:displacedByCustomXml="next"/>
    <w:bookmarkStart w:id="1224" w:name="_Toc443553528" w:displacedByCustomXml="next"/>
    <w:bookmarkEnd w:id="1224" w:displacedByCustomXml="next"/>
    <w:bookmarkStart w:id="1225" w:name="_Toc443563624" w:displacedByCustomXml="next"/>
    <w:bookmarkEnd w:id="1225" w:displacedByCustomXml="next"/>
    <w:bookmarkStart w:id="1226" w:name="_Toc443470129" w:displacedByCustomXml="next"/>
    <w:bookmarkEnd w:id="1226" w:displacedByCustomXml="next"/>
    <w:bookmarkStart w:id="1227" w:name="_Toc443553537" w:displacedByCustomXml="next"/>
    <w:bookmarkEnd w:id="1227" w:displacedByCustomXml="next"/>
    <w:bookmarkStart w:id="1228" w:name="_Toc443563633" w:displacedByCustomXml="next"/>
    <w:bookmarkEnd w:id="1228" w:displacedByCustomXml="next"/>
    <w:bookmarkStart w:id="1229" w:name="_Toc443470138" w:displacedByCustomXml="next"/>
    <w:bookmarkEnd w:id="1229" w:displacedByCustomXml="next"/>
    <w:bookmarkStart w:id="1230" w:name="_Toc443553546" w:displacedByCustomXml="next"/>
    <w:bookmarkEnd w:id="1230" w:displacedByCustomXml="next"/>
    <w:bookmarkStart w:id="1231" w:name="_Toc443563642" w:displacedByCustomXml="next"/>
    <w:bookmarkEnd w:id="1231" w:displacedByCustomXml="next"/>
    <w:bookmarkStart w:id="1232" w:name="_Toc443470147" w:displacedByCustomXml="next"/>
    <w:bookmarkEnd w:id="1232" w:displacedByCustomXml="next"/>
    <w:bookmarkStart w:id="1233" w:name="_Toc443553555" w:displacedByCustomXml="next"/>
    <w:bookmarkEnd w:id="1233" w:displacedByCustomXml="next"/>
    <w:bookmarkStart w:id="1234" w:name="_Toc443563651" w:displacedByCustomXml="next"/>
    <w:bookmarkEnd w:id="1234" w:displacedByCustomXml="next"/>
    <w:bookmarkStart w:id="1235" w:name="_Toc443470156" w:displacedByCustomXml="next"/>
    <w:bookmarkEnd w:id="1235" w:displacedByCustomXml="next"/>
    <w:bookmarkStart w:id="1236" w:name="_Toc443553564" w:displacedByCustomXml="next"/>
    <w:bookmarkEnd w:id="1236" w:displacedByCustomXml="next"/>
    <w:bookmarkStart w:id="1237" w:name="_Toc443563660" w:displacedByCustomXml="next"/>
    <w:bookmarkEnd w:id="1237" w:displacedByCustomXml="next"/>
    <w:bookmarkStart w:id="1238" w:name="_Toc443470165" w:displacedByCustomXml="next"/>
    <w:bookmarkEnd w:id="1238" w:displacedByCustomXml="next"/>
    <w:bookmarkStart w:id="1239" w:name="_Toc443553573" w:displacedByCustomXml="next"/>
    <w:bookmarkEnd w:id="1239" w:displacedByCustomXml="next"/>
    <w:bookmarkStart w:id="1240" w:name="_Toc443563669" w:displacedByCustomXml="next"/>
    <w:bookmarkEnd w:id="1240" w:displacedByCustomXml="next"/>
    <w:bookmarkStart w:id="1241" w:name="_Toc443470174" w:displacedByCustomXml="next"/>
    <w:bookmarkEnd w:id="1241" w:displacedByCustomXml="next"/>
    <w:bookmarkStart w:id="1242" w:name="_Toc443553582" w:displacedByCustomXml="next"/>
    <w:bookmarkEnd w:id="1242" w:displacedByCustomXml="next"/>
    <w:bookmarkStart w:id="1243" w:name="_Toc443563678" w:displacedByCustomXml="next"/>
    <w:bookmarkEnd w:id="1243" w:displacedByCustomXml="next"/>
    <w:bookmarkStart w:id="1244" w:name="_Toc443470183" w:displacedByCustomXml="next"/>
    <w:bookmarkEnd w:id="1244" w:displacedByCustomXml="next"/>
    <w:bookmarkStart w:id="1245" w:name="_Toc443553591" w:displacedByCustomXml="next"/>
    <w:bookmarkEnd w:id="1245" w:displacedByCustomXml="next"/>
    <w:bookmarkStart w:id="1246" w:name="_Toc443563687" w:displacedByCustomXml="next"/>
    <w:bookmarkEnd w:id="1246" w:displacedByCustomXml="next"/>
    <w:bookmarkStart w:id="1247" w:name="_Toc443470201" w:displacedByCustomXml="next"/>
    <w:bookmarkEnd w:id="1247" w:displacedByCustomXml="next"/>
    <w:bookmarkStart w:id="1248" w:name="_Toc443553609" w:displacedByCustomXml="next"/>
    <w:bookmarkEnd w:id="1248" w:displacedByCustomXml="next"/>
    <w:bookmarkStart w:id="1249" w:name="_Toc443563705" w:displacedByCustomXml="next"/>
    <w:bookmarkEnd w:id="1249" w:displacedByCustomXml="next"/>
    <w:bookmarkStart w:id="1250" w:name="_Toc443470210" w:displacedByCustomXml="next"/>
    <w:bookmarkEnd w:id="1250" w:displacedByCustomXml="next"/>
    <w:bookmarkStart w:id="1251" w:name="_Toc443553618" w:displacedByCustomXml="next"/>
    <w:bookmarkEnd w:id="1251" w:displacedByCustomXml="next"/>
    <w:bookmarkStart w:id="1252" w:name="_Toc443563714" w:displacedByCustomXml="next"/>
    <w:bookmarkEnd w:id="1252" w:displacedByCustomXml="next"/>
    <w:bookmarkStart w:id="1253" w:name="_Toc443470219" w:displacedByCustomXml="next"/>
    <w:bookmarkEnd w:id="1253" w:displacedByCustomXml="next"/>
    <w:bookmarkStart w:id="1254" w:name="_Toc443553627" w:displacedByCustomXml="next"/>
    <w:bookmarkEnd w:id="1254" w:displacedByCustomXml="next"/>
    <w:bookmarkStart w:id="1255" w:name="_Toc443563723" w:displacedByCustomXml="next"/>
    <w:bookmarkEnd w:id="1255" w:displacedByCustomXml="next"/>
    <w:bookmarkStart w:id="1256" w:name="_Toc443470228" w:displacedByCustomXml="next"/>
    <w:bookmarkEnd w:id="1256" w:displacedByCustomXml="next"/>
    <w:bookmarkStart w:id="1257" w:name="_Toc443553636" w:displacedByCustomXml="next"/>
    <w:bookmarkEnd w:id="1257" w:displacedByCustomXml="next"/>
    <w:bookmarkStart w:id="1258" w:name="_Toc443563732" w:displacedByCustomXml="next"/>
    <w:bookmarkEnd w:id="1258" w:displacedByCustomXml="next"/>
    <w:bookmarkStart w:id="1259" w:name="_Toc443470237" w:displacedByCustomXml="next"/>
    <w:bookmarkEnd w:id="1259" w:displacedByCustomXml="next"/>
    <w:bookmarkStart w:id="1260" w:name="_Toc443553645" w:displacedByCustomXml="next"/>
    <w:bookmarkEnd w:id="1260" w:displacedByCustomXml="next"/>
    <w:bookmarkStart w:id="1261" w:name="_Toc443563741" w:displacedByCustomXml="next"/>
    <w:bookmarkEnd w:id="1261" w:displacedByCustomXml="next"/>
    <w:bookmarkStart w:id="1262" w:name="_Toc443470246" w:displacedByCustomXml="next"/>
    <w:bookmarkEnd w:id="1262" w:displacedByCustomXml="next"/>
    <w:bookmarkStart w:id="1263" w:name="_Toc443553654" w:displacedByCustomXml="next"/>
    <w:bookmarkEnd w:id="1263" w:displacedByCustomXml="next"/>
    <w:bookmarkStart w:id="1264" w:name="_Toc443563750" w:displacedByCustomXml="next"/>
    <w:bookmarkEnd w:id="1264" w:displacedByCustomXml="next"/>
    <w:bookmarkStart w:id="1265" w:name="_Toc443470255" w:displacedByCustomXml="next"/>
    <w:bookmarkEnd w:id="1265" w:displacedByCustomXml="next"/>
    <w:bookmarkStart w:id="1266" w:name="_Toc443553663" w:displacedByCustomXml="next"/>
    <w:bookmarkEnd w:id="1266" w:displacedByCustomXml="next"/>
    <w:bookmarkStart w:id="1267" w:name="_Toc443563759" w:displacedByCustomXml="next"/>
    <w:bookmarkEnd w:id="1267" w:displacedByCustomXml="next"/>
    <w:bookmarkStart w:id="1268" w:name="_Toc443470264" w:displacedByCustomXml="next"/>
    <w:bookmarkEnd w:id="1268" w:displacedByCustomXml="next"/>
    <w:bookmarkStart w:id="1269" w:name="_Toc443553672" w:displacedByCustomXml="next"/>
    <w:bookmarkEnd w:id="1269" w:displacedByCustomXml="next"/>
    <w:bookmarkStart w:id="1270" w:name="_Toc443563768" w:displacedByCustomXml="next"/>
    <w:bookmarkEnd w:id="1270" w:displacedByCustomXml="next"/>
    <w:bookmarkStart w:id="1271" w:name="_Toc443470273" w:displacedByCustomXml="next"/>
    <w:bookmarkEnd w:id="1271" w:displacedByCustomXml="next"/>
    <w:bookmarkStart w:id="1272" w:name="_Toc443553681" w:displacedByCustomXml="next"/>
    <w:bookmarkEnd w:id="1272" w:displacedByCustomXml="next"/>
    <w:bookmarkStart w:id="1273" w:name="_Toc443563777" w:displacedByCustomXml="next"/>
    <w:bookmarkEnd w:id="1273" w:displacedByCustomXml="next"/>
    <w:bookmarkStart w:id="1274" w:name="_Toc443470282" w:displacedByCustomXml="next"/>
    <w:bookmarkEnd w:id="1274" w:displacedByCustomXml="next"/>
    <w:bookmarkStart w:id="1275" w:name="_Toc443553690" w:displacedByCustomXml="next"/>
    <w:bookmarkEnd w:id="1275" w:displacedByCustomXml="next"/>
    <w:bookmarkStart w:id="1276" w:name="_Toc443563786" w:displacedByCustomXml="next"/>
    <w:bookmarkEnd w:id="1276" w:displacedByCustomXml="next"/>
    <w:bookmarkStart w:id="1277" w:name="_Toc443470291" w:displacedByCustomXml="next"/>
    <w:bookmarkEnd w:id="1277" w:displacedByCustomXml="next"/>
    <w:bookmarkStart w:id="1278" w:name="_Toc443553699" w:displacedByCustomXml="next"/>
    <w:bookmarkEnd w:id="1278" w:displacedByCustomXml="next"/>
    <w:bookmarkStart w:id="1279" w:name="_Toc443563795" w:displacedByCustomXml="next"/>
    <w:bookmarkEnd w:id="1279" w:displacedByCustomXml="next"/>
    <w:bookmarkStart w:id="1280" w:name="_Toc443470300" w:displacedByCustomXml="next"/>
    <w:bookmarkEnd w:id="1280" w:displacedByCustomXml="next"/>
    <w:bookmarkStart w:id="1281" w:name="_Toc443553708" w:displacedByCustomXml="next"/>
    <w:bookmarkEnd w:id="1281" w:displacedByCustomXml="next"/>
    <w:bookmarkStart w:id="1282" w:name="_Toc443563804" w:displacedByCustomXml="next"/>
    <w:bookmarkEnd w:id="1282" w:displacedByCustomXml="next"/>
    <w:bookmarkStart w:id="1283" w:name="_Toc443470309" w:displacedByCustomXml="next"/>
    <w:bookmarkEnd w:id="1283" w:displacedByCustomXml="next"/>
    <w:bookmarkStart w:id="1284" w:name="_Toc443553717" w:displacedByCustomXml="next"/>
    <w:bookmarkEnd w:id="1284" w:displacedByCustomXml="next"/>
    <w:bookmarkStart w:id="1285" w:name="_Toc443563813" w:displacedByCustomXml="next"/>
    <w:bookmarkEnd w:id="1285" w:displacedByCustomXml="next"/>
    <w:bookmarkStart w:id="1286" w:name="_Toc443470318" w:displacedByCustomXml="next"/>
    <w:bookmarkEnd w:id="1286" w:displacedByCustomXml="next"/>
    <w:bookmarkStart w:id="1287" w:name="_Toc443553726" w:displacedByCustomXml="next"/>
    <w:bookmarkEnd w:id="1287" w:displacedByCustomXml="next"/>
    <w:bookmarkStart w:id="1288" w:name="_Toc443563822" w:displacedByCustomXml="next"/>
    <w:bookmarkEnd w:id="1288" w:displacedByCustomXml="next"/>
    <w:bookmarkStart w:id="1289" w:name="_Toc443470327" w:displacedByCustomXml="next"/>
    <w:bookmarkEnd w:id="1289" w:displacedByCustomXml="next"/>
    <w:bookmarkStart w:id="1290" w:name="_Toc443553735" w:displacedByCustomXml="next"/>
    <w:bookmarkEnd w:id="1290" w:displacedByCustomXml="next"/>
    <w:bookmarkStart w:id="1291" w:name="_Toc443563831" w:displacedByCustomXml="next"/>
    <w:bookmarkEnd w:id="1291" w:displacedByCustomXml="next"/>
    <w:bookmarkStart w:id="1292" w:name="_Toc443470345" w:displacedByCustomXml="next"/>
    <w:bookmarkEnd w:id="1292" w:displacedByCustomXml="next"/>
    <w:bookmarkStart w:id="1293" w:name="_Toc443553753" w:displacedByCustomXml="next"/>
    <w:bookmarkEnd w:id="1293" w:displacedByCustomXml="next"/>
    <w:bookmarkStart w:id="1294" w:name="_Toc443563849" w:displacedByCustomXml="next"/>
    <w:bookmarkEnd w:id="1294" w:displacedByCustomXml="next"/>
    <w:bookmarkStart w:id="1295" w:name="_Toc443470354" w:displacedByCustomXml="next"/>
    <w:bookmarkEnd w:id="1295" w:displacedByCustomXml="next"/>
    <w:bookmarkStart w:id="1296" w:name="_Toc443553762" w:displacedByCustomXml="next"/>
    <w:bookmarkEnd w:id="1296" w:displacedByCustomXml="next"/>
    <w:bookmarkStart w:id="1297" w:name="_Toc443563858" w:displacedByCustomXml="next"/>
    <w:bookmarkEnd w:id="1297" w:displacedByCustomXml="next"/>
    <w:bookmarkStart w:id="1298" w:name="_Toc443470363" w:displacedByCustomXml="next"/>
    <w:bookmarkEnd w:id="1298" w:displacedByCustomXml="next"/>
    <w:bookmarkStart w:id="1299" w:name="_Toc443553771" w:displacedByCustomXml="next"/>
    <w:bookmarkEnd w:id="1299" w:displacedByCustomXml="next"/>
    <w:bookmarkStart w:id="1300" w:name="_Toc443563867" w:displacedByCustomXml="next"/>
    <w:bookmarkEnd w:id="1300" w:displacedByCustomXml="next"/>
    <w:bookmarkStart w:id="1301" w:name="_Toc443470372" w:displacedByCustomXml="next"/>
    <w:bookmarkEnd w:id="1301" w:displacedByCustomXml="next"/>
    <w:bookmarkStart w:id="1302" w:name="_Toc443553780" w:displacedByCustomXml="next"/>
    <w:bookmarkEnd w:id="1302" w:displacedByCustomXml="next"/>
    <w:bookmarkStart w:id="1303" w:name="_Toc443563876" w:displacedByCustomXml="next"/>
    <w:bookmarkEnd w:id="1303" w:displacedByCustomXml="next"/>
    <w:bookmarkStart w:id="1304" w:name="_Toc443470381" w:displacedByCustomXml="next"/>
    <w:bookmarkEnd w:id="1304" w:displacedByCustomXml="next"/>
    <w:bookmarkStart w:id="1305" w:name="_Toc443553789" w:displacedByCustomXml="next"/>
    <w:bookmarkEnd w:id="1305" w:displacedByCustomXml="next"/>
    <w:bookmarkStart w:id="1306" w:name="_Toc443563885" w:displacedByCustomXml="next"/>
    <w:bookmarkEnd w:id="1306" w:displacedByCustomXml="next"/>
    <w:bookmarkStart w:id="1307" w:name="_Toc443470390" w:displacedByCustomXml="next"/>
    <w:bookmarkEnd w:id="1307" w:displacedByCustomXml="next"/>
    <w:bookmarkStart w:id="1308" w:name="_Toc443553798" w:displacedByCustomXml="next"/>
    <w:bookmarkEnd w:id="1308" w:displacedByCustomXml="next"/>
    <w:bookmarkStart w:id="1309" w:name="_Toc443563894" w:displacedByCustomXml="next"/>
    <w:bookmarkEnd w:id="1309" w:displacedByCustomXml="next"/>
    <w:bookmarkStart w:id="1310" w:name="_Toc443470399" w:displacedByCustomXml="next"/>
    <w:bookmarkEnd w:id="1310" w:displacedByCustomXml="next"/>
    <w:bookmarkStart w:id="1311" w:name="_Toc443553807" w:displacedByCustomXml="next"/>
    <w:bookmarkEnd w:id="1311" w:displacedByCustomXml="next"/>
    <w:bookmarkStart w:id="1312" w:name="_Toc443563903" w:displacedByCustomXml="next"/>
    <w:bookmarkEnd w:id="1312" w:displacedByCustomXml="next"/>
    <w:bookmarkStart w:id="1313" w:name="_Toc443470408" w:displacedByCustomXml="next"/>
    <w:bookmarkEnd w:id="1313" w:displacedByCustomXml="next"/>
    <w:bookmarkStart w:id="1314" w:name="_Toc443553816" w:displacedByCustomXml="next"/>
    <w:bookmarkEnd w:id="1314" w:displacedByCustomXml="next"/>
    <w:bookmarkStart w:id="1315" w:name="_Toc443563912" w:displacedByCustomXml="next"/>
    <w:bookmarkEnd w:id="1315" w:displacedByCustomXml="next"/>
    <w:bookmarkStart w:id="1316" w:name="_Toc443470417" w:displacedByCustomXml="next"/>
    <w:bookmarkEnd w:id="1316" w:displacedByCustomXml="next"/>
    <w:bookmarkStart w:id="1317" w:name="_Toc443553825" w:displacedByCustomXml="next"/>
    <w:bookmarkEnd w:id="1317" w:displacedByCustomXml="next"/>
    <w:bookmarkStart w:id="1318" w:name="_Toc443563921" w:displacedByCustomXml="next"/>
    <w:bookmarkEnd w:id="1318" w:displacedByCustomXml="next"/>
    <w:bookmarkStart w:id="1319" w:name="_Toc443470426" w:displacedByCustomXml="next"/>
    <w:bookmarkEnd w:id="1319" w:displacedByCustomXml="next"/>
    <w:bookmarkStart w:id="1320" w:name="_Toc443553834" w:displacedByCustomXml="next"/>
    <w:bookmarkEnd w:id="1320" w:displacedByCustomXml="next"/>
    <w:bookmarkStart w:id="1321" w:name="_Toc443563930" w:displacedByCustomXml="next"/>
    <w:bookmarkEnd w:id="1321" w:displacedByCustomXml="next"/>
    <w:bookmarkStart w:id="1322" w:name="_Toc443470435" w:displacedByCustomXml="next"/>
    <w:bookmarkEnd w:id="1322" w:displacedByCustomXml="next"/>
    <w:bookmarkStart w:id="1323" w:name="_Toc443553843" w:displacedByCustomXml="next"/>
    <w:bookmarkEnd w:id="1323" w:displacedByCustomXml="next"/>
    <w:bookmarkStart w:id="1324" w:name="_Toc443563939" w:displacedByCustomXml="next"/>
    <w:bookmarkEnd w:id="1324" w:displacedByCustomXml="next"/>
    <w:bookmarkStart w:id="1325" w:name="_Toc443470444" w:displacedByCustomXml="next"/>
    <w:bookmarkEnd w:id="1325" w:displacedByCustomXml="next"/>
    <w:bookmarkStart w:id="1326" w:name="_Toc443553852" w:displacedByCustomXml="next"/>
    <w:bookmarkEnd w:id="1326" w:displacedByCustomXml="next"/>
    <w:bookmarkStart w:id="1327" w:name="_Toc443563948" w:displacedByCustomXml="next"/>
    <w:bookmarkEnd w:id="1327" w:displacedByCustomXml="next"/>
    <w:bookmarkStart w:id="1328" w:name="_Toc443470453" w:displacedByCustomXml="next"/>
    <w:bookmarkEnd w:id="1328" w:displacedByCustomXml="next"/>
    <w:bookmarkStart w:id="1329" w:name="_Toc443553861" w:displacedByCustomXml="next"/>
    <w:bookmarkEnd w:id="1329" w:displacedByCustomXml="next"/>
    <w:bookmarkStart w:id="1330" w:name="_Toc443563957" w:displacedByCustomXml="next"/>
    <w:bookmarkEnd w:id="1330" w:displacedByCustomXml="next"/>
    <w:bookmarkStart w:id="1331" w:name="_Toc443470462" w:displacedByCustomXml="next"/>
    <w:bookmarkEnd w:id="1331" w:displacedByCustomXml="next"/>
    <w:bookmarkStart w:id="1332" w:name="_Toc443553870" w:displacedByCustomXml="next"/>
    <w:bookmarkEnd w:id="1332" w:displacedByCustomXml="next"/>
    <w:bookmarkStart w:id="1333" w:name="_Toc443563966" w:displacedByCustomXml="next"/>
    <w:bookmarkEnd w:id="1333" w:displacedByCustomXml="next"/>
    <w:bookmarkStart w:id="1334" w:name="_Toc443470480" w:displacedByCustomXml="next"/>
    <w:bookmarkEnd w:id="1334" w:displacedByCustomXml="next"/>
    <w:bookmarkStart w:id="1335" w:name="_Toc443553888" w:displacedByCustomXml="next"/>
    <w:bookmarkEnd w:id="1335" w:displacedByCustomXml="next"/>
    <w:bookmarkStart w:id="1336" w:name="_Toc443563984" w:displacedByCustomXml="next"/>
    <w:bookmarkEnd w:id="1336" w:displacedByCustomXml="next"/>
    <w:bookmarkStart w:id="1337" w:name="_Toc443470489" w:displacedByCustomXml="next"/>
    <w:bookmarkEnd w:id="1337" w:displacedByCustomXml="next"/>
    <w:bookmarkStart w:id="1338" w:name="_Toc443553897" w:displacedByCustomXml="next"/>
    <w:bookmarkEnd w:id="1338" w:displacedByCustomXml="next"/>
    <w:bookmarkStart w:id="1339" w:name="_Toc443563993" w:displacedByCustomXml="next"/>
    <w:bookmarkEnd w:id="1339" w:displacedByCustomXml="next"/>
    <w:bookmarkStart w:id="1340" w:name="_Toc443470498" w:displacedByCustomXml="next"/>
    <w:bookmarkEnd w:id="1340" w:displacedByCustomXml="next"/>
    <w:bookmarkStart w:id="1341" w:name="_Toc443553906" w:displacedByCustomXml="next"/>
    <w:bookmarkEnd w:id="1341" w:displacedByCustomXml="next"/>
    <w:bookmarkStart w:id="1342" w:name="_Toc443564002" w:displacedByCustomXml="next"/>
    <w:bookmarkEnd w:id="1342" w:displacedByCustomXml="next"/>
    <w:bookmarkStart w:id="1343" w:name="_Toc443470507" w:displacedByCustomXml="next"/>
    <w:bookmarkEnd w:id="1343" w:displacedByCustomXml="next"/>
    <w:bookmarkStart w:id="1344" w:name="_Toc443553915" w:displacedByCustomXml="next"/>
    <w:bookmarkEnd w:id="1344" w:displacedByCustomXml="next"/>
    <w:bookmarkStart w:id="1345" w:name="_Toc443564011" w:displacedByCustomXml="next"/>
    <w:bookmarkEnd w:id="1345" w:displacedByCustomXml="next"/>
    <w:bookmarkStart w:id="1346" w:name="_Toc443470516" w:displacedByCustomXml="next"/>
    <w:bookmarkEnd w:id="1346" w:displacedByCustomXml="next"/>
    <w:bookmarkStart w:id="1347" w:name="_Toc443553924" w:displacedByCustomXml="next"/>
    <w:bookmarkEnd w:id="1347" w:displacedByCustomXml="next"/>
    <w:bookmarkStart w:id="1348" w:name="_Toc443564020" w:displacedByCustomXml="next"/>
    <w:bookmarkEnd w:id="1348" w:displacedByCustomXml="next"/>
    <w:bookmarkStart w:id="1349" w:name="_Toc443470525" w:displacedByCustomXml="next"/>
    <w:bookmarkEnd w:id="1349" w:displacedByCustomXml="next"/>
    <w:bookmarkStart w:id="1350" w:name="_Toc443553933" w:displacedByCustomXml="next"/>
    <w:bookmarkEnd w:id="1350" w:displacedByCustomXml="next"/>
    <w:bookmarkStart w:id="1351" w:name="_Toc443564029" w:displacedByCustomXml="next"/>
    <w:bookmarkEnd w:id="1351" w:displacedByCustomXml="next"/>
    <w:bookmarkStart w:id="1352" w:name="_Toc443470534" w:displacedByCustomXml="next"/>
    <w:bookmarkEnd w:id="1352" w:displacedByCustomXml="next"/>
    <w:bookmarkStart w:id="1353" w:name="_Toc443553942" w:displacedByCustomXml="next"/>
    <w:bookmarkEnd w:id="1353" w:displacedByCustomXml="next"/>
    <w:bookmarkStart w:id="1354" w:name="_Toc443564038" w:displacedByCustomXml="next"/>
    <w:bookmarkEnd w:id="1354" w:displacedByCustomXml="next"/>
    <w:bookmarkStart w:id="1355" w:name="_Toc443470543" w:displacedByCustomXml="next"/>
    <w:bookmarkEnd w:id="1355" w:displacedByCustomXml="next"/>
    <w:bookmarkStart w:id="1356" w:name="_Toc443553951" w:displacedByCustomXml="next"/>
    <w:bookmarkEnd w:id="1356" w:displacedByCustomXml="next"/>
    <w:bookmarkStart w:id="1357" w:name="_Toc443564047" w:displacedByCustomXml="next"/>
    <w:bookmarkEnd w:id="1357" w:displacedByCustomXml="next"/>
    <w:bookmarkStart w:id="1358" w:name="_Toc443470552" w:displacedByCustomXml="next"/>
    <w:bookmarkEnd w:id="1358" w:displacedByCustomXml="next"/>
    <w:bookmarkStart w:id="1359" w:name="_Toc443553960" w:displacedByCustomXml="next"/>
    <w:bookmarkEnd w:id="1359" w:displacedByCustomXml="next"/>
    <w:bookmarkStart w:id="1360" w:name="_Toc443564056" w:displacedByCustomXml="next"/>
    <w:bookmarkEnd w:id="1360" w:displacedByCustomXml="next"/>
    <w:bookmarkStart w:id="1361" w:name="_Toc443470561" w:displacedByCustomXml="next"/>
    <w:bookmarkEnd w:id="1361" w:displacedByCustomXml="next"/>
    <w:bookmarkStart w:id="1362" w:name="_Toc443553969" w:displacedByCustomXml="next"/>
    <w:bookmarkEnd w:id="1362" w:displacedByCustomXml="next"/>
    <w:bookmarkStart w:id="1363" w:name="_Toc443564065" w:displacedByCustomXml="next"/>
    <w:bookmarkEnd w:id="1363" w:displacedByCustomXml="next"/>
    <w:bookmarkStart w:id="1364" w:name="_Toc443470570" w:displacedByCustomXml="next"/>
    <w:bookmarkEnd w:id="1364" w:displacedByCustomXml="next"/>
    <w:bookmarkStart w:id="1365" w:name="_Toc443553978" w:displacedByCustomXml="next"/>
    <w:bookmarkEnd w:id="1365" w:displacedByCustomXml="next"/>
    <w:bookmarkStart w:id="1366" w:name="_Toc443564074" w:displacedByCustomXml="next"/>
    <w:bookmarkEnd w:id="1366" w:displacedByCustomXml="next"/>
    <w:bookmarkStart w:id="1367" w:name="_Toc443470579" w:displacedByCustomXml="next"/>
    <w:bookmarkEnd w:id="1367" w:displacedByCustomXml="next"/>
    <w:bookmarkStart w:id="1368" w:name="_Toc443553987" w:displacedByCustomXml="next"/>
    <w:bookmarkEnd w:id="1368" w:displacedByCustomXml="next"/>
    <w:bookmarkStart w:id="1369" w:name="_Toc443564083" w:displacedByCustomXml="next"/>
    <w:bookmarkEnd w:id="1369" w:displacedByCustomXml="next"/>
    <w:bookmarkStart w:id="1370" w:name="_Toc443470588" w:displacedByCustomXml="next"/>
    <w:bookmarkEnd w:id="1370" w:displacedByCustomXml="next"/>
    <w:bookmarkStart w:id="1371" w:name="_Toc443553996" w:displacedByCustomXml="next"/>
    <w:bookmarkEnd w:id="1371" w:displacedByCustomXml="next"/>
    <w:bookmarkStart w:id="1372" w:name="_Toc443564092" w:displacedByCustomXml="next"/>
    <w:bookmarkEnd w:id="1372" w:displacedByCustomXml="next"/>
    <w:bookmarkStart w:id="1373" w:name="_Toc443470597" w:displacedByCustomXml="next"/>
    <w:bookmarkEnd w:id="1373" w:displacedByCustomXml="next"/>
    <w:bookmarkStart w:id="1374" w:name="_Toc443554005" w:displacedByCustomXml="next"/>
    <w:bookmarkEnd w:id="1374" w:displacedByCustomXml="next"/>
    <w:bookmarkStart w:id="1375" w:name="_Toc443564101" w:displacedByCustomXml="next"/>
    <w:bookmarkEnd w:id="1375" w:displacedByCustomXml="next"/>
    <w:bookmarkStart w:id="1376" w:name="_Toc443470607" w:displacedByCustomXml="next"/>
    <w:bookmarkEnd w:id="1376" w:displacedByCustomXml="next"/>
    <w:bookmarkStart w:id="1377" w:name="_Toc443554015" w:displacedByCustomXml="next"/>
    <w:bookmarkEnd w:id="1377" w:displacedByCustomXml="next"/>
    <w:bookmarkStart w:id="1378" w:name="_Toc443564111" w:displacedByCustomXml="next"/>
    <w:bookmarkEnd w:id="1378" w:displacedByCustomXml="next"/>
    <w:bookmarkStart w:id="1379" w:name="_Toc443470617" w:displacedByCustomXml="next"/>
    <w:bookmarkEnd w:id="1379" w:displacedByCustomXml="next"/>
    <w:bookmarkStart w:id="1380" w:name="_Toc443554025" w:displacedByCustomXml="next"/>
    <w:bookmarkEnd w:id="1380" w:displacedByCustomXml="next"/>
    <w:bookmarkStart w:id="1381" w:name="_Toc443564121" w:displacedByCustomXml="next"/>
    <w:bookmarkEnd w:id="1381" w:displacedByCustomXml="next"/>
    <w:bookmarkStart w:id="1382" w:name="_Toc443470635" w:displacedByCustomXml="next"/>
    <w:bookmarkEnd w:id="1382" w:displacedByCustomXml="next"/>
    <w:bookmarkStart w:id="1383" w:name="_Toc443554043" w:displacedByCustomXml="next"/>
    <w:bookmarkEnd w:id="1383" w:displacedByCustomXml="next"/>
    <w:bookmarkStart w:id="1384" w:name="_Toc443564139" w:displacedByCustomXml="next"/>
    <w:bookmarkEnd w:id="1384" w:displacedByCustomXml="next"/>
    <w:bookmarkStart w:id="1385" w:name="_Toc443470644" w:displacedByCustomXml="next"/>
    <w:bookmarkEnd w:id="1385" w:displacedByCustomXml="next"/>
    <w:bookmarkStart w:id="1386" w:name="_Toc443554052" w:displacedByCustomXml="next"/>
    <w:bookmarkEnd w:id="1386" w:displacedByCustomXml="next"/>
    <w:bookmarkStart w:id="1387" w:name="_Toc443564148" w:displacedByCustomXml="next"/>
    <w:bookmarkEnd w:id="1387" w:displacedByCustomXml="next"/>
    <w:bookmarkStart w:id="1388" w:name="_Toc443470653" w:displacedByCustomXml="next"/>
    <w:bookmarkEnd w:id="1388" w:displacedByCustomXml="next"/>
    <w:bookmarkStart w:id="1389" w:name="_Toc443554061" w:displacedByCustomXml="next"/>
    <w:bookmarkEnd w:id="1389" w:displacedByCustomXml="next"/>
    <w:bookmarkStart w:id="1390" w:name="_Toc443564157" w:displacedByCustomXml="next"/>
    <w:bookmarkEnd w:id="1390" w:displacedByCustomXml="next"/>
    <w:bookmarkStart w:id="1391" w:name="_Toc443470662" w:displacedByCustomXml="next"/>
    <w:bookmarkEnd w:id="1391" w:displacedByCustomXml="next"/>
    <w:bookmarkStart w:id="1392" w:name="_Toc443554070" w:displacedByCustomXml="next"/>
    <w:bookmarkEnd w:id="1392" w:displacedByCustomXml="next"/>
    <w:bookmarkStart w:id="1393" w:name="_Toc443564166" w:displacedByCustomXml="next"/>
    <w:bookmarkEnd w:id="1393" w:displacedByCustomXml="next"/>
    <w:bookmarkStart w:id="1394" w:name="_Toc443470671" w:displacedByCustomXml="next"/>
    <w:bookmarkEnd w:id="1394" w:displacedByCustomXml="next"/>
    <w:bookmarkStart w:id="1395" w:name="_Toc443554079" w:displacedByCustomXml="next"/>
    <w:bookmarkEnd w:id="1395" w:displacedByCustomXml="next"/>
    <w:bookmarkStart w:id="1396" w:name="_Toc443564175" w:displacedByCustomXml="next"/>
    <w:bookmarkEnd w:id="1396" w:displacedByCustomXml="next"/>
    <w:bookmarkStart w:id="1397" w:name="_Toc443470680" w:displacedByCustomXml="next"/>
    <w:bookmarkEnd w:id="1397" w:displacedByCustomXml="next"/>
    <w:bookmarkStart w:id="1398" w:name="_Toc443554088" w:displacedByCustomXml="next"/>
    <w:bookmarkEnd w:id="1398" w:displacedByCustomXml="next"/>
    <w:bookmarkStart w:id="1399" w:name="_Toc443564184" w:displacedByCustomXml="next"/>
    <w:bookmarkEnd w:id="1399" w:displacedByCustomXml="next"/>
    <w:bookmarkStart w:id="1400" w:name="_Toc443470689" w:displacedByCustomXml="next"/>
    <w:bookmarkEnd w:id="1400" w:displacedByCustomXml="next"/>
    <w:bookmarkStart w:id="1401" w:name="_Toc443554097" w:displacedByCustomXml="next"/>
    <w:bookmarkEnd w:id="1401" w:displacedByCustomXml="next"/>
    <w:bookmarkStart w:id="1402" w:name="_Toc443564193" w:displacedByCustomXml="next"/>
    <w:bookmarkEnd w:id="1402" w:displacedByCustomXml="next"/>
    <w:bookmarkStart w:id="1403" w:name="_Toc443470698" w:displacedByCustomXml="next"/>
    <w:bookmarkEnd w:id="1403" w:displacedByCustomXml="next"/>
    <w:bookmarkStart w:id="1404" w:name="_Toc443554106" w:displacedByCustomXml="next"/>
    <w:bookmarkEnd w:id="1404" w:displacedByCustomXml="next"/>
    <w:bookmarkStart w:id="1405" w:name="_Toc443564202" w:displacedByCustomXml="next"/>
    <w:bookmarkEnd w:id="1405" w:displacedByCustomXml="next"/>
    <w:bookmarkStart w:id="1406" w:name="_Toc443470707" w:displacedByCustomXml="next"/>
    <w:bookmarkEnd w:id="1406" w:displacedByCustomXml="next"/>
    <w:bookmarkStart w:id="1407" w:name="_Toc443554115" w:displacedByCustomXml="next"/>
    <w:bookmarkEnd w:id="1407" w:displacedByCustomXml="next"/>
    <w:bookmarkStart w:id="1408" w:name="_Toc443564211" w:displacedByCustomXml="next"/>
    <w:bookmarkEnd w:id="1408" w:displacedByCustomXml="next"/>
    <w:bookmarkStart w:id="1409" w:name="_Toc443470716" w:displacedByCustomXml="next"/>
    <w:bookmarkEnd w:id="1409" w:displacedByCustomXml="next"/>
    <w:bookmarkStart w:id="1410" w:name="_Toc443554124" w:displacedByCustomXml="next"/>
    <w:bookmarkEnd w:id="1410" w:displacedByCustomXml="next"/>
    <w:bookmarkStart w:id="1411" w:name="_Toc443564220" w:displacedByCustomXml="next"/>
    <w:bookmarkEnd w:id="1411" w:displacedByCustomXml="next"/>
    <w:bookmarkStart w:id="1412" w:name="_Toc443470725" w:displacedByCustomXml="next"/>
    <w:bookmarkEnd w:id="1412" w:displacedByCustomXml="next"/>
    <w:bookmarkStart w:id="1413" w:name="_Toc443554133" w:displacedByCustomXml="next"/>
    <w:bookmarkEnd w:id="1413" w:displacedByCustomXml="next"/>
    <w:bookmarkStart w:id="1414" w:name="_Toc443564229" w:displacedByCustomXml="next"/>
    <w:bookmarkEnd w:id="1414" w:displacedByCustomXml="next"/>
    <w:bookmarkStart w:id="1415" w:name="_Toc443470734" w:displacedByCustomXml="next"/>
    <w:bookmarkEnd w:id="1415" w:displacedByCustomXml="next"/>
    <w:bookmarkStart w:id="1416" w:name="_Toc443554142" w:displacedByCustomXml="next"/>
    <w:bookmarkEnd w:id="1416" w:displacedByCustomXml="next"/>
    <w:bookmarkStart w:id="1417" w:name="_Toc443564238" w:displacedByCustomXml="next"/>
    <w:bookmarkEnd w:id="1417" w:displacedByCustomXml="next"/>
    <w:bookmarkStart w:id="1418" w:name="_Toc443470743" w:displacedByCustomXml="next"/>
    <w:bookmarkEnd w:id="1418" w:displacedByCustomXml="next"/>
    <w:bookmarkStart w:id="1419" w:name="_Toc443554151" w:displacedByCustomXml="next"/>
    <w:bookmarkEnd w:id="1419" w:displacedByCustomXml="next"/>
    <w:bookmarkStart w:id="1420" w:name="_Toc443564247" w:displacedByCustomXml="next"/>
    <w:bookmarkEnd w:id="1420" w:displacedByCustomXml="next"/>
    <w:bookmarkStart w:id="1421" w:name="_Toc443470752" w:displacedByCustomXml="next"/>
    <w:bookmarkEnd w:id="1421" w:displacedByCustomXml="next"/>
    <w:bookmarkStart w:id="1422" w:name="_Toc443554160" w:displacedByCustomXml="next"/>
    <w:bookmarkEnd w:id="1422" w:displacedByCustomXml="next"/>
    <w:bookmarkStart w:id="1423" w:name="_Toc443564256" w:displacedByCustomXml="next"/>
    <w:bookmarkEnd w:id="1423" w:displacedByCustomXml="next"/>
    <w:bookmarkStart w:id="1424" w:name="_Toc443470761" w:displacedByCustomXml="next"/>
    <w:bookmarkEnd w:id="1424" w:displacedByCustomXml="next"/>
    <w:bookmarkStart w:id="1425" w:name="_Toc443554169" w:displacedByCustomXml="next"/>
    <w:bookmarkEnd w:id="1425" w:displacedByCustomXml="next"/>
    <w:bookmarkStart w:id="1426" w:name="_Toc443564265" w:displacedByCustomXml="next"/>
    <w:bookmarkEnd w:id="1426" w:displacedByCustomXml="next"/>
    <w:bookmarkStart w:id="1427" w:name="_Toc443470770" w:displacedByCustomXml="next"/>
    <w:bookmarkEnd w:id="1427" w:displacedByCustomXml="next"/>
    <w:bookmarkStart w:id="1428" w:name="_Toc443554178" w:displacedByCustomXml="next"/>
    <w:bookmarkEnd w:id="1428" w:displacedByCustomXml="next"/>
    <w:bookmarkStart w:id="1429" w:name="_Toc443564274" w:displacedByCustomXml="next"/>
    <w:bookmarkEnd w:id="1429" w:displacedByCustomXml="next"/>
    <w:bookmarkStart w:id="1430" w:name="_Toc443470779" w:displacedByCustomXml="next"/>
    <w:bookmarkEnd w:id="1430" w:displacedByCustomXml="next"/>
    <w:bookmarkStart w:id="1431" w:name="_Toc443554187" w:displacedByCustomXml="next"/>
    <w:bookmarkEnd w:id="1431" w:displacedByCustomXml="next"/>
    <w:bookmarkStart w:id="1432" w:name="_Toc443564283" w:displacedByCustomXml="next"/>
    <w:bookmarkEnd w:id="1432" w:displacedByCustomXml="next"/>
    <w:bookmarkStart w:id="1433" w:name="_Toc443470788" w:displacedByCustomXml="next"/>
    <w:bookmarkEnd w:id="1433" w:displacedByCustomXml="next"/>
    <w:bookmarkStart w:id="1434" w:name="_Toc443554196" w:displacedByCustomXml="next"/>
    <w:bookmarkEnd w:id="1434" w:displacedByCustomXml="next"/>
    <w:bookmarkStart w:id="1435" w:name="_Toc443564292" w:displacedByCustomXml="next"/>
    <w:bookmarkEnd w:id="1435" w:displacedByCustomXml="next"/>
    <w:bookmarkStart w:id="1436" w:name="_Toc443470797" w:displacedByCustomXml="next"/>
    <w:bookmarkEnd w:id="1436" w:displacedByCustomXml="next"/>
    <w:bookmarkStart w:id="1437" w:name="_Toc443554205" w:displacedByCustomXml="next"/>
    <w:bookmarkEnd w:id="1437" w:displacedByCustomXml="next"/>
    <w:bookmarkStart w:id="1438" w:name="_Toc443564301" w:displacedByCustomXml="next"/>
    <w:bookmarkEnd w:id="1438" w:displacedByCustomXml="next"/>
    <w:bookmarkStart w:id="1439" w:name="_Toc443470806" w:displacedByCustomXml="next"/>
    <w:bookmarkEnd w:id="1439" w:displacedByCustomXml="next"/>
    <w:bookmarkStart w:id="1440" w:name="_Toc443554214" w:displacedByCustomXml="next"/>
    <w:bookmarkEnd w:id="1440" w:displacedByCustomXml="next"/>
    <w:bookmarkStart w:id="1441" w:name="_Toc443564310" w:displacedByCustomXml="next"/>
    <w:bookmarkEnd w:id="1441" w:displacedByCustomXml="next"/>
    <w:bookmarkStart w:id="1442" w:name="_Toc443470815" w:displacedByCustomXml="next"/>
    <w:bookmarkEnd w:id="1442" w:displacedByCustomXml="next"/>
    <w:bookmarkStart w:id="1443" w:name="_Toc443554223" w:displacedByCustomXml="next"/>
    <w:bookmarkEnd w:id="1443" w:displacedByCustomXml="next"/>
    <w:bookmarkStart w:id="1444" w:name="_Toc443564319" w:displacedByCustomXml="next"/>
    <w:bookmarkEnd w:id="1444" w:displacedByCustomXml="next"/>
    <w:bookmarkStart w:id="1445" w:name="_Toc443470824" w:displacedByCustomXml="next"/>
    <w:bookmarkEnd w:id="1445" w:displacedByCustomXml="next"/>
    <w:bookmarkStart w:id="1446" w:name="_Toc443554232" w:displacedByCustomXml="next"/>
    <w:bookmarkEnd w:id="1446" w:displacedByCustomXml="next"/>
    <w:bookmarkStart w:id="1447" w:name="_Toc443564328" w:displacedByCustomXml="next"/>
    <w:bookmarkEnd w:id="1447" w:displacedByCustomXml="next"/>
    <w:bookmarkStart w:id="1448" w:name="_Toc443470833" w:displacedByCustomXml="next"/>
    <w:bookmarkEnd w:id="1448" w:displacedByCustomXml="next"/>
    <w:bookmarkStart w:id="1449" w:name="_Toc443554241" w:displacedByCustomXml="next"/>
    <w:bookmarkEnd w:id="1449" w:displacedByCustomXml="next"/>
    <w:bookmarkStart w:id="1450" w:name="_Toc443564337" w:displacedByCustomXml="next"/>
    <w:bookmarkEnd w:id="1450" w:displacedByCustomXml="next"/>
    <w:bookmarkStart w:id="1451" w:name="_Toc443470842" w:displacedByCustomXml="next"/>
    <w:bookmarkEnd w:id="1451" w:displacedByCustomXml="next"/>
    <w:bookmarkStart w:id="1452" w:name="_Toc443554250" w:displacedByCustomXml="next"/>
    <w:bookmarkEnd w:id="1452" w:displacedByCustomXml="next"/>
    <w:bookmarkStart w:id="1453" w:name="_Toc443564346" w:displacedByCustomXml="next"/>
    <w:bookmarkEnd w:id="1453" w:displacedByCustomXml="next"/>
    <w:bookmarkStart w:id="1454" w:name="_Toc443470851" w:displacedByCustomXml="next"/>
    <w:bookmarkEnd w:id="1454" w:displacedByCustomXml="next"/>
    <w:bookmarkStart w:id="1455" w:name="_Toc443554259" w:displacedByCustomXml="next"/>
    <w:bookmarkEnd w:id="1455" w:displacedByCustomXml="next"/>
    <w:bookmarkStart w:id="1456" w:name="_Toc443564355" w:displacedByCustomXml="next"/>
    <w:bookmarkEnd w:id="1456" w:displacedByCustomXml="next"/>
    <w:bookmarkStart w:id="1457" w:name="_Toc443470860" w:displacedByCustomXml="next"/>
    <w:bookmarkEnd w:id="1457" w:displacedByCustomXml="next"/>
    <w:bookmarkStart w:id="1458" w:name="_Toc443554268" w:displacedByCustomXml="next"/>
    <w:bookmarkEnd w:id="1458" w:displacedByCustomXml="next"/>
    <w:bookmarkStart w:id="1459" w:name="_Toc443564364" w:displacedByCustomXml="next"/>
    <w:bookmarkEnd w:id="1459" w:displacedByCustomXml="next"/>
    <w:bookmarkStart w:id="1460" w:name="_Toc443470870" w:displacedByCustomXml="next"/>
    <w:bookmarkEnd w:id="1460" w:displacedByCustomXml="next"/>
    <w:bookmarkStart w:id="1461" w:name="_Toc443554278" w:displacedByCustomXml="next"/>
    <w:bookmarkEnd w:id="1461" w:displacedByCustomXml="next"/>
    <w:bookmarkStart w:id="1462" w:name="_Toc443564374" w:displacedByCustomXml="next"/>
    <w:bookmarkEnd w:id="1462" w:displacedByCustomXml="next"/>
    <w:bookmarkStart w:id="1463" w:name="_Toc443470880" w:displacedByCustomXml="next"/>
    <w:bookmarkEnd w:id="1463" w:displacedByCustomXml="next"/>
    <w:bookmarkStart w:id="1464" w:name="_Toc443554288" w:displacedByCustomXml="next"/>
    <w:bookmarkEnd w:id="1464" w:displacedByCustomXml="next"/>
    <w:bookmarkStart w:id="1465" w:name="_Toc443564384" w:displacedByCustomXml="next"/>
    <w:bookmarkEnd w:id="1465" w:displacedByCustomXml="next"/>
    <w:bookmarkStart w:id="1466" w:name="_Toc443470898" w:displacedByCustomXml="next"/>
    <w:bookmarkEnd w:id="1466" w:displacedByCustomXml="next"/>
    <w:bookmarkStart w:id="1467" w:name="_Toc443554306" w:displacedByCustomXml="next"/>
    <w:bookmarkEnd w:id="1467" w:displacedByCustomXml="next"/>
    <w:bookmarkStart w:id="1468" w:name="_Toc443564402" w:displacedByCustomXml="next"/>
    <w:bookmarkEnd w:id="1468" w:displacedByCustomXml="next"/>
    <w:bookmarkStart w:id="1469" w:name="_Toc443470907" w:displacedByCustomXml="next"/>
    <w:bookmarkEnd w:id="1469" w:displacedByCustomXml="next"/>
    <w:bookmarkStart w:id="1470" w:name="_Toc443554315" w:displacedByCustomXml="next"/>
    <w:bookmarkEnd w:id="1470" w:displacedByCustomXml="next"/>
    <w:bookmarkStart w:id="1471" w:name="_Toc443564411" w:displacedByCustomXml="next"/>
    <w:bookmarkEnd w:id="1471" w:displacedByCustomXml="next"/>
    <w:bookmarkStart w:id="1472" w:name="_Toc443470916" w:displacedByCustomXml="next"/>
    <w:bookmarkEnd w:id="1472" w:displacedByCustomXml="next"/>
    <w:bookmarkStart w:id="1473" w:name="_Toc443554324" w:displacedByCustomXml="next"/>
    <w:bookmarkEnd w:id="1473" w:displacedByCustomXml="next"/>
    <w:bookmarkStart w:id="1474" w:name="_Toc443564420" w:displacedByCustomXml="next"/>
    <w:bookmarkEnd w:id="1474" w:displacedByCustomXml="next"/>
    <w:bookmarkStart w:id="1475" w:name="_Toc443470925" w:displacedByCustomXml="next"/>
    <w:bookmarkEnd w:id="1475" w:displacedByCustomXml="next"/>
    <w:bookmarkStart w:id="1476" w:name="_Toc443554333" w:displacedByCustomXml="next"/>
    <w:bookmarkEnd w:id="1476" w:displacedByCustomXml="next"/>
    <w:bookmarkStart w:id="1477" w:name="_Toc443564429" w:displacedByCustomXml="next"/>
    <w:bookmarkEnd w:id="1477" w:displacedByCustomXml="next"/>
    <w:bookmarkStart w:id="1478" w:name="_Toc443470934" w:displacedByCustomXml="next"/>
    <w:bookmarkEnd w:id="1478" w:displacedByCustomXml="next"/>
    <w:bookmarkStart w:id="1479" w:name="_Toc443554342" w:displacedByCustomXml="next"/>
    <w:bookmarkEnd w:id="1479" w:displacedByCustomXml="next"/>
    <w:bookmarkStart w:id="1480" w:name="_Toc443564438" w:displacedByCustomXml="next"/>
    <w:bookmarkEnd w:id="1480" w:displacedByCustomXml="next"/>
    <w:bookmarkStart w:id="1481" w:name="_Toc443470943" w:displacedByCustomXml="next"/>
    <w:bookmarkEnd w:id="1481" w:displacedByCustomXml="next"/>
    <w:bookmarkStart w:id="1482" w:name="_Toc443554351" w:displacedByCustomXml="next"/>
    <w:bookmarkEnd w:id="1482" w:displacedByCustomXml="next"/>
    <w:bookmarkStart w:id="1483" w:name="_Toc443564447" w:displacedByCustomXml="next"/>
    <w:bookmarkEnd w:id="1483" w:displacedByCustomXml="next"/>
    <w:bookmarkStart w:id="1484" w:name="_Toc443470952" w:displacedByCustomXml="next"/>
    <w:bookmarkEnd w:id="1484" w:displacedByCustomXml="next"/>
    <w:bookmarkStart w:id="1485" w:name="_Toc443554360" w:displacedByCustomXml="next"/>
    <w:bookmarkEnd w:id="1485" w:displacedByCustomXml="next"/>
    <w:bookmarkStart w:id="1486" w:name="_Toc443564456" w:displacedByCustomXml="next"/>
    <w:bookmarkEnd w:id="1486" w:displacedByCustomXml="next"/>
    <w:bookmarkStart w:id="1487" w:name="_Toc443470961" w:displacedByCustomXml="next"/>
    <w:bookmarkEnd w:id="1487" w:displacedByCustomXml="next"/>
    <w:bookmarkStart w:id="1488" w:name="_Toc443554369" w:displacedByCustomXml="next"/>
    <w:bookmarkEnd w:id="1488" w:displacedByCustomXml="next"/>
    <w:bookmarkStart w:id="1489" w:name="_Toc443564465" w:displacedByCustomXml="next"/>
    <w:bookmarkEnd w:id="1489" w:displacedByCustomXml="next"/>
    <w:bookmarkStart w:id="1490" w:name="_Toc443470970" w:displacedByCustomXml="next"/>
    <w:bookmarkEnd w:id="1490" w:displacedByCustomXml="next"/>
    <w:bookmarkStart w:id="1491" w:name="_Toc443554378" w:displacedByCustomXml="next"/>
    <w:bookmarkEnd w:id="1491" w:displacedByCustomXml="next"/>
    <w:bookmarkStart w:id="1492" w:name="_Toc443564474" w:displacedByCustomXml="next"/>
    <w:bookmarkEnd w:id="1492" w:displacedByCustomXml="next"/>
    <w:bookmarkStart w:id="1493" w:name="_Toc443470979" w:displacedByCustomXml="next"/>
    <w:bookmarkEnd w:id="1493" w:displacedByCustomXml="next"/>
    <w:bookmarkStart w:id="1494" w:name="_Toc443554387" w:displacedByCustomXml="next"/>
    <w:bookmarkEnd w:id="1494" w:displacedByCustomXml="next"/>
    <w:bookmarkStart w:id="1495" w:name="_Toc443564483" w:displacedByCustomXml="next"/>
    <w:bookmarkEnd w:id="1495" w:displacedByCustomXml="next"/>
    <w:bookmarkStart w:id="1496" w:name="_Toc443470988" w:displacedByCustomXml="next"/>
    <w:bookmarkEnd w:id="1496" w:displacedByCustomXml="next"/>
    <w:bookmarkStart w:id="1497" w:name="_Toc443554396" w:displacedByCustomXml="next"/>
    <w:bookmarkEnd w:id="1497" w:displacedByCustomXml="next"/>
    <w:bookmarkStart w:id="1498" w:name="_Toc443564492" w:displacedByCustomXml="next"/>
    <w:bookmarkEnd w:id="1498" w:displacedByCustomXml="next"/>
    <w:bookmarkStart w:id="1499" w:name="_Toc443470997" w:displacedByCustomXml="next"/>
    <w:bookmarkEnd w:id="1499" w:displacedByCustomXml="next"/>
    <w:bookmarkStart w:id="1500" w:name="_Toc443554405" w:displacedByCustomXml="next"/>
    <w:bookmarkEnd w:id="1500" w:displacedByCustomXml="next"/>
    <w:bookmarkStart w:id="1501" w:name="_Toc443564501" w:displacedByCustomXml="next"/>
    <w:bookmarkEnd w:id="1501" w:displacedByCustomXml="next"/>
    <w:bookmarkStart w:id="1502" w:name="_Toc443471006" w:displacedByCustomXml="next"/>
    <w:bookmarkEnd w:id="1502" w:displacedByCustomXml="next"/>
    <w:bookmarkStart w:id="1503" w:name="_Toc443554414" w:displacedByCustomXml="next"/>
    <w:bookmarkEnd w:id="1503" w:displacedByCustomXml="next"/>
    <w:bookmarkStart w:id="1504" w:name="_Toc443564510" w:displacedByCustomXml="next"/>
    <w:bookmarkEnd w:id="1504" w:displacedByCustomXml="next"/>
    <w:bookmarkStart w:id="1505" w:name="_Toc443471015" w:displacedByCustomXml="next"/>
    <w:bookmarkEnd w:id="1505" w:displacedByCustomXml="next"/>
    <w:bookmarkStart w:id="1506" w:name="_Toc443554423" w:displacedByCustomXml="next"/>
    <w:bookmarkEnd w:id="1506" w:displacedByCustomXml="next"/>
    <w:bookmarkStart w:id="1507" w:name="_Toc443564519" w:displacedByCustomXml="next"/>
    <w:bookmarkEnd w:id="1507" w:displacedByCustomXml="next"/>
    <w:bookmarkStart w:id="1508" w:name="_Toc443471024" w:displacedByCustomXml="next"/>
    <w:bookmarkEnd w:id="1508" w:displacedByCustomXml="next"/>
    <w:bookmarkStart w:id="1509" w:name="_Toc443554432" w:displacedByCustomXml="next"/>
    <w:bookmarkEnd w:id="1509" w:displacedByCustomXml="next"/>
    <w:bookmarkStart w:id="1510" w:name="_Toc443564528" w:displacedByCustomXml="next"/>
    <w:bookmarkEnd w:id="1510" w:displacedByCustomXml="next"/>
    <w:bookmarkStart w:id="1511" w:name="_Toc443471042" w:displacedByCustomXml="next"/>
    <w:bookmarkEnd w:id="1511" w:displacedByCustomXml="next"/>
    <w:bookmarkStart w:id="1512" w:name="_Toc443554450" w:displacedByCustomXml="next"/>
    <w:bookmarkEnd w:id="1512" w:displacedByCustomXml="next"/>
    <w:bookmarkStart w:id="1513" w:name="_Toc443564546" w:displacedByCustomXml="next"/>
    <w:bookmarkEnd w:id="1513" w:displacedByCustomXml="next"/>
    <w:bookmarkStart w:id="1514" w:name="_Toc443471051" w:displacedByCustomXml="next"/>
    <w:bookmarkEnd w:id="1514" w:displacedByCustomXml="next"/>
    <w:bookmarkStart w:id="1515" w:name="_Toc443554459" w:displacedByCustomXml="next"/>
    <w:bookmarkEnd w:id="1515" w:displacedByCustomXml="next"/>
    <w:bookmarkStart w:id="1516" w:name="_Toc443564555" w:displacedByCustomXml="next"/>
    <w:bookmarkEnd w:id="1516" w:displacedByCustomXml="next"/>
    <w:bookmarkStart w:id="1517" w:name="_Toc443471060" w:displacedByCustomXml="next"/>
    <w:bookmarkEnd w:id="1517" w:displacedByCustomXml="next"/>
    <w:bookmarkStart w:id="1518" w:name="_Toc443554468" w:displacedByCustomXml="next"/>
    <w:bookmarkEnd w:id="1518" w:displacedByCustomXml="next"/>
    <w:bookmarkStart w:id="1519" w:name="_Toc443564564" w:displacedByCustomXml="next"/>
    <w:bookmarkEnd w:id="1519" w:displacedByCustomXml="next"/>
    <w:bookmarkStart w:id="1520" w:name="_Toc443471069" w:displacedByCustomXml="next"/>
    <w:bookmarkEnd w:id="1520" w:displacedByCustomXml="next"/>
    <w:bookmarkStart w:id="1521" w:name="_Toc443554477" w:displacedByCustomXml="next"/>
    <w:bookmarkEnd w:id="1521" w:displacedByCustomXml="next"/>
    <w:bookmarkStart w:id="1522" w:name="_Toc443564573" w:displacedByCustomXml="next"/>
    <w:bookmarkEnd w:id="1522" w:displacedByCustomXml="next"/>
    <w:bookmarkStart w:id="1523" w:name="_Toc443471078" w:displacedByCustomXml="next"/>
    <w:bookmarkEnd w:id="1523" w:displacedByCustomXml="next"/>
    <w:bookmarkStart w:id="1524" w:name="_Toc443554486" w:displacedByCustomXml="next"/>
    <w:bookmarkEnd w:id="1524" w:displacedByCustomXml="next"/>
    <w:bookmarkStart w:id="1525" w:name="_Toc443564582" w:displacedByCustomXml="next"/>
    <w:bookmarkEnd w:id="1525" w:displacedByCustomXml="next"/>
    <w:bookmarkStart w:id="1526" w:name="_Toc443471087" w:displacedByCustomXml="next"/>
    <w:bookmarkEnd w:id="1526" w:displacedByCustomXml="next"/>
    <w:bookmarkStart w:id="1527" w:name="_Toc443554495" w:displacedByCustomXml="next"/>
    <w:bookmarkEnd w:id="1527" w:displacedByCustomXml="next"/>
    <w:bookmarkStart w:id="1528" w:name="_Toc443564591" w:displacedByCustomXml="next"/>
    <w:bookmarkEnd w:id="1528" w:displacedByCustomXml="next"/>
    <w:bookmarkStart w:id="1529" w:name="_Toc443471096" w:displacedByCustomXml="next"/>
    <w:bookmarkEnd w:id="1529" w:displacedByCustomXml="next"/>
    <w:bookmarkStart w:id="1530" w:name="_Toc443554504" w:displacedByCustomXml="next"/>
    <w:bookmarkEnd w:id="1530" w:displacedByCustomXml="next"/>
    <w:bookmarkStart w:id="1531" w:name="_Toc443564600" w:displacedByCustomXml="next"/>
    <w:bookmarkEnd w:id="1531" w:displacedByCustomXml="next"/>
    <w:bookmarkStart w:id="1532" w:name="_Toc443471105" w:displacedByCustomXml="next"/>
    <w:bookmarkEnd w:id="1532" w:displacedByCustomXml="next"/>
    <w:bookmarkStart w:id="1533" w:name="_Toc443554513" w:displacedByCustomXml="next"/>
    <w:bookmarkEnd w:id="1533" w:displacedByCustomXml="next"/>
    <w:bookmarkStart w:id="1534" w:name="_Toc443564609" w:displacedByCustomXml="next"/>
    <w:bookmarkEnd w:id="1534" w:displacedByCustomXml="next"/>
    <w:bookmarkStart w:id="1535" w:name="_Toc443471114" w:displacedByCustomXml="next"/>
    <w:bookmarkEnd w:id="1535" w:displacedByCustomXml="next"/>
    <w:bookmarkStart w:id="1536" w:name="_Toc443554522" w:displacedByCustomXml="next"/>
    <w:bookmarkEnd w:id="1536" w:displacedByCustomXml="next"/>
    <w:bookmarkStart w:id="1537" w:name="_Toc443564618" w:displacedByCustomXml="next"/>
    <w:bookmarkEnd w:id="1537" w:displacedByCustomXml="next"/>
    <w:bookmarkStart w:id="1538" w:name="_Toc443471123" w:displacedByCustomXml="next"/>
    <w:bookmarkEnd w:id="1538" w:displacedByCustomXml="next"/>
    <w:bookmarkStart w:id="1539" w:name="_Toc443554531" w:displacedByCustomXml="next"/>
    <w:bookmarkEnd w:id="1539" w:displacedByCustomXml="next"/>
    <w:bookmarkStart w:id="1540" w:name="_Toc443564627" w:displacedByCustomXml="next"/>
    <w:bookmarkEnd w:id="1540" w:displacedByCustomXml="next"/>
    <w:bookmarkStart w:id="1541" w:name="_Toc443471132" w:displacedByCustomXml="next"/>
    <w:bookmarkEnd w:id="1541" w:displacedByCustomXml="next"/>
    <w:bookmarkStart w:id="1542" w:name="_Toc443554540" w:displacedByCustomXml="next"/>
    <w:bookmarkEnd w:id="1542" w:displacedByCustomXml="next"/>
    <w:bookmarkStart w:id="1543" w:name="_Toc443564636" w:displacedByCustomXml="next"/>
    <w:bookmarkEnd w:id="1543" w:displacedByCustomXml="next"/>
    <w:bookmarkStart w:id="1544" w:name="_Toc443471141" w:displacedByCustomXml="next"/>
    <w:bookmarkEnd w:id="1544" w:displacedByCustomXml="next"/>
    <w:bookmarkStart w:id="1545" w:name="_Toc443554549" w:displacedByCustomXml="next"/>
    <w:bookmarkEnd w:id="1545" w:displacedByCustomXml="next"/>
    <w:bookmarkStart w:id="1546" w:name="_Toc443564645" w:displacedByCustomXml="next"/>
    <w:bookmarkEnd w:id="1546" w:displacedByCustomXml="next"/>
    <w:bookmarkStart w:id="1547" w:name="_Toc443471150" w:displacedByCustomXml="next"/>
    <w:bookmarkEnd w:id="1547" w:displacedByCustomXml="next"/>
    <w:bookmarkStart w:id="1548" w:name="_Toc443554558" w:displacedByCustomXml="next"/>
    <w:bookmarkEnd w:id="1548" w:displacedByCustomXml="next"/>
    <w:bookmarkStart w:id="1549" w:name="_Toc443564654" w:displacedByCustomXml="next"/>
    <w:bookmarkEnd w:id="1549" w:displacedByCustomXml="next"/>
    <w:bookmarkStart w:id="1550" w:name="_Toc443471168" w:displacedByCustomXml="next"/>
    <w:bookmarkEnd w:id="1550" w:displacedByCustomXml="next"/>
    <w:bookmarkStart w:id="1551" w:name="_Toc443554576" w:displacedByCustomXml="next"/>
    <w:bookmarkEnd w:id="1551" w:displacedByCustomXml="next"/>
    <w:bookmarkStart w:id="1552" w:name="_Toc443564672" w:displacedByCustomXml="next"/>
    <w:bookmarkEnd w:id="1552" w:displacedByCustomXml="next"/>
    <w:bookmarkStart w:id="1553" w:name="_Toc443471177" w:displacedByCustomXml="next"/>
    <w:bookmarkEnd w:id="1553" w:displacedByCustomXml="next"/>
    <w:bookmarkStart w:id="1554" w:name="_Toc443554585" w:displacedByCustomXml="next"/>
    <w:bookmarkEnd w:id="1554" w:displacedByCustomXml="next"/>
    <w:bookmarkStart w:id="1555" w:name="_Toc443564681" w:displacedByCustomXml="next"/>
    <w:bookmarkEnd w:id="1555" w:displacedByCustomXml="next"/>
    <w:bookmarkStart w:id="1556" w:name="_Toc443471186" w:displacedByCustomXml="next"/>
    <w:bookmarkEnd w:id="1556" w:displacedByCustomXml="next"/>
    <w:bookmarkStart w:id="1557" w:name="_Toc443554594" w:displacedByCustomXml="next"/>
    <w:bookmarkEnd w:id="1557" w:displacedByCustomXml="next"/>
    <w:bookmarkStart w:id="1558" w:name="_Toc443564690" w:displacedByCustomXml="next"/>
    <w:bookmarkEnd w:id="1558" w:displacedByCustomXml="next"/>
    <w:bookmarkStart w:id="1559" w:name="_Toc443471195" w:displacedByCustomXml="next"/>
    <w:bookmarkEnd w:id="1559" w:displacedByCustomXml="next"/>
    <w:bookmarkStart w:id="1560" w:name="_Toc443554603" w:displacedByCustomXml="next"/>
    <w:bookmarkEnd w:id="1560" w:displacedByCustomXml="next"/>
    <w:bookmarkStart w:id="1561" w:name="_Toc443564699" w:displacedByCustomXml="next"/>
    <w:bookmarkEnd w:id="1561" w:displacedByCustomXml="next"/>
    <w:bookmarkStart w:id="1562" w:name="_Toc443471204" w:displacedByCustomXml="next"/>
    <w:bookmarkEnd w:id="1562" w:displacedByCustomXml="next"/>
    <w:bookmarkStart w:id="1563" w:name="_Toc443554612" w:displacedByCustomXml="next"/>
    <w:bookmarkEnd w:id="1563" w:displacedByCustomXml="next"/>
    <w:bookmarkStart w:id="1564" w:name="_Toc443564708" w:displacedByCustomXml="next"/>
    <w:bookmarkEnd w:id="1564" w:displacedByCustomXml="next"/>
    <w:bookmarkStart w:id="1565" w:name="_Toc443471213" w:displacedByCustomXml="next"/>
    <w:bookmarkEnd w:id="1565" w:displacedByCustomXml="next"/>
    <w:bookmarkStart w:id="1566" w:name="_Toc443554621" w:displacedByCustomXml="next"/>
    <w:bookmarkEnd w:id="1566" w:displacedByCustomXml="next"/>
    <w:bookmarkStart w:id="1567" w:name="_Toc443564717" w:displacedByCustomXml="next"/>
    <w:bookmarkEnd w:id="1567" w:displacedByCustomXml="next"/>
    <w:bookmarkStart w:id="1568" w:name="_Toc443471222" w:displacedByCustomXml="next"/>
    <w:bookmarkEnd w:id="1568" w:displacedByCustomXml="next"/>
    <w:bookmarkStart w:id="1569" w:name="_Toc443554630" w:displacedByCustomXml="next"/>
    <w:bookmarkEnd w:id="1569" w:displacedByCustomXml="next"/>
    <w:bookmarkStart w:id="1570" w:name="_Toc443564726" w:displacedByCustomXml="next"/>
    <w:bookmarkEnd w:id="1570" w:displacedByCustomXml="next"/>
    <w:bookmarkStart w:id="1571" w:name="_Toc443471231" w:displacedByCustomXml="next"/>
    <w:bookmarkEnd w:id="1571" w:displacedByCustomXml="next"/>
    <w:bookmarkStart w:id="1572" w:name="_Toc443554639" w:displacedByCustomXml="next"/>
    <w:bookmarkEnd w:id="1572" w:displacedByCustomXml="next"/>
    <w:bookmarkStart w:id="1573" w:name="_Toc443564735" w:displacedByCustomXml="next"/>
    <w:bookmarkEnd w:id="1573" w:displacedByCustomXml="next"/>
    <w:bookmarkStart w:id="1574" w:name="_Toc443471240" w:displacedByCustomXml="next"/>
    <w:bookmarkEnd w:id="1574" w:displacedByCustomXml="next"/>
    <w:bookmarkStart w:id="1575" w:name="_Toc443554648" w:displacedByCustomXml="next"/>
    <w:bookmarkEnd w:id="1575" w:displacedByCustomXml="next"/>
    <w:bookmarkStart w:id="1576" w:name="_Toc443564744" w:displacedByCustomXml="next"/>
    <w:bookmarkEnd w:id="1576" w:displacedByCustomXml="next"/>
    <w:bookmarkStart w:id="1577" w:name="_Toc443471249" w:displacedByCustomXml="next"/>
    <w:bookmarkEnd w:id="1577" w:displacedByCustomXml="next"/>
    <w:bookmarkStart w:id="1578" w:name="_Toc443554657" w:displacedByCustomXml="next"/>
    <w:bookmarkEnd w:id="1578" w:displacedByCustomXml="next"/>
    <w:bookmarkStart w:id="1579" w:name="_Toc443564753" w:displacedByCustomXml="next"/>
    <w:bookmarkEnd w:id="1579" w:displacedByCustomXml="next"/>
    <w:bookmarkStart w:id="1580" w:name="_Toc443471258" w:displacedByCustomXml="next"/>
    <w:bookmarkEnd w:id="1580" w:displacedByCustomXml="next"/>
    <w:bookmarkStart w:id="1581" w:name="_Toc443554666" w:displacedByCustomXml="next"/>
    <w:bookmarkEnd w:id="1581" w:displacedByCustomXml="next"/>
    <w:bookmarkStart w:id="1582" w:name="_Toc443564762" w:displacedByCustomXml="next"/>
    <w:bookmarkEnd w:id="1582" w:displacedByCustomXml="next"/>
    <w:bookmarkStart w:id="1583" w:name="_Toc443471267" w:displacedByCustomXml="next"/>
    <w:bookmarkEnd w:id="1583" w:displacedByCustomXml="next"/>
    <w:bookmarkStart w:id="1584" w:name="_Toc443554675" w:displacedByCustomXml="next"/>
    <w:bookmarkEnd w:id="1584" w:displacedByCustomXml="next"/>
    <w:bookmarkStart w:id="1585" w:name="_Toc443564771" w:displacedByCustomXml="next"/>
    <w:bookmarkEnd w:id="1585" w:displacedByCustomXml="next"/>
    <w:bookmarkStart w:id="1586" w:name="_Toc443471276" w:displacedByCustomXml="next"/>
    <w:bookmarkEnd w:id="1586" w:displacedByCustomXml="next"/>
    <w:bookmarkStart w:id="1587" w:name="_Toc443554684" w:displacedByCustomXml="next"/>
    <w:bookmarkEnd w:id="1587" w:displacedByCustomXml="next"/>
    <w:bookmarkStart w:id="1588" w:name="_Toc443564780" w:displacedByCustomXml="next"/>
    <w:bookmarkEnd w:id="1588" w:displacedByCustomXml="next"/>
    <w:bookmarkStart w:id="1589" w:name="_Toc443471285" w:displacedByCustomXml="next"/>
    <w:bookmarkEnd w:id="1589" w:displacedByCustomXml="next"/>
    <w:bookmarkStart w:id="1590" w:name="_Toc443554693" w:displacedByCustomXml="next"/>
    <w:bookmarkEnd w:id="1590" w:displacedByCustomXml="next"/>
    <w:bookmarkStart w:id="1591" w:name="_Toc443564789" w:displacedByCustomXml="next"/>
    <w:bookmarkEnd w:id="1591" w:displacedByCustomXml="next"/>
    <w:bookmarkStart w:id="1592" w:name="_Toc443471294" w:displacedByCustomXml="next"/>
    <w:bookmarkEnd w:id="1592" w:displacedByCustomXml="next"/>
    <w:bookmarkStart w:id="1593" w:name="_Toc443554702" w:displacedByCustomXml="next"/>
    <w:bookmarkEnd w:id="1593" w:displacedByCustomXml="next"/>
    <w:bookmarkStart w:id="1594" w:name="_Toc443564798" w:displacedByCustomXml="next"/>
    <w:bookmarkEnd w:id="1594" w:displacedByCustomXml="next"/>
    <w:bookmarkStart w:id="1595" w:name="_Toc443471303" w:displacedByCustomXml="next"/>
    <w:bookmarkEnd w:id="1595" w:displacedByCustomXml="next"/>
    <w:bookmarkStart w:id="1596" w:name="_Toc443554711" w:displacedByCustomXml="next"/>
    <w:bookmarkEnd w:id="1596" w:displacedByCustomXml="next"/>
    <w:bookmarkStart w:id="1597" w:name="_Toc443564807" w:displacedByCustomXml="next"/>
    <w:bookmarkEnd w:id="1597" w:displacedByCustomXml="next"/>
    <w:bookmarkStart w:id="1598" w:name="_Toc443471312" w:displacedByCustomXml="next"/>
    <w:bookmarkEnd w:id="1598" w:displacedByCustomXml="next"/>
    <w:bookmarkStart w:id="1599" w:name="_Toc443554720" w:displacedByCustomXml="next"/>
    <w:bookmarkEnd w:id="1599" w:displacedByCustomXml="next"/>
    <w:bookmarkStart w:id="1600" w:name="_Toc443564816" w:displacedByCustomXml="next"/>
    <w:bookmarkEnd w:id="1600" w:displacedByCustomXml="next"/>
    <w:bookmarkStart w:id="1601" w:name="_Toc443471321" w:displacedByCustomXml="next"/>
    <w:bookmarkEnd w:id="1601" w:displacedByCustomXml="next"/>
    <w:bookmarkStart w:id="1602" w:name="_Toc443554729" w:displacedByCustomXml="next"/>
    <w:bookmarkEnd w:id="1602" w:displacedByCustomXml="next"/>
    <w:bookmarkStart w:id="1603" w:name="_Toc443564825" w:displacedByCustomXml="next"/>
    <w:bookmarkEnd w:id="1603" w:displacedByCustomXml="next"/>
    <w:bookmarkStart w:id="1604" w:name="_Toc443471330" w:displacedByCustomXml="next"/>
    <w:bookmarkEnd w:id="1604" w:displacedByCustomXml="next"/>
    <w:bookmarkStart w:id="1605" w:name="_Toc443554738" w:displacedByCustomXml="next"/>
    <w:bookmarkEnd w:id="1605" w:displacedByCustomXml="next"/>
    <w:bookmarkStart w:id="1606" w:name="_Toc443564834" w:displacedByCustomXml="next"/>
    <w:bookmarkEnd w:id="1606" w:displacedByCustomXml="next"/>
    <w:bookmarkStart w:id="1607" w:name="_Toc443471339" w:displacedByCustomXml="next"/>
    <w:bookmarkEnd w:id="1607" w:displacedByCustomXml="next"/>
    <w:bookmarkStart w:id="1608" w:name="_Toc443554747" w:displacedByCustomXml="next"/>
    <w:bookmarkEnd w:id="1608" w:displacedByCustomXml="next"/>
    <w:bookmarkStart w:id="1609" w:name="_Toc443564843" w:displacedByCustomXml="next"/>
    <w:bookmarkEnd w:id="1609" w:displacedByCustomXml="next"/>
    <w:bookmarkStart w:id="1610" w:name="_Toc443471357" w:displacedByCustomXml="next"/>
    <w:bookmarkEnd w:id="1610" w:displacedByCustomXml="next"/>
    <w:bookmarkStart w:id="1611" w:name="_Toc443554765" w:displacedByCustomXml="next"/>
    <w:bookmarkEnd w:id="1611" w:displacedByCustomXml="next"/>
    <w:bookmarkStart w:id="1612" w:name="_Toc443564861" w:displacedByCustomXml="next"/>
    <w:bookmarkEnd w:id="1612" w:displacedByCustomXml="next"/>
    <w:bookmarkStart w:id="1613" w:name="_Toc443471366" w:displacedByCustomXml="next"/>
    <w:bookmarkEnd w:id="1613" w:displacedByCustomXml="next"/>
    <w:bookmarkStart w:id="1614" w:name="_Toc443554774" w:displacedByCustomXml="next"/>
    <w:bookmarkEnd w:id="1614" w:displacedByCustomXml="next"/>
    <w:bookmarkStart w:id="1615" w:name="_Toc443564870" w:displacedByCustomXml="next"/>
    <w:bookmarkEnd w:id="1615" w:displacedByCustomXml="next"/>
    <w:bookmarkStart w:id="1616" w:name="_Toc443471375" w:displacedByCustomXml="next"/>
    <w:bookmarkEnd w:id="1616" w:displacedByCustomXml="next"/>
    <w:bookmarkStart w:id="1617" w:name="_Toc443554783" w:displacedByCustomXml="next"/>
    <w:bookmarkEnd w:id="1617" w:displacedByCustomXml="next"/>
    <w:bookmarkStart w:id="1618" w:name="_Toc443564879" w:displacedByCustomXml="next"/>
    <w:bookmarkEnd w:id="1618" w:displacedByCustomXml="next"/>
    <w:bookmarkStart w:id="1619" w:name="_Toc443471384" w:displacedByCustomXml="next"/>
    <w:bookmarkEnd w:id="1619" w:displacedByCustomXml="next"/>
    <w:bookmarkStart w:id="1620" w:name="_Toc443554792" w:displacedByCustomXml="next"/>
    <w:bookmarkEnd w:id="1620" w:displacedByCustomXml="next"/>
    <w:bookmarkStart w:id="1621" w:name="_Toc443564888" w:displacedByCustomXml="next"/>
    <w:bookmarkEnd w:id="1621" w:displacedByCustomXml="next"/>
    <w:bookmarkStart w:id="1622" w:name="_Toc443471393" w:displacedByCustomXml="next"/>
    <w:bookmarkEnd w:id="1622" w:displacedByCustomXml="next"/>
    <w:bookmarkStart w:id="1623" w:name="_Toc443554801" w:displacedByCustomXml="next"/>
    <w:bookmarkEnd w:id="1623" w:displacedByCustomXml="next"/>
    <w:bookmarkStart w:id="1624" w:name="_Toc443564897" w:displacedByCustomXml="next"/>
    <w:bookmarkEnd w:id="1624" w:displacedByCustomXml="next"/>
    <w:bookmarkStart w:id="1625" w:name="_Toc443471402" w:displacedByCustomXml="next"/>
    <w:bookmarkEnd w:id="1625" w:displacedByCustomXml="next"/>
    <w:bookmarkStart w:id="1626" w:name="_Toc443554810" w:displacedByCustomXml="next"/>
    <w:bookmarkEnd w:id="1626" w:displacedByCustomXml="next"/>
    <w:bookmarkStart w:id="1627" w:name="_Toc443564906" w:displacedByCustomXml="next"/>
    <w:bookmarkEnd w:id="1627" w:displacedByCustomXml="next"/>
    <w:bookmarkStart w:id="1628" w:name="_Toc443471411" w:displacedByCustomXml="next"/>
    <w:bookmarkEnd w:id="1628" w:displacedByCustomXml="next"/>
    <w:bookmarkStart w:id="1629" w:name="_Toc443554819" w:displacedByCustomXml="next"/>
    <w:bookmarkEnd w:id="1629" w:displacedByCustomXml="next"/>
    <w:bookmarkStart w:id="1630" w:name="_Toc443564915" w:displacedByCustomXml="next"/>
    <w:bookmarkEnd w:id="1630" w:displacedByCustomXml="next"/>
    <w:bookmarkStart w:id="1631" w:name="_Toc443471420" w:displacedByCustomXml="next"/>
    <w:bookmarkEnd w:id="1631" w:displacedByCustomXml="next"/>
    <w:bookmarkStart w:id="1632" w:name="_Toc443554828" w:displacedByCustomXml="next"/>
    <w:bookmarkEnd w:id="1632" w:displacedByCustomXml="next"/>
    <w:bookmarkStart w:id="1633" w:name="_Toc443564924" w:displacedByCustomXml="next"/>
    <w:bookmarkEnd w:id="1633" w:displacedByCustomXml="next"/>
    <w:bookmarkStart w:id="1634" w:name="_Toc443471429" w:displacedByCustomXml="next"/>
    <w:bookmarkEnd w:id="1634" w:displacedByCustomXml="next"/>
    <w:bookmarkStart w:id="1635" w:name="_Toc443554837" w:displacedByCustomXml="next"/>
    <w:bookmarkEnd w:id="1635" w:displacedByCustomXml="next"/>
    <w:bookmarkStart w:id="1636" w:name="_Toc443564933" w:displacedByCustomXml="next"/>
    <w:bookmarkEnd w:id="1636" w:displacedByCustomXml="next"/>
    <w:bookmarkStart w:id="1637" w:name="_Toc443471447" w:displacedByCustomXml="next"/>
    <w:bookmarkEnd w:id="1637" w:displacedByCustomXml="next"/>
    <w:bookmarkStart w:id="1638" w:name="_Toc443554855" w:displacedByCustomXml="next"/>
    <w:bookmarkEnd w:id="1638" w:displacedByCustomXml="next"/>
    <w:bookmarkStart w:id="1639" w:name="_Toc443564951" w:displacedByCustomXml="next"/>
    <w:bookmarkEnd w:id="1639" w:displacedByCustomXml="next"/>
    <w:bookmarkStart w:id="1640" w:name="_Toc443471456" w:displacedByCustomXml="next"/>
    <w:bookmarkEnd w:id="1640" w:displacedByCustomXml="next"/>
    <w:bookmarkStart w:id="1641" w:name="_Toc443554864" w:displacedByCustomXml="next"/>
    <w:bookmarkEnd w:id="1641" w:displacedByCustomXml="next"/>
    <w:bookmarkStart w:id="1642" w:name="_Toc443564960" w:displacedByCustomXml="next"/>
    <w:bookmarkEnd w:id="1642" w:displacedByCustomXml="next"/>
    <w:bookmarkStart w:id="1643" w:name="_Toc443471465" w:displacedByCustomXml="next"/>
    <w:bookmarkEnd w:id="1643" w:displacedByCustomXml="next"/>
    <w:bookmarkStart w:id="1644" w:name="_Toc443554873" w:displacedByCustomXml="next"/>
    <w:bookmarkEnd w:id="1644" w:displacedByCustomXml="next"/>
    <w:bookmarkStart w:id="1645" w:name="_Toc443564969" w:displacedByCustomXml="next"/>
    <w:bookmarkEnd w:id="1645" w:displacedByCustomXml="next"/>
    <w:bookmarkStart w:id="1646" w:name="_Toc443471474" w:displacedByCustomXml="next"/>
    <w:bookmarkEnd w:id="1646" w:displacedByCustomXml="next"/>
    <w:bookmarkStart w:id="1647" w:name="_Toc443554882" w:displacedByCustomXml="next"/>
    <w:bookmarkEnd w:id="1647" w:displacedByCustomXml="next"/>
    <w:bookmarkStart w:id="1648" w:name="_Toc443564978" w:displacedByCustomXml="next"/>
    <w:bookmarkEnd w:id="1648" w:displacedByCustomXml="next"/>
    <w:bookmarkStart w:id="1649" w:name="_Toc443471483" w:displacedByCustomXml="next"/>
    <w:bookmarkEnd w:id="1649" w:displacedByCustomXml="next"/>
    <w:bookmarkStart w:id="1650" w:name="_Toc443554891" w:displacedByCustomXml="next"/>
    <w:bookmarkEnd w:id="1650" w:displacedByCustomXml="next"/>
    <w:bookmarkStart w:id="1651" w:name="_Toc443564987" w:displacedByCustomXml="next"/>
    <w:bookmarkEnd w:id="1651" w:displacedByCustomXml="next"/>
    <w:bookmarkStart w:id="1652" w:name="_Toc443471492" w:displacedByCustomXml="next"/>
    <w:bookmarkEnd w:id="1652" w:displacedByCustomXml="next"/>
    <w:bookmarkStart w:id="1653" w:name="_Toc443554900" w:displacedByCustomXml="next"/>
    <w:bookmarkEnd w:id="1653" w:displacedByCustomXml="next"/>
    <w:bookmarkStart w:id="1654" w:name="_Toc443564996" w:displacedByCustomXml="next"/>
    <w:bookmarkEnd w:id="1654" w:displacedByCustomXml="next"/>
    <w:bookmarkStart w:id="1655" w:name="_Toc443471501" w:displacedByCustomXml="next"/>
    <w:bookmarkEnd w:id="1655" w:displacedByCustomXml="next"/>
    <w:bookmarkStart w:id="1656" w:name="_Toc443554909" w:displacedByCustomXml="next"/>
    <w:bookmarkEnd w:id="1656" w:displacedByCustomXml="next"/>
    <w:bookmarkStart w:id="1657" w:name="_Toc443565005" w:displacedByCustomXml="next"/>
    <w:bookmarkEnd w:id="1657" w:displacedByCustomXml="next"/>
    <w:bookmarkStart w:id="1658" w:name="_Toc443471510" w:displacedByCustomXml="next"/>
    <w:bookmarkEnd w:id="1658" w:displacedByCustomXml="next"/>
    <w:bookmarkStart w:id="1659" w:name="_Toc443554918" w:displacedByCustomXml="next"/>
    <w:bookmarkEnd w:id="1659" w:displacedByCustomXml="next"/>
    <w:bookmarkStart w:id="1660" w:name="_Toc443565014" w:displacedByCustomXml="next"/>
    <w:bookmarkEnd w:id="1660" w:displacedByCustomXml="next"/>
    <w:bookmarkStart w:id="1661" w:name="_Toc443471519" w:displacedByCustomXml="next"/>
    <w:bookmarkEnd w:id="1661" w:displacedByCustomXml="next"/>
    <w:bookmarkStart w:id="1662" w:name="_Toc443554927" w:displacedByCustomXml="next"/>
    <w:bookmarkEnd w:id="1662" w:displacedByCustomXml="next"/>
    <w:bookmarkStart w:id="1663" w:name="_Toc443565023" w:displacedByCustomXml="next"/>
    <w:bookmarkEnd w:id="1663" w:displacedByCustomXml="next"/>
    <w:bookmarkStart w:id="1664" w:name="_Toc443471528" w:displacedByCustomXml="next"/>
    <w:bookmarkEnd w:id="1664" w:displacedByCustomXml="next"/>
    <w:bookmarkStart w:id="1665" w:name="_Toc443554936" w:displacedByCustomXml="next"/>
    <w:bookmarkEnd w:id="1665" w:displacedByCustomXml="next"/>
    <w:bookmarkStart w:id="1666" w:name="_Toc443565032" w:displacedByCustomXml="next"/>
    <w:bookmarkEnd w:id="1666" w:displacedByCustomXml="next"/>
    <w:bookmarkStart w:id="1667" w:name="_Toc443471537" w:displacedByCustomXml="next"/>
    <w:bookmarkEnd w:id="1667" w:displacedByCustomXml="next"/>
    <w:bookmarkStart w:id="1668" w:name="_Toc443554945" w:displacedByCustomXml="next"/>
    <w:bookmarkEnd w:id="1668" w:displacedByCustomXml="next"/>
    <w:bookmarkStart w:id="1669" w:name="_Toc443565041" w:displacedByCustomXml="next"/>
    <w:bookmarkEnd w:id="1669" w:displacedByCustomXml="next"/>
    <w:bookmarkStart w:id="1670" w:name="_Toc443471546" w:displacedByCustomXml="next"/>
    <w:bookmarkEnd w:id="1670" w:displacedByCustomXml="next"/>
    <w:bookmarkStart w:id="1671" w:name="_Toc443554954" w:displacedByCustomXml="next"/>
    <w:bookmarkEnd w:id="1671" w:displacedByCustomXml="next"/>
    <w:bookmarkStart w:id="1672" w:name="_Toc443565050" w:displacedByCustomXml="next"/>
    <w:bookmarkEnd w:id="1672" w:displacedByCustomXml="next"/>
    <w:bookmarkStart w:id="1673" w:name="_Toc443471555" w:displacedByCustomXml="next"/>
    <w:bookmarkEnd w:id="1673" w:displacedByCustomXml="next"/>
    <w:bookmarkStart w:id="1674" w:name="_Toc443554963" w:displacedByCustomXml="next"/>
    <w:bookmarkEnd w:id="1674" w:displacedByCustomXml="next"/>
    <w:bookmarkStart w:id="1675" w:name="_Toc443565059" w:displacedByCustomXml="next"/>
    <w:bookmarkEnd w:id="1675" w:displacedByCustomXml="next"/>
    <w:bookmarkStart w:id="1676" w:name="_Toc443471564" w:displacedByCustomXml="next"/>
    <w:bookmarkEnd w:id="1676" w:displacedByCustomXml="next"/>
    <w:bookmarkStart w:id="1677" w:name="_Toc443554972" w:displacedByCustomXml="next"/>
    <w:bookmarkEnd w:id="1677" w:displacedByCustomXml="next"/>
    <w:bookmarkStart w:id="1678" w:name="_Toc443565068" w:displacedByCustomXml="next"/>
    <w:bookmarkEnd w:id="1678" w:displacedByCustomXml="next"/>
    <w:bookmarkStart w:id="1679" w:name="_Toc443471573" w:displacedByCustomXml="next"/>
    <w:bookmarkEnd w:id="1679" w:displacedByCustomXml="next"/>
    <w:bookmarkStart w:id="1680" w:name="_Toc443554981" w:displacedByCustomXml="next"/>
    <w:bookmarkEnd w:id="1680" w:displacedByCustomXml="next"/>
    <w:bookmarkStart w:id="1681" w:name="_Toc443565077" w:displacedByCustomXml="next"/>
    <w:bookmarkEnd w:id="1681" w:displacedByCustomXml="next"/>
    <w:bookmarkStart w:id="1682" w:name="_Toc443471582" w:displacedByCustomXml="next"/>
    <w:bookmarkEnd w:id="1682" w:displacedByCustomXml="next"/>
    <w:bookmarkStart w:id="1683" w:name="_Toc443554990" w:displacedByCustomXml="next"/>
    <w:bookmarkEnd w:id="1683" w:displacedByCustomXml="next"/>
    <w:bookmarkStart w:id="1684" w:name="_Toc443565086" w:displacedByCustomXml="next"/>
    <w:bookmarkEnd w:id="1684" w:displacedByCustomXml="next"/>
    <w:bookmarkStart w:id="1685" w:name="_Toc443471591" w:displacedByCustomXml="next"/>
    <w:bookmarkEnd w:id="1685" w:displacedByCustomXml="next"/>
    <w:bookmarkStart w:id="1686" w:name="_Toc443554999" w:displacedByCustomXml="next"/>
    <w:bookmarkEnd w:id="1686" w:displacedByCustomXml="next"/>
    <w:bookmarkStart w:id="1687" w:name="_Toc443565095" w:displacedByCustomXml="next"/>
    <w:bookmarkEnd w:id="1687" w:displacedByCustomXml="next"/>
    <w:bookmarkStart w:id="1688" w:name="_Toc443471600" w:displacedByCustomXml="next"/>
    <w:bookmarkEnd w:id="1688" w:displacedByCustomXml="next"/>
    <w:bookmarkStart w:id="1689" w:name="_Toc443555008" w:displacedByCustomXml="next"/>
    <w:bookmarkEnd w:id="1689" w:displacedByCustomXml="next"/>
    <w:bookmarkStart w:id="1690" w:name="_Toc443565104" w:displacedByCustomXml="next"/>
    <w:bookmarkEnd w:id="1690" w:displacedByCustomXml="next"/>
    <w:bookmarkStart w:id="1691" w:name="_Toc443471609" w:displacedByCustomXml="next"/>
    <w:bookmarkEnd w:id="1691" w:displacedByCustomXml="next"/>
    <w:bookmarkStart w:id="1692" w:name="_Toc443555017" w:displacedByCustomXml="next"/>
    <w:bookmarkEnd w:id="1692" w:displacedByCustomXml="next"/>
    <w:bookmarkStart w:id="1693" w:name="_Toc443565113" w:displacedByCustomXml="next"/>
    <w:bookmarkEnd w:id="1693" w:displacedByCustomXml="next"/>
    <w:bookmarkStart w:id="1694" w:name="_Toc443471619" w:displacedByCustomXml="next"/>
    <w:bookmarkEnd w:id="1694" w:displacedByCustomXml="next"/>
    <w:bookmarkStart w:id="1695" w:name="_Toc443555027" w:displacedByCustomXml="next"/>
    <w:bookmarkEnd w:id="1695" w:displacedByCustomXml="next"/>
    <w:bookmarkStart w:id="1696" w:name="_Toc443565123" w:displacedByCustomXml="next"/>
    <w:bookmarkEnd w:id="1696" w:displacedByCustomXml="next"/>
    <w:bookmarkStart w:id="1697" w:name="_Toc443471629" w:displacedByCustomXml="next"/>
    <w:bookmarkEnd w:id="1697" w:displacedByCustomXml="next"/>
    <w:bookmarkStart w:id="1698" w:name="_Toc443555037" w:displacedByCustomXml="next"/>
    <w:bookmarkEnd w:id="1698" w:displacedByCustomXml="next"/>
    <w:bookmarkStart w:id="1699" w:name="_Toc443565133" w:displacedByCustomXml="next"/>
    <w:bookmarkEnd w:id="1699" w:displacedByCustomXml="next"/>
    <w:bookmarkStart w:id="1700" w:name="_Toc443471639" w:displacedByCustomXml="next"/>
    <w:bookmarkEnd w:id="1700" w:displacedByCustomXml="next"/>
    <w:bookmarkStart w:id="1701" w:name="_Toc443555047" w:displacedByCustomXml="next"/>
    <w:bookmarkEnd w:id="1701" w:displacedByCustomXml="next"/>
    <w:bookmarkStart w:id="1702" w:name="_Toc443565143" w:displacedByCustomXml="next"/>
    <w:bookmarkEnd w:id="1702" w:displacedByCustomXml="next"/>
    <w:bookmarkStart w:id="1703" w:name="_Toc443471659" w:displacedByCustomXml="next"/>
    <w:bookmarkEnd w:id="1703" w:displacedByCustomXml="next"/>
    <w:bookmarkStart w:id="1704" w:name="_Toc443555067" w:displacedByCustomXml="next"/>
    <w:bookmarkEnd w:id="1704" w:displacedByCustomXml="next"/>
    <w:bookmarkStart w:id="1705" w:name="_Toc443565163" w:displacedByCustomXml="next"/>
    <w:bookmarkEnd w:id="1705" w:displacedByCustomXml="next"/>
    <w:bookmarkStart w:id="1706" w:name="_Toc443471669" w:displacedByCustomXml="next"/>
    <w:bookmarkEnd w:id="1706" w:displacedByCustomXml="next"/>
    <w:bookmarkStart w:id="1707" w:name="_Toc443555077" w:displacedByCustomXml="next"/>
    <w:bookmarkEnd w:id="1707" w:displacedByCustomXml="next"/>
    <w:bookmarkStart w:id="1708" w:name="_Toc443565173" w:displacedByCustomXml="next"/>
    <w:bookmarkEnd w:id="1708" w:displacedByCustomXml="next"/>
    <w:bookmarkStart w:id="1709" w:name="_Toc443471679" w:displacedByCustomXml="next"/>
    <w:bookmarkEnd w:id="1709" w:displacedByCustomXml="next"/>
    <w:bookmarkStart w:id="1710" w:name="_Toc443555087" w:displacedByCustomXml="next"/>
    <w:bookmarkEnd w:id="1710" w:displacedByCustomXml="next"/>
    <w:bookmarkStart w:id="1711" w:name="_Toc443565183" w:displacedByCustomXml="next"/>
    <w:bookmarkEnd w:id="1711" w:displacedByCustomXml="next"/>
    <w:bookmarkStart w:id="1712" w:name="_Toc443471689" w:displacedByCustomXml="next"/>
    <w:bookmarkEnd w:id="1712" w:displacedByCustomXml="next"/>
    <w:bookmarkStart w:id="1713" w:name="_Toc443555097" w:displacedByCustomXml="next"/>
    <w:bookmarkEnd w:id="1713" w:displacedByCustomXml="next"/>
    <w:bookmarkStart w:id="1714" w:name="_Toc443565193" w:displacedByCustomXml="next"/>
    <w:bookmarkEnd w:id="1714" w:displacedByCustomXml="next"/>
    <w:bookmarkStart w:id="1715" w:name="_Toc443471699" w:displacedByCustomXml="next"/>
    <w:bookmarkEnd w:id="1715" w:displacedByCustomXml="next"/>
    <w:bookmarkStart w:id="1716" w:name="_Toc443555107" w:displacedByCustomXml="next"/>
    <w:bookmarkEnd w:id="1716" w:displacedByCustomXml="next"/>
    <w:bookmarkStart w:id="1717" w:name="_Toc443565203" w:displacedByCustomXml="next"/>
    <w:bookmarkEnd w:id="1717" w:displacedByCustomXml="next"/>
    <w:bookmarkStart w:id="1718" w:name="_Toc443471709" w:displacedByCustomXml="next"/>
    <w:bookmarkEnd w:id="1718" w:displacedByCustomXml="next"/>
    <w:bookmarkStart w:id="1719" w:name="_Toc443555117" w:displacedByCustomXml="next"/>
    <w:bookmarkEnd w:id="1719" w:displacedByCustomXml="next"/>
    <w:bookmarkStart w:id="1720" w:name="_Toc443565213" w:displacedByCustomXml="next"/>
    <w:bookmarkEnd w:id="1720" w:displacedByCustomXml="next"/>
    <w:bookmarkStart w:id="1721" w:name="_Toc443471719" w:displacedByCustomXml="next"/>
    <w:bookmarkEnd w:id="1721" w:displacedByCustomXml="next"/>
    <w:bookmarkStart w:id="1722" w:name="_Toc443555127" w:displacedByCustomXml="next"/>
    <w:bookmarkEnd w:id="1722" w:displacedByCustomXml="next"/>
    <w:bookmarkStart w:id="1723" w:name="_Toc443565223" w:displacedByCustomXml="next"/>
    <w:bookmarkEnd w:id="1723" w:displacedByCustomXml="next"/>
    <w:bookmarkStart w:id="1724" w:name="_Toc443471729" w:displacedByCustomXml="next"/>
    <w:bookmarkEnd w:id="1724" w:displacedByCustomXml="next"/>
    <w:bookmarkStart w:id="1725" w:name="_Toc443555137" w:displacedByCustomXml="next"/>
    <w:bookmarkEnd w:id="1725" w:displacedByCustomXml="next"/>
    <w:bookmarkStart w:id="1726" w:name="_Toc443565233" w:displacedByCustomXml="next"/>
    <w:bookmarkEnd w:id="1726" w:displacedByCustomXml="next"/>
    <w:bookmarkStart w:id="1727" w:name="_Toc443471748" w:displacedByCustomXml="next"/>
    <w:bookmarkEnd w:id="1727" w:displacedByCustomXml="next"/>
    <w:bookmarkStart w:id="1728" w:name="_Toc443555156" w:displacedByCustomXml="next"/>
    <w:bookmarkEnd w:id="1728" w:displacedByCustomXml="next"/>
    <w:bookmarkStart w:id="1729" w:name="_Toc443565252" w:displacedByCustomXml="next"/>
    <w:bookmarkEnd w:id="1729" w:displacedByCustomXml="next"/>
    <w:bookmarkStart w:id="1730" w:name="_Toc443471757" w:displacedByCustomXml="next"/>
    <w:bookmarkEnd w:id="1730" w:displacedByCustomXml="next"/>
    <w:bookmarkStart w:id="1731" w:name="_Toc443555165" w:displacedByCustomXml="next"/>
    <w:bookmarkEnd w:id="1731" w:displacedByCustomXml="next"/>
    <w:bookmarkStart w:id="1732" w:name="_Toc443565261" w:displacedByCustomXml="next"/>
    <w:bookmarkEnd w:id="1732" w:displacedByCustomXml="next"/>
    <w:bookmarkStart w:id="1733" w:name="_Toc443471766" w:displacedByCustomXml="next"/>
    <w:bookmarkEnd w:id="1733" w:displacedByCustomXml="next"/>
    <w:bookmarkStart w:id="1734" w:name="_Toc443555174" w:displacedByCustomXml="next"/>
    <w:bookmarkEnd w:id="1734" w:displacedByCustomXml="next"/>
    <w:bookmarkStart w:id="1735" w:name="_Toc443565270" w:displacedByCustomXml="next"/>
    <w:bookmarkEnd w:id="1735" w:displacedByCustomXml="next"/>
    <w:bookmarkStart w:id="1736" w:name="_Toc443471775" w:displacedByCustomXml="next"/>
    <w:bookmarkEnd w:id="1736" w:displacedByCustomXml="next"/>
    <w:bookmarkStart w:id="1737" w:name="_Toc443555183" w:displacedByCustomXml="next"/>
    <w:bookmarkEnd w:id="1737" w:displacedByCustomXml="next"/>
    <w:bookmarkStart w:id="1738" w:name="_Toc443565279" w:displacedByCustomXml="next"/>
    <w:bookmarkEnd w:id="1738" w:displacedByCustomXml="next"/>
    <w:bookmarkStart w:id="1739" w:name="_Toc443471784" w:displacedByCustomXml="next"/>
    <w:bookmarkEnd w:id="1739" w:displacedByCustomXml="next"/>
    <w:bookmarkStart w:id="1740" w:name="_Toc443555192" w:displacedByCustomXml="next"/>
    <w:bookmarkEnd w:id="1740" w:displacedByCustomXml="next"/>
    <w:bookmarkStart w:id="1741" w:name="_Toc443565288" w:displacedByCustomXml="next"/>
    <w:bookmarkEnd w:id="1741" w:displacedByCustomXml="next"/>
    <w:bookmarkStart w:id="1742" w:name="_Toc443471793" w:displacedByCustomXml="next"/>
    <w:bookmarkEnd w:id="1742" w:displacedByCustomXml="next"/>
    <w:bookmarkStart w:id="1743" w:name="_Toc443555201" w:displacedByCustomXml="next"/>
    <w:bookmarkEnd w:id="1743" w:displacedByCustomXml="next"/>
    <w:bookmarkStart w:id="1744" w:name="_Toc443565297" w:displacedByCustomXml="next"/>
    <w:bookmarkEnd w:id="1744" w:displacedByCustomXml="next"/>
    <w:bookmarkStart w:id="1745" w:name="_Toc443471802" w:displacedByCustomXml="next"/>
    <w:bookmarkEnd w:id="1745" w:displacedByCustomXml="next"/>
    <w:bookmarkStart w:id="1746" w:name="_Toc443555210" w:displacedByCustomXml="next"/>
    <w:bookmarkEnd w:id="1746" w:displacedByCustomXml="next"/>
    <w:bookmarkStart w:id="1747" w:name="_Toc443565306" w:displacedByCustomXml="next"/>
    <w:bookmarkEnd w:id="1747" w:displacedByCustomXml="next"/>
    <w:bookmarkStart w:id="1748" w:name="_Toc443471811" w:displacedByCustomXml="next"/>
    <w:bookmarkEnd w:id="1748" w:displacedByCustomXml="next"/>
    <w:bookmarkStart w:id="1749" w:name="_Toc443555219" w:displacedByCustomXml="next"/>
    <w:bookmarkEnd w:id="1749" w:displacedByCustomXml="next"/>
    <w:bookmarkStart w:id="1750" w:name="_Toc443565315" w:displacedByCustomXml="next"/>
    <w:bookmarkEnd w:id="1750" w:displacedByCustomXml="next"/>
    <w:bookmarkStart w:id="1751" w:name="_Toc443471820" w:displacedByCustomXml="next"/>
    <w:bookmarkEnd w:id="1751" w:displacedByCustomXml="next"/>
    <w:bookmarkStart w:id="1752" w:name="_Toc443555228" w:displacedByCustomXml="next"/>
    <w:bookmarkEnd w:id="1752" w:displacedByCustomXml="next"/>
    <w:bookmarkStart w:id="1753" w:name="_Toc443565324" w:displacedByCustomXml="next"/>
    <w:bookmarkEnd w:id="1753" w:displacedByCustomXml="next"/>
    <w:bookmarkStart w:id="1754" w:name="_Toc443471829" w:displacedByCustomXml="next"/>
    <w:bookmarkEnd w:id="1754" w:displacedByCustomXml="next"/>
    <w:bookmarkStart w:id="1755" w:name="_Toc443555237" w:displacedByCustomXml="next"/>
    <w:bookmarkEnd w:id="1755" w:displacedByCustomXml="next"/>
    <w:bookmarkStart w:id="1756" w:name="_Toc443565333" w:displacedByCustomXml="next"/>
    <w:bookmarkEnd w:id="1756" w:displacedByCustomXml="next"/>
    <w:bookmarkStart w:id="1757" w:name="_Toc443471838" w:displacedByCustomXml="next"/>
    <w:bookmarkEnd w:id="1757" w:displacedByCustomXml="next"/>
    <w:bookmarkStart w:id="1758" w:name="_Toc443555246" w:displacedByCustomXml="next"/>
    <w:bookmarkEnd w:id="1758" w:displacedByCustomXml="next"/>
    <w:bookmarkStart w:id="1759" w:name="_Toc443565342" w:displacedByCustomXml="next"/>
    <w:bookmarkEnd w:id="1759" w:displacedByCustomXml="next"/>
    <w:bookmarkStart w:id="1760" w:name="_Toc443471847" w:displacedByCustomXml="next"/>
    <w:bookmarkEnd w:id="1760" w:displacedByCustomXml="next"/>
    <w:bookmarkStart w:id="1761" w:name="_Toc443555255" w:displacedByCustomXml="next"/>
    <w:bookmarkEnd w:id="1761" w:displacedByCustomXml="next"/>
    <w:bookmarkStart w:id="1762" w:name="_Toc443565351" w:displacedByCustomXml="next"/>
    <w:bookmarkEnd w:id="1762" w:displacedByCustomXml="next"/>
    <w:bookmarkStart w:id="1763" w:name="_Toc443471856" w:displacedByCustomXml="next"/>
    <w:bookmarkEnd w:id="1763" w:displacedByCustomXml="next"/>
    <w:bookmarkStart w:id="1764" w:name="_Toc443555264" w:displacedByCustomXml="next"/>
    <w:bookmarkEnd w:id="1764" w:displacedByCustomXml="next"/>
    <w:bookmarkStart w:id="1765" w:name="_Toc443565360" w:displacedByCustomXml="next"/>
    <w:bookmarkEnd w:id="1765" w:displacedByCustomXml="next"/>
    <w:bookmarkStart w:id="1766" w:name="_Toc443471865" w:displacedByCustomXml="next"/>
    <w:bookmarkEnd w:id="1766" w:displacedByCustomXml="next"/>
    <w:bookmarkStart w:id="1767" w:name="_Toc443555273" w:displacedByCustomXml="next"/>
    <w:bookmarkEnd w:id="1767" w:displacedByCustomXml="next"/>
    <w:bookmarkStart w:id="1768" w:name="_Toc443565369" w:displacedByCustomXml="next"/>
    <w:bookmarkEnd w:id="1768" w:displacedByCustomXml="next"/>
    <w:bookmarkStart w:id="1769" w:name="_Toc443471874" w:displacedByCustomXml="next"/>
    <w:bookmarkEnd w:id="1769" w:displacedByCustomXml="next"/>
    <w:bookmarkStart w:id="1770" w:name="_Toc443555282" w:displacedByCustomXml="next"/>
    <w:bookmarkEnd w:id="1770" w:displacedByCustomXml="next"/>
    <w:bookmarkStart w:id="1771" w:name="_Toc443565378" w:displacedByCustomXml="next"/>
    <w:bookmarkEnd w:id="1771" w:displacedByCustomXml="next"/>
    <w:bookmarkStart w:id="1772" w:name="_Toc443471883" w:displacedByCustomXml="next"/>
    <w:bookmarkEnd w:id="1772" w:displacedByCustomXml="next"/>
    <w:bookmarkStart w:id="1773" w:name="_Toc443555291" w:displacedByCustomXml="next"/>
    <w:bookmarkEnd w:id="1773" w:displacedByCustomXml="next"/>
    <w:bookmarkStart w:id="1774" w:name="_Toc443565387" w:displacedByCustomXml="next"/>
    <w:bookmarkEnd w:id="1774" w:displacedByCustomXml="next"/>
    <w:bookmarkStart w:id="1775" w:name="_Toc443471892" w:displacedByCustomXml="next"/>
    <w:bookmarkEnd w:id="1775" w:displacedByCustomXml="next"/>
    <w:bookmarkStart w:id="1776" w:name="_Toc443555300" w:displacedByCustomXml="next"/>
    <w:bookmarkEnd w:id="1776" w:displacedByCustomXml="next"/>
    <w:bookmarkStart w:id="1777" w:name="_Toc443565396" w:displacedByCustomXml="next"/>
    <w:bookmarkEnd w:id="1777" w:displacedByCustomXml="next"/>
    <w:bookmarkStart w:id="1778" w:name="_Toc443471901" w:displacedByCustomXml="next"/>
    <w:bookmarkEnd w:id="1778" w:displacedByCustomXml="next"/>
    <w:bookmarkStart w:id="1779" w:name="_Toc443555309" w:displacedByCustomXml="next"/>
    <w:bookmarkEnd w:id="1779" w:displacedByCustomXml="next"/>
    <w:bookmarkStart w:id="1780" w:name="_Toc443565405" w:displacedByCustomXml="next"/>
    <w:bookmarkEnd w:id="1780" w:displacedByCustomXml="next"/>
    <w:bookmarkStart w:id="1781" w:name="_Toc443471910" w:displacedByCustomXml="next"/>
    <w:bookmarkEnd w:id="1781" w:displacedByCustomXml="next"/>
    <w:bookmarkStart w:id="1782" w:name="_Toc443555318" w:displacedByCustomXml="next"/>
    <w:bookmarkEnd w:id="1782" w:displacedByCustomXml="next"/>
    <w:bookmarkStart w:id="1783" w:name="_Toc443565414" w:displacedByCustomXml="next"/>
    <w:bookmarkEnd w:id="1783" w:displacedByCustomXml="next"/>
    <w:bookmarkStart w:id="1784" w:name="_Toc443471919" w:displacedByCustomXml="next"/>
    <w:bookmarkEnd w:id="1784" w:displacedByCustomXml="next"/>
    <w:bookmarkStart w:id="1785" w:name="_Toc443555327" w:displacedByCustomXml="next"/>
    <w:bookmarkEnd w:id="1785" w:displacedByCustomXml="next"/>
    <w:bookmarkStart w:id="1786" w:name="_Toc443565423" w:displacedByCustomXml="next"/>
    <w:bookmarkEnd w:id="1786" w:displacedByCustomXml="next"/>
    <w:bookmarkStart w:id="1787" w:name="_Toc443471928" w:displacedByCustomXml="next"/>
    <w:bookmarkEnd w:id="1787" w:displacedByCustomXml="next"/>
    <w:bookmarkStart w:id="1788" w:name="_Toc443555336" w:displacedByCustomXml="next"/>
    <w:bookmarkEnd w:id="1788" w:displacedByCustomXml="next"/>
    <w:bookmarkStart w:id="1789" w:name="_Toc443565432" w:displacedByCustomXml="next"/>
    <w:bookmarkEnd w:id="1789" w:displacedByCustomXml="next"/>
    <w:bookmarkStart w:id="1790" w:name="_Toc443471937" w:displacedByCustomXml="next"/>
    <w:bookmarkEnd w:id="1790" w:displacedByCustomXml="next"/>
    <w:bookmarkStart w:id="1791" w:name="_Toc443555345" w:displacedByCustomXml="next"/>
    <w:bookmarkEnd w:id="1791" w:displacedByCustomXml="next"/>
    <w:bookmarkStart w:id="1792" w:name="_Toc443565441" w:displacedByCustomXml="next"/>
    <w:bookmarkEnd w:id="1792" w:displacedByCustomXml="next"/>
    <w:bookmarkStart w:id="1793" w:name="_Toc443471946" w:displacedByCustomXml="next"/>
    <w:bookmarkEnd w:id="1793" w:displacedByCustomXml="next"/>
    <w:bookmarkStart w:id="1794" w:name="_Toc443555354" w:displacedByCustomXml="next"/>
    <w:bookmarkEnd w:id="1794" w:displacedByCustomXml="next"/>
    <w:bookmarkStart w:id="1795" w:name="_Toc443565450" w:displacedByCustomXml="next"/>
    <w:bookmarkEnd w:id="1795" w:displacedByCustomXml="next"/>
    <w:bookmarkStart w:id="1796" w:name="_Toc443471955" w:displacedByCustomXml="next"/>
    <w:bookmarkEnd w:id="1796" w:displacedByCustomXml="next"/>
    <w:bookmarkStart w:id="1797" w:name="_Toc443555363" w:displacedByCustomXml="next"/>
    <w:bookmarkEnd w:id="1797" w:displacedByCustomXml="next"/>
    <w:bookmarkStart w:id="1798" w:name="_Toc443565459" w:displacedByCustomXml="next"/>
    <w:bookmarkEnd w:id="1798" w:displacedByCustomXml="next"/>
    <w:bookmarkStart w:id="1799" w:name="_Toc443471964" w:displacedByCustomXml="next"/>
    <w:bookmarkEnd w:id="1799" w:displacedByCustomXml="next"/>
    <w:bookmarkStart w:id="1800" w:name="_Toc443555372" w:displacedByCustomXml="next"/>
    <w:bookmarkEnd w:id="1800" w:displacedByCustomXml="next"/>
    <w:bookmarkStart w:id="1801" w:name="_Toc443565468" w:displacedByCustomXml="next"/>
    <w:bookmarkEnd w:id="1801" w:displacedByCustomXml="next"/>
    <w:bookmarkStart w:id="1802" w:name="_Toc443471973" w:displacedByCustomXml="next"/>
    <w:bookmarkEnd w:id="1802" w:displacedByCustomXml="next"/>
    <w:bookmarkStart w:id="1803" w:name="_Toc443555381" w:displacedByCustomXml="next"/>
    <w:bookmarkEnd w:id="1803" w:displacedByCustomXml="next"/>
    <w:bookmarkStart w:id="1804" w:name="_Toc443565477" w:displacedByCustomXml="next"/>
    <w:bookmarkEnd w:id="1804" w:displacedByCustomXml="next"/>
    <w:bookmarkStart w:id="1805" w:name="_Toc443471982" w:displacedByCustomXml="next"/>
    <w:bookmarkEnd w:id="1805" w:displacedByCustomXml="next"/>
    <w:bookmarkStart w:id="1806" w:name="_Toc443555390" w:displacedByCustomXml="next"/>
    <w:bookmarkEnd w:id="1806" w:displacedByCustomXml="next"/>
    <w:bookmarkStart w:id="1807" w:name="_Toc443565486" w:displacedByCustomXml="next"/>
    <w:bookmarkEnd w:id="1807" w:displacedByCustomXml="next"/>
    <w:bookmarkStart w:id="1808" w:name="_Toc443471991" w:displacedByCustomXml="next"/>
    <w:bookmarkEnd w:id="1808" w:displacedByCustomXml="next"/>
    <w:bookmarkStart w:id="1809" w:name="_Toc443555399" w:displacedByCustomXml="next"/>
    <w:bookmarkEnd w:id="1809" w:displacedByCustomXml="next"/>
    <w:bookmarkStart w:id="1810" w:name="_Toc443565495" w:displacedByCustomXml="next"/>
    <w:bookmarkEnd w:id="1810" w:displacedByCustomXml="next"/>
    <w:bookmarkStart w:id="1811" w:name="_Toc443472000" w:displacedByCustomXml="next"/>
    <w:bookmarkEnd w:id="1811" w:displacedByCustomXml="next"/>
    <w:bookmarkStart w:id="1812" w:name="_Toc443555408" w:displacedByCustomXml="next"/>
    <w:bookmarkEnd w:id="1812" w:displacedByCustomXml="next"/>
    <w:bookmarkStart w:id="1813" w:name="_Toc443565504" w:displacedByCustomXml="next"/>
    <w:bookmarkEnd w:id="1813" w:displacedByCustomXml="next"/>
    <w:bookmarkStart w:id="1814" w:name="_Toc443472009" w:displacedByCustomXml="next"/>
    <w:bookmarkEnd w:id="1814" w:displacedByCustomXml="next"/>
    <w:bookmarkStart w:id="1815" w:name="_Toc443555417" w:displacedByCustomXml="next"/>
    <w:bookmarkEnd w:id="1815" w:displacedByCustomXml="next"/>
    <w:bookmarkStart w:id="1816" w:name="_Toc443565513" w:displacedByCustomXml="next"/>
    <w:bookmarkEnd w:id="1816" w:displacedByCustomXml="next"/>
    <w:bookmarkStart w:id="1817" w:name="_Toc443472018" w:displacedByCustomXml="next"/>
    <w:bookmarkEnd w:id="1817" w:displacedByCustomXml="next"/>
    <w:bookmarkStart w:id="1818" w:name="_Toc443555426" w:displacedByCustomXml="next"/>
    <w:bookmarkEnd w:id="1818" w:displacedByCustomXml="next"/>
    <w:bookmarkStart w:id="1819" w:name="_Toc443565522" w:displacedByCustomXml="next"/>
    <w:bookmarkEnd w:id="1819" w:displacedByCustomXml="next"/>
    <w:bookmarkStart w:id="1820" w:name="_Toc443472027" w:displacedByCustomXml="next"/>
    <w:bookmarkEnd w:id="1820" w:displacedByCustomXml="next"/>
    <w:bookmarkStart w:id="1821" w:name="_Toc443555435" w:displacedByCustomXml="next"/>
    <w:bookmarkEnd w:id="1821" w:displacedByCustomXml="next"/>
    <w:bookmarkStart w:id="1822" w:name="_Toc443565531" w:displacedByCustomXml="next"/>
    <w:bookmarkEnd w:id="1822" w:displacedByCustomXml="next"/>
    <w:bookmarkStart w:id="1823" w:name="_Toc443472036" w:displacedByCustomXml="next"/>
    <w:bookmarkEnd w:id="1823" w:displacedByCustomXml="next"/>
    <w:bookmarkStart w:id="1824" w:name="_Toc443555444" w:displacedByCustomXml="next"/>
    <w:bookmarkEnd w:id="1824" w:displacedByCustomXml="next"/>
    <w:bookmarkStart w:id="1825" w:name="_Toc443565540" w:displacedByCustomXml="next"/>
    <w:bookmarkEnd w:id="1825" w:displacedByCustomXml="next"/>
    <w:bookmarkStart w:id="1826" w:name="_Toc443472045" w:displacedByCustomXml="next"/>
    <w:bookmarkEnd w:id="1826" w:displacedByCustomXml="next"/>
    <w:bookmarkStart w:id="1827" w:name="_Toc443555453" w:displacedByCustomXml="next"/>
    <w:bookmarkEnd w:id="1827" w:displacedByCustomXml="next"/>
    <w:bookmarkStart w:id="1828" w:name="_Toc443565549" w:displacedByCustomXml="next"/>
    <w:bookmarkEnd w:id="1828" w:displacedByCustomXml="next"/>
    <w:bookmarkStart w:id="1829" w:name="_Toc443472054" w:displacedByCustomXml="next"/>
    <w:bookmarkEnd w:id="1829" w:displacedByCustomXml="next"/>
    <w:bookmarkStart w:id="1830" w:name="_Toc443555462" w:displacedByCustomXml="next"/>
    <w:bookmarkEnd w:id="1830" w:displacedByCustomXml="next"/>
    <w:bookmarkStart w:id="1831" w:name="_Toc443565558" w:displacedByCustomXml="next"/>
    <w:bookmarkEnd w:id="1831" w:displacedByCustomXml="next"/>
    <w:bookmarkStart w:id="1832" w:name="_Toc443472063" w:displacedByCustomXml="next"/>
    <w:bookmarkEnd w:id="1832" w:displacedByCustomXml="next"/>
    <w:bookmarkStart w:id="1833" w:name="_Toc443555471" w:displacedByCustomXml="next"/>
    <w:bookmarkEnd w:id="1833" w:displacedByCustomXml="next"/>
    <w:bookmarkStart w:id="1834" w:name="_Toc443565567" w:displacedByCustomXml="next"/>
    <w:bookmarkEnd w:id="1834" w:displacedByCustomXml="next"/>
    <w:bookmarkStart w:id="1835" w:name="_Toc443472072" w:displacedByCustomXml="next"/>
    <w:bookmarkEnd w:id="1835" w:displacedByCustomXml="next"/>
    <w:bookmarkStart w:id="1836" w:name="_Toc443555480" w:displacedByCustomXml="next"/>
    <w:bookmarkEnd w:id="1836" w:displacedByCustomXml="next"/>
    <w:bookmarkStart w:id="1837" w:name="_Toc443565576" w:displacedByCustomXml="next"/>
    <w:bookmarkEnd w:id="1837" w:displacedByCustomXml="next"/>
    <w:bookmarkStart w:id="1838" w:name="_Toc443472081" w:displacedByCustomXml="next"/>
    <w:bookmarkEnd w:id="1838" w:displacedByCustomXml="next"/>
    <w:bookmarkStart w:id="1839" w:name="_Toc443555489" w:displacedByCustomXml="next"/>
    <w:bookmarkEnd w:id="1839" w:displacedByCustomXml="next"/>
    <w:bookmarkStart w:id="1840" w:name="_Toc443565585" w:displacedByCustomXml="next"/>
    <w:bookmarkEnd w:id="1840" w:displacedByCustomXml="next"/>
    <w:bookmarkStart w:id="1841" w:name="_Toc443472090" w:displacedByCustomXml="next"/>
    <w:bookmarkEnd w:id="1841" w:displacedByCustomXml="next"/>
    <w:bookmarkStart w:id="1842" w:name="_Toc443555498" w:displacedByCustomXml="next"/>
    <w:bookmarkEnd w:id="1842" w:displacedByCustomXml="next"/>
    <w:bookmarkStart w:id="1843" w:name="_Toc443565594" w:displacedByCustomXml="next"/>
    <w:bookmarkEnd w:id="1843" w:displacedByCustomXml="next"/>
    <w:bookmarkStart w:id="1844" w:name="_Toc443472099" w:displacedByCustomXml="next"/>
    <w:bookmarkEnd w:id="1844" w:displacedByCustomXml="next"/>
    <w:bookmarkStart w:id="1845" w:name="_Toc443555507" w:displacedByCustomXml="next"/>
    <w:bookmarkEnd w:id="1845" w:displacedByCustomXml="next"/>
    <w:bookmarkStart w:id="1846" w:name="_Toc443565603" w:displacedByCustomXml="next"/>
    <w:bookmarkEnd w:id="1846" w:displacedByCustomXml="next"/>
    <w:bookmarkStart w:id="1847" w:name="_Toc443472108" w:displacedByCustomXml="next"/>
    <w:bookmarkEnd w:id="1847" w:displacedByCustomXml="next"/>
    <w:bookmarkStart w:id="1848" w:name="_Toc443555516" w:displacedByCustomXml="next"/>
    <w:bookmarkEnd w:id="1848" w:displacedByCustomXml="next"/>
    <w:bookmarkStart w:id="1849" w:name="_Toc443565612" w:displacedByCustomXml="next"/>
    <w:bookmarkEnd w:id="1849" w:displacedByCustomXml="next"/>
    <w:bookmarkStart w:id="1850" w:name="_Toc443472117" w:displacedByCustomXml="next"/>
    <w:bookmarkEnd w:id="1850" w:displacedByCustomXml="next"/>
    <w:bookmarkStart w:id="1851" w:name="_Toc443555525" w:displacedByCustomXml="next"/>
    <w:bookmarkEnd w:id="1851" w:displacedByCustomXml="next"/>
    <w:bookmarkStart w:id="1852" w:name="_Toc443565621" w:displacedByCustomXml="next"/>
    <w:bookmarkEnd w:id="1852" w:displacedByCustomXml="next"/>
    <w:bookmarkStart w:id="1853" w:name="_Toc443472126" w:displacedByCustomXml="next"/>
    <w:bookmarkEnd w:id="1853" w:displacedByCustomXml="next"/>
    <w:bookmarkStart w:id="1854" w:name="_Toc443555534" w:displacedByCustomXml="next"/>
    <w:bookmarkEnd w:id="1854" w:displacedByCustomXml="next"/>
    <w:bookmarkStart w:id="1855" w:name="_Toc443565630" w:displacedByCustomXml="next"/>
    <w:bookmarkEnd w:id="1855" w:displacedByCustomXml="next"/>
    <w:bookmarkStart w:id="1856" w:name="_Toc443472135" w:displacedByCustomXml="next"/>
    <w:bookmarkEnd w:id="1856" w:displacedByCustomXml="next"/>
    <w:bookmarkStart w:id="1857" w:name="_Toc443555543" w:displacedByCustomXml="next"/>
    <w:bookmarkEnd w:id="1857" w:displacedByCustomXml="next"/>
    <w:bookmarkStart w:id="1858" w:name="_Toc443565639" w:displacedByCustomXml="next"/>
    <w:bookmarkEnd w:id="1858" w:displacedByCustomXml="next"/>
    <w:bookmarkStart w:id="1859" w:name="_Toc443472144" w:displacedByCustomXml="next"/>
    <w:bookmarkEnd w:id="1859" w:displacedByCustomXml="next"/>
    <w:bookmarkStart w:id="1860" w:name="_Toc443555552" w:displacedByCustomXml="next"/>
    <w:bookmarkEnd w:id="1860" w:displacedByCustomXml="next"/>
    <w:bookmarkStart w:id="1861" w:name="_Toc443565648" w:displacedByCustomXml="next"/>
    <w:bookmarkEnd w:id="1861" w:displacedByCustomXml="next"/>
    <w:bookmarkStart w:id="1862" w:name="_Toc443472153" w:displacedByCustomXml="next"/>
    <w:bookmarkEnd w:id="1862" w:displacedByCustomXml="next"/>
    <w:bookmarkStart w:id="1863" w:name="_Toc443555561" w:displacedByCustomXml="next"/>
    <w:bookmarkEnd w:id="1863" w:displacedByCustomXml="next"/>
    <w:bookmarkStart w:id="1864" w:name="_Toc443565657" w:displacedByCustomXml="next"/>
    <w:bookmarkEnd w:id="1864" w:displacedByCustomXml="next"/>
    <w:bookmarkStart w:id="1865" w:name="_Toc443472162" w:displacedByCustomXml="next"/>
    <w:bookmarkEnd w:id="1865" w:displacedByCustomXml="next"/>
    <w:bookmarkStart w:id="1866" w:name="_Toc443555570" w:displacedByCustomXml="next"/>
    <w:bookmarkEnd w:id="1866" w:displacedByCustomXml="next"/>
    <w:bookmarkStart w:id="1867" w:name="_Toc443565666" w:displacedByCustomXml="next"/>
    <w:bookmarkEnd w:id="1867" w:displacedByCustomXml="next"/>
    <w:bookmarkStart w:id="1868" w:name="_Toc443472171" w:displacedByCustomXml="next"/>
    <w:bookmarkEnd w:id="1868" w:displacedByCustomXml="next"/>
    <w:bookmarkStart w:id="1869" w:name="_Toc443555579" w:displacedByCustomXml="next"/>
    <w:bookmarkEnd w:id="1869" w:displacedByCustomXml="next"/>
    <w:bookmarkStart w:id="1870" w:name="_Toc443565675" w:displacedByCustomXml="next"/>
    <w:bookmarkEnd w:id="1870" w:displacedByCustomXml="next"/>
    <w:bookmarkStart w:id="1871" w:name="_Toc443472180" w:displacedByCustomXml="next"/>
    <w:bookmarkEnd w:id="1871" w:displacedByCustomXml="next"/>
    <w:bookmarkStart w:id="1872" w:name="_Toc443555588" w:displacedByCustomXml="next"/>
    <w:bookmarkEnd w:id="1872" w:displacedByCustomXml="next"/>
    <w:bookmarkStart w:id="1873" w:name="_Toc443565684" w:displacedByCustomXml="next"/>
    <w:bookmarkEnd w:id="1873" w:displacedByCustomXml="next"/>
    <w:bookmarkStart w:id="1874" w:name="_Toc443472189" w:displacedByCustomXml="next"/>
    <w:bookmarkEnd w:id="1874" w:displacedByCustomXml="next"/>
    <w:bookmarkStart w:id="1875" w:name="_Toc443555597" w:displacedByCustomXml="next"/>
    <w:bookmarkEnd w:id="1875" w:displacedByCustomXml="next"/>
    <w:bookmarkStart w:id="1876" w:name="_Toc443565693" w:displacedByCustomXml="next"/>
    <w:bookmarkEnd w:id="1876" w:displacedByCustomXml="next"/>
    <w:bookmarkStart w:id="1877" w:name="_Toc443472198" w:displacedByCustomXml="next"/>
    <w:bookmarkEnd w:id="1877" w:displacedByCustomXml="next"/>
    <w:bookmarkStart w:id="1878" w:name="_Toc443555606" w:displacedByCustomXml="next"/>
    <w:bookmarkEnd w:id="1878" w:displacedByCustomXml="next"/>
    <w:bookmarkStart w:id="1879" w:name="_Toc443565702" w:displacedByCustomXml="next"/>
    <w:bookmarkEnd w:id="1879" w:displacedByCustomXml="next"/>
    <w:bookmarkStart w:id="1880" w:name="_Toc443472207" w:displacedByCustomXml="next"/>
    <w:bookmarkEnd w:id="1880" w:displacedByCustomXml="next"/>
    <w:bookmarkStart w:id="1881" w:name="_Toc443555615" w:displacedByCustomXml="next"/>
    <w:bookmarkEnd w:id="1881" w:displacedByCustomXml="next"/>
    <w:bookmarkStart w:id="1882" w:name="_Toc443565711" w:displacedByCustomXml="next"/>
    <w:bookmarkEnd w:id="1882" w:displacedByCustomXml="next"/>
    <w:bookmarkStart w:id="1883" w:name="_Toc443472216" w:displacedByCustomXml="next"/>
    <w:bookmarkEnd w:id="1883" w:displacedByCustomXml="next"/>
    <w:bookmarkStart w:id="1884" w:name="_Toc443555624" w:displacedByCustomXml="next"/>
    <w:bookmarkEnd w:id="1884" w:displacedByCustomXml="next"/>
    <w:bookmarkStart w:id="1885" w:name="_Toc443565720" w:displacedByCustomXml="next"/>
    <w:bookmarkEnd w:id="1885" w:displacedByCustomXml="next"/>
    <w:bookmarkStart w:id="1886" w:name="_Toc443472225" w:displacedByCustomXml="next"/>
    <w:bookmarkEnd w:id="1886" w:displacedByCustomXml="next"/>
    <w:bookmarkStart w:id="1887" w:name="_Toc443555633" w:displacedByCustomXml="next"/>
    <w:bookmarkEnd w:id="1887" w:displacedByCustomXml="next"/>
    <w:bookmarkStart w:id="1888" w:name="_Toc443565729" w:displacedByCustomXml="next"/>
    <w:bookmarkEnd w:id="1888" w:displacedByCustomXml="next"/>
    <w:bookmarkStart w:id="1889" w:name="_Toc443472234" w:displacedByCustomXml="next"/>
    <w:bookmarkEnd w:id="1889" w:displacedByCustomXml="next"/>
    <w:bookmarkStart w:id="1890" w:name="_Toc443555642" w:displacedByCustomXml="next"/>
    <w:bookmarkEnd w:id="1890" w:displacedByCustomXml="next"/>
    <w:bookmarkStart w:id="1891" w:name="_Toc443565738" w:displacedByCustomXml="next"/>
    <w:bookmarkEnd w:id="1891" w:displacedByCustomXml="next"/>
    <w:bookmarkStart w:id="1892" w:name="_Toc443472243" w:displacedByCustomXml="next"/>
    <w:bookmarkEnd w:id="1892" w:displacedByCustomXml="next"/>
    <w:bookmarkStart w:id="1893" w:name="_Toc443555651" w:displacedByCustomXml="next"/>
    <w:bookmarkEnd w:id="1893" w:displacedByCustomXml="next"/>
    <w:bookmarkStart w:id="1894" w:name="_Toc443565747" w:displacedByCustomXml="next"/>
    <w:bookmarkEnd w:id="1894" w:displacedByCustomXml="next"/>
    <w:bookmarkStart w:id="1895" w:name="_Toc443472252" w:displacedByCustomXml="next"/>
    <w:bookmarkEnd w:id="1895" w:displacedByCustomXml="next"/>
    <w:bookmarkStart w:id="1896" w:name="_Toc443555660" w:displacedByCustomXml="next"/>
    <w:bookmarkEnd w:id="1896" w:displacedByCustomXml="next"/>
    <w:bookmarkStart w:id="1897" w:name="_Toc443565756" w:displacedByCustomXml="next"/>
    <w:bookmarkEnd w:id="1897" w:displacedByCustomXml="next"/>
    <w:bookmarkStart w:id="1898" w:name="_Toc443472261" w:displacedByCustomXml="next"/>
    <w:bookmarkEnd w:id="1898" w:displacedByCustomXml="next"/>
    <w:bookmarkStart w:id="1899" w:name="_Toc443555669" w:displacedByCustomXml="next"/>
    <w:bookmarkEnd w:id="1899" w:displacedByCustomXml="next"/>
    <w:bookmarkStart w:id="1900" w:name="_Toc443565765" w:displacedByCustomXml="next"/>
    <w:bookmarkEnd w:id="1900" w:displacedByCustomXml="next"/>
    <w:bookmarkStart w:id="1901" w:name="_Toc443472270" w:displacedByCustomXml="next"/>
    <w:bookmarkEnd w:id="1901" w:displacedByCustomXml="next"/>
    <w:bookmarkStart w:id="1902" w:name="_Toc443555678" w:displacedByCustomXml="next"/>
    <w:bookmarkEnd w:id="1902" w:displacedByCustomXml="next"/>
    <w:bookmarkStart w:id="1903" w:name="_Toc443565774" w:displacedByCustomXml="next"/>
    <w:bookmarkEnd w:id="1903" w:displacedByCustomXml="next"/>
    <w:bookmarkStart w:id="1904" w:name="_Toc443472279" w:displacedByCustomXml="next"/>
    <w:bookmarkEnd w:id="1904" w:displacedByCustomXml="next"/>
    <w:bookmarkStart w:id="1905" w:name="_Toc443555687" w:displacedByCustomXml="next"/>
    <w:bookmarkEnd w:id="1905" w:displacedByCustomXml="next"/>
    <w:bookmarkStart w:id="1906" w:name="_Toc443565783" w:displacedByCustomXml="next"/>
    <w:bookmarkEnd w:id="1906" w:displacedByCustomXml="next"/>
    <w:bookmarkStart w:id="1907" w:name="_Toc443472288" w:displacedByCustomXml="next"/>
    <w:bookmarkEnd w:id="1907" w:displacedByCustomXml="next"/>
    <w:bookmarkStart w:id="1908" w:name="_Toc443555696" w:displacedByCustomXml="next"/>
    <w:bookmarkEnd w:id="1908" w:displacedByCustomXml="next"/>
    <w:bookmarkStart w:id="1909" w:name="_Toc443565792" w:displacedByCustomXml="next"/>
    <w:bookmarkEnd w:id="1909" w:displacedByCustomXml="next"/>
    <w:bookmarkStart w:id="1910" w:name="_Toc443472297" w:displacedByCustomXml="next"/>
    <w:bookmarkEnd w:id="1910" w:displacedByCustomXml="next"/>
    <w:bookmarkStart w:id="1911" w:name="_Toc443555705" w:displacedByCustomXml="next"/>
    <w:bookmarkEnd w:id="1911" w:displacedByCustomXml="next"/>
    <w:bookmarkStart w:id="1912" w:name="_Toc443565801" w:displacedByCustomXml="next"/>
    <w:bookmarkEnd w:id="1912" w:displacedByCustomXml="next"/>
    <w:bookmarkStart w:id="1913" w:name="_Toc443472306" w:displacedByCustomXml="next"/>
    <w:bookmarkEnd w:id="1913" w:displacedByCustomXml="next"/>
    <w:bookmarkStart w:id="1914" w:name="_Toc443555714" w:displacedByCustomXml="next"/>
    <w:bookmarkEnd w:id="1914" w:displacedByCustomXml="next"/>
    <w:bookmarkStart w:id="1915" w:name="_Toc443565810" w:displacedByCustomXml="next"/>
    <w:bookmarkEnd w:id="1915" w:displacedByCustomXml="next"/>
    <w:bookmarkStart w:id="1916" w:name="_Toc443472315" w:displacedByCustomXml="next"/>
    <w:bookmarkEnd w:id="1916" w:displacedByCustomXml="next"/>
    <w:bookmarkStart w:id="1917" w:name="_Toc443555723" w:displacedByCustomXml="next"/>
    <w:bookmarkEnd w:id="1917" w:displacedByCustomXml="next"/>
    <w:bookmarkStart w:id="1918" w:name="_Toc443565819" w:displacedByCustomXml="next"/>
    <w:bookmarkEnd w:id="1918" w:displacedByCustomXml="next"/>
    <w:bookmarkStart w:id="1919" w:name="_Toc443472324" w:displacedByCustomXml="next"/>
    <w:bookmarkEnd w:id="1919" w:displacedByCustomXml="next"/>
    <w:bookmarkStart w:id="1920" w:name="_Toc443555732" w:displacedByCustomXml="next"/>
    <w:bookmarkEnd w:id="1920" w:displacedByCustomXml="next"/>
    <w:bookmarkStart w:id="1921" w:name="_Toc443565828" w:displacedByCustomXml="next"/>
    <w:bookmarkEnd w:id="1921" w:displacedByCustomXml="next"/>
    <w:bookmarkStart w:id="1922" w:name="_Toc443472333" w:displacedByCustomXml="next"/>
    <w:bookmarkEnd w:id="1922" w:displacedByCustomXml="next"/>
    <w:bookmarkStart w:id="1923" w:name="_Toc443555741" w:displacedByCustomXml="next"/>
    <w:bookmarkEnd w:id="1923" w:displacedByCustomXml="next"/>
    <w:bookmarkStart w:id="1924" w:name="_Toc443565837" w:displacedByCustomXml="next"/>
    <w:bookmarkEnd w:id="1924" w:displacedByCustomXml="next"/>
    <w:bookmarkStart w:id="1925" w:name="_Toc443472342" w:displacedByCustomXml="next"/>
    <w:bookmarkEnd w:id="1925" w:displacedByCustomXml="next"/>
    <w:bookmarkStart w:id="1926" w:name="_Toc443555750" w:displacedByCustomXml="next"/>
    <w:bookmarkEnd w:id="1926" w:displacedByCustomXml="next"/>
    <w:bookmarkStart w:id="1927" w:name="_Toc443565846" w:displacedByCustomXml="next"/>
    <w:bookmarkEnd w:id="1927" w:displacedByCustomXml="next"/>
    <w:bookmarkStart w:id="1928" w:name="_Toc443472343" w:displacedByCustomXml="next"/>
    <w:bookmarkEnd w:id="1928" w:displacedByCustomXml="next"/>
    <w:bookmarkStart w:id="1929" w:name="_Toc443555751" w:displacedByCustomXml="next"/>
    <w:bookmarkEnd w:id="1929" w:displacedByCustomXml="next"/>
    <w:bookmarkStart w:id="1930" w:name="_Toc443565847" w:displacedByCustomXml="next"/>
    <w:bookmarkEnd w:id="1930" w:displacedByCustomXml="next"/>
    <w:bookmarkStart w:id="1931" w:name="_Toc443472345" w:displacedByCustomXml="next"/>
    <w:bookmarkEnd w:id="1931" w:displacedByCustomXml="next"/>
    <w:bookmarkStart w:id="1932" w:name="_Toc443555753" w:displacedByCustomXml="next"/>
    <w:bookmarkEnd w:id="1932" w:displacedByCustomXml="next"/>
    <w:bookmarkStart w:id="1933" w:name="_Toc443565849" w:displacedByCustomXml="next"/>
    <w:bookmarkEnd w:id="1933" w:displacedByCustomXml="next"/>
    <w:bookmarkStart w:id="1934" w:name="_Toc443472360" w:displacedByCustomXml="next"/>
    <w:bookmarkEnd w:id="1934" w:displacedByCustomXml="next"/>
    <w:bookmarkStart w:id="1935" w:name="_Toc443555768" w:displacedByCustomXml="next"/>
    <w:bookmarkEnd w:id="1935" w:displacedByCustomXml="next"/>
    <w:bookmarkStart w:id="1936" w:name="_Toc443565864" w:displacedByCustomXml="next"/>
    <w:bookmarkEnd w:id="1936" w:displacedByCustomXml="next"/>
    <w:bookmarkStart w:id="1937" w:name="_Toc443472361" w:displacedByCustomXml="next"/>
    <w:bookmarkEnd w:id="1937" w:displacedByCustomXml="next"/>
    <w:bookmarkStart w:id="1938" w:name="_Toc443555769" w:displacedByCustomXml="next"/>
    <w:bookmarkEnd w:id="1938" w:displacedByCustomXml="next"/>
    <w:bookmarkStart w:id="1939" w:name="_Toc443565865" w:displacedByCustomXml="next"/>
    <w:bookmarkEnd w:id="1939" w:displacedByCustomXml="next"/>
    <w:bookmarkStart w:id="1940" w:name="_Toc443472362" w:displacedByCustomXml="next"/>
    <w:bookmarkEnd w:id="1940" w:displacedByCustomXml="next"/>
    <w:bookmarkStart w:id="1941" w:name="_Toc443555770" w:displacedByCustomXml="next"/>
    <w:bookmarkEnd w:id="1941" w:displacedByCustomXml="next"/>
    <w:bookmarkStart w:id="1942" w:name="_Toc443565866" w:displacedByCustomXml="next"/>
    <w:bookmarkEnd w:id="1942" w:displacedByCustomXml="next"/>
    <w:bookmarkStart w:id="1943" w:name="_Toc443472363" w:displacedByCustomXml="next"/>
    <w:bookmarkEnd w:id="1943" w:displacedByCustomXml="next"/>
    <w:bookmarkStart w:id="1944" w:name="_Toc443555771" w:displacedByCustomXml="next"/>
    <w:bookmarkEnd w:id="1944" w:displacedByCustomXml="next"/>
    <w:bookmarkStart w:id="1945" w:name="_Toc443565867" w:displacedByCustomXml="next"/>
    <w:bookmarkEnd w:id="1945" w:displacedByCustomXml="next"/>
    <w:bookmarkStart w:id="1946" w:name="_Toc443472364" w:displacedByCustomXml="next"/>
    <w:bookmarkEnd w:id="1946" w:displacedByCustomXml="next"/>
    <w:bookmarkStart w:id="1947" w:name="_Toc443555772" w:displacedByCustomXml="next"/>
    <w:bookmarkEnd w:id="1947" w:displacedByCustomXml="next"/>
    <w:bookmarkStart w:id="1948" w:name="_Toc443565868" w:displacedByCustomXml="next"/>
    <w:bookmarkEnd w:id="1948" w:displacedByCustomXml="next"/>
    <w:bookmarkStart w:id="1949" w:name="_Toc443472366" w:displacedByCustomXml="next"/>
    <w:bookmarkEnd w:id="1949" w:displacedByCustomXml="next"/>
    <w:bookmarkStart w:id="1950" w:name="_Toc443555774" w:displacedByCustomXml="next"/>
    <w:bookmarkEnd w:id="1950" w:displacedByCustomXml="next"/>
    <w:bookmarkStart w:id="1951" w:name="_Toc443565870" w:displacedByCustomXml="next"/>
    <w:bookmarkEnd w:id="1951" w:displacedByCustomXml="next"/>
    <w:bookmarkStart w:id="1952" w:name="_Toc443472367" w:displacedByCustomXml="next"/>
    <w:bookmarkEnd w:id="1952" w:displacedByCustomXml="next"/>
    <w:bookmarkStart w:id="1953" w:name="_Toc443555775" w:displacedByCustomXml="next"/>
    <w:bookmarkEnd w:id="1953" w:displacedByCustomXml="next"/>
    <w:bookmarkStart w:id="1954" w:name="_Toc443565871" w:displacedByCustomXml="next"/>
    <w:bookmarkEnd w:id="1954" w:displacedByCustomXml="next"/>
    <w:bookmarkStart w:id="1955" w:name="_Toc443472379" w:displacedByCustomXml="next"/>
    <w:bookmarkEnd w:id="1955" w:displacedByCustomXml="next"/>
    <w:bookmarkStart w:id="1956" w:name="_Toc443555787" w:displacedByCustomXml="next"/>
    <w:bookmarkEnd w:id="1956" w:displacedByCustomXml="next"/>
    <w:bookmarkStart w:id="1957" w:name="_Toc443565883" w:displacedByCustomXml="next"/>
    <w:bookmarkEnd w:id="1957" w:displacedByCustomXml="next"/>
    <w:bookmarkStart w:id="1958" w:name="_Toc443472390" w:displacedByCustomXml="next"/>
    <w:bookmarkEnd w:id="1958" w:displacedByCustomXml="next"/>
    <w:bookmarkStart w:id="1959" w:name="_Toc443555798" w:displacedByCustomXml="next"/>
    <w:bookmarkEnd w:id="1959" w:displacedByCustomXml="next"/>
    <w:bookmarkStart w:id="1960" w:name="_Toc443565894" w:displacedByCustomXml="next"/>
    <w:bookmarkEnd w:id="1960" w:displacedByCustomXml="next"/>
    <w:bookmarkStart w:id="1961" w:name="_Toc443472401" w:displacedByCustomXml="next"/>
    <w:bookmarkEnd w:id="1961" w:displacedByCustomXml="next"/>
    <w:bookmarkStart w:id="1962" w:name="_Toc443555809" w:displacedByCustomXml="next"/>
    <w:bookmarkEnd w:id="1962" w:displacedByCustomXml="next"/>
    <w:bookmarkStart w:id="1963" w:name="_Toc443565905" w:displacedByCustomXml="next"/>
    <w:bookmarkEnd w:id="1963" w:displacedByCustomXml="next"/>
    <w:bookmarkStart w:id="1964" w:name="_Toc443472412" w:displacedByCustomXml="next"/>
    <w:bookmarkEnd w:id="1964" w:displacedByCustomXml="next"/>
    <w:bookmarkStart w:id="1965" w:name="_Toc443555820" w:displacedByCustomXml="next"/>
    <w:bookmarkEnd w:id="1965" w:displacedByCustomXml="next"/>
    <w:bookmarkStart w:id="1966" w:name="_Toc443565916" w:displacedByCustomXml="next"/>
    <w:bookmarkEnd w:id="1966" w:displacedByCustomXml="next"/>
    <w:bookmarkStart w:id="1967" w:name="_Toc443472423" w:displacedByCustomXml="next"/>
    <w:bookmarkEnd w:id="1967" w:displacedByCustomXml="next"/>
    <w:bookmarkStart w:id="1968" w:name="_Toc443555831" w:displacedByCustomXml="next"/>
    <w:bookmarkEnd w:id="1968" w:displacedByCustomXml="next"/>
    <w:bookmarkStart w:id="1969" w:name="_Toc443565927" w:displacedByCustomXml="next"/>
    <w:bookmarkEnd w:id="1969" w:displacedByCustomXml="next"/>
    <w:bookmarkStart w:id="1970" w:name="_Toc443472434" w:displacedByCustomXml="next"/>
    <w:bookmarkEnd w:id="1970" w:displacedByCustomXml="next"/>
    <w:bookmarkStart w:id="1971" w:name="_Toc443555842" w:displacedByCustomXml="next"/>
    <w:bookmarkEnd w:id="1971" w:displacedByCustomXml="next"/>
    <w:bookmarkStart w:id="1972" w:name="_Toc443565938" w:displacedByCustomXml="next"/>
    <w:bookmarkEnd w:id="1972" w:displacedByCustomXml="next"/>
    <w:bookmarkStart w:id="1973" w:name="_Toc443472445" w:displacedByCustomXml="next"/>
    <w:bookmarkEnd w:id="1973" w:displacedByCustomXml="next"/>
    <w:bookmarkStart w:id="1974" w:name="_Toc443555853" w:displacedByCustomXml="next"/>
    <w:bookmarkEnd w:id="1974" w:displacedByCustomXml="next"/>
    <w:bookmarkStart w:id="1975" w:name="_Toc443565949" w:displacedByCustomXml="next"/>
    <w:bookmarkEnd w:id="1975" w:displacedByCustomXml="next"/>
    <w:bookmarkStart w:id="1976" w:name="_Toc443472456" w:displacedByCustomXml="next"/>
    <w:bookmarkEnd w:id="1976" w:displacedByCustomXml="next"/>
    <w:bookmarkStart w:id="1977" w:name="_Toc443555864" w:displacedByCustomXml="next"/>
    <w:bookmarkEnd w:id="1977" w:displacedByCustomXml="next"/>
    <w:bookmarkStart w:id="1978" w:name="_Toc443565960" w:displacedByCustomXml="next"/>
    <w:bookmarkEnd w:id="1978" w:displacedByCustomXml="next"/>
    <w:bookmarkStart w:id="1979" w:name="_Toc443472467" w:displacedByCustomXml="next"/>
    <w:bookmarkEnd w:id="1979" w:displacedByCustomXml="next"/>
    <w:bookmarkStart w:id="1980" w:name="_Toc443555875" w:displacedByCustomXml="next"/>
    <w:bookmarkEnd w:id="1980" w:displacedByCustomXml="next"/>
    <w:bookmarkStart w:id="1981" w:name="_Toc443565971" w:displacedByCustomXml="next"/>
    <w:bookmarkEnd w:id="1981" w:displacedByCustomXml="next"/>
    <w:bookmarkStart w:id="1982" w:name="_Toc443472478" w:displacedByCustomXml="next"/>
    <w:bookmarkEnd w:id="1982" w:displacedByCustomXml="next"/>
    <w:bookmarkStart w:id="1983" w:name="_Toc443555886" w:displacedByCustomXml="next"/>
    <w:bookmarkEnd w:id="1983" w:displacedByCustomXml="next"/>
    <w:bookmarkStart w:id="1984" w:name="_Toc443565982" w:displacedByCustomXml="next"/>
    <w:bookmarkEnd w:id="1984" w:displacedByCustomXml="next"/>
    <w:bookmarkStart w:id="1985" w:name="_Toc443472489" w:displacedByCustomXml="next"/>
    <w:bookmarkEnd w:id="1985" w:displacedByCustomXml="next"/>
    <w:bookmarkStart w:id="1986" w:name="_Toc443555897" w:displacedByCustomXml="next"/>
    <w:bookmarkEnd w:id="1986" w:displacedByCustomXml="next"/>
    <w:bookmarkStart w:id="1987" w:name="_Toc443565993" w:displacedByCustomXml="next"/>
    <w:bookmarkEnd w:id="1987" w:displacedByCustomXml="next"/>
    <w:bookmarkStart w:id="1988" w:name="_Toc443472500" w:displacedByCustomXml="next"/>
    <w:bookmarkEnd w:id="1988" w:displacedByCustomXml="next"/>
    <w:bookmarkStart w:id="1989" w:name="_Toc443555908" w:displacedByCustomXml="next"/>
    <w:bookmarkEnd w:id="1989" w:displacedByCustomXml="next"/>
    <w:bookmarkStart w:id="1990" w:name="_Toc443566004" w:displacedByCustomXml="next"/>
    <w:bookmarkEnd w:id="1990" w:displacedByCustomXml="next"/>
    <w:bookmarkStart w:id="1991" w:name="_Toc443472511" w:displacedByCustomXml="next"/>
    <w:bookmarkEnd w:id="1991" w:displacedByCustomXml="next"/>
    <w:bookmarkStart w:id="1992" w:name="_Toc443555919" w:displacedByCustomXml="next"/>
    <w:bookmarkEnd w:id="1992" w:displacedByCustomXml="next"/>
    <w:bookmarkStart w:id="1993" w:name="_Toc443566015" w:displacedByCustomXml="next"/>
    <w:bookmarkEnd w:id="1993" w:displacedByCustomXml="next"/>
    <w:bookmarkStart w:id="1994" w:name="_Toc443472522" w:displacedByCustomXml="next"/>
    <w:bookmarkEnd w:id="1994" w:displacedByCustomXml="next"/>
    <w:bookmarkStart w:id="1995" w:name="_Toc443555930" w:displacedByCustomXml="next"/>
    <w:bookmarkEnd w:id="1995" w:displacedByCustomXml="next"/>
    <w:bookmarkStart w:id="1996" w:name="_Toc443566026" w:displacedByCustomXml="next"/>
    <w:bookmarkEnd w:id="1996" w:displacedByCustomXml="next"/>
    <w:bookmarkStart w:id="1997" w:name="_Toc443472533" w:displacedByCustomXml="next"/>
    <w:bookmarkEnd w:id="1997" w:displacedByCustomXml="next"/>
    <w:bookmarkStart w:id="1998" w:name="_Toc443555941" w:displacedByCustomXml="next"/>
    <w:bookmarkEnd w:id="1998" w:displacedByCustomXml="next"/>
    <w:bookmarkStart w:id="1999" w:name="_Toc443566037" w:displacedByCustomXml="next"/>
    <w:bookmarkEnd w:id="1999" w:displacedByCustomXml="next"/>
    <w:bookmarkStart w:id="2000" w:name="_Toc443472544" w:displacedByCustomXml="next"/>
    <w:bookmarkEnd w:id="2000" w:displacedByCustomXml="next"/>
    <w:bookmarkStart w:id="2001" w:name="_Toc443555952" w:displacedByCustomXml="next"/>
    <w:bookmarkEnd w:id="2001" w:displacedByCustomXml="next"/>
    <w:bookmarkStart w:id="2002" w:name="_Toc443566048" w:displacedByCustomXml="next"/>
    <w:bookmarkEnd w:id="2002" w:displacedByCustomXml="next"/>
    <w:bookmarkStart w:id="2003" w:name="_Toc443472555" w:displacedByCustomXml="next"/>
    <w:bookmarkEnd w:id="2003" w:displacedByCustomXml="next"/>
    <w:bookmarkStart w:id="2004" w:name="_Toc443555963" w:displacedByCustomXml="next"/>
    <w:bookmarkEnd w:id="2004" w:displacedByCustomXml="next"/>
    <w:bookmarkStart w:id="2005" w:name="_Toc443566059" w:displacedByCustomXml="next"/>
    <w:bookmarkEnd w:id="2005" w:displacedByCustomXml="next"/>
    <w:bookmarkStart w:id="2006" w:name="_Toc443472566" w:displacedByCustomXml="next"/>
    <w:bookmarkEnd w:id="2006" w:displacedByCustomXml="next"/>
    <w:bookmarkStart w:id="2007" w:name="_Toc443555974" w:displacedByCustomXml="next"/>
    <w:bookmarkEnd w:id="2007" w:displacedByCustomXml="next"/>
    <w:bookmarkStart w:id="2008" w:name="_Toc443566070" w:displacedByCustomXml="next"/>
    <w:bookmarkEnd w:id="2008" w:displacedByCustomXml="next"/>
    <w:bookmarkStart w:id="2009" w:name="_Toc443472577" w:displacedByCustomXml="next"/>
    <w:bookmarkEnd w:id="2009" w:displacedByCustomXml="next"/>
    <w:bookmarkStart w:id="2010" w:name="_Toc443555985" w:displacedByCustomXml="next"/>
    <w:bookmarkEnd w:id="2010" w:displacedByCustomXml="next"/>
    <w:bookmarkStart w:id="2011" w:name="_Toc443566081" w:displacedByCustomXml="next"/>
    <w:bookmarkEnd w:id="2011" w:displacedByCustomXml="next"/>
    <w:bookmarkStart w:id="2012" w:name="_Toc443472588" w:displacedByCustomXml="next"/>
    <w:bookmarkEnd w:id="2012" w:displacedByCustomXml="next"/>
    <w:bookmarkStart w:id="2013" w:name="_Toc443555996" w:displacedByCustomXml="next"/>
    <w:bookmarkEnd w:id="2013" w:displacedByCustomXml="next"/>
    <w:bookmarkStart w:id="2014" w:name="_Toc443566092" w:displacedByCustomXml="next"/>
    <w:bookmarkEnd w:id="2014" w:displacedByCustomXml="next"/>
    <w:bookmarkStart w:id="2015" w:name="_Toc443472599" w:displacedByCustomXml="next"/>
    <w:bookmarkEnd w:id="2015" w:displacedByCustomXml="next"/>
    <w:bookmarkStart w:id="2016" w:name="_Toc443556007" w:displacedByCustomXml="next"/>
    <w:bookmarkEnd w:id="2016" w:displacedByCustomXml="next"/>
    <w:bookmarkStart w:id="2017" w:name="_Toc443566103" w:displacedByCustomXml="next"/>
    <w:bookmarkEnd w:id="2017" w:displacedByCustomXml="next"/>
    <w:bookmarkStart w:id="2018" w:name="_Toc443472610" w:displacedByCustomXml="next"/>
    <w:bookmarkEnd w:id="2018" w:displacedByCustomXml="next"/>
    <w:bookmarkStart w:id="2019" w:name="_Toc443556018" w:displacedByCustomXml="next"/>
    <w:bookmarkEnd w:id="2019" w:displacedByCustomXml="next"/>
    <w:bookmarkStart w:id="2020" w:name="_Toc443566114" w:displacedByCustomXml="next"/>
    <w:bookmarkEnd w:id="2020" w:displacedByCustomXml="next"/>
    <w:bookmarkStart w:id="2021" w:name="_Toc443472615" w:displacedByCustomXml="next"/>
    <w:bookmarkEnd w:id="2021" w:displacedByCustomXml="next"/>
    <w:bookmarkStart w:id="2022" w:name="_Toc443556023" w:displacedByCustomXml="next"/>
    <w:bookmarkEnd w:id="2022" w:displacedByCustomXml="next"/>
    <w:bookmarkStart w:id="2023" w:name="_Toc443566119" w:displacedByCustomXml="next"/>
    <w:bookmarkEnd w:id="2023" w:displacedByCustomXml="next"/>
    <w:bookmarkStart w:id="2024" w:name="_Toc443472620" w:displacedByCustomXml="next"/>
    <w:bookmarkEnd w:id="2024" w:displacedByCustomXml="next"/>
    <w:bookmarkStart w:id="2025" w:name="_Toc443556028" w:displacedByCustomXml="next"/>
    <w:bookmarkEnd w:id="2025" w:displacedByCustomXml="next"/>
    <w:bookmarkStart w:id="2026" w:name="_Toc443566124" w:displacedByCustomXml="next"/>
    <w:bookmarkEnd w:id="2026" w:displacedByCustomXml="next"/>
    <w:bookmarkStart w:id="2027" w:name="_Toc443472625" w:displacedByCustomXml="next"/>
    <w:bookmarkEnd w:id="2027" w:displacedByCustomXml="next"/>
    <w:bookmarkStart w:id="2028" w:name="_Toc443556033" w:displacedByCustomXml="next"/>
    <w:bookmarkEnd w:id="2028" w:displacedByCustomXml="next"/>
    <w:bookmarkStart w:id="2029" w:name="_Toc443566129" w:displacedByCustomXml="next"/>
    <w:bookmarkEnd w:id="2029" w:displacedByCustomXml="next"/>
    <w:bookmarkStart w:id="2030" w:name="_Toc443472630" w:displacedByCustomXml="next"/>
    <w:bookmarkEnd w:id="2030" w:displacedByCustomXml="next"/>
    <w:bookmarkStart w:id="2031" w:name="_Toc443556038" w:displacedByCustomXml="next"/>
    <w:bookmarkEnd w:id="2031" w:displacedByCustomXml="next"/>
    <w:bookmarkStart w:id="2032" w:name="_Toc443566134" w:displacedByCustomXml="next"/>
    <w:bookmarkEnd w:id="2032" w:displacedByCustomXml="next"/>
    <w:bookmarkStart w:id="2033" w:name="_Toc443472635" w:displacedByCustomXml="next"/>
    <w:bookmarkEnd w:id="2033" w:displacedByCustomXml="next"/>
    <w:bookmarkStart w:id="2034" w:name="_Toc443556043" w:displacedByCustomXml="next"/>
    <w:bookmarkEnd w:id="2034" w:displacedByCustomXml="next"/>
    <w:bookmarkStart w:id="2035" w:name="_Toc443566139" w:displacedByCustomXml="next"/>
    <w:bookmarkEnd w:id="2035" w:displacedByCustomXml="next"/>
    <w:bookmarkStart w:id="2036" w:name="_Toc443472640" w:displacedByCustomXml="next"/>
    <w:bookmarkEnd w:id="2036" w:displacedByCustomXml="next"/>
    <w:bookmarkStart w:id="2037" w:name="_Toc443556048" w:displacedByCustomXml="next"/>
    <w:bookmarkEnd w:id="2037" w:displacedByCustomXml="next"/>
    <w:bookmarkStart w:id="2038" w:name="_Toc443566144" w:displacedByCustomXml="next"/>
    <w:bookmarkEnd w:id="2038" w:displacedByCustomXml="next"/>
    <w:bookmarkStart w:id="2039" w:name="_Toc443472645" w:displacedByCustomXml="next"/>
    <w:bookmarkEnd w:id="2039" w:displacedByCustomXml="next"/>
    <w:bookmarkStart w:id="2040" w:name="_Toc443556053" w:displacedByCustomXml="next"/>
    <w:bookmarkEnd w:id="2040" w:displacedByCustomXml="next"/>
    <w:bookmarkStart w:id="2041" w:name="_Toc443566149" w:displacedByCustomXml="next"/>
    <w:bookmarkEnd w:id="2041" w:displacedByCustomXml="next"/>
    <w:bookmarkStart w:id="2042" w:name="_Toc443472650" w:displacedByCustomXml="next"/>
    <w:bookmarkEnd w:id="2042" w:displacedByCustomXml="next"/>
    <w:bookmarkStart w:id="2043" w:name="_Toc443556058" w:displacedByCustomXml="next"/>
    <w:bookmarkEnd w:id="2043" w:displacedByCustomXml="next"/>
    <w:bookmarkStart w:id="2044" w:name="_Toc443566154" w:displacedByCustomXml="next"/>
    <w:bookmarkEnd w:id="2044" w:displacedByCustomXml="next"/>
    <w:bookmarkStart w:id="2045" w:name="_Toc443472655" w:displacedByCustomXml="next"/>
    <w:bookmarkEnd w:id="2045" w:displacedByCustomXml="next"/>
    <w:bookmarkStart w:id="2046" w:name="_Toc443556063" w:displacedByCustomXml="next"/>
    <w:bookmarkEnd w:id="2046" w:displacedByCustomXml="next"/>
    <w:bookmarkStart w:id="2047" w:name="_Toc443566159" w:displacedByCustomXml="next"/>
    <w:bookmarkEnd w:id="2047" w:displacedByCustomXml="next"/>
    <w:bookmarkStart w:id="2048" w:name="_Toc443472660" w:displacedByCustomXml="next"/>
    <w:bookmarkEnd w:id="2048" w:displacedByCustomXml="next"/>
    <w:bookmarkStart w:id="2049" w:name="_Toc443556068" w:displacedByCustomXml="next"/>
    <w:bookmarkEnd w:id="2049" w:displacedByCustomXml="next"/>
    <w:bookmarkStart w:id="2050" w:name="_Toc443566164" w:displacedByCustomXml="next"/>
    <w:bookmarkEnd w:id="2050" w:displacedByCustomXml="next"/>
    <w:bookmarkStart w:id="2051" w:name="_Toc443472665" w:displacedByCustomXml="next"/>
    <w:bookmarkEnd w:id="2051" w:displacedByCustomXml="next"/>
    <w:bookmarkStart w:id="2052" w:name="_Toc443556073" w:displacedByCustomXml="next"/>
    <w:bookmarkEnd w:id="2052" w:displacedByCustomXml="next"/>
    <w:bookmarkStart w:id="2053" w:name="_Toc443566169" w:displacedByCustomXml="next"/>
    <w:bookmarkEnd w:id="2053" w:displacedByCustomXml="next"/>
    <w:bookmarkStart w:id="2054" w:name="_Toc443472670" w:displacedByCustomXml="next"/>
    <w:bookmarkEnd w:id="2054" w:displacedByCustomXml="next"/>
    <w:bookmarkStart w:id="2055" w:name="_Toc443556078" w:displacedByCustomXml="next"/>
    <w:bookmarkEnd w:id="2055" w:displacedByCustomXml="next"/>
    <w:bookmarkStart w:id="2056" w:name="_Toc443566174" w:displacedByCustomXml="next"/>
    <w:bookmarkEnd w:id="2056" w:displacedByCustomXml="next"/>
    <w:bookmarkStart w:id="2057" w:name="_Toc443472675" w:displacedByCustomXml="next"/>
    <w:bookmarkEnd w:id="2057" w:displacedByCustomXml="next"/>
    <w:bookmarkStart w:id="2058" w:name="_Toc443556083" w:displacedByCustomXml="next"/>
    <w:bookmarkEnd w:id="2058" w:displacedByCustomXml="next"/>
    <w:bookmarkStart w:id="2059" w:name="_Toc443566179" w:displacedByCustomXml="next"/>
    <w:bookmarkEnd w:id="2059" w:displacedByCustomXml="next"/>
    <w:bookmarkStart w:id="2060" w:name="_Toc443472680" w:displacedByCustomXml="next"/>
    <w:bookmarkEnd w:id="2060" w:displacedByCustomXml="next"/>
    <w:bookmarkStart w:id="2061" w:name="_Toc443556088" w:displacedByCustomXml="next"/>
    <w:bookmarkEnd w:id="2061" w:displacedByCustomXml="next"/>
    <w:bookmarkStart w:id="2062" w:name="_Toc443566184" w:displacedByCustomXml="next"/>
    <w:bookmarkEnd w:id="2062" w:displacedByCustomXml="next"/>
    <w:bookmarkStart w:id="2063" w:name="_Toc443472685" w:displacedByCustomXml="next"/>
    <w:bookmarkEnd w:id="2063" w:displacedByCustomXml="next"/>
    <w:bookmarkStart w:id="2064" w:name="_Toc443556093" w:displacedByCustomXml="next"/>
    <w:bookmarkEnd w:id="2064" w:displacedByCustomXml="next"/>
    <w:bookmarkStart w:id="2065" w:name="_Toc443566189" w:displacedByCustomXml="next"/>
    <w:bookmarkEnd w:id="2065" w:displacedByCustomXml="next"/>
    <w:bookmarkStart w:id="2066" w:name="_Toc443472690" w:displacedByCustomXml="next"/>
    <w:bookmarkEnd w:id="2066" w:displacedByCustomXml="next"/>
    <w:bookmarkStart w:id="2067" w:name="_Toc443556098" w:displacedByCustomXml="next"/>
    <w:bookmarkEnd w:id="2067" w:displacedByCustomXml="next"/>
    <w:bookmarkStart w:id="2068" w:name="_Toc443566194" w:displacedByCustomXml="next"/>
    <w:bookmarkEnd w:id="2068" w:displacedByCustomXml="next"/>
    <w:bookmarkStart w:id="2069" w:name="_Toc443472695" w:displacedByCustomXml="next"/>
    <w:bookmarkEnd w:id="2069" w:displacedByCustomXml="next"/>
    <w:bookmarkStart w:id="2070" w:name="_Toc443556103" w:displacedByCustomXml="next"/>
    <w:bookmarkEnd w:id="2070" w:displacedByCustomXml="next"/>
    <w:bookmarkStart w:id="2071" w:name="_Toc443566199" w:displacedByCustomXml="next"/>
    <w:bookmarkEnd w:id="2071" w:displacedByCustomXml="next"/>
    <w:bookmarkStart w:id="2072" w:name="_Toc443472700" w:displacedByCustomXml="next"/>
    <w:bookmarkEnd w:id="2072" w:displacedByCustomXml="next"/>
    <w:bookmarkStart w:id="2073" w:name="_Toc443556108" w:displacedByCustomXml="next"/>
    <w:bookmarkEnd w:id="2073" w:displacedByCustomXml="next"/>
    <w:bookmarkStart w:id="2074" w:name="_Toc443566204" w:displacedByCustomXml="next"/>
    <w:bookmarkEnd w:id="2074" w:displacedByCustomXml="next"/>
    <w:sdt>
      <w:sdtPr>
        <w:rPr>
          <w:rFonts w:cs="Times New Roman"/>
          <w:b/>
          <w:caps/>
          <w:lang w:eastAsia="ru-RU"/>
        </w:rPr>
        <w:id w:val="-1949758352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0A36E964" w14:textId="77777777" w:rsidR="000D6760" w:rsidRPr="00ED371A" w:rsidRDefault="000D6760" w:rsidP="00ED371A">
          <w:pPr>
            <w:pStyle w:val="affffff2"/>
            <w:ind w:firstLine="142"/>
            <w:jc w:val="center"/>
            <w:rPr>
              <w:b/>
              <w:sz w:val="32"/>
            </w:rPr>
          </w:pPr>
          <w:r w:rsidRPr="00ED371A">
            <w:rPr>
              <w:b/>
              <w:sz w:val="32"/>
            </w:rPr>
            <w:t>Оглавление</w:t>
          </w:r>
        </w:p>
        <w:p w14:paraId="37530F67" w14:textId="1977F03B" w:rsidR="00016828" w:rsidRDefault="00ED371A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b/>
              <w:bCs w:val="0"/>
              <w:caps w:val="0"/>
            </w:rPr>
            <w:fldChar w:fldCharType="begin"/>
          </w:r>
          <w:r>
            <w:rPr>
              <w:b/>
              <w:bCs w:val="0"/>
              <w:caps w:val="0"/>
            </w:rPr>
            <w:instrText xml:space="preserve"> TOC \o "1-1" \h \z \u </w:instrText>
          </w:r>
          <w:r>
            <w:rPr>
              <w:b/>
              <w:bCs w:val="0"/>
              <w:caps w:val="0"/>
            </w:rPr>
            <w:fldChar w:fldCharType="separate"/>
          </w:r>
          <w:hyperlink w:anchor="_Toc138280431" w:history="1">
            <w:r w:rsidR="00016828" w:rsidRPr="0062053E">
              <w:rPr>
                <w:rStyle w:val="aff8"/>
                <w:noProof/>
              </w:rPr>
              <w:t>1</w:t>
            </w:r>
            <w:r w:rsidR="00016828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016828" w:rsidRPr="0062053E">
              <w:rPr>
                <w:rStyle w:val="aff8"/>
                <w:noProof/>
              </w:rPr>
              <w:t>ВВедение</w:t>
            </w:r>
            <w:r w:rsidR="00016828">
              <w:rPr>
                <w:noProof/>
                <w:webHidden/>
              </w:rPr>
              <w:tab/>
            </w:r>
            <w:r w:rsidR="00016828">
              <w:rPr>
                <w:noProof/>
                <w:webHidden/>
              </w:rPr>
              <w:fldChar w:fldCharType="begin"/>
            </w:r>
            <w:r w:rsidR="00016828">
              <w:rPr>
                <w:noProof/>
                <w:webHidden/>
              </w:rPr>
              <w:instrText xml:space="preserve"> PAGEREF _Toc138280431 \h </w:instrText>
            </w:r>
            <w:r w:rsidR="00016828">
              <w:rPr>
                <w:noProof/>
                <w:webHidden/>
              </w:rPr>
            </w:r>
            <w:r w:rsidR="00016828">
              <w:rPr>
                <w:noProof/>
                <w:webHidden/>
              </w:rPr>
              <w:fldChar w:fldCharType="separate"/>
            </w:r>
            <w:r w:rsidR="00016828">
              <w:rPr>
                <w:noProof/>
                <w:webHidden/>
              </w:rPr>
              <w:t>3</w:t>
            </w:r>
            <w:r w:rsidR="00016828">
              <w:rPr>
                <w:noProof/>
                <w:webHidden/>
              </w:rPr>
              <w:fldChar w:fldCharType="end"/>
            </w:r>
          </w:hyperlink>
        </w:p>
        <w:p w14:paraId="0882BFDB" w14:textId="47278205" w:rsidR="00016828" w:rsidRDefault="00371F69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8280432" w:history="1">
            <w:r w:rsidR="00016828" w:rsidRPr="0062053E">
              <w:rPr>
                <w:rStyle w:val="aff8"/>
                <w:noProof/>
              </w:rPr>
              <w:t>2</w:t>
            </w:r>
            <w:r w:rsidR="00016828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016828" w:rsidRPr="0062053E">
              <w:rPr>
                <w:rStyle w:val="aff8"/>
                <w:noProof/>
              </w:rPr>
              <w:t>Анализ работы базового регулирования</w:t>
            </w:r>
            <w:r w:rsidR="00016828">
              <w:rPr>
                <w:noProof/>
                <w:webHidden/>
              </w:rPr>
              <w:tab/>
            </w:r>
            <w:r w:rsidR="00016828">
              <w:rPr>
                <w:noProof/>
                <w:webHidden/>
              </w:rPr>
              <w:fldChar w:fldCharType="begin"/>
            </w:r>
            <w:r w:rsidR="00016828">
              <w:rPr>
                <w:noProof/>
                <w:webHidden/>
              </w:rPr>
              <w:instrText xml:space="preserve"> PAGEREF _Toc138280432 \h </w:instrText>
            </w:r>
            <w:r w:rsidR="00016828">
              <w:rPr>
                <w:noProof/>
                <w:webHidden/>
              </w:rPr>
            </w:r>
            <w:r w:rsidR="00016828">
              <w:rPr>
                <w:noProof/>
                <w:webHidden/>
              </w:rPr>
              <w:fldChar w:fldCharType="separate"/>
            </w:r>
            <w:r w:rsidR="00016828">
              <w:rPr>
                <w:noProof/>
                <w:webHidden/>
              </w:rPr>
              <w:t>4</w:t>
            </w:r>
            <w:r w:rsidR="00016828">
              <w:rPr>
                <w:noProof/>
                <w:webHidden/>
              </w:rPr>
              <w:fldChar w:fldCharType="end"/>
            </w:r>
          </w:hyperlink>
        </w:p>
        <w:p w14:paraId="1B06FB71" w14:textId="21B76FDB" w:rsidR="00016828" w:rsidRDefault="00371F69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8280433" w:history="1">
            <w:r w:rsidR="00DE1D57">
              <w:rPr>
                <w:rStyle w:val="aff8"/>
                <w:noProof/>
              </w:rPr>
              <w:t>3</w:t>
            </w:r>
            <w:r w:rsidR="00016828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016828" w:rsidRPr="0062053E">
              <w:rPr>
                <w:rStyle w:val="aff8"/>
                <w:noProof/>
              </w:rPr>
              <w:t>Результаты настройки базового регулирования</w:t>
            </w:r>
            <w:r w:rsidR="00016828">
              <w:rPr>
                <w:noProof/>
                <w:webHidden/>
              </w:rPr>
              <w:tab/>
            </w:r>
            <w:r w:rsidR="00DE1D57">
              <w:rPr>
                <w:noProof/>
                <w:webHidden/>
              </w:rPr>
              <w:t>4</w:t>
            </w:r>
          </w:hyperlink>
          <w:r w:rsidR="00C07E0F">
            <w:rPr>
              <w:noProof/>
            </w:rPr>
            <w:t>6</w:t>
          </w:r>
        </w:p>
        <w:p w14:paraId="75E8F171" w14:textId="16538B06" w:rsidR="00016828" w:rsidRDefault="00371F69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8280434" w:history="1">
            <w:r w:rsidR="00DE1D57">
              <w:rPr>
                <w:rStyle w:val="aff8"/>
                <w:noProof/>
              </w:rPr>
              <w:t>4</w:t>
            </w:r>
            <w:r w:rsidR="00016828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016828" w:rsidRPr="0062053E">
              <w:rPr>
                <w:rStyle w:val="aff8"/>
                <w:noProof/>
              </w:rPr>
              <w:t>Перечень принятых сокращений и определений</w:t>
            </w:r>
            <w:r w:rsidR="00016828">
              <w:rPr>
                <w:noProof/>
                <w:webHidden/>
              </w:rPr>
              <w:tab/>
            </w:r>
            <w:r w:rsidR="00C07E0F">
              <w:rPr>
                <w:noProof/>
                <w:webHidden/>
              </w:rPr>
              <w:t>50</w:t>
            </w:r>
          </w:hyperlink>
        </w:p>
        <w:p w14:paraId="5D12A16F" w14:textId="048382A0" w:rsidR="000D6760" w:rsidRDefault="00ED371A">
          <w:r>
            <w:rPr>
              <w:b/>
              <w:bCs/>
              <w:caps/>
            </w:rPr>
            <w:fldChar w:fldCharType="end"/>
          </w:r>
        </w:p>
      </w:sdtContent>
    </w:sdt>
    <w:p w14:paraId="2EC80E4B" w14:textId="77777777" w:rsidR="007937DB" w:rsidRPr="000E173C" w:rsidRDefault="007937DB" w:rsidP="00792B9A">
      <w:pPr>
        <w:spacing w:line="264" w:lineRule="auto"/>
        <w:ind w:firstLine="0"/>
        <w:rPr>
          <w:rFonts w:ascii="Times New Roman" w:hAnsi="Times New Roman"/>
          <w:sz w:val="22"/>
          <w:szCs w:val="22"/>
        </w:rPr>
      </w:pPr>
    </w:p>
    <w:p w14:paraId="4BD92D76" w14:textId="77777777" w:rsidR="009221AE" w:rsidRPr="00EF63D9" w:rsidRDefault="009221AE" w:rsidP="00AA7A84">
      <w:pPr>
        <w:pStyle w:val="af1"/>
      </w:pPr>
    </w:p>
    <w:p w14:paraId="65B1D604" w14:textId="77777777" w:rsidR="002E42BE" w:rsidRDefault="002E42BE" w:rsidP="00AA7A84">
      <w:pPr>
        <w:pStyle w:val="af1"/>
        <w:rPr>
          <w:lang w:eastAsia="ja-JP"/>
        </w:rPr>
      </w:pPr>
    </w:p>
    <w:p w14:paraId="726C4299" w14:textId="77777777" w:rsidR="002E42BE" w:rsidRPr="002E42BE" w:rsidRDefault="002E42BE" w:rsidP="002E42BE">
      <w:pPr>
        <w:rPr>
          <w:lang w:eastAsia="ja-JP"/>
        </w:rPr>
      </w:pPr>
    </w:p>
    <w:p w14:paraId="3E43DE0B" w14:textId="77777777" w:rsidR="002E42BE" w:rsidRPr="002E42BE" w:rsidRDefault="002E42BE" w:rsidP="002E42BE">
      <w:pPr>
        <w:rPr>
          <w:lang w:eastAsia="ja-JP"/>
        </w:rPr>
      </w:pPr>
    </w:p>
    <w:p w14:paraId="4CAA2C94" w14:textId="77777777" w:rsidR="002E42BE" w:rsidRPr="002E42BE" w:rsidRDefault="002E42BE" w:rsidP="002E42BE">
      <w:pPr>
        <w:rPr>
          <w:lang w:eastAsia="ja-JP"/>
        </w:rPr>
      </w:pPr>
    </w:p>
    <w:p w14:paraId="377D08C7" w14:textId="77777777" w:rsidR="002E42BE" w:rsidRPr="002E42BE" w:rsidRDefault="002E42BE" w:rsidP="002E42BE">
      <w:pPr>
        <w:rPr>
          <w:lang w:eastAsia="ja-JP"/>
        </w:rPr>
      </w:pPr>
    </w:p>
    <w:p w14:paraId="52C67A0E" w14:textId="77777777" w:rsidR="002E42BE" w:rsidRPr="002E42BE" w:rsidRDefault="002E42BE" w:rsidP="002E42BE">
      <w:pPr>
        <w:rPr>
          <w:lang w:eastAsia="ja-JP"/>
        </w:rPr>
      </w:pPr>
    </w:p>
    <w:p w14:paraId="23455B08" w14:textId="77777777" w:rsidR="002E42BE" w:rsidRPr="002E42BE" w:rsidRDefault="002E42BE" w:rsidP="002E42BE">
      <w:pPr>
        <w:rPr>
          <w:lang w:eastAsia="ja-JP"/>
        </w:rPr>
      </w:pPr>
    </w:p>
    <w:p w14:paraId="36C2039F" w14:textId="77777777" w:rsidR="002E42BE" w:rsidRPr="002E42BE" w:rsidRDefault="002E42BE" w:rsidP="002E42BE">
      <w:pPr>
        <w:rPr>
          <w:lang w:eastAsia="ja-JP"/>
        </w:rPr>
      </w:pPr>
    </w:p>
    <w:p w14:paraId="4C11A9B3" w14:textId="77777777" w:rsidR="002E42BE" w:rsidRPr="002E42BE" w:rsidRDefault="002E42BE" w:rsidP="002E42BE">
      <w:pPr>
        <w:rPr>
          <w:lang w:eastAsia="ja-JP"/>
        </w:rPr>
      </w:pPr>
    </w:p>
    <w:p w14:paraId="5CA8280B" w14:textId="77777777" w:rsidR="002E42BE" w:rsidRPr="002E42BE" w:rsidRDefault="002E42BE" w:rsidP="002E42BE">
      <w:pPr>
        <w:rPr>
          <w:lang w:eastAsia="ja-JP"/>
        </w:rPr>
      </w:pPr>
    </w:p>
    <w:p w14:paraId="3A151D0A" w14:textId="77777777" w:rsidR="002E42BE" w:rsidRPr="002E42BE" w:rsidRDefault="002E42BE" w:rsidP="002E42BE">
      <w:pPr>
        <w:rPr>
          <w:lang w:eastAsia="ja-JP"/>
        </w:rPr>
      </w:pPr>
    </w:p>
    <w:p w14:paraId="5707E9D0" w14:textId="199B396A" w:rsidR="002E42BE" w:rsidRPr="002E42BE" w:rsidRDefault="002E42BE" w:rsidP="002E42BE">
      <w:pPr>
        <w:rPr>
          <w:lang w:eastAsia="ja-JP"/>
        </w:rPr>
      </w:pPr>
    </w:p>
    <w:p w14:paraId="65A1C0F4" w14:textId="1156F9D1" w:rsidR="002E42BE" w:rsidRPr="002E42BE" w:rsidRDefault="002E42BE" w:rsidP="002E42BE">
      <w:pPr>
        <w:rPr>
          <w:lang w:eastAsia="ja-JP"/>
        </w:rPr>
      </w:pPr>
    </w:p>
    <w:p w14:paraId="09743C2B" w14:textId="76EA733A" w:rsidR="002E42BE" w:rsidRPr="002E42BE" w:rsidRDefault="002E42BE" w:rsidP="002E42BE">
      <w:pPr>
        <w:rPr>
          <w:lang w:eastAsia="ja-JP"/>
        </w:rPr>
      </w:pPr>
    </w:p>
    <w:p w14:paraId="4B34E3D6" w14:textId="137CF819" w:rsidR="002E42BE" w:rsidRPr="002E42BE" w:rsidRDefault="002E42BE" w:rsidP="002E42BE">
      <w:pPr>
        <w:rPr>
          <w:lang w:eastAsia="ja-JP"/>
        </w:rPr>
      </w:pPr>
    </w:p>
    <w:p w14:paraId="471554A5" w14:textId="031B845A" w:rsidR="002E42BE" w:rsidRPr="002E42BE" w:rsidRDefault="002E42BE" w:rsidP="002E42BE">
      <w:pPr>
        <w:rPr>
          <w:lang w:eastAsia="ja-JP"/>
        </w:rPr>
      </w:pPr>
    </w:p>
    <w:p w14:paraId="185D17DC" w14:textId="621D1709" w:rsidR="002E42BE" w:rsidRPr="002E42BE" w:rsidRDefault="002E42BE" w:rsidP="002E42BE">
      <w:pPr>
        <w:rPr>
          <w:lang w:eastAsia="ja-JP"/>
        </w:rPr>
      </w:pPr>
    </w:p>
    <w:p w14:paraId="46690533" w14:textId="07CBD667" w:rsidR="002E42BE" w:rsidRDefault="002E42BE" w:rsidP="002E42BE">
      <w:pPr>
        <w:rPr>
          <w:lang w:eastAsia="ja-JP"/>
        </w:rPr>
      </w:pPr>
    </w:p>
    <w:p w14:paraId="45F94ACC" w14:textId="366B3F95" w:rsidR="002E42BE" w:rsidRDefault="002E42BE" w:rsidP="002E42BE">
      <w:pPr>
        <w:tabs>
          <w:tab w:val="left" w:pos="6165"/>
        </w:tabs>
        <w:rPr>
          <w:lang w:eastAsia="ja-JP"/>
        </w:rPr>
      </w:pPr>
      <w:r>
        <w:rPr>
          <w:lang w:eastAsia="ja-JP"/>
        </w:rPr>
        <w:tab/>
      </w:r>
    </w:p>
    <w:p w14:paraId="07B742B7" w14:textId="5F44E970" w:rsidR="00486D5A" w:rsidRPr="002E42BE" w:rsidRDefault="002E42BE" w:rsidP="002E42BE">
      <w:pPr>
        <w:tabs>
          <w:tab w:val="left" w:pos="6165"/>
        </w:tabs>
        <w:rPr>
          <w:lang w:eastAsia="ja-JP"/>
        </w:rPr>
        <w:sectPr w:rsidR="00486D5A" w:rsidRPr="002E42BE" w:rsidSect="0006206A">
          <w:headerReference w:type="default" r:id="rId12"/>
          <w:footerReference w:type="default" r:id="rId13"/>
          <w:headerReference w:type="first" r:id="rId14"/>
          <w:footerReference w:type="first" r:id="rId15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r>
        <w:rPr>
          <w:lang w:eastAsia="ja-JP"/>
        </w:rPr>
        <w:tab/>
      </w:r>
    </w:p>
    <w:p w14:paraId="1C87085A" w14:textId="77777777" w:rsidR="00942F82" w:rsidRPr="00AE1D79" w:rsidRDefault="005A3B92" w:rsidP="00AE1D79">
      <w:pPr>
        <w:pStyle w:val="1"/>
      </w:pPr>
      <w:bookmarkStart w:id="2075" w:name="_Toc112142355"/>
      <w:bookmarkStart w:id="2076" w:name="_Toc138280431"/>
      <w:r w:rsidRPr="00AE1D79">
        <w:lastRenderedPageBreak/>
        <w:t>ВВедение</w:t>
      </w:r>
      <w:bookmarkEnd w:id="2075"/>
      <w:bookmarkEnd w:id="2076"/>
    </w:p>
    <w:p w14:paraId="56AEA44F" w14:textId="77777777" w:rsidR="00B9526D" w:rsidRPr="005A3B92" w:rsidRDefault="005A3B92" w:rsidP="00B9526D">
      <w:pPr>
        <w:pStyle w:val="af1"/>
      </w:pPr>
      <w:r w:rsidRPr="005A3B92">
        <w:t xml:space="preserve">Настоящий документ содержит отчет по </w:t>
      </w:r>
      <w:r w:rsidR="00B9526D">
        <w:t>настройке базового управления</w:t>
      </w:r>
      <w:r w:rsidRPr="005A3B92">
        <w:t xml:space="preserve"> </w:t>
      </w:r>
      <w:r w:rsidR="00B9526D">
        <w:t xml:space="preserve">в </w:t>
      </w:r>
      <w:proofErr w:type="gramStart"/>
      <w:r w:rsidR="00B9526D">
        <w:t xml:space="preserve">рамках  </w:t>
      </w:r>
      <w:r w:rsidR="00B9526D" w:rsidRPr="005A3B92">
        <w:t>проекта</w:t>
      </w:r>
      <w:proofErr w:type="gramEnd"/>
      <w:r w:rsidR="00B9526D" w:rsidRPr="005A3B92">
        <w:t xml:space="preserve"> создания СУУТП </w:t>
      </w:r>
      <w:r w:rsidR="00B9526D">
        <w:t xml:space="preserve">на заводе </w:t>
      </w:r>
      <w:proofErr w:type="spellStart"/>
      <w:r w:rsidR="00B9526D">
        <w:t>Бисфенол</w:t>
      </w:r>
      <w:proofErr w:type="spellEnd"/>
      <w:r w:rsidR="00B9526D">
        <w:t xml:space="preserve"> А</w:t>
      </w:r>
      <w:r w:rsidR="00B9526D" w:rsidRPr="00F81E2E">
        <w:t>.</w:t>
      </w:r>
    </w:p>
    <w:p w14:paraId="0B04A575" w14:textId="77777777" w:rsidR="005A3B92" w:rsidRPr="00AE1D79" w:rsidRDefault="005A3B92" w:rsidP="00EB3FB8">
      <w:pPr>
        <w:pStyle w:val="20"/>
      </w:pPr>
      <w:bookmarkStart w:id="2077" w:name="_Toc112142356"/>
      <w:r w:rsidRPr="00AE1D79">
        <w:t>Структура документа</w:t>
      </w:r>
      <w:bookmarkEnd w:id="2077"/>
    </w:p>
    <w:p w14:paraId="3DB93194" w14:textId="2B552770" w:rsidR="005A3B92" w:rsidRPr="005A3B92" w:rsidRDefault="005A3B92" w:rsidP="00B9526D">
      <w:pPr>
        <w:pStyle w:val="af1"/>
      </w:pPr>
      <w:r w:rsidRPr="005A3B92">
        <w:t>Отчет включает в себя</w:t>
      </w:r>
      <w:r w:rsidR="00B9526D">
        <w:t xml:space="preserve"> </w:t>
      </w:r>
      <w:r w:rsidRPr="005A3B92">
        <w:t>анализ работы базового регулирования и выводы о степени его готовности к внедрению СУУТП</w:t>
      </w:r>
      <w:r>
        <w:t>;</w:t>
      </w:r>
    </w:p>
    <w:p w14:paraId="66A46CD2" w14:textId="77777777" w:rsidR="005A3B92" w:rsidRDefault="005A3B92" w:rsidP="00EB3FB8">
      <w:pPr>
        <w:pStyle w:val="20"/>
      </w:pPr>
      <w:bookmarkStart w:id="2078" w:name="_Toc112142357"/>
      <w:r>
        <w:t>Исходные данные для разработки</w:t>
      </w:r>
      <w:bookmarkEnd w:id="2078"/>
    </w:p>
    <w:p w14:paraId="4CEF92FF" w14:textId="77777777" w:rsidR="005A3B92" w:rsidRPr="00EE0D5A" w:rsidRDefault="005A3B92" w:rsidP="00AA7A84">
      <w:pPr>
        <w:pStyle w:val="af1"/>
      </w:pPr>
      <w:r w:rsidRPr="00EE0D5A">
        <w:t>Исходными данными для разработки данного документа являются:</w:t>
      </w:r>
    </w:p>
    <w:p w14:paraId="55ABFBD4" w14:textId="095C9BB8" w:rsidR="00B9526D" w:rsidRPr="00AA7A84" w:rsidRDefault="00B9526D" w:rsidP="008D1545">
      <w:pPr>
        <w:pStyle w:val="a8"/>
      </w:pPr>
      <w:r w:rsidRPr="00AA7A84">
        <w:t xml:space="preserve">Технические требования на создание СУУТП завода </w:t>
      </w:r>
      <w:proofErr w:type="spellStart"/>
      <w:r>
        <w:t>Бисфенол</w:t>
      </w:r>
      <w:proofErr w:type="spellEnd"/>
      <w:r>
        <w:t xml:space="preserve"> А</w:t>
      </w:r>
      <w:r w:rsidR="008D1545">
        <w:t xml:space="preserve"> </w:t>
      </w:r>
      <w:r w:rsidRPr="00AA7A84">
        <w:t>ПАО «</w:t>
      </w:r>
      <w:r w:rsidRPr="001C57B8">
        <w:t>Казаньоргсинтез</w:t>
      </w:r>
      <w:r w:rsidRPr="00AA7A84">
        <w:t>»;</w:t>
      </w:r>
    </w:p>
    <w:p w14:paraId="495964AD" w14:textId="7A4226D1" w:rsidR="005A3B92" w:rsidRPr="00AA7A84" w:rsidRDefault="005A3B92" w:rsidP="00EB3FB8">
      <w:pPr>
        <w:pStyle w:val="a8"/>
      </w:pPr>
      <w:r w:rsidRPr="00AA7A84">
        <w:t>комплект исходных данных, полученный от ПАО «</w:t>
      </w:r>
      <w:r w:rsidR="00B9526D" w:rsidRPr="001C57B8">
        <w:t>Казаньоргсинтез</w:t>
      </w:r>
      <w:r w:rsidRPr="00AA7A84">
        <w:t>»;</w:t>
      </w:r>
    </w:p>
    <w:p w14:paraId="0578276E" w14:textId="6CE0C14C" w:rsidR="005A3B92" w:rsidRPr="00AA7A84" w:rsidRDefault="005A3B92" w:rsidP="00EB3FB8">
      <w:pPr>
        <w:pStyle w:val="a8"/>
      </w:pPr>
      <w:r w:rsidRPr="00AA7A84">
        <w:t>результаты первичного обследования, предварительного тестирования установки и настройки базового регулирования, проведенных в период c</w:t>
      </w:r>
      <w:r w:rsidR="00B9526D" w:rsidRPr="00AA7A84">
        <w:t xml:space="preserve"> </w:t>
      </w:r>
      <w:r w:rsidR="00B9526D">
        <w:t>22</w:t>
      </w:r>
      <w:r w:rsidR="00B9526D" w:rsidRPr="00AA7A84">
        <w:t>.</w:t>
      </w:r>
      <w:r w:rsidR="00B9526D">
        <w:t>05</w:t>
      </w:r>
      <w:r w:rsidR="00B9526D" w:rsidRPr="00AA7A84">
        <w:t>.202</w:t>
      </w:r>
      <w:r w:rsidR="00B9526D">
        <w:t>3</w:t>
      </w:r>
      <w:r w:rsidR="00B9526D" w:rsidRPr="00AA7A84">
        <w:t xml:space="preserve"> по </w:t>
      </w:r>
      <w:r w:rsidR="00B9526D">
        <w:t>02</w:t>
      </w:r>
      <w:r w:rsidR="00B9526D" w:rsidRPr="00AA7A84">
        <w:t>.0</w:t>
      </w:r>
      <w:r w:rsidR="00B9526D">
        <w:t>6</w:t>
      </w:r>
      <w:r w:rsidR="00B9526D" w:rsidRPr="00AA7A84">
        <w:t>.2022</w:t>
      </w:r>
      <w:r w:rsidR="000D3CF9">
        <w:t>.</w:t>
      </w:r>
    </w:p>
    <w:p w14:paraId="6D8D4D9F" w14:textId="77777777" w:rsidR="000A2B41" w:rsidRPr="00EF63D9" w:rsidRDefault="000A2B41" w:rsidP="00AA7A84">
      <w:pPr>
        <w:pStyle w:val="af1"/>
      </w:pPr>
    </w:p>
    <w:p w14:paraId="60E7C279" w14:textId="77777777" w:rsidR="00B42668" w:rsidRPr="00EF63D9" w:rsidRDefault="00B42668" w:rsidP="00AA7A84">
      <w:pPr>
        <w:pStyle w:val="af1"/>
      </w:pPr>
    </w:p>
    <w:p w14:paraId="6FEC29C4" w14:textId="77777777" w:rsidR="008A58A7" w:rsidRPr="008A58A7" w:rsidRDefault="008A58A7" w:rsidP="00AE1D79">
      <w:pPr>
        <w:pStyle w:val="1"/>
      </w:pPr>
      <w:bookmarkStart w:id="2079" w:name="_Toc112142359"/>
      <w:bookmarkStart w:id="2080" w:name="_Toc138280432"/>
      <w:r>
        <w:lastRenderedPageBreak/>
        <w:t>Анализ работы базового регулирования</w:t>
      </w:r>
      <w:bookmarkEnd w:id="2079"/>
      <w:bookmarkEnd w:id="2080"/>
    </w:p>
    <w:p w14:paraId="520B3053" w14:textId="77777777" w:rsidR="004A7C62" w:rsidRPr="004A7C62" w:rsidRDefault="004A7C62" w:rsidP="00AA7A84">
      <w:pPr>
        <w:pStyle w:val="af1"/>
      </w:pPr>
      <w:r w:rsidRPr="004A7C62">
        <w:t>Настоящий раздел содержит:</w:t>
      </w:r>
    </w:p>
    <w:p w14:paraId="1249BE31" w14:textId="0564694A" w:rsidR="004A7C62" w:rsidRPr="004A7C62" w:rsidRDefault="004A7C62" w:rsidP="00EB3FB8">
      <w:pPr>
        <w:pStyle w:val="a8"/>
      </w:pPr>
      <w:r w:rsidRPr="004A7C62">
        <w:t>анализ базового регулирования;</w:t>
      </w:r>
    </w:p>
    <w:p w14:paraId="32120FB4" w14:textId="77777777" w:rsidR="00A34F9A" w:rsidRDefault="004A7C62" w:rsidP="00EB3FB8">
      <w:pPr>
        <w:pStyle w:val="a8"/>
      </w:pPr>
      <w:r w:rsidRPr="004A7C62">
        <w:t>рекомендации по дооснащению измерительными средствами</w:t>
      </w:r>
      <w:r w:rsidR="00A34F9A">
        <w:t>;</w:t>
      </w:r>
      <w:r w:rsidRPr="004A7C62">
        <w:t xml:space="preserve"> </w:t>
      </w:r>
    </w:p>
    <w:p w14:paraId="79F1452D" w14:textId="08EDA68F" w:rsidR="004A7C62" w:rsidRPr="004A7C62" w:rsidRDefault="00A34F9A" w:rsidP="00EB3FB8">
      <w:pPr>
        <w:pStyle w:val="a8"/>
      </w:pPr>
      <w:r>
        <w:t>рекомендации</w:t>
      </w:r>
      <w:r w:rsidR="004A7C62" w:rsidRPr="004A7C62">
        <w:t xml:space="preserve"> по настройке и реконфигурированию базового регулирования.</w:t>
      </w:r>
    </w:p>
    <w:p w14:paraId="37F7D8EB" w14:textId="011FDEF3" w:rsidR="004A7C62" w:rsidRPr="004A7C62" w:rsidRDefault="004A7C62" w:rsidP="00AA7A84">
      <w:pPr>
        <w:pStyle w:val="af1"/>
      </w:pPr>
      <w:r w:rsidRPr="004A7C62">
        <w:t>Для анализа использовались исторические данные работы Установ</w:t>
      </w:r>
      <w:r w:rsidR="00B9526D">
        <w:t>о</w:t>
      </w:r>
      <w:r w:rsidRPr="004A7C62">
        <w:t xml:space="preserve">к за период </w:t>
      </w:r>
      <w:r w:rsidRPr="007C615A">
        <w:t xml:space="preserve">01.01.2021 – </w:t>
      </w:r>
      <w:r w:rsidR="00B9526D">
        <w:t>01</w:t>
      </w:r>
      <w:r w:rsidRPr="007C615A">
        <w:t>.0</w:t>
      </w:r>
      <w:r w:rsidR="00B9526D">
        <w:t>6</w:t>
      </w:r>
      <w:r w:rsidRPr="007C615A">
        <w:t>.202</w:t>
      </w:r>
      <w:r w:rsidR="00B9526D">
        <w:t>3</w:t>
      </w:r>
      <w:r w:rsidRPr="007C615A">
        <w:t xml:space="preserve"> гг</w:t>
      </w:r>
      <w:r w:rsidRPr="004A7C62">
        <w:t xml:space="preserve">. </w:t>
      </w:r>
    </w:p>
    <w:p w14:paraId="3A4975BB" w14:textId="14D1B0E4" w:rsidR="004A7C62" w:rsidRPr="004A7C62" w:rsidRDefault="004A7C62" w:rsidP="00AA7A84">
      <w:pPr>
        <w:pStyle w:val="af1"/>
      </w:pPr>
      <w:r w:rsidRPr="004A7C62">
        <w:t>Необходимыми условиями для оценки работы контуров</w:t>
      </w:r>
      <w:r w:rsidR="00B9526D">
        <w:t xml:space="preserve"> управления</w:t>
      </w:r>
      <w:r w:rsidRPr="004A7C62">
        <w:t xml:space="preserve"> – «удовлетворительно для целей СУУТП-проекта» были автоматический режим управления и наличие в данных изменений по заданию регулятора.</w:t>
      </w:r>
    </w:p>
    <w:p w14:paraId="2F364FEA" w14:textId="77777777" w:rsidR="004A7C62" w:rsidRPr="004A7C62" w:rsidRDefault="004A7C62" w:rsidP="00AA7A84">
      <w:pPr>
        <w:pStyle w:val="af1"/>
      </w:pPr>
      <w:r w:rsidRPr="004A7C62">
        <w:t>Рекомендации предназначены для рассмотрения Заказчиком и принятия согласованных решений между Заказчиком и Подрядчиком по всем вопросам, обозначенным в документе.</w:t>
      </w:r>
    </w:p>
    <w:p w14:paraId="51A49AB3" w14:textId="45610076" w:rsidR="004A7C62" w:rsidRPr="004A7C62" w:rsidRDefault="00B9526D" w:rsidP="00AA7A84">
      <w:pPr>
        <w:pStyle w:val="af1"/>
      </w:pPr>
      <w:r>
        <w:t>Ниже</w:t>
      </w:r>
      <w:r w:rsidR="004A7C62" w:rsidRPr="004A7C62">
        <w:t xml:space="preserve"> приведен анализ работы ключевых контуров регулирования, а также исторические тренды их работы. На графиках </w:t>
      </w:r>
      <w:r w:rsidR="006F484D" w:rsidRPr="006F484D">
        <w:rPr>
          <w:b/>
          <w:bCs/>
          <w:color w:val="00B050"/>
        </w:rPr>
        <w:t>зелёной</w:t>
      </w:r>
      <w:r w:rsidR="007C615A" w:rsidRPr="007C615A">
        <w:rPr>
          <w:color w:val="00B050"/>
        </w:rPr>
        <w:t xml:space="preserve"> </w:t>
      </w:r>
      <w:r w:rsidR="007C615A" w:rsidRPr="007C615A">
        <w:t xml:space="preserve">кривой отображается </w:t>
      </w:r>
      <w:r w:rsidR="007C615A">
        <w:t xml:space="preserve">значение </w:t>
      </w:r>
      <w:r w:rsidR="004A7C62" w:rsidRPr="004A7C62">
        <w:t>полевого сигнала (PV-параметр</w:t>
      </w:r>
      <w:r w:rsidR="007C615A">
        <w:t>),</w:t>
      </w:r>
      <w:r w:rsidR="007E627A">
        <w:t xml:space="preserve"> </w:t>
      </w:r>
      <w:r w:rsidR="007E627A" w:rsidRPr="004A7C62">
        <w:rPr>
          <w:b/>
          <w:bCs/>
          <w:color w:val="FF0000"/>
        </w:rPr>
        <w:t>красной</w:t>
      </w:r>
      <w:r w:rsidR="007E627A" w:rsidRPr="004A7C62">
        <w:rPr>
          <w:color w:val="FF0000"/>
        </w:rPr>
        <w:t xml:space="preserve"> </w:t>
      </w:r>
      <w:r w:rsidR="007E627A" w:rsidRPr="004A7C62">
        <w:t>кривой отображается уставка ПИД-регулятора (S</w:t>
      </w:r>
      <w:r w:rsidR="007E627A">
        <w:rPr>
          <w:lang w:val="en-US"/>
        </w:rPr>
        <w:t>V</w:t>
      </w:r>
      <w:r w:rsidR="007E627A" w:rsidRPr="004A7C62">
        <w:t>-параметр)</w:t>
      </w:r>
      <w:r w:rsidR="007E627A">
        <w:t xml:space="preserve"> и </w:t>
      </w:r>
      <w:r w:rsidR="004A7C62" w:rsidRPr="004A7C62">
        <w:rPr>
          <w:b/>
          <w:bCs/>
          <w:color w:val="0070C0"/>
        </w:rPr>
        <w:t>синей</w:t>
      </w:r>
      <w:r w:rsidR="004A7C62" w:rsidRPr="004A7C62">
        <w:rPr>
          <w:color w:val="0070C0"/>
        </w:rPr>
        <w:t xml:space="preserve"> </w:t>
      </w:r>
      <w:r w:rsidR="004A7C62" w:rsidRPr="004A7C62">
        <w:t xml:space="preserve">кривой приводится также тренд выхода регулятора </w:t>
      </w:r>
      <w:r w:rsidR="007C615A">
        <w:br/>
      </w:r>
      <w:r w:rsidR="004A7C62" w:rsidRPr="004A7C62">
        <w:t>(</w:t>
      </w:r>
      <w:r w:rsidR="004A7C62">
        <w:rPr>
          <w:lang w:val="en-US"/>
        </w:rPr>
        <w:t>MV</w:t>
      </w:r>
      <w:r w:rsidR="004A7C62" w:rsidRPr="004A7C62">
        <w:t xml:space="preserve">-параметр). </w:t>
      </w:r>
    </w:p>
    <w:p w14:paraId="32CFA4F0" w14:textId="55C5BB7D" w:rsidR="004A7C62" w:rsidRDefault="00B9526D" w:rsidP="00AA7A84">
      <w:pPr>
        <w:pStyle w:val="af1"/>
      </w:pPr>
      <w:r>
        <w:t>Р</w:t>
      </w:r>
      <w:r w:rsidR="004A7C62" w:rsidRPr="004A7C62">
        <w:t>екомендации по базовому регулированию сведены в единую таблицу.</w:t>
      </w:r>
    </w:p>
    <w:p w14:paraId="62F751D8" w14:textId="77777777" w:rsidR="004A7C62" w:rsidRDefault="004A7C62">
      <w:pPr>
        <w:spacing w:line="240" w:lineRule="auto"/>
        <w:ind w:firstLine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50BB052" w14:textId="77777777" w:rsidR="00097E33" w:rsidRDefault="00097E33" w:rsidP="00EB3FB8">
      <w:pPr>
        <w:pStyle w:val="20"/>
        <w:sectPr w:rsidR="00097E33" w:rsidSect="0006206A">
          <w:headerReference w:type="default" r:id="rId16"/>
          <w:footerReference w:type="default" r:id="rId17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bookmarkStart w:id="2081" w:name="_Hlk109907822"/>
    </w:p>
    <w:p w14:paraId="6C78265C" w14:textId="77777777" w:rsidR="000E173C" w:rsidRPr="00F142ED" w:rsidRDefault="004A7C62" w:rsidP="00F142ED">
      <w:pPr>
        <w:pStyle w:val="3c"/>
      </w:pPr>
      <w:bookmarkStart w:id="2082" w:name="_Toc112142360"/>
      <w:r w:rsidRPr="00F142ED">
        <w:lastRenderedPageBreak/>
        <w:t>Перечень основных контуров регулирования АСУТП</w:t>
      </w:r>
      <w:bookmarkEnd w:id="2082"/>
    </w:p>
    <w:bookmarkEnd w:id="2081"/>
    <w:p w14:paraId="586478D4" w14:textId="77777777" w:rsidR="00D2774F" w:rsidRPr="00D2774F" w:rsidRDefault="00D2774F" w:rsidP="00AE3562">
      <w:pPr>
        <w:pStyle w:val="af1"/>
        <w:ind w:left="851" w:firstLine="850"/>
      </w:pPr>
      <w:r w:rsidRPr="00D2774F">
        <w:t xml:space="preserve">Перечень основных контуров регулирования АСУТП и режимы их работы после настройки представлены в таблице 1. </w:t>
      </w:r>
    </w:p>
    <w:p w14:paraId="217C3BF4" w14:textId="75D7241E" w:rsidR="00D2774F" w:rsidRPr="00D2774F" w:rsidRDefault="00D2774F" w:rsidP="007F44B1">
      <w:pPr>
        <w:pStyle w:val="af1"/>
        <w:spacing w:line="240" w:lineRule="auto"/>
        <w:ind w:firstLine="1701"/>
      </w:pPr>
      <w:r w:rsidRPr="00D2774F">
        <w:t xml:space="preserve">Таблица </w:t>
      </w:r>
      <w:r w:rsidR="001A4850">
        <w:rPr>
          <w:noProof/>
        </w:rPr>
        <w:fldChar w:fldCharType="begin"/>
      </w:r>
      <w:r w:rsidR="001A4850">
        <w:rPr>
          <w:noProof/>
        </w:rPr>
        <w:instrText xml:space="preserve"> SEQ Таблица \* ARABIC </w:instrText>
      </w:r>
      <w:r w:rsidR="001A4850">
        <w:rPr>
          <w:noProof/>
        </w:rPr>
        <w:fldChar w:fldCharType="separate"/>
      </w:r>
      <w:r w:rsidR="003F0B11">
        <w:rPr>
          <w:noProof/>
        </w:rPr>
        <w:t>1</w:t>
      </w:r>
      <w:r w:rsidR="001A4850">
        <w:rPr>
          <w:noProof/>
        </w:rPr>
        <w:fldChar w:fldCharType="end"/>
      </w:r>
      <w:r w:rsidRPr="00D2774F">
        <w:t xml:space="preserve"> – Основные контуры регулирования АСУТП</w:t>
      </w:r>
    </w:p>
    <w:p w14:paraId="1707751E" w14:textId="77777777" w:rsidR="009F6C91" w:rsidRDefault="009F6C91">
      <w:pPr>
        <w:spacing w:line="240" w:lineRule="auto"/>
        <w:ind w:firstLine="0"/>
        <w:jc w:val="left"/>
        <w:rPr>
          <w:rFonts w:ascii="Times New Roman" w:eastAsia="Calibri" w:hAnsi="Times New Roman" w:cs="Arial"/>
        </w:rPr>
      </w:pPr>
    </w:p>
    <w:tbl>
      <w:tblPr>
        <w:tblpPr w:leftFromText="181" w:rightFromText="181" w:vertAnchor="text" w:horzAnchor="page" w:tblpX="1702" w:tblpY="1"/>
        <w:tblOverlap w:val="never"/>
        <w:tblW w:w="140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80" w:firstRow="0" w:lastRow="0" w:firstColumn="1" w:lastColumn="0" w:noHBand="0" w:noVBand="1"/>
      </w:tblPr>
      <w:tblGrid>
        <w:gridCol w:w="562"/>
        <w:gridCol w:w="2307"/>
        <w:gridCol w:w="6482"/>
        <w:gridCol w:w="4678"/>
      </w:tblGrid>
      <w:tr w:rsidR="007E627A" w:rsidRPr="00C07BB9" w14:paraId="79BD3C87" w14:textId="77777777" w:rsidTr="000F1000">
        <w:trPr>
          <w:trHeight w:val="409"/>
          <w:tblHeader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E8663" w14:textId="77777777" w:rsidR="007E627A" w:rsidRPr="00C07BB9" w:rsidRDefault="007E627A" w:rsidP="000F1000">
            <w:pPr>
              <w:pStyle w:val="afff8"/>
              <w:spacing w:after="0"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 w:rsidRPr="00C07BB9">
              <w:rPr>
                <w:rFonts w:ascii="Times New Roman" w:hAnsi="Times New Roman"/>
                <w:b/>
                <w:sz w:val="22"/>
                <w:szCs w:val="22"/>
              </w:rPr>
              <w:t>№</w:t>
            </w:r>
          </w:p>
        </w:tc>
        <w:tc>
          <w:tcPr>
            <w:tcW w:w="2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2638CA" w14:textId="77777777" w:rsidR="007E627A" w:rsidRPr="00C07BB9" w:rsidRDefault="007E627A" w:rsidP="000F1000">
            <w:pPr>
              <w:pStyle w:val="afff8"/>
              <w:spacing w:after="0"/>
              <w:ind w:firstLine="0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 w:rsidRPr="00C07BB9">
              <w:rPr>
                <w:rFonts w:ascii="Times New Roman" w:hAnsi="Times New Roman"/>
                <w:b/>
                <w:sz w:val="22"/>
                <w:szCs w:val="22"/>
              </w:rPr>
              <w:t>Позиция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5D7964" w14:textId="77777777" w:rsidR="007E627A" w:rsidRPr="00C07BB9" w:rsidRDefault="007E627A" w:rsidP="000F1000">
            <w:pPr>
              <w:pStyle w:val="afff8"/>
              <w:spacing w:after="0"/>
              <w:ind w:firstLine="0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 w:rsidRPr="00C07BB9">
              <w:rPr>
                <w:rFonts w:ascii="Times New Roman" w:hAnsi="Times New Roman"/>
                <w:b/>
                <w:sz w:val="22"/>
                <w:szCs w:val="22"/>
              </w:rPr>
              <w:t>Описание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06F3A0" w14:textId="77777777" w:rsidR="007E627A" w:rsidRPr="00C07BB9" w:rsidRDefault="007E627A" w:rsidP="000F1000">
            <w:pPr>
              <w:pStyle w:val="afff8"/>
              <w:spacing w:after="0"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 w:rsidRPr="00C07BB9">
              <w:rPr>
                <w:rFonts w:ascii="Times New Roman" w:hAnsi="Times New Roman"/>
                <w:b/>
                <w:sz w:val="22"/>
                <w:szCs w:val="22"/>
              </w:rPr>
              <w:t>Проектный / фактический режим работы регулятора</w:t>
            </w:r>
          </w:p>
        </w:tc>
      </w:tr>
      <w:tr w:rsidR="00C64261" w:rsidRPr="00C07BB9" w14:paraId="23F44FED" w14:textId="77777777" w:rsidTr="00D302AB">
        <w:trPr>
          <w:trHeight w:val="455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80D76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4B962F9" w14:textId="21E768AF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FIRC33700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16D515" w14:textId="200164ED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1F94C64" w14:textId="5F0BBF6A" w:rsidR="00C64261" w:rsidRPr="007E627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8F75E0">
              <w:rPr>
                <w:rFonts w:ascii="Times New Roman" w:hAnsi="Times New Roman"/>
                <w:szCs w:val="22"/>
              </w:rPr>
              <w:t>AUTO/AUTO</w:t>
            </w:r>
          </w:p>
        </w:tc>
      </w:tr>
      <w:tr w:rsidR="00C64261" w:rsidRPr="00C07BB9" w14:paraId="702DCA91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B0864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26DE79B" w14:textId="4DD0E5C8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TIRCA31700</w:t>
            </w:r>
          </w:p>
        </w:tc>
        <w:tc>
          <w:tcPr>
            <w:tcW w:w="6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5AE1C7" w14:textId="6796F9C1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="009C101F"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из</w:t>
            </w:r>
            <w:r w:rsidR="009C101F" w:rsidRPr="005543CA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>T-4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294592C" w14:textId="60BB409D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0230BA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117DC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5BD1E13" w14:textId="7637121D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FIRCA33701</w:t>
            </w:r>
          </w:p>
        </w:tc>
        <w:tc>
          <w:tcPr>
            <w:tcW w:w="6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379FDC" w14:textId="73A4074C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7FC9668" w14:textId="0AAAB196" w:rsidR="00C64261" w:rsidRPr="007E627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8F75E0">
              <w:rPr>
                <w:rFonts w:ascii="Times New Roman" w:hAnsi="Times New Roman"/>
                <w:szCs w:val="22"/>
              </w:rPr>
              <w:t>AUTO/AUTO</w:t>
            </w:r>
          </w:p>
        </w:tc>
      </w:tr>
      <w:tr w:rsidR="00C64261" w:rsidRPr="00C07BB9" w14:paraId="5D7382AF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36A93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B9C5FE0" w14:textId="6C4C502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FIRCA33709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16B905" w14:textId="634835C1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в Р-2/1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7C4A179" w14:textId="516B8635" w:rsidR="00C64261" w:rsidRPr="007E627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8F75E0">
              <w:rPr>
                <w:rFonts w:ascii="Times New Roman" w:hAnsi="Times New Roman"/>
                <w:szCs w:val="22"/>
              </w:rPr>
              <w:t>AUTO/AUTO</w:t>
            </w:r>
          </w:p>
        </w:tc>
      </w:tr>
      <w:tr w:rsidR="00C64261" w:rsidRPr="00C07BB9" w14:paraId="695B1983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96AB6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E2F9A9C" w14:textId="0D1F76F8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FIRC33720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4B525A" w14:textId="41339AB5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BA30DF3" w14:textId="25087A5E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D87EDEE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EA8B4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CCAF3BB" w14:textId="753B9D92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TIRCA31720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F52DD1" w14:textId="3396EEC5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EB7F86" w14:textId="514B3D31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7C4BD0D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F8A6C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92E053D" w14:textId="0C86F0C6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FIRCA33730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8BAAE3" w14:textId="2CE2B396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A279A01" w14:textId="4E7760DC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26B620F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8601E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7AC0A6F" w14:textId="4B2D1E64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FIRCA33729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190C41" w14:textId="2B944B11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1F801D6" w14:textId="54CBAC84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26126F23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DA1D4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6562DB1" w14:textId="7FB2CB6B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FIRC33740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239373" w14:textId="425486AA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6DC8CCE" w14:textId="24A62091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0C3694EA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E6350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074C67B" w14:textId="796C5284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TIRCA31740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EF5565" w14:textId="79047549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AABCF25" w14:textId="1A94C8A9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2B20CDF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B79A6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E76A853" w14:textId="4FC18CC9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FIRCA33747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245BE3" w14:textId="5F2216D3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2E5BDE0" w14:textId="58E2ACB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04D7318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4A054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DA77DC6" w14:textId="52FB017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FIRCA33746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90E4CF" w14:textId="73109C18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AA67E71" w14:textId="0B081670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20DDB7CC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5227B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5489C74" w14:textId="082AEE5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FIRC33750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A6EAD5" w14:textId="1EF7107A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78B94F1" w14:textId="50517E2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D549ED6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0C334" w14:textId="77777777" w:rsidR="00C64261" w:rsidRPr="00AF736D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DADA7A3" w14:textId="4D842CB2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TIRCA31750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04FAE5" w14:textId="7D3119E6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C1A0592" w14:textId="6160C813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8E5A36A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E47B0" w14:textId="77777777" w:rsidR="00C64261" w:rsidRPr="00AF736D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5F123E0" w14:textId="427558B5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FIRCA33760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FA0272" w14:textId="5C68B6CE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83CA07C" w14:textId="58E8660E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BD3F769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B08B3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E49AA26" w14:textId="4542F8B4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FIRCA33759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1135AA" w14:textId="5F414B83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E44ADFF" w14:textId="248C878C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5394F8D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766F0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5C4DF54" w14:textId="283B3ECC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FIRC33770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B860B3" w14:textId="2CD18F0F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/5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627BEF" w14:textId="2227DE89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0EEB8705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D91E3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7C29E1C" w14:textId="7EDE9BED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TIRCA31770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38808C" w14:textId="6B7DEB47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/5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2A855AD" w14:textId="4A319C1F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0CA5ADFD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794FF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40BE4BC" w14:textId="78AE221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FIRCA33777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52E1EE" w14:textId="1D1E85D5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Р-2/5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1B234EF" w14:textId="5195B163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7FEB1F47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06B5F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F3F8A6" w14:textId="08FA0732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FIRCA33776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96C9AD" w14:textId="66FAD819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Р-2/5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CC3D5B9" w14:textId="34321C70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1503B39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BD768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923B149" w14:textId="4B524434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FIRC33780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5504C8" w14:textId="268EE507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/6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DA5162B" w14:textId="353A8DA7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2F0F707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CDE1C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8E1C14C" w14:textId="48C1418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TIRCA31780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C15462" w14:textId="1815883E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/6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ECEE9EC" w14:textId="4D34C46B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C405F11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1776C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78F46B3" w14:textId="542EF4E3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FIRCA33790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97FA0D" w14:textId="3E260661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Р-2/6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76080F7" w14:textId="1027054E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CE3074C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BF920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0E11453" w14:textId="5430841E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FIRCA33789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D56382" w14:textId="40412C6C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Р-2/6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6574447" w14:textId="4A69DD18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488E35D8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BCE99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0516AD8" w14:textId="4C30C90F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FIRC33080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7CC133" w14:textId="2DB1FE11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/7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30CAE78" w14:textId="5C79CA26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66CD32E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469E0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E4E7803" w14:textId="5D6E1208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TIRCA31600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5EE96D" w14:textId="4C55AA65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/7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B2DC860" w14:textId="7144F69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451585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E7069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15B7125" w14:textId="1453D0E5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FIRCA33010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105BCC" w14:textId="5E61EDE6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Р-2/7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A9EACA1" w14:textId="05755016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0FBA644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779EB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CCD0490" w14:textId="693EBC28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FIRCA33090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34DA22" w14:textId="1F51EFF2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Р-2/7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A131AE" w14:textId="65BD7736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B69BFD1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6788A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BEB06F3" w14:textId="1130412B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FIRCA33802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765052" w14:textId="3F058A22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>в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К-14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FF454E6" w14:textId="1BCF429B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3A76A88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07A9C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E9C89AA" w14:textId="11DDC46B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TIRCA318061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5A142C" w14:textId="24305CEC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 xml:space="preserve"> из</w:t>
            </w:r>
            <w:r w:rsidR="00B778AB" w:rsidRPr="000F1000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Т-15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8C4DEE2" w14:textId="63D7FBD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2CD5A8C5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EA292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E9F999A" w14:textId="124D16B4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FIRCA33812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D46543" w14:textId="61540282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в К-14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E3D9DA5" w14:textId="2CCA5A3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61ACB31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861A3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B867C6A" w14:textId="11745577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TIRCA318161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5FABF3" w14:textId="35EF1665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 xml:space="preserve"> из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Т-15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E546106" w14:textId="29A0336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2EA11D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1F07D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8A3D582" w14:textId="0FD8C96D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FIRCA33822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42BDDC" w14:textId="5E6E2A53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>в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К-14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B7A6E66" w14:textId="0C22CDE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45769BCE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BA705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20347F5" w14:textId="7D1A9852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TIRCA318261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EC2D04" w14:textId="034C25DD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 xml:space="preserve"> из 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Т-15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987AFF8" w14:textId="0E17D144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46F304F7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3F816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491646C" w14:textId="5F94F6C1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FIRCA33101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C64399" w14:textId="31567FDC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>в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К-14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91C1F8B" w14:textId="6D1E74BD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7340BA59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2601A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FFDC69E" w14:textId="5AB7826C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TIRCA31630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B9A14C" w14:textId="70238FE7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УРМ после</w:t>
            </w:r>
            <w:r w:rsidR="009C101F"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Т-15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D6DAADC" w14:textId="4DB38795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24788C5E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CF10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5C94D7C" w14:textId="2A01C834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TIRCA318531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AE827C" w14:textId="0736C7B5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УРМ после</w:t>
            </w:r>
            <w:r w:rsidR="009C101F"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>Т-25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FD0B33A" w14:textId="783B51C0" w:rsidR="00C64261" w:rsidRPr="00C64261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3F0CEB7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DB2E3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5B485E9" w14:textId="012B16D0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TIRCA318631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81EE25" w14:textId="74C13B21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 xml:space="preserve"> УРМ после</w:t>
            </w:r>
            <w:r w:rsidR="009C101F"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>Т-25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>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899EB9E" w14:textId="4B7A5DB7" w:rsidR="00C64261" w:rsidRPr="00C64261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97DD6D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6EC71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E197A1A" w14:textId="296F6145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TIRCA318731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6E0321" w14:textId="73ABC7E4" w:rsidR="00C64261" w:rsidRPr="00C64261" w:rsidRDefault="00B778AB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УРМ после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C64261" w:rsidRPr="00C64261">
              <w:rPr>
                <w:rFonts w:ascii="Times New Roman" w:hAnsi="Times New Roman"/>
                <w:color w:val="000000"/>
                <w:szCs w:val="22"/>
              </w:rPr>
              <w:t>Т-25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="00C64261" w:rsidRPr="00C64261">
              <w:rPr>
                <w:rFonts w:ascii="Times New Roman" w:hAnsi="Times New Roman"/>
                <w:color w:val="000000"/>
                <w:szCs w:val="22"/>
              </w:rPr>
              <w:t>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17AA7A2" w14:textId="73194915" w:rsidR="00C64261" w:rsidRPr="00C64261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21CBB35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87AB5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97841DB" w14:textId="53568EA7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TIRCA31650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8328B5" w14:textId="1956F77B" w:rsidR="00C64261" w:rsidRPr="00C64261" w:rsidRDefault="00B778AB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УРМ после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C64261" w:rsidRPr="00C64261">
              <w:rPr>
                <w:rFonts w:ascii="Times New Roman" w:hAnsi="Times New Roman"/>
                <w:color w:val="000000"/>
                <w:szCs w:val="22"/>
              </w:rPr>
              <w:t>Т-25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="00C64261" w:rsidRPr="00C64261">
              <w:rPr>
                <w:rFonts w:ascii="Times New Roman" w:hAnsi="Times New Roman"/>
                <w:color w:val="000000"/>
                <w:szCs w:val="22"/>
              </w:rPr>
              <w:t>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3BD596F" w14:textId="55F422F3" w:rsidR="00C64261" w:rsidRPr="00C64261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7E627A" w:rsidRPr="00C07BB9" w14:paraId="55B35387" w14:textId="77777777" w:rsidTr="000F1000">
        <w:trPr>
          <w:trHeight w:val="416"/>
        </w:trPr>
        <w:tc>
          <w:tcPr>
            <w:tcW w:w="140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88C50" w14:textId="2B492C11" w:rsidR="007E627A" w:rsidRPr="00C07BB9" w:rsidRDefault="007E627A" w:rsidP="000F1000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 w:rsidRPr="00C07BB9">
              <w:rPr>
                <w:rFonts w:ascii="Times New Roman" w:hAnsi="Times New Roman"/>
                <w:sz w:val="22"/>
                <w:szCs w:val="22"/>
              </w:rPr>
              <w:t>Примечание: АВТО – автоматический режим работы регулятора</w:t>
            </w:r>
            <w:r w:rsidR="00C64261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 w:rsidRPr="00C07BB9">
              <w:rPr>
                <w:rFonts w:ascii="Times New Roman" w:hAnsi="Times New Roman"/>
                <w:sz w:val="22"/>
                <w:szCs w:val="22"/>
              </w:rPr>
              <w:t>РУЧ – ручной режима работы регулятора</w:t>
            </w:r>
            <w:r w:rsidR="00C64261">
              <w:rPr>
                <w:rFonts w:ascii="Times New Roman" w:hAnsi="Times New Roman"/>
                <w:sz w:val="22"/>
                <w:szCs w:val="22"/>
              </w:rPr>
              <w:t>,</w:t>
            </w:r>
          </w:p>
          <w:p w14:paraId="4C6B9155" w14:textId="77777777" w:rsidR="007E627A" w:rsidRPr="00C07BB9" w:rsidRDefault="007E627A" w:rsidP="000F1000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 w:rsidRPr="00C07BB9">
              <w:rPr>
                <w:rFonts w:ascii="Times New Roman" w:hAnsi="Times New Roman"/>
                <w:sz w:val="22"/>
                <w:szCs w:val="22"/>
              </w:rPr>
              <w:t>КАС – каскадный режим работы регулятора</w:t>
            </w:r>
          </w:p>
        </w:tc>
      </w:tr>
    </w:tbl>
    <w:p w14:paraId="1424ABF6" w14:textId="77777777" w:rsidR="00B53C29" w:rsidRDefault="00B53C29" w:rsidP="00EB3FB8">
      <w:pPr>
        <w:pStyle w:val="a8"/>
        <w:sectPr w:rsidR="00B53C29" w:rsidSect="00097E33">
          <w:headerReference w:type="default" r:id="rId18"/>
          <w:footerReference w:type="default" r:id="rId19"/>
          <w:footnotePr>
            <w:pos w:val="beneathText"/>
          </w:footnotePr>
          <w:pgSz w:w="16838" w:h="11906" w:orient="landscape" w:code="9"/>
          <w:pgMar w:top="567" w:right="1418" w:bottom="1418" w:left="851" w:header="74" w:footer="953" w:gutter="0"/>
          <w:cols w:space="720"/>
          <w:docGrid w:linePitch="326"/>
        </w:sectPr>
      </w:pPr>
    </w:p>
    <w:p w14:paraId="5DE5A859" w14:textId="77777777" w:rsidR="003B1999" w:rsidRDefault="002B7926" w:rsidP="00EB3FB8">
      <w:pPr>
        <w:pStyle w:val="20"/>
      </w:pPr>
      <w:bookmarkStart w:id="2083" w:name="_Toc112142361"/>
      <w:r>
        <w:lastRenderedPageBreak/>
        <w:t>Анализ базового регулирования</w:t>
      </w:r>
      <w:bookmarkEnd w:id="2083"/>
    </w:p>
    <w:p w14:paraId="4E785013" w14:textId="6481A7F5" w:rsidR="002B7926" w:rsidRPr="002B7926" w:rsidRDefault="002B7926" w:rsidP="00AA7A84">
      <w:pPr>
        <w:pStyle w:val="af1"/>
      </w:pPr>
      <w:r w:rsidRPr="002B7926">
        <w:t xml:space="preserve">Анализ проводился после настройки базового регулирования, выполненной в период с </w:t>
      </w:r>
      <w:r w:rsidR="00B9526D">
        <w:t>22</w:t>
      </w:r>
      <w:r w:rsidR="00B9526D" w:rsidRPr="00AA7A84">
        <w:t>.</w:t>
      </w:r>
      <w:r w:rsidR="00B9526D">
        <w:t>05</w:t>
      </w:r>
      <w:r w:rsidR="00B9526D" w:rsidRPr="00AA7A84">
        <w:t>.202</w:t>
      </w:r>
      <w:r w:rsidR="00B9526D">
        <w:t>3</w:t>
      </w:r>
      <w:r w:rsidR="00B9526D" w:rsidRPr="00AA7A84">
        <w:t xml:space="preserve"> по </w:t>
      </w:r>
      <w:r w:rsidR="00B9526D">
        <w:t>02</w:t>
      </w:r>
      <w:r w:rsidR="00B9526D" w:rsidRPr="00AA7A84">
        <w:t>.0</w:t>
      </w:r>
      <w:r w:rsidR="00B9526D">
        <w:t>6</w:t>
      </w:r>
      <w:r w:rsidR="00B9526D" w:rsidRPr="00AA7A84">
        <w:t>.2022</w:t>
      </w:r>
      <w:r w:rsidR="00B9526D">
        <w:t xml:space="preserve"> </w:t>
      </w:r>
      <w:r w:rsidRPr="00E67066">
        <w:t>в</w:t>
      </w:r>
      <w:r w:rsidRPr="002B7926">
        <w:t xml:space="preserve"> соответствии с согласованной «Программой настройки базового регулирования». Результаты настройки регуляторов сведены в таблицу 7.</w:t>
      </w:r>
    </w:p>
    <w:p w14:paraId="78A4B866" w14:textId="77777777" w:rsidR="002B7926" w:rsidRPr="002B7926" w:rsidRDefault="002B7926" w:rsidP="00AA7A84">
      <w:pPr>
        <w:pStyle w:val="af1"/>
      </w:pPr>
      <w:r w:rsidRPr="002B7926">
        <w:t>Ниже приведены настроечные параметры и тренды работы регуляторов (</w:t>
      </w:r>
      <w:r w:rsidR="003A768C">
        <w:t xml:space="preserve">до и </w:t>
      </w:r>
      <w:r w:rsidRPr="002B7926">
        <w:t>после настройки), необходимость настройки которых была выявлена по результатам предварительного обследования.</w:t>
      </w:r>
      <w:r w:rsidR="003A768C" w:rsidRPr="003A768C">
        <w:t xml:space="preserve"> Голубой областью выделен период до настройки.</w:t>
      </w:r>
    </w:p>
    <w:p w14:paraId="6243168A" w14:textId="77777777" w:rsidR="003B1999" w:rsidRDefault="002B7926" w:rsidP="00AA7A84">
      <w:pPr>
        <w:pStyle w:val="af1"/>
      </w:pPr>
      <w:r w:rsidRPr="002B7926">
        <w:t>Работа остальных регуляторов установки удовлетворительна для целей внедрения СУУТП</w:t>
      </w:r>
      <w:r>
        <w:t>.</w:t>
      </w:r>
    </w:p>
    <w:p w14:paraId="42C4A524" w14:textId="77777777" w:rsidR="0067402F" w:rsidRDefault="0067402F">
      <w:pPr>
        <w:spacing w:line="240" w:lineRule="auto"/>
        <w:ind w:firstLine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D003D55" w14:textId="77777777" w:rsidR="00B341E2" w:rsidRDefault="00B341E2" w:rsidP="00AA7A84">
      <w:pPr>
        <w:pStyle w:val="af1"/>
        <w:sectPr w:rsidR="00B341E2" w:rsidSect="00B53C29">
          <w:headerReference w:type="default" r:id="rId20"/>
          <w:footerReference w:type="default" r:id="rId21"/>
          <w:footnotePr>
            <w:pos w:val="beneathText"/>
          </w:footnotePr>
          <w:pgSz w:w="11906" w:h="16838" w:code="9"/>
          <w:pgMar w:top="851" w:right="567" w:bottom="1418" w:left="1418" w:header="74" w:footer="953" w:gutter="0"/>
          <w:cols w:space="720"/>
          <w:docGrid w:linePitch="326"/>
        </w:sectPr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8"/>
        <w:gridCol w:w="3226"/>
        <w:gridCol w:w="3226"/>
        <w:gridCol w:w="3222"/>
      </w:tblGrid>
      <w:tr w:rsidR="0068327E" w:rsidRPr="00BF59AA" w14:paraId="47D9A0AE" w14:textId="77777777" w:rsidTr="0068327E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435325B" w14:textId="7E572868" w:rsidR="0068327E" w:rsidRPr="00AD2DA1" w:rsidRDefault="0068327E" w:rsidP="00E26E95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</w:t>
            </w:r>
            <w:r w:rsidR="00FD08B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3370</w:t>
            </w:r>
            <w:r w:rsidR="00D03D17" w:rsidRPr="00D03D17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 xml:space="preserve">Расход </w:t>
            </w:r>
            <w:r w:rsidR="00E26E95">
              <w:rPr>
                <w:rFonts w:ascii="Times New Roman" w:eastAsia="Calibri" w:hAnsi="Times New Roman"/>
                <w:sz w:val="22"/>
                <w:szCs w:val="22"/>
              </w:rPr>
              <w:t>РМ после Р-2</w:t>
            </w:r>
            <w:r w:rsidR="00E26E95" w:rsidRPr="00E26E95">
              <w:rPr>
                <w:rFonts w:ascii="Times New Roman" w:eastAsia="Calibri" w:hAnsi="Times New Roman"/>
                <w:sz w:val="22"/>
                <w:szCs w:val="22"/>
              </w:rPr>
              <w:t>/1</w:t>
            </w:r>
          </w:p>
        </w:tc>
      </w:tr>
      <w:tr w:rsidR="0068327E" w:rsidRPr="00C370CF" w14:paraId="190B2700" w14:textId="77777777" w:rsidTr="0068327E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2F601F7" w14:textId="2BC32985" w:rsidR="0068327E" w:rsidRPr="00BD7531" w:rsidRDefault="0068327E" w:rsidP="001E6E9A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 w:rsidR="001E6E9A"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2B61089" w14:textId="152AFB81" w:rsidR="0068327E" w:rsidRPr="00D03D17" w:rsidRDefault="0068327E" w:rsidP="00D03D1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D03D17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DA52D45" w14:textId="56511266" w:rsidR="0068327E" w:rsidRPr="00D03D17" w:rsidRDefault="0068327E" w:rsidP="00D03D1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D03D17">
              <w:rPr>
                <w:rFonts w:ascii="Times New Roman" w:hAnsi="Times New Roman"/>
                <w:sz w:val="22"/>
                <w:szCs w:val="22"/>
                <w:lang w:val="en-US"/>
              </w:rPr>
              <w:t>320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4C65DDA" w14:textId="77777777" w:rsidR="0068327E" w:rsidRPr="00BD75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C370CF" w14:paraId="5521A514" w14:textId="77777777" w:rsidTr="0068327E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5BE3E452" w14:textId="77777777" w:rsidR="0068327E" w:rsidRPr="00BD7531" w:rsidRDefault="0068327E" w:rsidP="0068327E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0BAF5E7" w14:textId="4F07413B" w:rsidR="0068327E" w:rsidRPr="00D03D17" w:rsidRDefault="0068327E" w:rsidP="00D03D1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D03D17">
              <w:rPr>
                <w:rFonts w:ascii="Times New Roman" w:hAnsi="Times New Roman"/>
                <w:sz w:val="22"/>
                <w:szCs w:val="22"/>
                <w:lang w:val="en-US"/>
              </w:rPr>
              <w:t>12</w:t>
            </w:r>
            <w:r w:rsidR="00E26E95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F789023" w14:textId="77777777" w:rsidR="0068327E" w:rsidRPr="00BD5E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F3E53CD" w14:textId="77777777" w:rsidR="0068327E" w:rsidRPr="00BD75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4E7FC4" w14:paraId="5A30B354" w14:textId="77777777" w:rsidTr="0068327E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6C6E6A8" w14:textId="5CDAA69F" w:rsidR="0068327E" w:rsidRDefault="0068327E" w:rsidP="0068327E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9B75CFE" wp14:editId="139D736F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185420</wp:posOffset>
                      </wp:positionV>
                      <wp:extent cx="5683885" cy="4610100"/>
                      <wp:effectExtent l="0" t="0" r="0" b="0"/>
                      <wp:wrapNone/>
                      <wp:docPr id="11" name="Прямоугольник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83885" cy="46102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42F97699" id="Прямоугольник 11" o:spid="_x0000_s1026" style="position:absolute;margin-left:36.85pt;margin-top:14.6pt;width:447.55pt;height:3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="00D03D17">
              <w:rPr>
                <w:noProof/>
              </w:rPr>
              <w:drawing>
                <wp:inline distT="0" distB="0" distL="0" distR="0" wp14:anchorId="4B36FA54" wp14:editId="3E2419AC">
                  <wp:extent cx="8843908" cy="554609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377" cy="5562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B6E36" w14:textId="77777777" w:rsidR="0068327E" w:rsidRDefault="0068327E" w:rsidP="0068327E">
            <w:pPr>
              <w:spacing w:line="240" w:lineRule="auto"/>
              <w:ind w:firstLine="0"/>
              <w:rPr>
                <w:noProof/>
              </w:rPr>
            </w:pPr>
          </w:p>
          <w:p w14:paraId="5B0FC36A" w14:textId="77777777" w:rsidR="0068327E" w:rsidRPr="00FF1309" w:rsidRDefault="0068327E" w:rsidP="0068327E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06C8A363" w14:textId="4780C8DA" w:rsidR="0068327E" w:rsidRPr="009D31FF" w:rsidRDefault="00E26E95" w:rsidP="0068327E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63940" wp14:editId="2DEF0EDD">
                  <wp:extent cx="8599423" cy="5391076"/>
                  <wp:effectExtent l="0" t="0" r="0" b="63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1021" cy="5423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7E" w:rsidRPr="003B7563" w14:paraId="0B5BAFBC" w14:textId="77777777" w:rsidTr="0068327E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95C775B" w14:textId="4136F34D" w:rsidR="0068327E" w:rsidRPr="00BD7531" w:rsidRDefault="0068327E" w:rsidP="00A90B24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 w:rsidR="00E26E95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E26E95">
              <w:rPr>
                <w:rFonts w:ascii="Times New Roman" w:hAnsi="Times New Roman"/>
                <w:sz w:val="22"/>
                <w:szCs w:val="22"/>
              </w:rPr>
              <w:t>до настройки не поддерживал задание, п</w:t>
            </w:r>
            <w:r w:rsidR="00E26E95" w:rsidRPr="000207A7">
              <w:rPr>
                <w:rFonts w:ascii="Times New Roman" w:hAnsi="Times New Roman"/>
                <w:sz w:val="22"/>
                <w:szCs w:val="22"/>
              </w:rPr>
              <w:t>осле</w:t>
            </w:r>
            <w:r w:rsidR="00E26E95">
              <w:rPr>
                <w:rFonts w:ascii="Times New Roman" w:hAnsi="Times New Roman"/>
                <w:sz w:val="22"/>
                <w:szCs w:val="22"/>
              </w:rPr>
              <w:t xml:space="preserve"> настройки задание поддерживает, но небольшие колебания остались. Р</w:t>
            </w:r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 w:rsidR="00A90B24">
              <w:rPr>
                <w:rFonts w:ascii="Times New Roman" w:hAnsi="Times New Roman"/>
                <w:sz w:val="22"/>
                <w:szCs w:val="22"/>
              </w:rPr>
              <w:t>4</w:t>
            </w:r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68327E" w:rsidRPr="00C370CF" w14:paraId="363BA861" w14:textId="77777777" w:rsidTr="0068327E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7717252" w14:textId="77777777" w:rsidR="0068327E" w:rsidRPr="00BD7531" w:rsidRDefault="0068327E" w:rsidP="0068327E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  <w:tr w:rsidR="00A95E0A" w:rsidRPr="00BF59AA" w14:paraId="5761FDF4" w14:textId="77777777" w:rsidTr="000F100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9601DBF" w14:textId="30A2CCAC" w:rsidR="00A95E0A" w:rsidRPr="00D84023" w:rsidRDefault="00A95E0A" w:rsidP="00D70EBD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D70EBD">
              <w:rPr>
                <w:rFonts w:ascii="Times New Roman" w:hAnsi="Times New Roman"/>
                <w:b/>
                <w:sz w:val="22"/>
                <w:szCs w:val="22"/>
              </w:rPr>
              <w:t>77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после Р-2</w:t>
            </w:r>
            <w:r w:rsidRPr="00E26E95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5</w:t>
            </w:r>
          </w:p>
        </w:tc>
      </w:tr>
      <w:tr w:rsidR="00A95E0A" w:rsidRPr="00C370CF" w14:paraId="5B61B72E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6558641D" w14:textId="77777777" w:rsidR="00A95E0A" w:rsidRPr="00BD7531" w:rsidRDefault="00A95E0A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B058AA6" w14:textId="679E52BC" w:rsidR="00A95E0A" w:rsidRPr="00D03D17" w:rsidRDefault="00A95E0A" w:rsidP="007A6EA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7A6EAA"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EA4BB2C" w14:textId="7E871FEC" w:rsidR="00A95E0A" w:rsidRPr="00D03D17" w:rsidRDefault="00A95E0A" w:rsidP="007A6EA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7A6EAA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0AD8204" w14:textId="77777777" w:rsidR="00A95E0A" w:rsidRPr="00BD7531" w:rsidRDefault="00A95E0A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A95E0A" w:rsidRPr="00C370CF" w14:paraId="5AC0F729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EBD56D9" w14:textId="77777777" w:rsidR="00A95E0A" w:rsidRPr="00BD7531" w:rsidRDefault="00A95E0A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0B99554" w14:textId="20E0A1EA" w:rsidR="00A95E0A" w:rsidRPr="00B84CC5" w:rsidRDefault="00A95E0A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  <w:r w:rsidR="007A6EAA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AA290D4" w14:textId="64B0472D" w:rsidR="00A95E0A" w:rsidRPr="00BD5E31" w:rsidRDefault="00A95E0A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99B02A3" w14:textId="77777777" w:rsidR="00A95E0A" w:rsidRPr="00BD7531" w:rsidRDefault="00A95E0A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A95E0A" w:rsidRPr="004E7FC4" w14:paraId="0F99B752" w14:textId="77777777" w:rsidTr="000F100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37D6D8D4" w14:textId="77777777" w:rsidR="00A95E0A" w:rsidRDefault="00A95E0A" w:rsidP="000F100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2E7AD60" wp14:editId="21D70427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178435</wp:posOffset>
                      </wp:positionV>
                      <wp:extent cx="4677410" cy="4550410"/>
                      <wp:effectExtent l="0" t="0" r="8890" b="2540"/>
                      <wp:wrapNone/>
                      <wp:docPr id="66" name="Прямоугольник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77915" cy="45504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234DC013" id="Прямоугольник 66" o:spid="_x0000_s1026" style="position:absolute;margin-left:-.65pt;margin-top:14.05pt;width:368.3pt;height:358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70D42B4" wp14:editId="42C4B481">
                  <wp:extent cx="9228732" cy="5457739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6715" cy="547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91D4C" w14:textId="77777777" w:rsidR="00A95E0A" w:rsidRDefault="00A95E0A" w:rsidP="000F1000">
            <w:pPr>
              <w:spacing w:line="240" w:lineRule="auto"/>
              <w:ind w:firstLine="0"/>
              <w:rPr>
                <w:noProof/>
              </w:rPr>
            </w:pPr>
          </w:p>
          <w:p w14:paraId="37F5D61C" w14:textId="77777777" w:rsidR="00A95E0A" w:rsidRPr="00FF1309" w:rsidRDefault="00A95E0A" w:rsidP="000F100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6D23C06B" w14:textId="77777777" w:rsidR="00A95E0A" w:rsidRPr="009D31FF" w:rsidRDefault="00A95E0A" w:rsidP="000F100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4D8CC9" wp14:editId="2D1EBF48">
                  <wp:extent cx="8699157" cy="5616575"/>
                  <wp:effectExtent l="0" t="0" r="6985" b="317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7497" cy="5628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E0A" w:rsidRPr="003B7563" w14:paraId="6C092B72" w14:textId="77777777" w:rsidTr="000F100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71A6E61" w14:textId="37337E74" w:rsidR="00A95E0A" w:rsidRPr="00BD7531" w:rsidRDefault="00A95E0A" w:rsidP="00A95E0A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колебания стали меньше,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A95E0A" w:rsidRPr="00C370CF" w14:paraId="14595A3E" w14:textId="77777777" w:rsidTr="000F100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6D494B3" w14:textId="77777777" w:rsidR="00A95E0A" w:rsidRPr="00BD7531" w:rsidRDefault="00A95E0A" w:rsidP="000F100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08354E37" w14:textId="1DFF6B1D" w:rsidR="0068327E" w:rsidRPr="008A593C" w:rsidRDefault="0068327E" w:rsidP="00A95E0A">
      <w:pPr>
        <w:pStyle w:val="af1"/>
        <w:tabs>
          <w:tab w:val="clear" w:pos="4153"/>
          <w:tab w:val="clear" w:pos="8306"/>
        </w:tabs>
        <w:ind w:firstLine="0"/>
        <w:rPr>
          <w:sz w:val="18"/>
        </w:rPr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29"/>
        <w:gridCol w:w="3258"/>
        <w:gridCol w:w="3257"/>
        <w:gridCol w:w="3254"/>
      </w:tblGrid>
      <w:tr w:rsidR="0068327E" w:rsidRPr="00BF59AA" w14:paraId="66727035" w14:textId="77777777" w:rsidTr="00FD08B1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7C4DD81" w14:textId="77777777" w:rsidR="0068327E" w:rsidRPr="00AD2DA1" w:rsidRDefault="0068327E" w:rsidP="0068327E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33700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окислительной шихты из Т-4</w:t>
            </w:r>
            <w:r w:rsidRPr="00AD2DA1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1</w:t>
            </w:r>
          </w:p>
        </w:tc>
      </w:tr>
      <w:tr w:rsidR="0068327E" w:rsidRPr="00C370CF" w14:paraId="0DA2D401" w14:textId="77777777" w:rsidTr="00FD08B1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F4792FF" w14:textId="5B7FEE57" w:rsidR="0068327E" w:rsidRPr="00BD7531" w:rsidRDefault="0068327E" w:rsidP="001E6E9A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 w:rsidR="001E6E9A"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7DF1024" w14:textId="77777777" w:rsidR="0068327E" w:rsidRPr="00AD2DA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7ADDD8" w14:textId="77777777" w:rsidR="0068327E" w:rsidRPr="00AD2DA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B9D53C0" w14:textId="77777777" w:rsidR="0068327E" w:rsidRPr="00BD75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C370CF" w14:paraId="054C09AA" w14:textId="77777777" w:rsidTr="00FD08B1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AABE987" w14:textId="77777777" w:rsidR="0068327E" w:rsidRPr="00BD7531" w:rsidRDefault="0068327E" w:rsidP="0068327E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02ABE9A" w14:textId="77777777" w:rsidR="0068327E" w:rsidRPr="00385857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2DEFCA1" w14:textId="77777777" w:rsidR="0068327E" w:rsidRPr="00BD5E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F8E6882" w14:textId="77777777" w:rsidR="0068327E" w:rsidRPr="00BD75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4E7FC4" w14:paraId="7D43A8F9" w14:textId="77777777" w:rsidTr="00FD08B1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511B6858" w14:textId="77777777" w:rsidR="0068327E" w:rsidRDefault="0068327E" w:rsidP="0068327E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F2FEDB4" wp14:editId="7EC70FDC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168275</wp:posOffset>
                      </wp:positionV>
                      <wp:extent cx="6043930" cy="4465320"/>
                      <wp:effectExtent l="0" t="0" r="0" b="0"/>
                      <wp:wrapNone/>
                      <wp:docPr id="39" name="Прямоугольник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4220" cy="4465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3E642BF3" id="Прямоугольник 39" o:spid="_x0000_s1026" style="position:absolute;margin-left:36.35pt;margin-top:13.25pt;width:475.9pt;height:35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550BD8" wp14:editId="1EC7FFB1">
                  <wp:extent cx="8936805" cy="5355771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6869" cy="540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7ECA8B" w14:textId="77777777" w:rsidR="0068327E" w:rsidRDefault="0068327E" w:rsidP="0068327E">
            <w:pPr>
              <w:spacing w:line="240" w:lineRule="auto"/>
              <w:ind w:firstLine="0"/>
              <w:rPr>
                <w:noProof/>
              </w:rPr>
            </w:pPr>
          </w:p>
          <w:p w14:paraId="522CF06A" w14:textId="77777777" w:rsidR="0068327E" w:rsidRPr="00FF1309" w:rsidRDefault="0068327E" w:rsidP="0068327E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10FFC02" w14:textId="077C52CA" w:rsidR="0068327E" w:rsidRPr="009D31FF" w:rsidRDefault="00E26E95" w:rsidP="0068327E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701FA" wp14:editId="07E2FB39">
                  <wp:extent cx="8898870" cy="567704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0233" cy="568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7E" w:rsidRPr="003B7563" w14:paraId="16CADBDF" w14:textId="77777777" w:rsidTr="00FD08B1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27B646E7" w14:textId="2015DB91" w:rsidR="0068327E" w:rsidRPr="00BD7531" w:rsidRDefault="0068327E" w:rsidP="00E26E95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 w:rsidR="00E26E95">
              <w:rPr>
                <w:rFonts w:ascii="Times New Roman" w:hAnsi="Times New Roman"/>
                <w:sz w:val="22"/>
                <w:szCs w:val="22"/>
              </w:rPr>
              <w:t>2</w:t>
            </w:r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68327E" w:rsidRPr="00C370CF" w14:paraId="603292A0" w14:textId="77777777" w:rsidTr="00FD08B1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F61A637" w14:textId="77777777" w:rsidR="0068327E" w:rsidRPr="00BD7531" w:rsidRDefault="0068327E" w:rsidP="0068327E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0F30845E" w14:textId="77777777" w:rsidR="00AC33C4" w:rsidRPr="008A593C" w:rsidRDefault="00AC33C4" w:rsidP="00AC33C4">
      <w:pPr>
        <w:pStyle w:val="af1"/>
        <w:tabs>
          <w:tab w:val="clear" w:pos="4153"/>
          <w:tab w:val="clear" w:pos="8306"/>
        </w:tabs>
        <w:rPr>
          <w:sz w:val="12"/>
        </w:rPr>
      </w:pPr>
    </w:p>
    <w:p w14:paraId="5352C365" w14:textId="77777777" w:rsidR="00AC33C4" w:rsidRPr="008A593C" w:rsidRDefault="00AC33C4" w:rsidP="00AC33C4">
      <w:pPr>
        <w:pStyle w:val="af1"/>
        <w:tabs>
          <w:tab w:val="clear" w:pos="4153"/>
          <w:tab w:val="clear" w:pos="8306"/>
        </w:tabs>
        <w:rPr>
          <w:sz w:val="2"/>
        </w:rPr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68327E" w:rsidRPr="00BF59AA" w14:paraId="16BE2DA8" w14:textId="77777777" w:rsidTr="00FD08B1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DCA58D1" w14:textId="08FBF2ED" w:rsidR="0068327E" w:rsidRPr="00E26E95" w:rsidRDefault="0068327E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2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окислительной шихты из Т-4</w:t>
            </w:r>
            <w:r w:rsidRPr="00AD2DA1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E26E95" w:rsidRPr="00E26E95"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68327E" w:rsidRPr="00C370CF" w14:paraId="7599811B" w14:textId="77777777" w:rsidTr="00FD08B1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8EA56CF" w14:textId="17447B6D" w:rsidR="0068327E" w:rsidRPr="00BD7531" w:rsidRDefault="001E6E9A" w:rsidP="00FD08B1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="0068327E"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110EF54" w14:textId="580F2B66" w:rsidR="0068327E" w:rsidRPr="00AD2DA1" w:rsidRDefault="0068327E" w:rsidP="00E26E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26E95"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1BA6932" w14:textId="111A91D4" w:rsidR="0068327E" w:rsidRPr="00AD2DA1" w:rsidRDefault="0068327E" w:rsidP="00E26E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26E95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7626A6B" w14:textId="77777777" w:rsidR="0068327E" w:rsidRPr="00BD7531" w:rsidRDefault="0068327E" w:rsidP="00FD08B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C370CF" w14:paraId="3EB9373E" w14:textId="77777777" w:rsidTr="00FD08B1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CFADAC7" w14:textId="77777777" w:rsidR="0068327E" w:rsidRPr="00BD7531" w:rsidRDefault="0068327E" w:rsidP="00FD08B1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EA7C268" w14:textId="4C8A7542" w:rsidR="0068327E" w:rsidRPr="00385857" w:rsidRDefault="0068327E" w:rsidP="00E26E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26E95">
              <w:rPr>
                <w:rFonts w:ascii="Times New Roman" w:hAnsi="Times New Roman"/>
                <w:sz w:val="22"/>
                <w:szCs w:val="22"/>
                <w:lang w:val="en-US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4D9FFDF" w14:textId="77777777" w:rsidR="0068327E" w:rsidRPr="00BD5E31" w:rsidRDefault="0068327E" w:rsidP="00FD08B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A3A0407" w14:textId="77777777" w:rsidR="0068327E" w:rsidRPr="00BD7531" w:rsidRDefault="0068327E" w:rsidP="00FD08B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4E7FC4" w14:paraId="3A98069C" w14:textId="77777777" w:rsidTr="00FD08B1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62890FED" w14:textId="357BD26C" w:rsidR="0068327E" w:rsidRDefault="0068327E" w:rsidP="00FD08B1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5332A84" wp14:editId="18E0BA7E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341630</wp:posOffset>
                      </wp:positionV>
                      <wp:extent cx="5048250" cy="4303395"/>
                      <wp:effectExtent l="0" t="0" r="0" b="1905"/>
                      <wp:wrapNone/>
                      <wp:docPr id="42" name="Прямоугольник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48618" cy="4303682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141AB45E" id="Прямоугольник 42" o:spid="_x0000_s1026" style="position:absolute;margin-left:-.15pt;margin-top:26.9pt;width:397.5pt;height:338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4337E3">
              <w:rPr>
                <w:noProof/>
              </w:rPr>
              <w:t xml:space="preserve"> </w:t>
            </w:r>
            <w:r w:rsidR="004337E3">
              <w:rPr>
                <w:noProof/>
              </w:rPr>
              <w:drawing>
                <wp:inline distT="0" distB="0" distL="0" distR="0" wp14:anchorId="13809B42" wp14:editId="5C049BDC">
                  <wp:extent cx="8805740" cy="5165124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7806" cy="518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4DF19" w14:textId="77777777" w:rsidR="0068327E" w:rsidRDefault="0068327E" w:rsidP="00FD08B1">
            <w:pPr>
              <w:spacing w:line="240" w:lineRule="auto"/>
              <w:ind w:firstLine="0"/>
              <w:rPr>
                <w:noProof/>
              </w:rPr>
            </w:pPr>
          </w:p>
          <w:p w14:paraId="6A5FA06A" w14:textId="77777777" w:rsidR="0068327E" w:rsidRPr="00FF1309" w:rsidRDefault="0068327E" w:rsidP="00FD08B1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199F6A5" w14:textId="5D15BAEE" w:rsidR="0068327E" w:rsidRPr="009D31FF" w:rsidRDefault="00B7305A" w:rsidP="00FD08B1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111CE" wp14:editId="0372578F">
                  <wp:extent cx="8572677" cy="5553479"/>
                  <wp:effectExtent l="0" t="0" r="0" b="952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9523" cy="5583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7E" w:rsidRPr="003B7563" w14:paraId="1153E862" w14:textId="77777777" w:rsidTr="00FD08B1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75427373" w14:textId="6E7D423B" w:rsidR="0068327E" w:rsidRPr="00E05E93" w:rsidRDefault="0068327E" w:rsidP="00E05E93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="00B7305A" w:rsidRPr="00B7305A">
              <w:rPr>
                <w:rFonts w:ascii="Times New Roman" w:hAnsi="Times New Roman"/>
                <w:sz w:val="22"/>
                <w:szCs w:val="22"/>
              </w:rPr>
              <w:t>величина колебаний снизилась вдвое. Скорость отработки задания увеличилась</w:t>
            </w:r>
            <w:r w:rsidR="00B7305A" w:rsidRPr="00E05E93">
              <w:rPr>
                <w:rFonts w:ascii="Times New Roman" w:hAnsi="Times New Roman"/>
                <w:sz w:val="22"/>
                <w:szCs w:val="22"/>
              </w:rPr>
              <w:t>.</w:t>
            </w:r>
            <w:r w:rsidR="00E05E93">
              <w:rPr>
                <w:rFonts w:ascii="Times New Roman" w:hAnsi="Times New Roman"/>
                <w:sz w:val="22"/>
                <w:szCs w:val="22"/>
              </w:rPr>
              <w:t xml:space="preserve"> Р</w:t>
            </w:r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 w:rsidR="00E05E93">
              <w:rPr>
                <w:rFonts w:ascii="Times New Roman" w:hAnsi="Times New Roman"/>
                <w:sz w:val="22"/>
                <w:szCs w:val="22"/>
              </w:rPr>
              <w:t>4</w:t>
            </w:r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68327E" w:rsidRPr="00C370CF" w14:paraId="2B9E5BC4" w14:textId="77777777" w:rsidTr="00FD08B1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B06B6C4" w14:textId="77777777" w:rsidR="0068327E" w:rsidRPr="00BD7531" w:rsidRDefault="0068327E" w:rsidP="00FD08B1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  <w:tr w:rsidR="00C069CD" w:rsidRPr="00BF59AA" w14:paraId="27416620" w14:textId="77777777" w:rsidTr="0081384F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45D3831" w14:textId="43D298FA" w:rsidR="00C069CD" w:rsidRPr="00E26E95" w:rsidRDefault="00C069CD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4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окислительной шихты из Т-4</w:t>
            </w:r>
            <w:r w:rsidRPr="00AD2DA1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E3377B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C069CD" w:rsidRPr="00C370CF" w14:paraId="7A3CF02D" w14:textId="77777777" w:rsidTr="0081384F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2F7A78E" w14:textId="44EC2DBB" w:rsidR="00C069CD" w:rsidRPr="00BD7531" w:rsidRDefault="001E6E9A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="00C069CD"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E3A277" w14:textId="5906B13A" w:rsidR="00C069CD" w:rsidRPr="00AD2DA1" w:rsidRDefault="00C069CD" w:rsidP="00E33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3377B"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4DC8BB1" w14:textId="0A3359E8" w:rsidR="00C069CD" w:rsidRPr="00AD2DA1" w:rsidRDefault="00C069CD" w:rsidP="00E33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3377B"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BE7E4B0" w14:textId="77777777" w:rsidR="00C069CD" w:rsidRPr="00BD7531" w:rsidRDefault="00C069CD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C069CD" w:rsidRPr="00C370CF" w14:paraId="0FC4EE66" w14:textId="77777777" w:rsidTr="0081384F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ED6F00D" w14:textId="77777777" w:rsidR="00C069CD" w:rsidRPr="00BD7531" w:rsidRDefault="00C069CD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6C3E662" w14:textId="0C98537A" w:rsidR="00C069CD" w:rsidRPr="00385857" w:rsidRDefault="00C069CD" w:rsidP="00E33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3377B">
              <w:rPr>
                <w:rFonts w:ascii="Times New Roman" w:hAnsi="Times New Roman"/>
                <w:sz w:val="22"/>
                <w:szCs w:val="22"/>
              </w:rPr>
              <w:t>21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46A1845" w14:textId="77777777" w:rsidR="00C069CD" w:rsidRPr="00BD5E31" w:rsidRDefault="00C069CD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531BA4C" w14:textId="77777777" w:rsidR="00C069CD" w:rsidRPr="00BD7531" w:rsidRDefault="00C069CD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C069CD" w:rsidRPr="004E7FC4" w14:paraId="7F0F46B2" w14:textId="77777777" w:rsidTr="0081384F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10FA6B0A" w14:textId="43A7292F" w:rsidR="00C069CD" w:rsidRDefault="00C069CD" w:rsidP="0081384F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2C631E6" wp14:editId="5D31EE41">
                      <wp:simplePos x="0" y="0"/>
                      <wp:positionH relativeFrom="column">
                        <wp:posOffset>499110</wp:posOffset>
                      </wp:positionH>
                      <wp:positionV relativeFrom="paragraph">
                        <wp:posOffset>182245</wp:posOffset>
                      </wp:positionV>
                      <wp:extent cx="5108575" cy="4476115"/>
                      <wp:effectExtent l="0" t="0" r="0" b="635"/>
                      <wp:wrapNone/>
                      <wp:docPr id="50" name="Прямоугольник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08637" cy="44761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4495D655" id="Прямоугольник 50" o:spid="_x0000_s1026" style="position:absolute;margin-left:39.3pt;margin-top:14.35pt;width:402.25pt;height:352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 w:rsidR="00E3377B">
              <w:rPr>
                <w:noProof/>
              </w:rPr>
              <w:drawing>
                <wp:inline distT="0" distB="0" distL="0" distR="0" wp14:anchorId="7EE3CCC2" wp14:editId="407EB633">
                  <wp:extent cx="8759175" cy="5394201"/>
                  <wp:effectExtent l="0" t="0" r="444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0652" cy="541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92A02" w14:textId="77777777" w:rsidR="00C069CD" w:rsidRDefault="00C069CD" w:rsidP="0081384F">
            <w:pPr>
              <w:spacing w:line="240" w:lineRule="auto"/>
              <w:ind w:firstLine="0"/>
              <w:rPr>
                <w:noProof/>
              </w:rPr>
            </w:pPr>
          </w:p>
          <w:p w14:paraId="18FD8497" w14:textId="77777777" w:rsidR="00C069CD" w:rsidRPr="00FF1309" w:rsidRDefault="00C069CD" w:rsidP="0081384F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0D4640E" w14:textId="7E3840D6" w:rsidR="00C069CD" w:rsidRPr="009D31FF" w:rsidRDefault="00E05E93" w:rsidP="0081384F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1C5D09" wp14:editId="0D6A3D17">
                  <wp:extent cx="8805072" cy="5313045"/>
                  <wp:effectExtent l="0" t="0" r="0" b="190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8261" cy="533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9CD" w:rsidRPr="003B7563" w14:paraId="212FF85C" w14:textId="77777777" w:rsidTr="0081384F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08182429" w14:textId="221DD811" w:rsidR="00C069CD" w:rsidRPr="00E05E93" w:rsidRDefault="00C069CD" w:rsidP="00A90B24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7305A">
              <w:rPr>
                <w:rFonts w:ascii="Times New Roman" w:hAnsi="Times New Roman"/>
                <w:sz w:val="22"/>
                <w:szCs w:val="22"/>
              </w:rPr>
              <w:t>величина колебаний снизилась вдвое. Скорость отработки задания увеличилась</w:t>
            </w:r>
            <w:r w:rsidRPr="00E05E93">
              <w:rPr>
                <w:rFonts w:ascii="Times New Roman" w:hAnsi="Times New Roman"/>
                <w:sz w:val="22"/>
                <w:szCs w:val="22"/>
              </w:rPr>
              <w:t>.</w:t>
            </w:r>
            <w:r w:rsidR="00E05E93">
              <w:rPr>
                <w:rFonts w:ascii="Times New Roman" w:hAnsi="Times New Roman"/>
                <w:sz w:val="22"/>
                <w:szCs w:val="22"/>
              </w:rPr>
              <w:t xml:space="preserve"> Р</w:t>
            </w:r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 w:rsidR="00A90B24">
              <w:rPr>
                <w:rFonts w:ascii="Times New Roman" w:hAnsi="Times New Roman"/>
                <w:sz w:val="22"/>
                <w:szCs w:val="22"/>
              </w:rPr>
              <w:t>2</w:t>
            </w:r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C069CD" w:rsidRPr="00C370CF" w14:paraId="67DA74F8" w14:textId="77777777" w:rsidTr="0081384F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857B57E" w14:textId="77777777" w:rsidR="00C069CD" w:rsidRPr="00BD7531" w:rsidRDefault="00C069CD" w:rsidP="0081384F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291ECAD7" w14:textId="77777777" w:rsidR="00AC33C4" w:rsidRDefault="00AC33C4" w:rsidP="00C069CD">
      <w:pPr>
        <w:pStyle w:val="af1"/>
        <w:tabs>
          <w:tab w:val="clear" w:pos="4153"/>
          <w:tab w:val="clear" w:pos="8306"/>
        </w:tabs>
        <w:ind w:firstLine="0"/>
      </w:pPr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8"/>
        <w:gridCol w:w="51"/>
        <w:gridCol w:w="3173"/>
        <w:gridCol w:w="84"/>
        <w:gridCol w:w="3140"/>
        <w:gridCol w:w="117"/>
        <w:gridCol w:w="3107"/>
        <w:gridCol w:w="147"/>
      </w:tblGrid>
      <w:tr w:rsidR="008A593C" w:rsidRPr="00BF59AA" w14:paraId="274E24D9" w14:textId="77777777" w:rsidTr="008A593C">
        <w:trPr>
          <w:gridAfter w:val="1"/>
          <w:wAfter w:w="49" w:type="pct"/>
          <w:trHeight w:val="137"/>
          <w:jc w:val="center"/>
        </w:trPr>
        <w:tc>
          <w:tcPr>
            <w:tcW w:w="4951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F115748" w14:textId="15D33919" w:rsidR="008A593C" w:rsidRPr="008A593C" w:rsidRDefault="008A593C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</w:t>
            </w:r>
            <w:r w:rsidRPr="008A593C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8</w:t>
            </w:r>
            <w:r w:rsidRPr="008A593C">
              <w:rPr>
                <w:rFonts w:ascii="Times New Roman" w:hAnsi="Times New Roman"/>
                <w:b/>
                <w:sz w:val="22"/>
                <w:szCs w:val="22"/>
              </w:rPr>
              <w:t>0 – Расход окислительной шихты из Т-4/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6</w:t>
            </w:r>
          </w:p>
        </w:tc>
      </w:tr>
      <w:tr w:rsidR="008A593C" w:rsidRPr="00C370CF" w14:paraId="13F854BC" w14:textId="77777777" w:rsidTr="008A593C">
        <w:trPr>
          <w:trHeight w:val="371"/>
          <w:jc w:val="center"/>
        </w:trPr>
        <w:tc>
          <w:tcPr>
            <w:tcW w:w="1743" w:type="pct"/>
            <w:gridSpan w:val="2"/>
            <w:shd w:val="clear" w:color="auto" w:fill="auto"/>
            <w:vAlign w:val="center"/>
          </w:tcPr>
          <w:p w14:paraId="7BE85B71" w14:textId="77777777" w:rsidR="008A593C" w:rsidRPr="00BD7531" w:rsidRDefault="008A593C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gridSpan w:val="2"/>
            <w:shd w:val="clear" w:color="auto" w:fill="auto"/>
            <w:vAlign w:val="center"/>
          </w:tcPr>
          <w:p w14:paraId="1C08EA40" w14:textId="64D9EFD9" w:rsidR="008A593C" w:rsidRPr="00AD2DA1" w:rsidRDefault="008A593C" w:rsidP="008A59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gridSpan w:val="2"/>
            <w:shd w:val="clear" w:color="auto" w:fill="auto"/>
            <w:vAlign w:val="center"/>
          </w:tcPr>
          <w:p w14:paraId="1D0F57D1" w14:textId="10CDAD93" w:rsidR="008A593C" w:rsidRPr="00AD2DA1" w:rsidRDefault="008A593C" w:rsidP="008A59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</w:t>
            </w:r>
          </w:p>
        </w:tc>
        <w:tc>
          <w:tcPr>
            <w:tcW w:w="1085" w:type="pct"/>
            <w:gridSpan w:val="2"/>
            <w:shd w:val="clear" w:color="auto" w:fill="auto"/>
            <w:vAlign w:val="center"/>
          </w:tcPr>
          <w:p w14:paraId="70A8BA19" w14:textId="77777777" w:rsidR="008A593C" w:rsidRPr="00BD7531" w:rsidRDefault="008A593C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8A593C" w:rsidRPr="00C370CF" w14:paraId="078FAEA8" w14:textId="77777777" w:rsidTr="008A593C">
        <w:trPr>
          <w:trHeight w:val="371"/>
          <w:jc w:val="center"/>
        </w:trPr>
        <w:tc>
          <w:tcPr>
            <w:tcW w:w="1743" w:type="pct"/>
            <w:gridSpan w:val="2"/>
            <w:shd w:val="clear" w:color="auto" w:fill="auto"/>
            <w:vAlign w:val="center"/>
          </w:tcPr>
          <w:p w14:paraId="38D76951" w14:textId="77777777" w:rsidR="008A593C" w:rsidRPr="00BD7531" w:rsidRDefault="008A593C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gridSpan w:val="2"/>
            <w:shd w:val="clear" w:color="auto" w:fill="auto"/>
            <w:vAlign w:val="center"/>
          </w:tcPr>
          <w:p w14:paraId="3AF02B08" w14:textId="3E0514BC" w:rsidR="008A593C" w:rsidRPr="00385857" w:rsidRDefault="008A593C" w:rsidP="008A59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gridSpan w:val="2"/>
            <w:shd w:val="clear" w:color="auto" w:fill="auto"/>
            <w:vAlign w:val="center"/>
          </w:tcPr>
          <w:p w14:paraId="2AAFAD3F" w14:textId="77777777" w:rsidR="008A593C" w:rsidRPr="00BD5E31" w:rsidRDefault="008A593C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gridSpan w:val="2"/>
            <w:shd w:val="clear" w:color="auto" w:fill="auto"/>
            <w:vAlign w:val="center"/>
          </w:tcPr>
          <w:p w14:paraId="30960D79" w14:textId="77777777" w:rsidR="008A593C" w:rsidRPr="00BD7531" w:rsidRDefault="008A593C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8A593C" w:rsidRPr="004E7FC4" w14:paraId="64187746" w14:textId="77777777" w:rsidTr="008A593C">
        <w:trPr>
          <w:trHeight w:val="5595"/>
          <w:jc w:val="center"/>
        </w:trPr>
        <w:tc>
          <w:tcPr>
            <w:tcW w:w="5000" w:type="pct"/>
            <w:gridSpan w:val="8"/>
            <w:vAlign w:val="center"/>
          </w:tcPr>
          <w:p w14:paraId="2E2C1263" w14:textId="0FF6F77A" w:rsidR="008A593C" w:rsidRDefault="008A593C" w:rsidP="000F100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4091450" wp14:editId="7275F926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168275</wp:posOffset>
                      </wp:positionV>
                      <wp:extent cx="5486400" cy="4419600"/>
                      <wp:effectExtent l="0" t="0" r="0" b="0"/>
                      <wp:wrapNone/>
                      <wp:docPr id="67" name="Прямоугольник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0" cy="4419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2BD5AE41" id="Прямоугольник 67" o:spid="_x0000_s1026" style="position:absolute;margin-left:36.85pt;margin-top:13.25pt;width:6in;height:34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9D36B2">
              <w:rPr>
                <w:noProof/>
              </w:rPr>
              <w:drawing>
                <wp:inline distT="0" distB="0" distL="0" distR="0" wp14:anchorId="1080C509" wp14:editId="6F96F76E">
                  <wp:extent cx="8748584" cy="5306060"/>
                  <wp:effectExtent l="0" t="0" r="0" b="889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7456" cy="532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A3202" w14:textId="77777777" w:rsidR="008A593C" w:rsidRDefault="008A593C" w:rsidP="000F1000">
            <w:pPr>
              <w:spacing w:line="240" w:lineRule="auto"/>
              <w:ind w:firstLine="0"/>
              <w:rPr>
                <w:noProof/>
              </w:rPr>
            </w:pPr>
          </w:p>
          <w:p w14:paraId="46ED72F5" w14:textId="77777777" w:rsidR="008A593C" w:rsidRPr="00FF1309" w:rsidRDefault="008A593C" w:rsidP="000F100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1E600124" w14:textId="33FE7A87" w:rsidR="008A593C" w:rsidRPr="009D31FF" w:rsidRDefault="009D36B2" w:rsidP="000F100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AF5E1E" wp14:editId="7B76C1AC">
                  <wp:extent cx="7936882" cy="5754718"/>
                  <wp:effectExtent l="0" t="0" r="6985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874" cy="5755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593C" w:rsidRPr="003B7563" w14:paraId="5F1832DA" w14:textId="77777777" w:rsidTr="008A593C">
        <w:trPr>
          <w:trHeight w:val="146"/>
          <w:jc w:val="center"/>
        </w:trPr>
        <w:tc>
          <w:tcPr>
            <w:tcW w:w="5000" w:type="pct"/>
            <w:gridSpan w:val="8"/>
            <w:vAlign w:val="center"/>
          </w:tcPr>
          <w:p w14:paraId="19A4B749" w14:textId="74BA4834" w:rsidR="008A593C" w:rsidRPr="00BD7531" w:rsidRDefault="008A593C" w:rsidP="000F100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  <w:r w:rsidR="009D36B2">
              <w:rPr>
                <w:rFonts w:ascii="Times New Roman" w:hAnsi="Times New Roman"/>
                <w:sz w:val="22"/>
                <w:szCs w:val="22"/>
              </w:rPr>
              <w:t>, скорость регулирования увеличилась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  <w:tr w:rsidR="008A593C" w:rsidRPr="00C370CF" w14:paraId="10CBC31E" w14:textId="77777777" w:rsidTr="008A593C">
        <w:trPr>
          <w:trHeight w:val="180"/>
          <w:jc w:val="center"/>
        </w:trPr>
        <w:tc>
          <w:tcPr>
            <w:tcW w:w="5000" w:type="pct"/>
            <w:gridSpan w:val="8"/>
            <w:tcBorders>
              <w:bottom w:val="single" w:sz="4" w:space="0" w:color="auto"/>
            </w:tcBorders>
            <w:vAlign w:val="center"/>
          </w:tcPr>
          <w:p w14:paraId="3E63AC0A" w14:textId="77777777" w:rsidR="008A593C" w:rsidRPr="00BD7531" w:rsidRDefault="008A593C" w:rsidP="000F100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  <w:tr w:rsidR="001E6E9A" w:rsidRPr="00BF59AA" w14:paraId="35067D38" w14:textId="77777777" w:rsidTr="008A593C">
        <w:trPr>
          <w:gridAfter w:val="1"/>
          <w:wAfter w:w="49" w:type="pct"/>
          <w:trHeight w:val="137"/>
          <w:jc w:val="center"/>
        </w:trPr>
        <w:tc>
          <w:tcPr>
            <w:tcW w:w="4951" w:type="pct"/>
            <w:gridSpan w:val="7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7D18A1DC" w14:textId="7BD4D78B" w:rsidR="001E6E9A" w:rsidRPr="00D84023" w:rsidRDefault="001E6E9A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802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 xml:space="preserve">Расход РМ </w:t>
            </w:r>
            <w:r w:rsidR="00D84023">
              <w:rPr>
                <w:rFonts w:ascii="Times New Roman" w:eastAsia="Calibri" w:hAnsi="Times New Roman"/>
                <w:sz w:val="22"/>
                <w:szCs w:val="22"/>
              </w:rPr>
              <w:t>на К-14</w:t>
            </w:r>
            <w:r w:rsidR="00D84023"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D84023"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B84CC5" w:rsidRPr="00C370CF" w14:paraId="7FDEF4E4" w14:textId="77777777" w:rsidTr="008A593C">
        <w:trPr>
          <w:gridAfter w:val="1"/>
          <w:wAfter w:w="49" w:type="pct"/>
          <w:trHeight w:val="371"/>
          <w:jc w:val="center"/>
        </w:trPr>
        <w:tc>
          <w:tcPr>
            <w:tcW w:w="1726" w:type="pct"/>
            <w:shd w:val="clear" w:color="auto" w:fill="auto"/>
            <w:vAlign w:val="center"/>
          </w:tcPr>
          <w:p w14:paraId="54FE9067" w14:textId="5879B450" w:rsidR="001E6E9A" w:rsidRPr="00BD7531" w:rsidRDefault="001E6E9A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75" w:type="pct"/>
            <w:gridSpan w:val="2"/>
            <w:shd w:val="clear" w:color="auto" w:fill="auto"/>
            <w:vAlign w:val="center"/>
          </w:tcPr>
          <w:p w14:paraId="44F6AF10" w14:textId="77777777" w:rsidR="001E6E9A" w:rsidRPr="00D03D17" w:rsidRDefault="001E6E9A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75" w:type="pct"/>
            <w:gridSpan w:val="2"/>
            <w:shd w:val="clear" w:color="auto" w:fill="auto"/>
            <w:vAlign w:val="center"/>
          </w:tcPr>
          <w:p w14:paraId="46A6C504" w14:textId="69EC120C" w:rsidR="001E6E9A" w:rsidRPr="00D03D17" w:rsidRDefault="001E6E9A" w:rsidP="00B84CC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B84CC5"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74" w:type="pct"/>
            <w:gridSpan w:val="2"/>
            <w:shd w:val="clear" w:color="auto" w:fill="auto"/>
            <w:vAlign w:val="center"/>
          </w:tcPr>
          <w:p w14:paraId="06E0F9E2" w14:textId="77777777" w:rsidR="001E6E9A" w:rsidRPr="00BD7531" w:rsidRDefault="001E6E9A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B84CC5" w:rsidRPr="00C370CF" w14:paraId="5C94AE81" w14:textId="77777777" w:rsidTr="008A593C">
        <w:trPr>
          <w:gridAfter w:val="1"/>
          <w:wAfter w:w="49" w:type="pct"/>
          <w:trHeight w:val="371"/>
          <w:jc w:val="center"/>
        </w:trPr>
        <w:tc>
          <w:tcPr>
            <w:tcW w:w="1726" w:type="pct"/>
            <w:shd w:val="clear" w:color="auto" w:fill="auto"/>
            <w:vAlign w:val="center"/>
          </w:tcPr>
          <w:p w14:paraId="2765CBF6" w14:textId="77777777" w:rsidR="001E6E9A" w:rsidRPr="00BD7531" w:rsidRDefault="001E6E9A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75" w:type="pct"/>
            <w:gridSpan w:val="2"/>
            <w:shd w:val="clear" w:color="auto" w:fill="auto"/>
            <w:vAlign w:val="center"/>
          </w:tcPr>
          <w:p w14:paraId="074E5D09" w14:textId="023B11D4" w:rsidR="001E6E9A" w:rsidRPr="00B84CC5" w:rsidRDefault="001E6E9A" w:rsidP="00B84CC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B84CC5">
              <w:rPr>
                <w:rFonts w:ascii="Times New Roman" w:hAnsi="Times New Roman"/>
                <w:sz w:val="22"/>
                <w:szCs w:val="22"/>
              </w:rPr>
              <w:t>380</w:t>
            </w:r>
          </w:p>
        </w:tc>
        <w:tc>
          <w:tcPr>
            <w:tcW w:w="1075" w:type="pct"/>
            <w:gridSpan w:val="2"/>
            <w:shd w:val="clear" w:color="auto" w:fill="auto"/>
            <w:vAlign w:val="center"/>
          </w:tcPr>
          <w:p w14:paraId="6453CC61" w14:textId="1C0AE6B9" w:rsidR="001E6E9A" w:rsidRPr="00BD5E31" w:rsidRDefault="001E6E9A" w:rsidP="00B84CC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B84CC5">
              <w:rPr>
                <w:rFonts w:ascii="Times New Roman" w:hAnsi="Times New Roman"/>
                <w:sz w:val="22"/>
                <w:szCs w:val="22"/>
              </w:rPr>
              <w:t>25</w:t>
            </w:r>
          </w:p>
        </w:tc>
        <w:tc>
          <w:tcPr>
            <w:tcW w:w="1074" w:type="pct"/>
            <w:gridSpan w:val="2"/>
            <w:shd w:val="clear" w:color="auto" w:fill="auto"/>
            <w:vAlign w:val="center"/>
          </w:tcPr>
          <w:p w14:paraId="7DD48239" w14:textId="77777777" w:rsidR="001E6E9A" w:rsidRPr="00BD7531" w:rsidRDefault="001E6E9A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1E6E9A" w:rsidRPr="004E7FC4" w14:paraId="439F37B0" w14:textId="77777777" w:rsidTr="008A593C">
        <w:trPr>
          <w:gridAfter w:val="1"/>
          <w:wAfter w:w="49" w:type="pct"/>
          <w:trHeight w:val="5595"/>
          <w:jc w:val="center"/>
        </w:trPr>
        <w:tc>
          <w:tcPr>
            <w:tcW w:w="4951" w:type="pct"/>
            <w:gridSpan w:val="7"/>
            <w:vAlign w:val="center"/>
          </w:tcPr>
          <w:p w14:paraId="4EF776FC" w14:textId="5898F3BF" w:rsidR="001E6E9A" w:rsidRDefault="001E6E9A" w:rsidP="0081384F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CF04491" wp14:editId="1D7BA189">
                      <wp:simplePos x="0" y="0"/>
                      <wp:positionH relativeFrom="column">
                        <wp:posOffset>450215</wp:posOffset>
                      </wp:positionH>
                      <wp:positionV relativeFrom="paragraph">
                        <wp:posOffset>164465</wp:posOffset>
                      </wp:positionV>
                      <wp:extent cx="4916805" cy="4507865"/>
                      <wp:effectExtent l="0" t="0" r="0" b="6985"/>
                      <wp:wrapNone/>
                      <wp:docPr id="53" name="Прямоугольник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17388" cy="45078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14B1BD02" id="Прямоугольник 53" o:spid="_x0000_s1026" style="position:absolute;margin-left:35.45pt;margin-top:12.95pt;width:387.15pt;height:35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D84023">
              <w:rPr>
                <w:noProof/>
              </w:rPr>
              <w:drawing>
                <wp:inline distT="0" distB="0" distL="0" distR="0" wp14:anchorId="7ECBD401" wp14:editId="55699BD8">
                  <wp:extent cx="8791115" cy="5391076"/>
                  <wp:effectExtent l="0" t="0" r="0" b="6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3873" cy="539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C7F83" w14:textId="77777777" w:rsidR="001E6E9A" w:rsidRDefault="001E6E9A" w:rsidP="0081384F">
            <w:pPr>
              <w:spacing w:line="240" w:lineRule="auto"/>
              <w:ind w:firstLine="0"/>
              <w:rPr>
                <w:noProof/>
              </w:rPr>
            </w:pPr>
          </w:p>
          <w:p w14:paraId="3CD46F86" w14:textId="77777777" w:rsidR="001E6E9A" w:rsidRPr="00FF1309" w:rsidRDefault="001E6E9A" w:rsidP="0081384F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3CC74497" w14:textId="2FD8A406" w:rsidR="001E6E9A" w:rsidRPr="009D31FF" w:rsidRDefault="00D84023" w:rsidP="0081384F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1946AF" wp14:editId="298C90C9">
                  <wp:extent cx="8829033" cy="5588784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2430" cy="561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E9A" w:rsidRPr="003B7563" w14:paraId="75194382" w14:textId="77777777" w:rsidTr="008A593C">
        <w:trPr>
          <w:gridAfter w:val="1"/>
          <w:wAfter w:w="49" w:type="pct"/>
          <w:trHeight w:val="146"/>
          <w:jc w:val="center"/>
        </w:trPr>
        <w:tc>
          <w:tcPr>
            <w:tcW w:w="4951" w:type="pct"/>
            <w:gridSpan w:val="7"/>
            <w:vAlign w:val="center"/>
          </w:tcPr>
          <w:p w14:paraId="4E2824D1" w14:textId="3F2F3577" w:rsidR="001E6E9A" w:rsidRPr="00BD7531" w:rsidRDefault="001E6E9A" w:rsidP="007A6EAA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D84023" w:rsidRPr="00D84023">
              <w:rPr>
                <w:rFonts w:ascii="Times New Roman" w:hAnsi="Times New Roman"/>
                <w:sz w:val="22"/>
                <w:szCs w:val="22"/>
              </w:rPr>
              <w:t>частота работы клапана увеличилась, но колебания расхода снизились вдвое</w:t>
            </w:r>
            <w:r>
              <w:rPr>
                <w:rFonts w:ascii="Times New Roman" w:hAnsi="Times New Roman"/>
                <w:sz w:val="22"/>
                <w:szCs w:val="22"/>
              </w:rPr>
              <w:t>.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 w:rsidR="007A6EAA">
              <w:rPr>
                <w:rFonts w:ascii="Times New Roman" w:hAnsi="Times New Roman"/>
                <w:sz w:val="22"/>
                <w:szCs w:val="22"/>
              </w:rPr>
              <w:t>5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1E6E9A" w:rsidRPr="00C370CF" w14:paraId="5BB8004C" w14:textId="77777777" w:rsidTr="008A593C">
        <w:trPr>
          <w:gridAfter w:val="1"/>
          <w:wAfter w:w="49" w:type="pct"/>
          <w:trHeight w:val="180"/>
          <w:jc w:val="center"/>
        </w:trPr>
        <w:tc>
          <w:tcPr>
            <w:tcW w:w="4951" w:type="pct"/>
            <w:gridSpan w:val="7"/>
            <w:tcBorders>
              <w:bottom w:val="single" w:sz="4" w:space="0" w:color="auto"/>
            </w:tcBorders>
            <w:vAlign w:val="center"/>
          </w:tcPr>
          <w:p w14:paraId="653FCD68" w14:textId="77777777" w:rsidR="001E6E9A" w:rsidRPr="00BD7531" w:rsidRDefault="001E6E9A" w:rsidP="0081384F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1D586915" w14:textId="77777777" w:rsidR="00AC33C4" w:rsidRPr="0081384F" w:rsidRDefault="00AC33C4" w:rsidP="00AC33C4">
      <w:pPr>
        <w:pStyle w:val="af1"/>
        <w:tabs>
          <w:tab w:val="clear" w:pos="4153"/>
          <w:tab w:val="clear" w:pos="8306"/>
        </w:tabs>
        <w:rPr>
          <w:sz w:val="2"/>
          <w:szCs w:val="16"/>
        </w:rPr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81384F" w:rsidRPr="00BF59AA" w14:paraId="2AF6848F" w14:textId="77777777" w:rsidTr="0081384F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F0AC364" w14:textId="5BCC26E2" w:rsidR="0081384F" w:rsidRPr="008D7259" w:rsidRDefault="0081384F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822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8D7259" w:rsidRPr="008D7259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81384F" w:rsidRPr="00C370CF" w14:paraId="209E3286" w14:textId="77777777" w:rsidTr="0081384F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E482263" w14:textId="77777777" w:rsidR="0081384F" w:rsidRPr="00BD7531" w:rsidRDefault="0081384F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5C11E5" w14:textId="77777777" w:rsidR="0081384F" w:rsidRPr="00D03D17" w:rsidRDefault="0081384F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727678B" w14:textId="77777777" w:rsidR="0081384F" w:rsidRPr="00D03D17" w:rsidRDefault="0081384F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DBC01CF" w14:textId="77777777" w:rsidR="0081384F" w:rsidRPr="00BD7531" w:rsidRDefault="0081384F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81384F" w:rsidRPr="00C370CF" w14:paraId="0E8E84EE" w14:textId="77777777" w:rsidTr="0081384F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70050DBA" w14:textId="77777777" w:rsidR="0081384F" w:rsidRPr="00BD7531" w:rsidRDefault="0081384F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CEC8A9D" w14:textId="0F40E503" w:rsidR="0081384F" w:rsidRPr="00B84CC5" w:rsidRDefault="0081384F" w:rsidP="007A6EA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="007A6EAA"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98E6E31" w14:textId="5FD3D792" w:rsidR="0081384F" w:rsidRPr="00BD5E31" w:rsidRDefault="0081384F" w:rsidP="0073063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730637"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82640BE" w14:textId="77777777" w:rsidR="0081384F" w:rsidRPr="00BD7531" w:rsidRDefault="0081384F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81384F" w:rsidRPr="004E7FC4" w14:paraId="601D9B01" w14:textId="77777777" w:rsidTr="0081384F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C8E5204" w14:textId="44E00099" w:rsidR="0081384F" w:rsidRDefault="0081384F" w:rsidP="0081384F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9FB7745" wp14:editId="53BA55FA">
                      <wp:simplePos x="0" y="0"/>
                      <wp:positionH relativeFrom="column">
                        <wp:posOffset>469900</wp:posOffset>
                      </wp:positionH>
                      <wp:positionV relativeFrom="paragraph">
                        <wp:posOffset>162560</wp:posOffset>
                      </wp:positionV>
                      <wp:extent cx="6197600" cy="4515485"/>
                      <wp:effectExtent l="0" t="0" r="0" b="0"/>
                      <wp:wrapNone/>
                      <wp:docPr id="21" name="Прямоугольник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7600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2CC9B1A4" id="Прямоугольник 21" o:spid="_x0000_s1026" style="position:absolute;margin-left:37pt;margin-top:12.8pt;width:488pt;height:355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974A0D">
              <w:rPr>
                <w:noProof/>
              </w:rPr>
              <w:drawing>
                <wp:inline distT="0" distB="0" distL="0" distR="0" wp14:anchorId="6083B54A" wp14:editId="684B3643">
                  <wp:extent cx="8813800" cy="5413999"/>
                  <wp:effectExtent l="0" t="0" r="635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0261" cy="5454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D15BB" w14:textId="77777777" w:rsidR="0081384F" w:rsidRDefault="0081384F" w:rsidP="0081384F">
            <w:pPr>
              <w:spacing w:line="240" w:lineRule="auto"/>
              <w:ind w:firstLine="0"/>
              <w:rPr>
                <w:noProof/>
              </w:rPr>
            </w:pPr>
          </w:p>
          <w:p w14:paraId="04677C35" w14:textId="77777777" w:rsidR="0081384F" w:rsidRPr="00FF1309" w:rsidRDefault="0081384F" w:rsidP="0081384F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1114A57E" w14:textId="2997CFB9" w:rsidR="0081384F" w:rsidRPr="009D31FF" w:rsidRDefault="008D7259" w:rsidP="0081384F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08AF6B" wp14:editId="7726DDE8">
                  <wp:extent cx="8830733" cy="5596255"/>
                  <wp:effectExtent l="0" t="0" r="8890" b="444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120" cy="560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384F" w:rsidRPr="003B7563" w14:paraId="5510C8D6" w14:textId="77777777" w:rsidTr="0081384F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6AD05319" w14:textId="756163ED" w:rsidR="0081384F" w:rsidRPr="00BD7531" w:rsidRDefault="0081384F" w:rsidP="00974A0D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974A0D">
              <w:rPr>
                <w:rFonts w:ascii="Times New Roman" w:hAnsi="Times New Roman"/>
                <w:sz w:val="22"/>
                <w:szCs w:val="22"/>
              </w:rPr>
              <w:t>регулятор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отрабатывает изменение уставки в течение </w:t>
            </w:r>
            <w:r w:rsidR="00974A0D">
              <w:rPr>
                <w:rFonts w:ascii="Times New Roman" w:hAnsi="Times New Roman"/>
                <w:sz w:val="22"/>
                <w:szCs w:val="22"/>
              </w:rPr>
              <w:t>7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  <w:r w:rsidR="00974A0D">
              <w:rPr>
                <w:rFonts w:ascii="Times New Roman" w:hAnsi="Times New Roman"/>
                <w:sz w:val="22"/>
                <w:szCs w:val="22"/>
              </w:rPr>
              <w:t>, скорость отработки задания увеличилась.</w:t>
            </w:r>
          </w:p>
        </w:tc>
      </w:tr>
      <w:tr w:rsidR="0081384F" w:rsidRPr="00C370CF" w14:paraId="0D8171E8" w14:textId="77777777" w:rsidTr="0081384F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FF5A32A" w14:textId="77777777" w:rsidR="0081384F" w:rsidRPr="00BD7531" w:rsidRDefault="0081384F" w:rsidP="0081384F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46DDA30D" w14:textId="77777777" w:rsidR="001E6E9A" w:rsidRDefault="001E6E9A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730637" w:rsidRPr="00BF59AA" w14:paraId="27E89188" w14:textId="77777777" w:rsidTr="000F100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126C88C" w14:textId="205B89CF" w:rsidR="00730637" w:rsidRPr="00D84023" w:rsidRDefault="00730637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10</w:t>
            </w:r>
            <w:r w:rsidRPr="00D03D17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4</w:t>
            </w:r>
          </w:p>
        </w:tc>
      </w:tr>
      <w:tr w:rsidR="00730637" w:rsidRPr="00C370CF" w14:paraId="5EE182C9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023CCC0" w14:textId="77777777" w:rsidR="00730637" w:rsidRPr="00BD7531" w:rsidRDefault="00730637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8729A06" w14:textId="77777777" w:rsidR="00730637" w:rsidRPr="00D03D17" w:rsidRDefault="00730637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F8B9B76" w14:textId="77777777" w:rsidR="00730637" w:rsidRPr="00D03D17" w:rsidRDefault="00730637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9D8026B" w14:textId="77777777" w:rsidR="00730637" w:rsidRPr="00BD7531" w:rsidRDefault="00730637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730637" w:rsidRPr="00C370CF" w14:paraId="42CD43DE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C63308A" w14:textId="77777777" w:rsidR="00730637" w:rsidRPr="00BD7531" w:rsidRDefault="00730637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449D79A" w14:textId="27642E1C" w:rsidR="00730637" w:rsidRPr="00B84CC5" w:rsidRDefault="00730637" w:rsidP="0073063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FE11500" w14:textId="2C3A8F0F" w:rsidR="00730637" w:rsidRPr="00BD5E31" w:rsidRDefault="00730637" w:rsidP="0073063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8EF639C" w14:textId="77777777" w:rsidR="00730637" w:rsidRPr="00BD7531" w:rsidRDefault="00730637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730637" w:rsidRPr="004E7FC4" w14:paraId="1997075D" w14:textId="77777777" w:rsidTr="000F100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57B18093" w14:textId="5A3531CD" w:rsidR="00730637" w:rsidRDefault="00730637" w:rsidP="000F100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7B82126" wp14:editId="2DAC2ACB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171450</wp:posOffset>
                      </wp:positionV>
                      <wp:extent cx="5722620" cy="4518660"/>
                      <wp:effectExtent l="0" t="0" r="0" b="0"/>
                      <wp:wrapNone/>
                      <wp:docPr id="28" name="Прямоугольник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22620" cy="4519043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3B6CD18D" id="Прямоугольник 28" o:spid="_x0000_s1026" style="position:absolute;margin-left:36.8pt;margin-top:13.5pt;width:450.6pt;height:355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0F63A4">
              <w:rPr>
                <w:noProof/>
              </w:rPr>
              <w:drawing>
                <wp:inline distT="0" distB="0" distL="0" distR="0" wp14:anchorId="45C46694" wp14:editId="441EB1A7">
                  <wp:extent cx="8790950" cy="5422265"/>
                  <wp:effectExtent l="0" t="0" r="0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4802" cy="544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9E7AF1" w14:textId="77777777" w:rsidR="00730637" w:rsidRDefault="00730637" w:rsidP="000F1000">
            <w:pPr>
              <w:spacing w:line="240" w:lineRule="auto"/>
              <w:ind w:firstLine="0"/>
              <w:rPr>
                <w:noProof/>
              </w:rPr>
            </w:pPr>
          </w:p>
          <w:p w14:paraId="0DDF4CD7" w14:textId="77777777" w:rsidR="00730637" w:rsidRPr="00FF1309" w:rsidRDefault="00730637" w:rsidP="000F100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A938D0D" w14:textId="56869545" w:rsidR="00730637" w:rsidRPr="009D31FF" w:rsidRDefault="000F63A4" w:rsidP="000F100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195847" wp14:editId="71C1AE40">
                  <wp:extent cx="8762706" cy="5570855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2090" cy="558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637" w:rsidRPr="003B7563" w14:paraId="398D2850" w14:textId="77777777" w:rsidTr="000F100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520233E1" w14:textId="2A874595" w:rsidR="00730637" w:rsidRPr="00BD7531" w:rsidRDefault="00730637" w:rsidP="007A6EAA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0F63A4"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 w:rsidR="007A6EAA">
              <w:rPr>
                <w:rFonts w:ascii="Times New Roman" w:hAnsi="Times New Roman"/>
                <w:sz w:val="22"/>
                <w:szCs w:val="22"/>
              </w:rPr>
              <w:t>4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730637" w:rsidRPr="00C370CF" w14:paraId="60F0FA1D" w14:textId="77777777" w:rsidTr="000F100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7505C47" w14:textId="77777777" w:rsidR="00730637" w:rsidRPr="00BD7531" w:rsidRDefault="00730637" w:rsidP="000F100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FC515EB" w14:textId="77777777" w:rsidR="001E6E9A" w:rsidRDefault="001E6E9A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6F7F0C" w:rsidRPr="00BF59AA" w14:paraId="6A228C42" w14:textId="77777777" w:rsidTr="000F100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7AA6C00C" w14:textId="5940B5AF" w:rsidR="006F7F0C" w:rsidRPr="00D84023" w:rsidRDefault="0094181B" w:rsidP="0094181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T</w:t>
            </w:r>
            <w:r w:rsidR="006F7F0C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IRCA</w:t>
            </w:r>
            <w:r w:rsidR="006F7F0C"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94181B">
              <w:rPr>
                <w:rFonts w:ascii="Times New Roman" w:hAnsi="Times New Roman"/>
                <w:b/>
                <w:sz w:val="22"/>
                <w:szCs w:val="22"/>
              </w:rPr>
              <w:t>18261</w:t>
            </w:r>
            <w:r w:rsidR="006F7F0C"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6F7F0C"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="006F7F0C"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6F7F0C">
              <w:rPr>
                <w:rFonts w:ascii="Times New Roman" w:eastAsia="Calibri" w:hAnsi="Times New Roman"/>
                <w:sz w:val="22"/>
                <w:szCs w:val="22"/>
              </w:rPr>
              <w:t>Температура РМ после Т-15</w:t>
            </w:r>
            <w:r w:rsidR="006F7F0C"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6F7F0C"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6F7F0C" w:rsidRPr="00C370CF" w14:paraId="7D79A20F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A6BC294" w14:textId="77777777" w:rsidR="006F7F0C" w:rsidRPr="00BD7531" w:rsidRDefault="006F7F0C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314723F" w14:textId="3FAA2972" w:rsidR="006F7F0C" w:rsidRPr="00D03D17" w:rsidRDefault="006F7F0C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26FA37E" w14:textId="1BCDE216" w:rsidR="006F7F0C" w:rsidRPr="00D03D17" w:rsidRDefault="006F7F0C" w:rsidP="006F7F0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FDFF2FC" w14:textId="77777777" w:rsidR="006F7F0C" w:rsidRPr="00BD7531" w:rsidRDefault="006F7F0C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F7F0C" w:rsidRPr="00C370CF" w14:paraId="26B73200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E4B04AC" w14:textId="77777777" w:rsidR="006F7F0C" w:rsidRPr="00BD7531" w:rsidRDefault="006F7F0C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EFF11A0" w14:textId="4653B3B5" w:rsidR="006F7F0C" w:rsidRPr="00B84CC5" w:rsidRDefault="006F7F0C" w:rsidP="006F7F0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17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A540A7A" w14:textId="794F43F0" w:rsidR="006F7F0C" w:rsidRPr="00BD5E31" w:rsidRDefault="006F7F0C" w:rsidP="006F7F0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522E4FB" w14:textId="77777777" w:rsidR="006F7F0C" w:rsidRPr="00BD7531" w:rsidRDefault="006F7F0C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F7F0C" w:rsidRPr="004E7FC4" w14:paraId="5ECD86CE" w14:textId="77777777" w:rsidTr="000F100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5D05E20B" w14:textId="446ED429" w:rsidR="006F7F0C" w:rsidRDefault="006F7F0C" w:rsidP="000F100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A99A23E" wp14:editId="2FC8D94D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171450</wp:posOffset>
                      </wp:positionV>
                      <wp:extent cx="4296410" cy="4451350"/>
                      <wp:effectExtent l="0" t="0" r="8890" b="6350"/>
                      <wp:wrapNone/>
                      <wp:docPr id="34" name="Прямоугольник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96621" cy="4451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193C6BCE" id="Прямоугольник 34" o:spid="_x0000_s1026" style="position:absolute;margin-left:36.8pt;margin-top:13.5pt;width:338.3pt;height:35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CDF9BD" wp14:editId="06159FD0">
                  <wp:extent cx="8776828" cy="5351780"/>
                  <wp:effectExtent l="0" t="0" r="5715" b="127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721" cy="536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BB1A" w14:textId="77777777" w:rsidR="006F7F0C" w:rsidRDefault="006F7F0C" w:rsidP="000F1000">
            <w:pPr>
              <w:spacing w:line="240" w:lineRule="auto"/>
              <w:ind w:firstLine="0"/>
              <w:rPr>
                <w:noProof/>
              </w:rPr>
            </w:pPr>
          </w:p>
          <w:p w14:paraId="1ABFBEFF" w14:textId="77777777" w:rsidR="006F7F0C" w:rsidRPr="00FF1309" w:rsidRDefault="006F7F0C" w:rsidP="000F100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90EFB5A" w14:textId="756D9A4B" w:rsidR="006F7F0C" w:rsidRPr="009D31FF" w:rsidRDefault="0053510F" w:rsidP="000F100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52423" wp14:editId="7AB256A7">
                  <wp:extent cx="8812133" cy="5290820"/>
                  <wp:effectExtent l="0" t="0" r="8255" b="508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040" cy="529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7F0C" w:rsidRPr="003B7563" w14:paraId="21AC9295" w14:textId="77777777" w:rsidTr="000F100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0DB9883F" w14:textId="6A70355B" w:rsidR="006F7F0C" w:rsidRPr="00BD7531" w:rsidRDefault="006F7F0C" w:rsidP="0053510F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53510F">
              <w:rPr>
                <w:rFonts w:ascii="Times New Roman" w:hAnsi="Times New Roman"/>
                <w:sz w:val="22"/>
                <w:szCs w:val="22"/>
              </w:rPr>
              <w:t>изменений уставки после настройки не было, регулятор уставку держит.</w:t>
            </w:r>
          </w:p>
        </w:tc>
      </w:tr>
      <w:tr w:rsidR="006F7F0C" w:rsidRPr="00C370CF" w14:paraId="7526BFD1" w14:textId="77777777" w:rsidTr="000F100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48032B8" w14:textId="77777777" w:rsidR="006F7F0C" w:rsidRPr="00BD7531" w:rsidRDefault="006F7F0C" w:rsidP="000F100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06E6BD4E" w14:textId="77777777" w:rsidR="001E6E9A" w:rsidRDefault="001E6E9A" w:rsidP="00AC33C4">
      <w:pPr>
        <w:pStyle w:val="af1"/>
        <w:tabs>
          <w:tab w:val="clear" w:pos="4153"/>
          <w:tab w:val="clear" w:pos="8306"/>
        </w:tabs>
      </w:pPr>
    </w:p>
    <w:p w14:paraId="63C40F56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DC5E3E" w:rsidRPr="00BF59AA" w14:paraId="77270D2D" w14:textId="77777777" w:rsidTr="000F100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3296C28" w14:textId="5C79F840" w:rsidR="00DC5E3E" w:rsidRPr="00D84023" w:rsidRDefault="0094181B" w:rsidP="0094181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T</w:t>
            </w:r>
            <w:r w:rsidR="00DC5E3E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IRCA</w:t>
            </w:r>
            <w:r w:rsidR="00DC5E3E"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94181B">
              <w:rPr>
                <w:rFonts w:ascii="Times New Roman" w:hAnsi="Times New Roman"/>
                <w:b/>
                <w:sz w:val="22"/>
                <w:szCs w:val="22"/>
              </w:rPr>
              <w:t>18261</w:t>
            </w:r>
            <w:r w:rsidR="00DC5E3E"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DC5E3E"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="00DC5E3E"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DC5E3E">
              <w:rPr>
                <w:rFonts w:ascii="Times New Roman" w:eastAsia="Calibri" w:hAnsi="Times New Roman"/>
                <w:sz w:val="22"/>
                <w:szCs w:val="22"/>
              </w:rPr>
              <w:t>Температура РМ после Т-15</w:t>
            </w:r>
            <w:r w:rsidR="00DC5E3E"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173853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DC5E3E" w:rsidRPr="00C370CF" w14:paraId="26E7147F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031759A" w14:textId="77777777" w:rsidR="00DC5E3E" w:rsidRPr="00BD7531" w:rsidRDefault="00DC5E3E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4797154" w14:textId="64BDD1C5" w:rsidR="00DC5E3E" w:rsidRPr="00D03D17" w:rsidRDefault="00DC5E3E" w:rsidP="0017385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173853">
              <w:rPr>
                <w:rFonts w:ascii="Times New Roman" w:hAnsi="Times New Roman"/>
                <w:sz w:val="22"/>
                <w:szCs w:val="22"/>
              </w:rPr>
              <w:t>21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1FDA24B" w14:textId="6F6C9DE4" w:rsidR="00DC5E3E" w:rsidRPr="00D03D17" w:rsidRDefault="00DC5E3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 w:rsidR="00173853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A47FDF9" w14:textId="77777777" w:rsidR="00DC5E3E" w:rsidRPr="00BD7531" w:rsidRDefault="00DC5E3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DC5E3E" w:rsidRPr="00C370CF" w14:paraId="0380D0DF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A0A1A37" w14:textId="2D9D6437" w:rsidR="00DC5E3E" w:rsidRPr="00BD7531" w:rsidRDefault="00DC5E3E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9C6DCC" w14:textId="4722725A" w:rsidR="00DC5E3E" w:rsidRPr="00B84CC5" w:rsidRDefault="00DC5E3E" w:rsidP="0017385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173853"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C2CFF54" w14:textId="30DD4E44" w:rsidR="00DC5E3E" w:rsidRPr="00BD5E31" w:rsidRDefault="00DC5E3E" w:rsidP="0017385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="00173853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54C19A5" w14:textId="77777777" w:rsidR="00DC5E3E" w:rsidRPr="00BD7531" w:rsidRDefault="00DC5E3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DC5E3E" w:rsidRPr="004E7FC4" w14:paraId="4EDF6BA0" w14:textId="77777777" w:rsidTr="000F100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7FD9AD49" w14:textId="0A1A5C8A" w:rsidR="00DC5E3E" w:rsidRDefault="000C33F1" w:rsidP="00173853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C73620B" wp14:editId="0606668F">
                      <wp:simplePos x="0" y="0"/>
                      <wp:positionH relativeFrom="column">
                        <wp:posOffset>-8890</wp:posOffset>
                      </wp:positionH>
                      <wp:positionV relativeFrom="paragraph">
                        <wp:posOffset>178435</wp:posOffset>
                      </wp:positionV>
                      <wp:extent cx="3230245" cy="4550410"/>
                      <wp:effectExtent l="0" t="0" r="8255" b="2540"/>
                      <wp:wrapNone/>
                      <wp:docPr id="56" name="Прямоугольник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0409" cy="45508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29A46023" id="Прямоугольник 56" o:spid="_x0000_s1026" style="position:absolute;margin-left:-.7pt;margin-top:14.05pt;width:254.35pt;height:358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173853">
              <w:rPr>
                <w:noProof/>
              </w:rPr>
              <w:drawing>
                <wp:inline distT="0" distB="0" distL="0" distR="0" wp14:anchorId="698EDE12" wp14:editId="51FF7056">
                  <wp:extent cx="9249915" cy="5464810"/>
                  <wp:effectExtent l="0" t="0" r="8890" b="25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9915" cy="546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9C526" w14:textId="77777777" w:rsidR="00DC5E3E" w:rsidRDefault="00DC5E3E" w:rsidP="000F1000">
            <w:pPr>
              <w:spacing w:line="240" w:lineRule="auto"/>
              <w:ind w:firstLine="0"/>
              <w:rPr>
                <w:noProof/>
              </w:rPr>
            </w:pPr>
          </w:p>
          <w:p w14:paraId="296D37EB" w14:textId="77777777" w:rsidR="00DC5E3E" w:rsidRPr="00FF1309" w:rsidRDefault="00DC5E3E" w:rsidP="000F100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E07088A" w14:textId="5F0D21EA" w:rsidR="00DC5E3E" w:rsidRPr="009D31FF" w:rsidRDefault="00173853" w:rsidP="000F100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AEFB8" wp14:editId="41CA8B19">
                  <wp:extent cx="8776828" cy="5288280"/>
                  <wp:effectExtent l="0" t="0" r="5715" b="762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3596" cy="529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E3E" w:rsidRPr="003B7563" w14:paraId="24C14EB9" w14:textId="77777777" w:rsidTr="000F100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6C30BCA1" w14:textId="77777777" w:rsidR="00DC5E3E" w:rsidRPr="00BD7531" w:rsidRDefault="00DC5E3E" w:rsidP="000F100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изменений уставки после настройки не было, регулятор уставку держит.</w:t>
            </w:r>
          </w:p>
        </w:tc>
      </w:tr>
      <w:tr w:rsidR="00DC5E3E" w:rsidRPr="00C370CF" w14:paraId="3DFDFC74" w14:textId="77777777" w:rsidTr="000F100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6F5C7C8" w14:textId="77777777" w:rsidR="00DC5E3E" w:rsidRPr="00BD7531" w:rsidRDefault="00DC5E3E" w:rsidP="000F100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0DB921EE" w14:textId="77777777" w:rsidR="00AC33C4" w:rsidRDefault="00AC33C4" w:rsidP="00D01029">
      <w:pPr>
        <w:pStyle w:val="af1"/>
        <w:tabs>
          <w:tab w:val="clear" w:pos="4153"/>
          <w:tab w:val="clear" w:pos="8306"/>
        </w:tabs>
        <w:ind w:firstLine="0"/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9D36B2" w:rsidRPr="00BF59AA" w14:paraId="4FE19A7B" w14:textId="77777777" w:rsidTr="000F100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F00E1C2" w14:textId="41F6C087" w:rsidR="009D36B2" w:rsidRPr="00D84023" w:rsidRDefault="00D01029" w:rsidP="00D01029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T</w:t>
            </w:r>
            <w:r w:rsidR="009D36B2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IRCA</w:t>
            </w:r>
            <w:r w:rsidR="009D36B2"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D01029">
              <w:rPr>
                <w:rFonts w:ascii="Times New Roman" w:hAnsi="Times New Roman"/>
                <w:b/>
                <w:sz w:val="22"/>
                <w:szCs w:val="22"/>
              </w:rPr>
              <w:t>18731</w:t>
            </w:r>
            <w:r w:rsidR="009D36B2"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9D36B2"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="009D36B2"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9D36B2">
              <w:rPr>
                <w:rFonts w:ascii="Times New Roman" w:eastAsia="Calibri" w:hAnsi="Times New Roman"/>
                <w:sz w:val="22"/>
                <w:szCs w:val="22"/>
              </w:rPr>
              <w:t>Температура УРМ после Т-25</w:t>
            </w:r>
            <w:r w:rsidR="009D36B2"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9D36B2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9D36B2" w:rsidRPr="00C370CF" w14:paraId="30937198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CF033B5" w14:textId="77777777" w:rsidR="009D36B2" w:rsidRPr="00BD7531" w:rsidRDefault="009D36B2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FC641F" w14:textId="05522B02" w:rsidR="009D36B2" w:rsidRPr="00D03D17" w:rsidRDefault="009D36B2" w:rsidP="009D36B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E99CA08" w14:textId="16540EFC" w:rsidR="009D36B2" w:rsidRPr="00D03D17" w:rsidRDefault="009D36B2" w:rsidP="009D36B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CE88DC3" w14:textId="77777777" w:rsidR="009D36B2" w:rsidRPr="00BD7531" w:rsidRDefault="009D36B2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D36B2" w:rsidRPr="00C370CF" w14:paraId="4051E31E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379A285" w14:textId="77777777" w:rsidR="009D36B2" w:rsidRPr="00BD7531" w:rsidRDefault="009D36B2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C5C9B0A" w14:textId="011D1F78" w:rsidR="009D36B2" w:rsidRPr="00B84CC5" w:rsidRDefault="009D36B2" w:rsidP="009D36B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7B4967D" w14:textId="04AA45CF" w:rsidR="009D36B2" w:rsidRPr="00BD5E31" w:rsidRDefault="009D36B2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5FE1AAB" w14:textId="77777777" w:rsidR="009D36B2" w:rsidRPr="00BD7531" w:rsidRDefault="009D36B2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D36B2" w:rsidRPr="004E7FC4" w14:paraId="0A8D38CA" w14:textId="77777777" w:rsidTr="000F100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2082DD4D" w14:textId="7F389AAF" w:rsidR="009D36B2" w:rsidRDefault="009D36B2" w:rsidP="000F100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39C8E02" wp14:editId="6A9E53C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178435</wp:posOffset>
                      </wp:positionV>
                      <wp:extent cx="3752850" cy="4515485"/>
                      <wp:effectExtent l="0" t="0" r="0" b="0"/>
                      <wp:wrapNone/>
                      <wp:docPr id="72" name="Прямоугольник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52923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60188A99" id="Прямоугольник 72" o:spid="_x0000_s1026" style="position:absolute;margin-left:-.45pt;margin-top:14.05pt;width:295.5pt;height:355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9932063" wp14:editId="5051DC51">
                  <wp:extent cx="9172244" cy="5425970"/>
                  <wp:effectExtent l="0" t="0" r="0" b="381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0041" cy="543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09FEC" w14:textId="77777777" w:rsidR="009D36B2" w:rsidRDefault="009D36B2" w:rsidP="000F1000">
            <w:pPr>
              <w:spacing w:line="240" w:lineRule="auto"/>
              <w:ind w:firstLine="0"/>
              <w:rPr>
                <w:noProof/>
              </w:rPr>
            </w:pPr>
          </w:p>
          <w:p w14:paraId="16B40F7B" w14:textId="77777777" w:rsidR="009D36B2" w:rsidRPr="00FF1309" w:rsidRDefault="009D36B2" w:rsidP="000F100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14C2A6FF" w14:textId="6DF6947D" w:rsidR="009D36B2" w:rsidRPr="009D31FF" w:rsidRDefault="009D36B2" w:rsidP="000F100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B647E" wp14:editId="13162D74">
                  <wp:extent cx="8581698" cy="5433442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0278" cy="5457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6B2" w:rsidRPr="003B7563" w14:paraId="303FBDA9" w14:textId="77777777" w:rsidTr="000F100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66C8610B" w14:textId="54767B36" w:rsidR="009D36B2" w:rsidRPr="00BD7531" w:rsidRDefault="009D36B2" w:rsidP="009D36B2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изменений уставки после настройки не было, регулятор уставку держит.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9D36B2" w:rsidRPr="00C370CF" w14:paraId="14FA5BB3" w14:textId="77777777" w:rsidTr="000F100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85BCDFF" w14:textId="77777777" w:rsidR="009D36B2" w:rsidRPr="00BD7531" w:rsidRDefault="009D36B2" w:rsidP="000F100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90D665E" w14:textId="77777777" w:rsidR="00CE0A10" w:rsidRDefault="00CE0A10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9"/>
        <w:gridCol w:w="3227"/>
        <w:gridCol w:w="3227"/>
        <w:gridCol w:w="3223"/>
      </w:tblGrid>
      <w:tr w:rsidR="00CE0A10" w:rsidRPr="00BF59AA" w14:paraId="44F600F1" w14:textId="77777777" w:rsidTr="00371F69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E32911F" w14:textId="5CDDBCAA" w:rsidR="00CE0A10" w:rsidRPr="00D84023" w:rsidRDefault="00CE0A10" w:rsidP="00CE0A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TIRCA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D01029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CE0A10">
              <w:rPr>
                <w:rFonts w:ascii="Times New Roman" w:hAnsi="Times New Roman"/>
                <w:b/>
                <w:sz w:val="22"/>
                <w:szCs w:val="22"/>
              </w:rPr>
              <w:t>650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Температура УРМ после Т-25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4</w:t>
            </w:r>
          </w:p>
        </w:tc>
      </w:tr>
      <w:tr w:rsidR="00CE0A10" w:rsidRPr="00C370CF" w14:paraId="2B3B56F7" w14:textId="77777777" w:rsidTr="00371F69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C8EFD9C" w14:textId="77777777" w:rsidR="00CE0A10" w:rsidRPr="00BD7531" w:rsidRDefault="00CE0A10" w:rsidP="00371F69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4A41E45" w14:textId="2C355BB3" w:rsidR="00CE0A10" w:rsidRPr="00D03D17" w:rsidRDefault="00CE0A10" w:rsidP="00371F6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729F351" w14:textId="58A9628C" w:rsidR="00CE0A10" w:rsidRPr="00D03D17" w:rsidRDefault="00CE0A10" w:rsidP="00CE0A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F683163" w14:textId="77777777" w:rsidR="00CE0A10" w:rsidRPr="00BD7531" w:rsidRDefault="00CE0A10" w:rsidP="00371F6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CE0A10" w:rsidRPr="00C370CF" w14:paraId="635FCBF6" w14:textId="77777777" w:rsidTr="00371F69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E841DD2" w14:textId="77777777" w:rsidR="00CE0A10" w:rsidRPr="00BD7531" w:rsidRDefault="00CE0A10" w:rsidP="00371F69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D78BDD5" w14:textId="45C8891C" w:rsidR="00CE0A10" w:rsidRPr="00B84CC5" w:rsidRDefault="00CE0A10" w:rsidP="00CE0A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C17653A" w14:textId="08D2986B" w:rsidR="00CE0A10" w:rsidRPr="00BD5E31" w:rsidRDefault="00CE0A10" w:rsidP="00CE0A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8933B8A" w14:textId="77777777" w:rsidR="00CE0A10" w:rsidRPr="00BD7531" w:rsidRDefault="00CE0A10" w:rsidP="00371F6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CE0A10" w:rsidRPr="004E7FC4" w14:paraId="05CCDB1F" w14:textId="77777777" w:rsidTr="00371F69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6D208A5C" w14:textId="7F20C489" w:rsidR="00CE0A10" w:rsidRDefault="00CE0A10" w:rsidP="00371F69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F340D5D" wp14:editId="611E5985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180975</wp:posOffset>
                      </wp:positionV>
                      <wp:extent cx="4612005" cy="4624070"/>
                      <wp:effectExtent l="0" t="0" r="0" b="5080"/>
                      <wp:wrapNone/>
                      <wp:docPr id="27" name="Прямоугольник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12005" cy="46240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48B625" id="Прямоугольник 27" o:spid="_x0000_s1026" style="position:absolute;margin-left:-.35pt;margin-top:14.25pt;width:363.15pt;height:364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903A26">
              <w:rPr>
                <w:noProof/>
              </w:rPr>
              <w:drawing>
                <wp:inline distT="0" distB="0" distL="0" distR="0" wp14:anchorId="2720AC9D" wp14:editId="240A4BB0">
                  <wp:extent cx="9288683" cy="5433695"/>
                  <wp:effectExtent l="0" t="0" r="825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018" cy="546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8DE24" w14:textId="77777777" w:rsidR="00CE0A10" w:rsidRDefault="00CE0A10" w:rsidP="00371F69">
            <w:pPr>
              <w:spacing w:line="240" w:lineRule="auto"/>
              <w:ind w:firstLine="0"/>
              <w:rPr>
                <w:noProof/>
              </w:rPr>
            </w:pPr>
          </w:p>
          <w:p w14:paraId="161EC227" w14:textId="77777777" w:rsidR="00CE0A10" w:rsidRPr="00FF1309" w:rsidRDefault="00CE0A10" w:rsidP="00371F69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350B190D" w14:textId="6484B957" w:rsidR="00CE0A10" w:rsidRPr="009D31FF" w:rsidRDefault="00903A26" w:rsidP="00371F69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C73E35" wp14:editId="4051855A">
                  <wp:extent cx="8750461" cy="5422832"/>
                  <wp:effectExtent l="0" t="0" r="0" b="698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0614" cy="543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A10" w:rsidRPr="003B7563" w14:paraId="35016457" w14:textId="77777777" w:rsidTr="00371F69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EFEEE1C" w14:textId="1EA3C16F" w:rsidR="00CE0A10" w:rsidRPr="00BD7531" w:rsidRDefault="00CE0A10" w:rsidP="00903A26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изменений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после настройки не было, регулятор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уставку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держит.</w:t>
            </w:r>
          </w:p>
        </w:tc>
      </w:tr>
      <w:tr w:rsidR="00CE0A10" w:rsidRPr="00C370CF" w14:paraId="0B510B88" w14:textId="77777777" w:rsidTr="00371F69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17331FA" w14:textId="77777777" w:rsidR="00CE0A10" w:rsidRPr="00BD7531" w:rsidRDefault="00CE0A10" w:rsidP="00371F69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0B170BF6" w14:textId="77777777" w:rsidR="00CE0A10" w:rsidRDefault="00CE0A10" w:rsidP="00CE0A10">
      <w:pPr>
        <w:pStyle w:val="af1"/>
        <w:tabs>
          <w:tab w:val="clear" w:pos="4153"/>
          <w:tab w:val="clear" w:pos="8306"/>
        </w:tabs>
        <w:ind w:firstLine="0"/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E8672D" w:rsidRPr="00BF59AA" w14:paraId="5CB55F58" w14:textId="77777777" w:rsidTr="000F100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4DA7B34" w14:textId="46FF8280" w:rsidR="00E8672D" w:rsidRPr="00D84023" w:rsidRDefault="00E8672D" w:rsidP="0025168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25168A">
              <w:rPr>
                <w:rFonts w:ascii="Times New Roman" w:hAnsi="Times New Roman"/>
                <w:b/>
                <w:sz w:val="22"/>
                <w:szCs w:val="22"/>
              </w:rPr>
              <w:t>29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тех. воздуха в Р-2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E8672D" w:rsidRPr="00C370CF" w14:paraId="14BC4FA1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5178A90" w14:textId="77777777" w:rsidR="00E8672D" w:rsidRPr="00BD7531" w:rsidRDefault="00E8672D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32B76C0" w14:textId="1998142F" w:rsidR="00E8672D" w:rsidRPr="00E8672D" w:rsidRDefault="00E8672D" w:rsidP="00E8672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57785AF" w14:textId="2BD89F72" w:rsidR="00E8672D" w:rsidRPr="00E8672D" w:rsidRDefault="00E8672D" w:rsidP="00E8672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5504D90" w14:textId="77777777" w:rsidR="00E8672D" w:rsidRPr="00BD7531" w:rsidRDefault="00E8672D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8672D" w:rsidRPr="00C370CF" w14:paraId="219C077D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7477D73" w14:textId="77777777" w:rsidR="00E8672D" w:rsidRPr="00BD7531" w:rsidRDefault="00E8672D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CA473D4" w14:textId="60DFC52E" w:rsidR="00E8672D" w:rsidRPr="00B84CC5" w:rsidRDefault="00E8672D" w:rsidP="00E8672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BFC57B2" w14:textId="23A6AC38" w:rsidR="00E8672D" w:rsidRPr="00E8672D" w:rsidRDefault="00E8672D" w:rsidP="00E8672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ABD0CAC" w14:textId="77777777" w:rsidR="00E8672D" w:rsidRPr="00BD7531" w:rsidRDefault="00E8672D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8672D" w:rsidRPr="004E7FC4" w14:paraId="1B90268F" w14:textId="77777777" w:rsidTr="000F100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79D81A8D" w14:textId="48EE20A3" w:rsidR="00E8672D" w:rsidRDefault="00E8672D" w:rsidP="000F100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E8259AB" wp14:editId="0C21E95D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180975</wp:posOffset>
                      </wp:positionV>
                      <wp:extent cx="6377305" cy="4515485"/>
                      <wp:effectExtent l="0" t="0" r="4445" b="0"/>
                      <wp:wrapNone/>
                      <wp:docPr id="110" name="Прямоугольник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77651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F44D5F" id="Прямоугольник 110" o:spid="_x0000_s1026" style="position:absolute;margin-left:-.5pt;margin-top:14.25pt;width:502.15pt;height:355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25168A">
              <w:rPr>
                <w:noProof/>
              </w:rPr>
              <w:drawing>
                <wp:inline distT="0" distB="0" distL="0" distR="0" wp14:anchorId="7266E34E" wp14:editId="43018C29">
                  <wp:extent cx="9218140" cy="5425970"/>
                  <wp:effectExtent l="0" t="0" r="2540" b="381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0286" cy="543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F92BF" w14:textId="77777777" w:rsidR="00E8672D" w:rsidRDefault="00E8672D" w:rsidP="000F1000">
            <w:pPr>
              <w:spacing w:line="240" w:lineRule="auto"/>
              <w:ind w:firstLine="0"/>
              <w:rPr>
                <w:noProof/>
              </w:rPr>
            </w:pPr>
          </w:p>
          <w:p w14:paraId="232DAF96" w14:textId="77777777" w:rsidR="00E8672D" w:rsidRPr="00FF1309" w:rsidRDefault="00E8672D" w:rsidP="000F100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AB5CD42" w14:textId="725B118E" w:rsidR="00E8672D" w:rsidRPr="009D31FF" w:rsidRDefault="0025168A" w:rsidP="000F100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D7311" wp14:editId="01D2E653">
                  <wp:extent cx="8564998" cy="5221547"/>
                  <wp:effectExtent l="0" t="0" r="762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4946" cy="523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672D" w:rsidRPr="003B7563" w14:paraId="73C721B2" w14:textId="77777777" w:rsidTr="000F100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0423FDAA" w14:textId="405952A5" w:rsidR="00E8672D" w:rsidRPr="00BD7531" w:rsidRDefault="00E8672D" w:rsidP="00EC0BFD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EC0BFD"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 w:rsidR="00EC0BFD">
              <w:rPr>
                <w:rFonts w:ascii="Times New Roman" w:hAnsi="Times New Roman"/>
                <w:sz w:val="22"/>
                <w:szCs w:val="22"/>
              </w:rPr>
              <w:t>6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E8672D" w:rsidRPr="00C370CF" w14:paraId="63689754" w14:textId="77777777" w:rsidTr="000F100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96499AF" w14:textId="77777777" w:rsidR="00E8672D" w:rsidRPr="00BD7531" w:rsidRDefault="00E8672D" w:rsidP="000F100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BF7FE7B" w14:textId="77777777" w:rsidR="00AC33C4" w:rsidRDefault="00AC33C4" w:rsidP="003A4F2E">
      <w:pPr>
        <w:pStyle w:val="af1"/>
        <w:tabs>
          <w:tab w:val="clear" w:pos="4153"/>
          <w:tab w:val="clear" w:pos="8306"/>
        </w:tabs>
        <w:ind w:firstLine="0"/>
      </w:pPr>
    </w:p>
    <w:p w14:paraId="1879B8A3" w14:textId="77777777" w:rsidR="0068327E" w:rsidRDefault="0068327E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3A4F2E" w:rsidRPr="00BF59AA" w14:paraId="13ADB3BF" w14:textId="77777777" w:rsidTr="000F100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21A3D48" w14:textId="2CE55679" w:rsidR="003A4F2E" w:rsidRPr="00D84023" w:rsidRDefault="003A4F2E" w:rsidP="003A4F2E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776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тех. воздуха в Р-2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5</w:t>
            </w:r>
          </w:p>
        </w:tc>
      </w:tr>
      <w:tr w:rsidR="003A4F2E" w:rsidRPr="00C370CF" w14:paraId="7D81ED9B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9D56FE5" w14:textId="77777777" w:rsidR="003A4F2E" w:rsidRPr="00BD7531" w:rsidRDefault="003A4F2E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325EEF" w14:textId="77777777" w:rsidR="003A4F2E" w:rsidRPr="00E8672D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70E040" w14:textId="492619D1" w:rsidR="003A4F2E" w:rsidRPr="00E8672D" w:rsidRDefault="003A4F2E" w:rsidP="003A4F2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C57C087" w14:textId="77777777" w:rsidR="003A4F2E" w:rsidRPr="00BD7531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3A4F2E" w:rsidRPr="00C370CF" w14:paraId="4685D2D2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7C85492B" w14:textId="77777777" w:rsidR="003A4F2E" w:rsidRPr="00BD7531" w:rsidRDefault="003A4F2E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054EC30" w14:textId="77777777" w:rsidR="003A4F2E" w:rsidRPr="00B84CC5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4F5A0C3" w14:textId="77777777" w:rsidR="003A4F2E" w:rsidRPr="00E8672D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E2542F1" w14:textId="77777777" w:rsidR="003A4F2E" w:rsidRPr="00BD7531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3A4F2E" w:rsidRPr="004E7FC4" w14:paraId="179F3CC2" w14:textId="77777777" w:rsidTr="000F100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16F58FC5" w14:textId="3E8F6AE9" w:rsidR="003A4F2E" w:rsidRDefault="003A4F2E" w:rsidP="000F100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33F5E7F" wp14:editId="79778DB8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178435</wp:posOffset>
                      </wp:positionV>
                      <wp:extent cx="4419600" cy="4515485"/>
                      <wp:effectExtent l="0" t="0" r="0" b="0"/>
                      <wp:wrapNone/>
                      <wp:docPr id="127" name="Прямоугольник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20188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726EC499" id="Прямоугольник 127" o:spid="_x0000_s1026" style="position:absolute;margin-left:-.45pt;margin-top:14.05pt;width:348pt;height:355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B03CEE">
              <w:rPr>
                <w:noProof/>
              </w:rPr>
              <w:drawing>
                <wp:inline distT="0" distB="0" distL="0" distR="0" wp14:anchorId="1F0532EE" wp14:editId="12E830E5">
                  <wp:extent cx="9214610" cy="5376545"/>
                  <wp:effectExtent l="0" t="0" r="5715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3985" cy="5399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924FF" w14:textId="77777777" w:rsidR="003A4F2E" w:rsidRDefault="003A4F2E" w:rsidP="000F1000">
            <w:pPr>
              <w:spacing w:line="240" w:lineRule="auto"/>
              <w:ind w:firstLine="0"/>
              <w:rPr>
                <w:noProof/>
              </w:rPr>
            </w:pPr>
          </w:p>
          <w:p w14:paraId="3F2D3FD3" w14:textId="77777777" w:rsidR="003A4F2E" w:rsidRPr="00FF1309" w:rsidRDefault="003A4F2E" w:rsidP="000F100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5F65ECA" w14:textId="2AC1A70E" w:rsidR="003A4F2E" w:rsidRPr="009D31FF" w:rsidRDefault="003A4F2E" w:rsidP="000F100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32A03F" wp14:editId="069AE4D3">
                  <wp:extent cx="8723870" cy="5518053"/>
                  <wp:effectExtent l="0" t="0" r="1270" b="698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4777" cy="5524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F2E" w:rsidRPr="003B7563" w14:paraId="0D6F3DFC" w14:textId="77777777" w:rsidTr="000F100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52EA9BFE" w14:textId="77777777" w:rsidR="003A4F2E" w:rsidRPr="00BD7531" w:rsidRDefault="003A4F2E" w:rsidP="000F100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3A4F2E" w:rsidRPr="00C370CF" w14:paraId="2CD6B08A" w14:textId="77777777" w:rsidTr="000F100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FA9B6CC" w14:textId="77777777" w:rsidR="003A4F2E" w:rsidRPr="00BD7531" w:rsidRDefault="003A4F2E" w:rsidP="000F100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3EA8E60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3A4F2E" w:rsidRPr="00BF59AA" w14:paraId="587BB77B" w14:textId="77777777" w:rsidTr="000F100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1FC55FD" w14:textId="17754A6B" w:rsidR="003A4F2E" w:rsidRPr="00D84023" w:rsidRDefault="003A4F2E" w:rsidP="0025168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25168A">
              <w:rPr>
                <w:rFonts w:ascii="Times New Roman" w:hAnsi="Times New Roman"/>
                <w:b/>
                <w:sz w:val="22"/>
                <w:szCs w:val="22"/>
              </w:rPr>
              <w:t>89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тех. воздуха в Р-2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6</w:t>
            </w:r>
          </w:p>
        </w:tc>
      </w:tr>
      <w:tr w:rsidR="003A4F2E" w:rsidRPr="00C370CF" w14:paraId="0333911C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D3ACB18" w14:textId="77777777" w:rsidR="003A4F2E" w:rsidRPr="00BD7531" w:rsidRDefault="003A4F2E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38E1049" w14:textId="77777777" w:rsidR="003A4F2E" w:rsidRPr="00E8672D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C13C60B" w14:textId="77777777" w:rsidR="003A4F2E" w:rsidRPr="00E8672D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DA161DA" w14:textId="77777777" w:rsidR="003A4F2E" w:rsidRPr="00BD7531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3A4F2E" w:rsidRPr="00C370CF" w14:paraId="01C1EFC2" w14:textId="77777777" w:rsidTr="000F100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6C529964" w14:textId="77777777" w:rsidR="003A4F2E" w:rsidRPr="00BD7531" w:rsidRDefault="003A4F2E" w:rsidP="000F100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7D37057" w14:textId="77777777" w:rsidR="003A4F2E" w:rsidRPr="00B84CC5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899073" w14:textId="77777777" w:rsidR="003A4F2E" w:rsidRPr="00E8672D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9775342" w14:textId="77777777" w:rsidR="003A4F2E" w:rsidRPr="00BD7531" w:rsidRDefault="003A4F2E" w:rsidP="000F100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3A4F2E" w:rsidRPr="004E7FC4" w14:paraId="73EEFA03" w14:textId="77777777" w:rsidTr="000F100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817A4B8" w14:textId="77777777" w:rsidR="003A4F2E" w:rsidRDefault="003A4F2E" w:rsidP="000F100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0270824" wp14:editId="14701E87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178435</wp:posOffset>
                      </wp:positionV>
                      <wp:extent cx="4649470" cy="4515485"/>
                      <wp:effectExtent l="0" t="0" r="0" b="0"/>
                      <wp:wrapNone/>
                      <wp:docPr id="116" name="Прямоугольник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49671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ect w14:anchorId="69A3B8FB" id="Прямоугольник 116" o:spid="_x0000_s1026" style="position:absolute;margin-left:-.45pt;margin-top:14.05pt;width:366.1pt;height:355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4FE587" wp14:editId="102546A2">
                  <wp:extent cx="9186366" cy="5429655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6078" cy="544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6E604" w14:textId="77777777" w:rsidR="003A4F2E" w:rsidRDefault="003A4F2E" w:rsidP="000F1000">
            <w:pPr>
              <w:spacing w:line="240" w:lineRule="auto"/>
              <w:ind w:firstLine="0"/>
              <w:rPr>
                <w:noProof/>
              </w:rPr>
            </w:pPr>
          </w:p>
          <w:p w14:paraId="1F82D048" w14:textId="77777777" w:rsidR="003A4F2E" w:rsidRPr="00FF1309" w:rsidRDefault="003A4F2E" w:rsidP="000F100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87D2485" w14:textId="77777777" w:rsidR="003A4F2E" w:rsidRPr="009D31FF" w:rsidRDefault="003A4F2E" w:rsidP="000F100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37F7C" wp14:editId="640E6839">
                  <wp:extent cx="8573969" cy="5560540"/>
                  <wp:effectExtent l="0" t="0" r="0" b="254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5430" cy="55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F2E" w:rsidRPr="003B7563" w14:paraId="675E35B8" w14:textId="77777777" w:rsidTr="000F100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31FA38B5" w14:textId="77777777" w:rsidR="003A4F2E" w:rsidRPr="00BD7531" w:rsidRDefault="003A4F2E" w:rsidP="000F100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3A4F2E" w:rsidRPr="00C370CF" w14:paraId="3B35F5E4" w14:textId="77777777" w:rsidTr="000F100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43FB600" w14:textId="77777777" w:rsidR="003A4F2E" w:rsidRPr="00BD7531" w:rsidRDefault="003A4F2E" w:rsidP="000F100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4864BC9C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642568A2" w14:textId="77777777" w:rsidR="004D47BA" w:rsidRPr="004D47BA" w:rsidRDefault="004D47BA" w:rsidP="00C07E0F">
      <w:pPr>
        <w:pStyle w:val="af1"/>
        <w:tabs>
          <w:tab w:val="clear" w:pos="4153"/>
          <w:tab w:val="clear" w:pos="8306"/>
        </w:tabs>
        <w:ind w:firstLine="284"/>
      </w:pPr>
      <w:r w:rsidRPr="004D47BA">
        <w:lastRenderedPageBreak/>
        <w:t>В таблице 2 представлена сводная таблица по анализу, настройке и внесению других изменений в РСУ по контурам регулирования установки.</w:t>
      </w:r>
    </w:p>
    <w:p w14:paraId="0A2BF43C" w14:textId="22865F4C" w:rsidR="00BD7531" w:rsidRDefault="004D47BA" w:rsidP="00AE3562">
      <w:pPr>
        <w:pStyle w:val="af1"/>
        <w:spacing w:line="240" w:lineRule="auto"/>
        <w:ind w:left="567"/>
      </w:pPr>
      <w:r w:rsidRPr="004D47BA">
        <w:t xml:space="preserve">Таблица </w:t>
      </w:r>
      <w:bookmarkStart w:id="2084" w:name="табл7"/>
      <w:bookmarkStart w:id="2085" w:name="таблица7"/>
      <w:r w:rsidRPr="004D47BA">
        <w:fldChar w:fldCharType="begin"/>
      </w:r>
      <w:r w:rsidRPr="004D47BA">
        <w:instrText xml:space="preserve"> SEQ Таблица \* ARABIC </w:instrText>
      </w:r>
      <w:r w:rsidRPr="004D47BA">
        <w:fldChar w:fldCharType="separate"/>
      </w:r>
      <w:r w:rsidR="003F0B11">
        <w:rPr>
          <w:noProof/>
        </w:rPr>
        <w:t>2</w:t>
      </w:r>
      <w:r w:rsidRPr="004D47BA">
        <w:fldChar w:fldCharType="end"/>
      </w:r>
      <w:bookmarkEnd w:id="2084"/>
      <w:bookmarkEnd w:id="2085"/>
      <w:r w:rsidRPr="004D47BA">
        <w:t xml:space="preserve"> – Результаты анализа и настройки контуров регулирования</w:t>
      </w:r>
    </w:p>
    <w:tbl>
      <w:tblPr>
        <w:tblStyle w:val="Tablegrid4"/>
        <w:tblpPr w:leftFromText="181" w:rightFromText="181" w:vertAnchor="text" w:horzAnchor="page" w:tblpX="1419" w:tblpY="1"/>
        <w:tblOverlap w:val="never"/>
        <w:tblW w:w="15021" w:type="dxa"/>
        <w:tblLook w:val="04A0" w:firstRow="1" w:lastRow="0" w:firstColumn="1" w:lastColumn="0" w:noHBand="0" w:noVBand="1"/>
      </w:tblPr>
      <w:tblGrid>
        <w:gridCol w:w="552"/>
        <w:gridCol w:w="1574"/>
        <w:gridCol w:w="2050"/>
        <w:gridCol w:w="1094"/>
        <w:gridCol w:w="1094"/>
        <w:gridCol w:w="1084"/>
        <w:gridCol w:w="1093"/>
        <w:gridCol w:w="1096"/>
        <w:gridCol w:w="1084"/>
        <w:gridCol w:w="4300"/>
      </w:tblGrid>
      <w:tr w:rsidR="00D302AB" w:rsidRPr="007326E6" w14:paraId="765B595A" w14:textId="77777777" w:rsidTr="00D302AB">
        <w:trPr>
          <w:trHeight w:val="595"/>
          <w:tblHeader/>
        </w:trPr>
        <w:tc>
          <w:tcPr>
            <w:tcW w:w="552" w:type="dxa"/>
            <w:vMerge w:val="restart"/>
            <w:vAlign w:val="center"/>
          </w:tcPr>
          <w:p w14:paraId="0249CDBF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№</w:t>
            </w:r>
          </w:p>
        </w:tc>
        <w:tc>
          <w:tcPr>
            <w:tcW w:w="1574" w:type="dxa"/>
            <w:vMerge w:val="restart"/>
            <w:vAlign w:val="center"/>
          </w:tcPr>
          <w:p w14:paraId="6466CD0F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Позиция</w:t>
            </w:r>
          </w:p>
        </w:tc>
        <w:tc>
          <w:tcPr>
            <w:tcW w:w="2050" w:type="dxa"/>
            <w:vMerge w:val="restart"/>
            <w:vAlign w:val="center"/>
          </w:tcPr>
          <w:p w14:paraId="56D5ACE4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Описание</w:t>
            </w:r>
          </w:p>
        </w:tc>
        <w:tc>
          <w:tcPr>
            <w:tcW w:w="3272" w:type="dxa"/>
            <w:gridSpan w:val="3"/>
            <w:vAlign w:val="center"/>
          </w:tcPr>
          <w:p w14:paraId="5E567BA5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Параметры регулятора до настройки</w:t>
            </w:r>
          </w:p>
        </w:tc>
        <w:tc>
          <w:tcPr>
            <w:tcW w:w="3273" w:type="dxa"/>
            <w:gridSpan w:val="3"/>
            <w:vAlign w:val="center"/>
          </w:tcPr>
          <w:p w14:paraId="36D25A75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Параметры регулятора после настройки</w:t>
            </w:r>
          </w:p>
        </w:tc>
        <w:tc>
          <w:tcPr>
            <w:tcW w:w="4300" w:type="dxa"/>
            <w:vMerge w:val="restart"/>
            <w:vAlign w:val="center"/>
          </w:tcPr>
          <w:p w14:paraId="3EE51B76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Примечание</w:t>
            </w:r>
          </w:p>
        </w:tc>
      </w:tr>
      <w:tr w:rsidR="00314DE7" w:rsidRPr="007326E6" w14:paraId="419A1C7E" w14:textId="77777777" w:rsidTr="00D302AB">
        <w:trPr>
          <w:trHeight w:val="594"/>
          <w:tblHeader/>
        </w:trPr>
        <w:tc>
          <w:tcPr>
            <w:tcW w:w="552" w:type="dxa"/>
            <w:vMerge/>
            <w:vAlign w:val="center"/>
          </w:tcPr>
          <w:p w14:paraId="297FC995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vMerge/>
            <w:tcBorders>
              <w:bottom w:val="single" w:sz="4" w:space="0" w:color="auto"/>
            </w:tcBorders>
            <w:vAlign w:val="center"/>
          </w:tcPr>
          <w:p w14:paraId="26652495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2050" w:type="dxa"/>
            <w:vMerge/>
            <w:vAlign w:val="center"/>
          </w:tcPr>
          <w:p w14:paraId="11393E99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4" w:type="dxa"/>
            <w:tcBorders>
              <w:bottom w:val="single" w:sz="4" w:space="0" w:color="auto"/>
            </w:tcBorders>
            <w:vAlign w:val="center"/>
          </w:tcPr>
          <w:p w14:paraId="5C233E95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P</w:t>
            </w:r>
          </w:p>
        </w:tc>
        <w:tc>
          <w:tcPr>
            <w:tcW w:w="1094" w:type="dxa"/>
            <w:tcBorders>
              <w:bottom w:val="single" w:sz="4" w:space="0" w:color="auto"/>
            </w:tcBorders>
            <w:vAlign w:val="center"/>
          </w:tcPr>
          <w:p w14:paraId="4F24D383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I</w:t>
            </w:r>
          </w:p>
        </w:tc>
        <w:tc>
          <w:tcPr>
            <w:tcW w:w="1084" w:type="dxa"/>
            <w:tcBorders>
              <w:bottom w:val="single" w:sz="4" w:space="0" w:color="auto"/>
            </w:tcBorders>
            <w:vAlign w:val="center"/>
          </w:tcPr>
          <w:p w14:paraId="52D32C52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D</w:t>
            </w:r>
          </w:p>
        </w:tc>
        <w:tc>
          <w:tcPr>
            <w:tcW w:w="1093" w:type="dxa"/>
            <w:tcBorders>
              <w:bottom w:val="single" w:sz="4" w:space="0" w:color="auto"/>
            </w:tcBorders>
            <w:vAlign w:val="center"/>
          </w:tcPr>
          <w:p w14:paraId="0A581691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P</w:t>
            </w:r>
          </w:p>
        </w:tc>
        <w:tc>
          <w:tcPr>
            <w:tcW w:w="1096" w:type="dxa"/>
            <w:tcBorders>
              <w:bottom w:val="single" w:sz="4" w:space="0" w:color="auto"/>
            </w:tcBorders>
            <w:vAlign w:val="center"/>
          </w:tcPr>
          <w:p w14:paraId="706664CE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I</w:t>
            </w:r>
          </w:p>
        </w:tc>
        <w:tc>
          <w:tcPr>
            <w:tcW w:w="1084" w:type="dxa"/>
            <w:tcBorders>
              <w:bottom w:val="single" w:sz="4" w:space="0" w:color="auto"/>
            </w:tcBorders>
            <w:vAlign w:val="center"/>
          </w:tcPr>
          <w:p w14:paraId="23363284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eastAsia="Calibri" w:hAnsi="Times New Roman"/>
                <w:sz w:val="22"/>
                <w:szCs w:val="22"/>
              </w:rPr>
              <w:t>D</w:t>
            </w:r>
          </w:p>
        </w:tc>
        <w:tc>
          <w:tcPr>
            <w:tcW w:w="4300" w:type="dxa"/>
            <w:vMerge/>
            <w:vAlign w:val="center"/>
          </w:tcPr>
          <w:p w14:paraId="713CB935" w14:textId="77777777" w:rsidR="00D302AB" w:rsidRPr="007326E6" w:rsidRDefault="00D302AB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D302AB" w:rsidRPr="007326E6" w14:paraId="55FCDC05" w14:textId="77777777" w:rsidTr="00D302AB">
        <w:trPr>
          <w:trHeight w:val="326"/>
        </w:trPr>
        <w:tc>
          <w:tcPr>
            <w:tcW w:w="15021" w:type="dxa"/>
            <w:gridSpan w:val="10"/>
            <w:vAlign w:val="center"/>
          </w:tcPr>
          <w:p w14:paraId="5043D986" w14:textId="02850E75" w:rsidR="00D302AB" w:rsidRPr="009C101F" w:rsidRDefault="009C101F" w:rsidP="00D302AB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окисления №1</w:t>
            </w:r>
          </w:p>
        </w:tc>
      </w:tr>
      <w:tr w:rsidR="00314DE7" w:rsidRPr="007326E6" w14:paraId="72CF2330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60918CB2" w14:textId="77777777" w:rsidR="009C101F" w:rsidRPr="007326E6" w:rsidRDefault="009C101F" w:rsidP="009C101F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ACF838C" w14:textId="477ED32A" w:rsidR="009C101F" w:rsidRPr="007156B1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0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FIRC33700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5F66781" w14:textId="61021CDA" w:rsidR="009C101F" w:rsidRPr="007156B1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0"/>
                <w:lang w:val="ru-RU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Расход </w:t>
            </w:r>
            <w:r w:rsidR="006A4A09"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окисл.</w:t>
            </w:r>
            <w:r w:rsid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</w:t>
            </w:r>
            <w:r w:rsidR="006A4A09"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/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1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D8AF1" w14:textId="12602BB6" w:rsidR="009C101F" w:rsidRPr="00BD5B7B" w:rsidRDefault="00BD5B7B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400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F8198A" w14:textId="6C1EC564" w:rsidR="009C101F" w:rsidRPr="007326E6" w:rsidRDefault="00BD5B7B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5</w:t>
            </w:r>
            <w:r w:rsidR="009C101F"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8A2BE" w14:textId="77777777" w:rsidR="009C101F" w:rsidRPr="007326E6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8242B" w14:textId="30065440" w:rsidR="009C101F" w:rsidRPr="00BD5B7B" w:rsidRDefault="00BD5B7B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300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07AF5" w14:textId="54A01487" w:rsidR="009C101F" w:rsidRPr="007326E6" w:rsidRDefault="00BD5B7B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</w:t>
            </w:r>
            <w:r w:rsidR="009C101F"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3D9F414" w14:textId="77777777" w:rsidR="009C101F" w:rsidRPr="007326E6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4300" w:type="dxa"/>
            <w:vAlign w:val="center"/>
          </w:tcPr>
          <w:p w14:paraId="4B756C78" w14:textId="6D0DBB02" w:rsidR="009C101F" w:rsidRPr="007326E6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</w:tr>
      <w:tr w:rsidR="00314DE7" w:rsidRPr="007326E6" w14:paraId="75DABA37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0F85E259" w14:textId="77777777" w:rsidR="009C101F" w:rsidRPr="007326E6" w:rsidRDefault="009C101F" w:rsidP="009C101F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E493831" w14:textId="68B08915" w:rsidR="009C101F" w:rsidRPr="007156B1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0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TIRCA31700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9FD6AB1" w14:textId="5A0B338B" w:rsidR="009C101F" w:rsidRPr="007156B1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0"/>
                <w:lang w:val="ru-RU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Температура </w:t>
            </w:r>
            <w:r w:rsidR="006A4A09"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окисл.</w:t>
            </w:r>
            <w:r w:rsid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</w:t>
            </w:r>
            <w:r w:rsidR="006A4A09"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/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1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F2FFAA" w14:textId="30520B65" w:rsidR="009C101F" w:rsidRPr="006A4A09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46DDDF" w14:textId="568BDFA8" w:rsidR="009C101F" w:rsidRPr="006A4A09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A87EF" w14:textId="4F101230" w:rsidR="009C101F" w:rsidRPr="006A4A09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FDA015" w14:textId="36969354" w:rsidR="009C101F" w:rsidRPr="006A4A09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F331AC" w14:textId="499ED9D4" w:rsidR="009C101F" w:rsidRPr="006A4A09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DC590D7" w14:textId="6E176B76" w:rsidR="009C101F" w:rsidRPr="006A4A09" w:rsidRDefault="009C101F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5F525D86" w14:textId="47129B2E" w:rsidR="009C101F" w:rsidRPr="007326E6" w:rsidRDefault="00187708" w:rsidP="009C101F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лапан 100 %</w:t>
            </w:r>
          </w:p>
        </w:tc>
      </w:tr>
      <w:tr w:rsidR="00314DE7" w:rsidRPr="007326E6" w14:paraId="5B583C5D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4A670DC8" w14:textId="77777777" w:rsidR="009C101F" w:rsidRPr="007156B1" w:rsidRDefault="009C101F" w:rsidP="009C101F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E8890D0" w14:textId="3C349DB0" w:rsidR="009C101F" w:rsidRPr="007156B1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FIRCA33701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8286FA1" w14:textId="1FE6A102" w:rsidR="009C101F" w:rsidRPr="007156B1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РМ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 из Р-2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/1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4F34E7" w14:textId="6DBB8A9D" w:rsidR="009C101F" w:rsidRPr="009C101F" w:rsidRDefault="005E6A7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AD4B5A" w14:textId="64E241C8" w:rsidR="009C101F" w:rsidRPr="009C101F" w:rsidRDefault="005E6A7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320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306F79" w14:textId="0F5DDF39" w:rsidR="009C101F" w:rsidRPr="009C101F" w:rsidRDefault="005E6A7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13C24" w14:textId="4B03B557" w:rsidR="009C101F" w:rsidRPr="009C101F" w:rsidRDefault="005E6A7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120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DCF9FC" w14:textId="5A862336" w:rsidR="009C101F" w:rsidRPr="009C101F" w:rsidRDefault="005E6A7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E6F0845" w14:textId="138278B8" w:rsidR="009C101F" w:rsidRPr="009C101F" w:rsidRDefault="005E6A7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449D2319" w14:textId="77777777" w:rsidR="009C101F" w:rsidRPr="009C101F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</w:tr>
      <w:tr w:rsidR="00314DE7" w:rsidRPr="007326E6" w14:paraId="5B428BDD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2BAD4CDB" w14:textId="77777777" w:rsidR="009C101F" w:rsidRPr="009C101F" w:rsidRDefault="009C101F" w:rsidP="009C101F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26A4A65" w14:textId="08A5FA29" w:rsidR="009C101F" w:rsidRPr="007156B1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FIRCA33709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B4E08E" w14:textId="18F1E16E" w:rsidR="009C101F" w:rsidRPr="007156B1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Расход тех. воздуха после П-3а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177596" w14:textId="77777777" w:rsidR="009C101F" w:rsidRPr="009C101F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06D8B3" w14:textId="77777777" w:rsidR="009C101F" w:rsidRPr="009C101F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B449BB" w14:textId="77777777" w:rsidR="009C101F" w:rsidRPr="009C101F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7D6AC4" w14:textId="77777777" w:rsidR="009C101F" w:rsidRPr="009C101F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75C742" w14:textId="77777777" w:rsidR="009C101F" w:rsidRPr="009C101F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A69F196" w14:textId="77777777" w:rsidR="009C101F" w:rsidRPr="009C101F" w:rsidRDefault="009C101F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4D65F3B0" w14:textId="4995DE31" w:rsidR="009C101F" w:rsidRPr="009C101F" w:rsidRDefault="00187708" w:rsidP="009C101F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D302AB" w:rsidRPr="007326E6" w14:paraId="5F2DB983" w14:textId="77777777" w:rsidTr="00D302AB">
        <w:trPr>
          <w:trHeight w:val="594"/>
        </w:trPr>
        <w:tc>
          <w:tcPr>
            <w:tcW w:w="15021" w:type="dxa"/>
            <w:gridSpan w:val="10"/>
            <w:vAlign w:val="center"/>
          </w:tcPr>
          <w:p w14:paraId="6326B655" w14:textId="72C21A45" w:rsidR="00D302AB" w:rsidRPr="007326E6" w:rsidRDefault="007156B1" w:rsidP="00D302A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окисления №2</w:t>
            </w:r>
          </w:p>
        </w:tc>
      </w:tr>
      <w:tr w:rsidR="00314DE7" w:rsidRPr="007326E6" w14:paraId="11E5540E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7832C03C" w14:textId="77777777" w:rsidR="00941AA4" w:rsidRPr="007326E6" w:rsidRDefault="00941AA4" w:rsidP="00941AA4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E05C258" w14:textId="0C813B47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FIRC33720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DFD903F" w14:textId="2AF79A6B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b/>
                <w:sz w:val="22"/>
                <w:szCs w:val="20"/>
                <w:lang w:val="ru-RU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Расход окисл. шихты из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-4/2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39868" w14:textId="5E7BC270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300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4A8741" w14:textId="5AF0E78B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40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3884D" w14:textId="12A493A7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00DAF2" w14:textId="51D79DD9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450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C621C" w14:textId="6B8D8C73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2ACB11B" w14:textId="3726DC70" w:rsidR="00941AA4" w:rsidRPr="007326E6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4300" w:type="dxa"/>
            <w:vAlign w:val="center"/>
          </w:tcPr>
          <w:p w14:paraId="3612FF9F" w14:textId="2648286C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</w:tr>
      <w:tr w:rsidR="00314DE7" w:rsidRPr="007326E6" w14:paraId="276F6412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25D646AC" w14:textId="77777777" w:rsidR="00941AA4" w:rsidRPr="00941AA4" w:rsidRDefault="00941AA4" w:rsidP="00941AA4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862070F" w14:textId="2A359F5B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TIRCA31720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3B5845E" w14:textId="3B014B44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0"/>
                <w:lang w:val="ru-RU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Температура окисл. шихты из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-4/2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A3F3A5" w14:textId="1F493FE9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C6F78E" w14:textId="35DC65A3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13CABE" w14:textId="6333E612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55B1CB" w14:textId="590E21CB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27943" w14:textId="0E33601C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342C1E0" w14:textId="63FAD335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6314939A" w14:textId="2FD809F4" w:rsidR="00941AA4" w:rsidRPr="00621C9E" w:rsidRDefault="00187708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лапан 100 %</w:t>
            </w:r>
          </w:p>
        </w:tc>
      </w:tr>
      <w:tr w:rsidR="00314DE7" w:rsidRPr="007326E6" w14:paraId="431899BD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43351A63" w14:textId="77777777" w:rsidR="00941AA4" w:rsidRPr="007156B1" w:rsidRDefault="00941AA4" w:rsidP="00941AA4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742294C" w14:textId="1A0BFA6E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FIRCA33730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0373793" w14:textId="3D4E25ED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Р-2/2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C02FC" w14:textId="77777777" w:rsidR="00941AA4" w:rsidRPr="007326E6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EB2556" w14:textId="77777777" w:rsidR="00941AA4" w:rsidRPr="007326E6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041908" w14:textId="77777777" w:rsidR="00941AA4" w:rsidRPr="007326E6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40F1A5" w14:textId="77777777" w:rsidR="00941AA4" w:rsidRPr="007326E6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30117" w14:textId="77777777" w:rsidR="00941AA4" w:rsidRPr="007326E6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BCD8109" w14:textId="77777777" w:rsidR="00941AA4" w:rsidRPr="007326E6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65DBFA27" w14:textId="3962D947" w:rsidR="00941AA4" w:rsidRDefault="00187708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4839832C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76B80F6B" w14:textId="77777777" w:rsidR="00941AA4" w:rsidRPr="007326E6" w:rsidRDefault="00941AA4" w:rsidP="00941AA4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E346958" w14:textId="3AD647BB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FIRCA33729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BBA16FC" w14:textId="647365E1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Расход тех. воздуха в Р-2/2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1075FE" w14:textId="24076212" w:rsidR="00941AA4" w:rsidRPr="007156B1" w:rsidRDefault="005E6A7F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700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8B972B" w14:textId="182DFA3E" w:rsidR="00941AA4" w:rsidRPr="007156B1" w:rsidRDefault="005E6A7F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40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333D3D" w14:textId="36E5DEB0" w:rsidR="00941AA4" w:rsidRPr="007156B1" w:rsidRDefault="005E6A7F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C1274D" w14:textId="6997B357" w:rsidR="00941AA4" w:rsidRPr="007156B1" w:rsidRDefault="005E6A7F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800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0D7C27" w14:textId="4328BEAB" w:rsidR="00941AA4" w:rsidRPr="007156B1" w:rsidRDefault="005E6A7F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A60D36F" w14:textId="0D2776AC" w:rsidR="00941AA4" w:rsidRPr="007156B1" w:rsidRDefault="005E6A7F" w:rsidP="00941AA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1F9C3F6A" w14:textId="77777777" w:rsidR="00941AA4" w:rsidRPr="007156B1" w:rsidRDefault="00941AA4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</w:tr>
      <w:tr w:rsidR="00D302AB" w:rsidRPr="007326E6" w14:paraId="0CE9E564" w14:textId="77777777" w:rsidTr="00D302AB">
        <w:trPr>
          <w:trHeight w:val="594"/>
        </w:trPr>
        <w:tc>
          <w:tcPr>
            <w:tcW w:w="15021" w:type="dxa"/>
            <w:gridSpan w:val="10"/>
            <w:vAlign w:val="center"/>
          </w:tcPr>
          <w:p w14:paraId="775EDA4E" w14:textId="2A65C822" w:rsidR="00D302AB" w:rsidRPr="007326E6" w:rsidRDefault="00941AA4" w:rsidP="00D302A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окисления №3</w:t>
            </w:r>
          </w:p>
        </w:tc>
      </w:tr>
      <w:tr w:rsidR="00314DE7" w:rsidRPr="007326E6" w14:paraId="01249AAC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0411D4F8" w14:textId="77777777" w:rsidR="00941AA4" w:rsidRPr="007326E6" w:rsidRDefault="00941AA4" w:rsidP="00941AA4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B23E4F1" w14:textId="493EFFB4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FIRC33740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B12C9E4" w14:textId="296D1207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Расход окисл. шихты из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-4/3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D80F96" w14:textId="1AD7331E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ACCB9" w14:textId="7F80FCBD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ECD03E" w14:textId="126CEC6D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FD97BD" w14:textId="2185F2C5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210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316DC" w14:textId="03E0B574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080D0A9" w14:textId="5E9DD830" w:rsidR="00941AA4" w:rsidRPr="005E6A7F" w:rsidRDefault="005E6A7F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58D1BBF5" w14:textId="10500E12" w:rsidR="00941AA4" w:rsidRPr="007326E6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</w:tr>
      <w:tr w:rsidR="00314DE7" w:rsidRPr="007326E6" w14:paraId="6FB07CC3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744E64D7" w14:textId="77777777" w:rsidR="00941AA4" w:rsidRPr="007326E6" w:rsidRDefault="00941AA4" w:rsidP="00941AA4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E7F7A53" w14:textId="7739B3CD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TIRCA31740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B84AF05" w14:textId="37E75787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Температура окисл. шихты из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-4/3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3B502C" w14:textId="7D07E0E7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7F7D79" w14:textId="324BEA57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FD94D4" w14:textId="1F521E91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4344E3" w14:textId="2C6B75CC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B670F5" w14:textId="07020368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B18658E" w14:textId="73497037" w:rsidR="00941AA4" w:rsidRPr="00A7626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51FCF0D8" w14:textId="0E02B21B" w:rsidR="00941AA4" w:rsidRPr="007326E6" w:rsidRDefault="00187708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лапан 100 %</w:t>
            </w:r>
          </w:p>
        </w:tc>
      </w:tr>
      <w:tr w:rsidR="00314DE7" w:rsidRPr="007326E6" w14:paraId="68E56F3A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60AF2D10" w14:textId="77777777" w:rsidR="00941AA4" w:rsidRPr="007326E6" w:rsidRDefault="00941AA4" w:rsidP="00941AA4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B60B221" w14:textId="7534E35C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FIRCA33747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9E645F" w14:textId="15E0FA05" w:rsidR="00941AA4" w:rsidRPr="00941AA4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Р-2/3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D55D2" w14:textId="26EEC326" w:rsidR="00941AA4" w:rsidRPr="007326E6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5233CD" w14:textId="30C14EF0" w:rsidR="00941AA4" w:rsidRPr="007326E6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9A297F" w14:textId="02FE27A1" w:rsidR="00941AA4" w:rsidRPr="007326E6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6C7E1" w14:textId="6B43082E" w:rsidR="00941AA4" w:rsidRPr="007326E6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9EB4F1" w14:textId="059DAB80" w:rsidR="00941AA4" w:rsidRPr="007326E6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9904FDA" w14:textId="0CC90F5E" w:rsidR="00941AA4" w:rsidRPr="007326E6" w:rsidRDefault="00941AA4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705430EA" w14:textId="342847B9" w:rsidR="00941AA4" w:rsidRPr="001905D2" w:rsidRDefault="00187708" w:rsidP="00941AA4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4F7D8F38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44E8E567" w14:textId="77777777" w:rsidR="00941AA4" w:rsidRPr="007326E6" w:rsidRDefault="00941AA4" w:rsidP="00941AA4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5B57862" w14:textId="22D24EB3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FIRCA33746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D82AE3" w14:textId="2830F7B2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Расход тех. воздуха в Р-2/3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F1ED6E" w14:textId="45B15E77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2E59D2" w14:textId="4081D8E4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38A45A" w14:textId="506A7E9D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61372" w14:textId="20883A6F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24D4E7" w14:textId="25366F4B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1088F9D" w14:textId="34586837" w:rsidR="00941AA4" w:rsidRPr="00941AA4" w:rsidRDefault="00941AA4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607A50E0" w14:textId="49AE04F7" w:rsidR="00941AA4" w:rsidRPr="00941AA4" w:rsidRDefault="00187708" w:rsidP="00941AA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D302AB" w:rsidRPr="007326E6" w14:paraId="4985BAA6" w14:textId="77777777" w:rsidTr="00D302AB">
        <w:trPr>
          <w:trHeight w:val="487"/>
        </w:trPr>
        <w:tc>
          <w:tcPr>
            <w:tcW w:w="15021" w:type="dxa"/>
            <w:gridSpan w:val="10"/>
            <w:vAlign w:val="center"/>
          </w:tcPr>
          <w:p w14:paraId="366B32B9" w14:textId="0F29399A" w:rsidR="00D302AB" w:rsidRPr="007326E6" w:rsidRDefault="00941AA4" w:rsidP="00D302A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окисления №4</w:t>
            </w:r>
          </w:p>
        </w:tc>
      </w:tr>
      <w:tr w:rsidR="00314DE7" w:rsidRPr="007326E6" w14:paraId="4FAC1FEF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2A564B2C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B8E9ACB" w14:textId="5ED7F0B7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FIRC33750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D54659" w14:textId="69DC56CD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Расход окисл. шихты из 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-4/4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F88DAF" w14:textId="1561C6F6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606C1C" w14:textId="631A9458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03979" w14:textId="53B92231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49C5DA" w14:textId="00619AA1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80F71" w14:textId="3B75CA63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5B53453" w14:textId="2EE8DD54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63A5188F" w14:textId="4051E4D2" w:rsidR="00314DE7" w:rsidRPr="007326E6" w:rsidRDefault="0018770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4B98D3E0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1951E294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56DF791" w14:textId="663B918B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TIRCA31750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6BF7189" w14:textId="6429C1D8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Температура окисл. шихты из 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-4/4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351FC" w14:textId="6E4562CA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1D19BE" w14:textId="547A2E0C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718F20" w14:textId="7504CEB0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8C9732" w14:textId="2D717791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10119" w14:textId="5AFCC07E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3E4152B" w14:textId="367FAC2B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400CF17B" w14:textId="18776ED5" w:rsidR="00314DE7" w:rsidRPr="001905D2" w:rsidRDefault="0018770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лапан 100 %</w:t>
            </w:r>
          </w:p>
        </w:tc>
      </w:tr>
      <w:tr w:rsidR="00314DE7" w:rsidRPr="007326E6" w14:paraId="2D531EA9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41050A32" w14:textId="77777777" w:rsidR="00314DE7" w:rsidRPr="001905D2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965077D" w14:textId="29A83787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FIRCA33760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3DD32C2" w14:textId="3D67FBB5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Р-2/4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10921" w14:textId="76EBD6D1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F809DD" w14:textId="509CFE72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9F12B7" w14:textId="31DA3242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9DCF80" w14:textId="1AC6D576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2E0CE2" w14:textId="58F7CE48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9B11A75" w14:textId="35B185C3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1A50EAF9" w14:textId="3C52EEBB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268EC877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68CC08D1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67B2871" w14:textId="1149043C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FIRCA33759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CB742E" w14:textId="2013C547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Расход тех. воздуха в Р-2/4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34EFBD" w14:textId="3E0419DE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DDF635" w14:textId="72839BFC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3B3336" w14:textId="1658558F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285DEF" w14:textId="10EE0591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A85FF4" w14:textId="26AE89ED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7761471" w14:textId="76654900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67FB162E" w14:textId="366C41D7" w:rsidR="00314DE7" w:rsidRPr="00906EFB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D302AB" w:rsidRPr="007326E6" w14:paraId="48F967DA" w14:textId="77777777" w:rsidTr="00D302AB">
        <w:trPr>
          <w:trHeight w:val="385"/>
        </w:trPr>
        <w:tc>
          <w:tcPr>
            <w:tcW w:w="15021" w:type="dxa"/>
            <w:gridSpan w:val="10"/>
            <w:vAlign w:val="center"/>
          </w:tcPr>
          <w:p w14:paraId="0440E763" w14:textId="06541447" w:rsidR="00D302AB" w:rsidRPr="007326E6" w:rsidRDefault="00941AA4" w:rsidP="00D302A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окисления №5</w:t>
            </w:r>
          </w:p>
        </w:tc>
      </w:tr>
      <w:tr w:rsidR="00314DE7" w:rsidRPr="007326E6" w14:paraId="09B454A0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2311FA74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3C1E8F8" w14:textId="2B9FA0A2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FIRC33770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11327BE" w14:textId="726B8865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Расход окисл. шихты из 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-4/5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E87FF7" w14:textId="45063065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81D555" w14:textId="197B69E9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E21D55" w14:textId="2E9AD39B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8C1EAB" w14:textId="04B4B17C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816953" w14:textId="2309A329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1B281DF" w14:textId="43C52FD0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482D376E" w14:textId="107F966B" w:rsidR="00314DE7" w:rsidRPr="007326E6" w:rsidRDefault="0018770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51C07520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661F338C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6096F41" w14:textId="5129FD74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TIRCA31770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2FDF1F2" w14:textId="72737787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Температура окисл. шихты из 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-4/5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37A8E2" w14:textId="2220CB83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56A305" w14:textId="352AF23A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8C424" w14:textId="76D71AC5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49844C" w14:textId="50696867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5551D" w14:textId="5FE0DC1F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77F1CF7" w14:textId="7EC8292F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42870B11" w14:textId="38E39D9F" w:rsidR="00314DE7" w:rsidRPr="007326E6" w:rsidRDefault="0018770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лапан 100 %</w:t>
            </w:r>
          </w:p>
        </w:tc>
      </w:tr>
      <w:tr w:rsidR="00314DE7" w:rsidRPr="007326E6" w14:paraId="07366AEE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5F5A2051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F96BF82" w14:textId="4971006E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FIRCA33777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53DB045" w14:textId="2713A695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Р-2/5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A0434C" w14:textId="0CEF1E50" w:rsidR="00314DE7" w:rsidRPr="00913F96" w:rsidRDefault="00913F96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400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429ABE" w14:textId="2F29A8CC" w:rsidR="00314DE7" w:rsidRPr="00913F96" w:rsidRDefault="00913F96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374697" w14:textId="6C3D7884" w:rsidR="00314DE7" w:rsidRPr="00913F96" w:rsidRDefault="00913F96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9BC0FB" w14:textId="18F6B2AC" w:rsidR="00314DE7" w:rsidRPr="00913F96" w:rsidRDefault="00913F96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474AE2" w14:textId="39906B45" w:rsidR="00314DE7" w:rsidRPr="00913F96" w:rsidRDefault="00913F96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E1087A8" w14:textId="5DD10F33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5B3123C7" w14:textId="57D08C21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314DE7" w:rsidRPr="007326E6" w14:paraId="61279642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4DB0D393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3B18133" w14:textId="3FD0F43C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FIRCA33776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BB6505B" w14:textId="1C87FE80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Расход тех. воздуха в Р-2/5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3569D5" w14:textId="261585D3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300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9E1C0" w14:textId="159E8172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666A2" w14:textId="7CD8A776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C0D33" w14:textId="38340D2F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500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7327C8" w14:textId="2468C653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DC9FDB8" w14:textId="628D161F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0917626D" w14:textId="3DF0BEB2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D302AB" w:rsidRPr="007326E6" w14:paraId="3D92A9F0" w14:textId="77777777" w:rsidTr="00D302AB">
        <w:trPr>
          <w:trHeight w:val="393"/>
        </w:trPr>
        <w:tc>
          <w:tcPr>
            <w:tcW w:w="15021" w:type="dxa"/>
            <w:gridSpan w:val="10"/>
            <w:vAlign w:val="center"/>
          </w:tcPr>
          <w:p w14:paraId="1F0C7FE1" w14:textId="2B743331" w:rsidR="00D302AB" w:rsidRPr="007326E6" w:rsidRDefault="00941AA4" w:rsidP="00D302A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окисления №6</w:t>
            </w:r>
          </w:p>
        </w:tc>
      </w:tr>
      <w:tr w:rsidR="00314DE7" w:rsidRPr="007326E6" w14:paraId="48B9ED59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3E8E35CD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0B2DC9A" w14:textId="72902BBC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FIRC33780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C5E5B3" w14:textId="0932716E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Расход окисл. шихты из 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-4/6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09D146" w14:textId="036AABF1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500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AE750C" w14:textId="3CD804D9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75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CD28B3" w14:textId="463ECA81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F1E9E" w14:textId="164392DC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500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640BC" w14:textId="119BB150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2CE1BA7" w14:textId="1CEDF41A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2807A7B7" w14:textId="160428E1" w:rsidR="00314DE7" w:rsidRPr="00906EFB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</w:tr>
      <w:tr w:rsidR="00314DE7" w:rsidRPr="007326E6" w14:paraId="24004130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1FD34F51" w14:textId="77777777" w:rsidR="00314DE7" w:rsidRPr="00906EFB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896A40E" w14:textId="0DDC1052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TIRCA31780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6206775" w14:textId="73D2AA0B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Температура окисл. шихты из 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-4/6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2DBA15" w14:textId="3E030C85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8BBE1" w14:textId="1B90E387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C7125" w14:textId="34D647E5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6D5A13" w14:textId="661588DB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58F9A" w14:textId="5A616967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D02D4CC" w14:textId="5EE57E13" w:rsidR="00314DE7" w:rsidRPr="00A76264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00AA6563" w14:textId="0F22B81A" w:rsidR="00314DE7" w:rsidRPr="007326E6" w:rsidRDefault="0018770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лапан 100 %</w:t>
            </w:r>
          </w:p>
        </w:tc>
      </w:tr>
      <w:tr w:rsidR="00314DE7" w:rsidRPr="007326E6" w14:paraId="50DB0953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38D18716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9382242" w14:textId="679E592C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FIRCA33790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987163E" w14:textId="37FEFDA6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Р-2/6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D2151" w14:textId="147A9717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A3DD45" w14:textId="20756286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6C666D" w14:textId="617A8893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A22C95" w14:textId="63301DBC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950075" w14:textId="357165F6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03F686B" w14:textId="25229016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1B957CA2" w14:textId="70486592" w:rsidR="00314DE7" w:rsidRPr="007326E6" w:rsidRDefault="0018770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201C1529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7E019F66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before="0" w:after="0"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F4CFBA0" w14:textId="182CAB41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FIRCA33789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75DEE6E" w14:textId="5550C5DB" w:rsidR="00314DE7" w:rsidRPr="00314DE7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Расход тех. воздуха в Р-2/6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0F2D7" w14:textId="524A27E9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300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0E5C3" w14:textId="074D3CE9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30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B6ADE" w14:textId="39266674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F983F" w14:textId="716E4783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500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007B4F" w14:textId="412BB6A6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887580C" w14:textId="450AD0BA" w:rsidR="00314DE7" w:rsidRPr="00293B48" w:rsidRDefault="00293B48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0B498FBE" w14:textId="77777777" w:rsidR="00314DE7" w:rsidRPr="007326E6" w:rsidRDefault="00314DE7" w:rsidP="00314DE7">
            <w:pPr>
              <w:spacing w:before="0" w:after="0"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D302AB" w:rsidRPr="007326E6" w14:paraId="4EE0C021" w14:textId="77777777" w:rsidTr="00D302AB">
        <w:trPr>
          <w:trHeight w:val="594"/>
        </w:trPr>
        <w:tc>
          <w:tcPr>
            <w:tcW w:w="15021" w:type="dxa"/>
            <w:gridSpan w:val="10"/>
            <w:vAlign w:val="center"/>
          </w:tcPr>
          <w:p w14:paraId="6DA0DA39" w14:textId="252B6BF5" w:rsidR="00D302AB" w:rsidRPr="007326E6" w:rsidRDefault="00941AA4" w:rsidP="00D302A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окисления №7</w:t>
            </w:r>
          </w:p>
        </w:tc>
      </w:tr>
      <w:tr w:rsidR="00314DE7" w:rsidRPr="007326E6" w14:paraId="68333996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1F37A2E8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4716DDB" w14:textId="521DBD5F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FIRC33080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E9040A6" w14:textId="68D0001C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Расход окисл. шихты из 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-4/7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0D1530" w14:textId="3ED6EB9A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F2E06D" w14:textId="5619454A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989788" w14:textId="7C15F495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F9FF65" w14:textId="7154E30D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C78801" w14:textId="2421F448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9B95EB1" w14:textId="45A52860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277254FD" w14:textId="66E04208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6E3CC319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10351ADE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0547549" w14:textId="54AF913E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TIRCA31600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3246C08" w14:textId="06F367FF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 xml:space="preserve">Температура окисл. шихты из 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-4/7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5121B5" w14:textId="7D40ED27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86FC71" w14:textId="228419A0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F2CCD" w14:textId="1F00C86E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B6A5B0" w14:textId="60974B5A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FF3C75" w14:textId="4B0F46F5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DBF4785" w14:textId="6C0AC9E2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1E278C44" w14:textId="41FD8108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К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лапан 100 %</w:t>
            </w:r>
          </w:p>
        </w:tc>
      </w:tr>
      <w:tr w:rsidR="00314DE7" w:rsidRPr="007326E6" w14:paraId="7D24931A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2C159157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27588CD" w14:textId="0A3FA48F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FIRCA33010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0E0448" w14:textId="0A7DA9D8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Р-2/7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6EF88" w14:textId="12F28765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E02925" w14:textId="40D7DEA0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76136" w14:textId="18D78472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791641" w14:textId="2732AF9C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5799F3" w14:textId="46A535D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FB9CD0D" w14:textId="74EFC93A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45FC5A64" w14:textId="1AE77CD4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582448FF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7F2C5868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34899AC" w14:textId="724BD343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FIRCA33090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3C3A1E" w14:textId="022100B2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color w:val="000000"/>
                <w:sz w:val="22"/>
                <w:szCs w:val="20"/>
                <w:lang w:val="ru-RU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  <w:lang w:val="ru-RU"/>
              </w:rPr>
              <w:t>Расход тех. воздуха в Р-2/7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8E7A8C" w14:textId="38A0FC0E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02B32" w14:textId="34846F40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85EAF0" w14:textId="57ACBCE5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2E7DC" w14:textId="5E87CD6F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D5A143" w14:textId="1AE10C65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29865FA" w14:textId="2E07A617" w:rsidR="00314DE7" w:rsidRPr="00A76264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</w:p>
        </w:tc>
        <w:tc>
          <w:tcPr>
            <w:tcW w:w="4300" w:type="dxa"/>
            <w:vAlign w:val="center"/>
          </w:tcPr>
          <w:p w14:paraId="2B8CEB1C" w14:textId="15376FE0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7A2DBEC5" w14:textId="77777777" w:rsidTr="00A62A63">
        <w:trPr>
          <w:trHeight w:val="594"/>
        </w:trPr>
        <w:tc>
          <w:tcPr>
            <w:tcW w:w="15021" w:type="dxa"/>
            <w:gridSpan w:val="10"/>
            <w:vAlign w:val="center"/>
          </w:tcPr>
          <w:p w14:paraId="2D358B4C" w14:textId="78A4AB07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выделения УРМ №1</w:t>
            </w:r>
          </w:p>
        </w:tc>
      </w:tr>
      <w:tr w:rsidR="00314DE7" w:rsidRPr="007326E6" w14:paraId="2919CF0E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6FAA9A7E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EF5CF8D" w14:textId="73ABD53A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FIRCA33802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285720" w14:textId="44B8B142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в К-14/1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A326B1" w14:textId="5264E6CD" w:rsidR="00314DE7" w:rsidRPr="00293B48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101365" w14:textId="389F4D4A" w:rsidR="00314DE7" w:rsidRPr="00293B48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C4BAEC" w14:textId="54F7740E" w:rsidR="00314DE7" w:rsidRPr="00293B48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3B02C" w14:textId="342C0DB6" w:rsidR="00314DE7" w:rsidRPr="00293B48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CA69EB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34E365D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0A884709" w14:textId="416642B9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Настройка </w:t>
            </w:r>
            <w:r w:rsidR="008D1545"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невозможна</w:t>
            </w:r>
          </w:p>
        </w:tc>
      </w:tr>
      <w:tr w:rsidR="00314DE7" w:rsidRPr="007326E6" w14:paraId="5CD9E87E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4626663A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A2CA679" w14:textId="423646F1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TIRCA318061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DFB3CE9" w14:textId="317D41FA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Т-15/1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5C7F07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1F4D9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9B29B6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9BEEC8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422F5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A5DE29B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4ECB005E" w14:textId="34A59E83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23CC0B10" w14:textId="77777777" w:rsidTr="00A62A63">
        <w:trPr>
          <w:trHeight w:val="594"/>
        </w:trPr>
        <w:tc>
          <w:tcPr>
            <w:tcW w:w="15021" w:type="dxa"/>
            <w:gridSpan w:val="10"/>
            <w:vAlign w:val="center"/>
          </w:tcPr>
          <w:p w14:paraId="253CAD2B" w14:textId="5F9402E6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выделения УРМ №2</w:t>
            </w:r>
          </w:p>
        </w:tc>
      </w:tr>
      <w:tr w:rsidR="00314DE7" w:rsidRPr="007326E6" w14:paraId="1FEFA602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750E0BD9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6E98250" w14:textId="199BA38B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FIRCA33812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3901EB" w14:textId="478B3F1A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в К-14/2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0B5975" w14:textId="03F714ED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73A31D" w14:textId="67DFBE57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120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55F8F" w14:textId="0D95FFED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FCA7D" w14:textId="2BA526C4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380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7F992" w14:textId="4F6FE93F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25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1EE3FEA" w14:textId="1353FCC4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4C16C0CF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314DE7" w:rsidRPr="007326E6" w14:paraId="523F57DA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396BB84D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48A4746" w14:textId="105E8359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TIRCA318161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7DD3872" w14:textId="667E6647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Т-15/2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CB5C88" w14:textId="38D5C5D7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30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A9B5A2" w14:textId="4A9D282E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250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9D4CE" w14:textId="0A1B57B6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55AB37" w14:textId="17FC4A64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17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9648A7" w14:textId="1CC47991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86E0941" w14:textId="3878822C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3065F39B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314DE7" w:rsidRPr="007326E6" w14:paraId="07629B92" w14:textId="77777777" w:rsidTr="00A62A63">
        <w:trPr>
          <w:trHeight w:val="594"/>
        </w:trPr>
        <w:tc>
          <w:tcPr>
            <w:tcW w:w="15021" w:type="dxa"/>
            <w:gridSpan w:val="10"/>
            <w:vAlign w:val="center"/>
          </w:tcPr>
          <w:p w14:paraId="43469F85" w14:textId="09A1A775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выделения УРМ №3</w:t>
            </w:r>
          </w:p>
        </w:tc>
      </w:tr>
      <w:tr w:rsidR="00314DE7" w:rsidRPr="007326E6" w14:paraId="5F88D8C5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5F0208D1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C19145D" w14:textId="1F9FB427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FIRCA33822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2F16D8" w14:textId="55E3FF36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в К-14/3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8C150A" w14:textId="1814ADBE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0FFFCB" w14:textId="72E13DE7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120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D4DC72" w14:textId="4610B5A9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19E91D" w14:textId="3EB62BBE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300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10E65B" w14:textId="6B5FDA3D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12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46235AF" w14:textId="57444C2C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66B24187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314DE7" w:rsidRPr="007326E6" w14:paraId="3513487A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4483FD6A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69D9B29" w14:textId="3B7E6B16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TIRCA318261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562A98" w14:textId="10956BE3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Т-15/3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ACD39E" w14:textId="153DCB2C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21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F62C4" w14:textId="06ABE759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500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BCB12D" w14:textId="0BD6EB98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E5D920" w14:textId="09F3B5DA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768EE" w14:textId="59B47726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200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811572A" w14:textId="7B4BCD76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7C49C4E4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314DE7" w:rsidRPr="007326E6" w14:paraId="6032C364" w14:textId="77777777" w:rsidTr="00A62A63">
        <w:trPr>
          <w:trHeight w:val="594"/>
        </w:trPr>
        <w:tc>
          <w:tcPr>
            <w:tcW w:w="15021" w:type="dxa"/>
            <w:gridSpan w:val="10"/>
            <w:vAlign w:val="center"/>
          </w:tcPr>
          <w:p w14:paraId="1A3E398E" w14:textId="64AED650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 выделения УРМ №4</w:t>
            </w:r>
          </w:p>
        </w:tc>
      </w:tr>
      <w:tr w:rsidR="00314DE7" w:rsidRPr="007326E6" w14:paraId="11351D34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64D9E2A3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5D8681A" w14:textId="0FB3B54D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FIRCA33101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1E5B9A" w14:textId="16CB5465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в К-14/4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ACF896" w14:textId="722B111E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C983EF" w14:textId="0DDDE176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120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D741D0" w14:textId="141F34DA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04A82C" w14:textId="335B8284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350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7121" w14:textId="29A59BA0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12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F64F454" w14:textId="5150042B" w:rsidR="00314DE7" w:rsidRPr="00293B48" w:rsidRDefault="00293B48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1EFDFF3A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314DE7" w:rsidRPr="007326E6" w14:paraId="39F31FDC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78B49B46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3B5BBA0" w14:textId="1A1897E8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TIRCA31630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DEBB1E2" w14:textId="3C8856F4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Температура УРМ после Т-15/4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3ECE3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73ACBD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69432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600B39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B4101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6199F27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0FFB6234" w14:textId="40848B98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75C00215" w14:textId="77777777" w:rsidTr="00A62A63">
        <w:trPr>
          <w:trHeight w:val="594"/>
        </w:trPr>
        <w:tc>
          <w:tcPr>
            <w:tcW w:w="15021" w:type="dxa"/>
            <w:gridSpan w:val="10"/>
            <w:vAlign w:val="center"/>
          </w:tcPr>
          <w:p w14:paraId="5B415E00" w14:textId="0B9BF4AD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</w:t>
            </w:r>
            <w:r w:rsidR="00187708"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 </w:t>
            </w:r>
            <w:r w:rsidR="00293B48"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выделения</w:t>
            </w: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 тех. ГПИПБ №1</w:t>
            </w:r>
          </w:p>
        </w:tc>
      </w:tr>
      <w:tr w:rsidR="00314DE7" w:rsidRPr="007326E6" w14:paraId="32F06E39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2EC41A19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42A0873" w14:textId="72724AED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TIRCA318531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B92F5AC" w14:textId="25B16182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Температура УРМ после Т-25/1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7B5C7" w14:textId="16DB492B" w:rsidR="00314DE7" w:rsidRPr="004F79D1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357B84" w14:textId="16821138" w:rsidR="00314DE7" w:rsidRPr="004F79D1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D06A32" w14:textId="708E19D6" w:rsidR="00314DE7" w:rsidRPr="004F79D1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86C194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D1432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FBC9C4E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71C52384" w14:textId="63AF2D66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08AFA72E" w14:textId="77777777" w:rsidTr="00A62A63">
        <w:trPr>
          <w:trHeight w:val="594"/>
        </w:trPr>
        <w:tc>
          <w:tcPr>
            <w:tcW w:w="15021" w:type="dxa"/>
            <w:gridSpan w:val="10"/>
            <w:vAlign w:val="center"/>
          </w:tcPr>
          <w:p w14:paraId="7F7D6599" w14:textId="16A75220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</w:t>
            </w:r>
            <w:r w:rsidR="00187708"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 </w:t>
            </w:r>
            <w:r w:rsidR="00293B48"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выделения </w:t>
            </w: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тех. ГПИПБ №2</w:t>
            </w:r>
          </w:p>
        </w:tc>
      </w:tr>
      <w:tr w:rsidR="00314DE7" w:rsidRPr="007326E6" w14:paraId="72C1615F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67465B58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12B2746" w14:textId="4FF3DEA6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TIRCA318631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8E55E9" w14:textId="59B15BCC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Температура УРМ после Т-25/2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2AF4C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8BE6C6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2136E8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46195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08244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472758C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4300" w:type="dxa"/>
            <w:vAlign w:val="center"/>
          </w:tcPr>
          <w:p w14:paraId="261445AA" w14:textId="0B94E248" w:rsidR="00314DE7" w:rsidRPr="007326E6" w:rsidRDefault="00187708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Настройка не требовалась</w:t>
            </w:r>
          </w:p>
        </w:tc>
      </w:tr>
      <w:tr w:rsidR="00314DE7" w:rsidRPr="007326E6" w14:paraId="23FBA812" w14:textId="77777777" w:rsidTr="00A62A63">
        <w:trPr>
          <w:trHeight w:val="594"/>
        </w:trPr>
        <w:tc>
          <w:tcPr>
            <w:tcW w:w="15021" w:type="dxa"/>
            <w:gridSpan w:val="10"/>
            <w:vAlign w:val="center"/>
          </w:tcPr>
          <w:p w14:paraId="0F4D4FD0" w14:textId="225C3081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</w:t>
            </w:r>
            <w:r w:rsidR="00187708"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 </w:t>
            </w:r>
            <w:r w:rsidR="00293B48"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выделения </w:t>
            </w: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тех. ГПИПБ №3</w:t>
            </w:r>
          </w:p>
        </w:tc>
      </w:tr>
      <w:tr w:rsidR="00314DE7" w:rsidRPr="007326E6" w14:paraId="5BDDE0BA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52F5F012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007D5B4" w14:textId="27821A64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TIRCA318731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9E3B34" w14:textId="453B3729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Температура УРМ после Т-25/3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51E114" w14:textId="6699CF89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350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349608" w14:textId="0E4139EB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750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6C7B9D" w14:textId="7757A58A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EED2F" w14:textId="064D7212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100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6DF1EC" w14:textId="05FC6903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400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1E6E05F" w14:textId="3F5544BF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213A7D19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314DE7" w:rsidRPr="007326E6" w14:paraId="76CCD6FC" w14:textId="77777777" w:rsidTr="00A62A63">
        <w:trPr>
          <w:trHeight w:val="594"/>
        </w:trPr>
        <w:tc>
          <w:tcPr>
            <w:tcW w:w="15021" w:type="dxa"/>
            <w:gridSpan w:val="10"/>
            <w:vAlign w:val="center"/>
          </w:tcPr>
          <w:p w14:paraId="4A995132" w14:textId="07F42BCF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Узел</w:t>
            </w:r>
            <w:r w:rsidR="00187708"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 </w:t>
            </w:r>
            <w:r w:rsidR="00293B48"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выделения </w:t>
            </w:r>
            <w:r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тех. ГПИПБ №4</w:t>
            </w:r>
          </w:p>
        </w:tc>
      </w:tr>
      <w:tr w:rsidR="00314DE7" w:rsidRPr="007326E6" w14:paraId="3D0E68B7" w14:textId="77777777" w:rsidTr="00A62A63">
        <w:trPr>
          <w:trHeight w:val="594"/>
        </w:trPr>
        <w:tc>
          <w:tcPr>
            <w:tcW w:w="552" w:type="dxa"/>
            <w:vAlign w:val="center"/>
          </w:tcPr>
          <w:p w14:paraId="49842497" w14:textId="77777777" w:rsidR="00314DE7" w:rsidRPr="007326E6" w:rsidRDefault="00314DE7" w:rsidP="00314DE7">
            <w:pPr>
              <w:numPr>
                <w:ilvl w:val="0"/>
                <w:numId w:val="31"/>
              </w:numPr>
              <w:spacing w:line="240" w:lineRule="auto"/>
              <w:ind w:left="0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D7C9489" w14:textId="301CC9C1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TIRCA31650</w:t>
            </w:r>
          </w:p>
        </w:tc>
        <w:tc>
          <w:tcPr>
            <w:tcW w:w="2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F5B4A3F" w14:textId="5B74C914" w:rsidR="00314DE7" w:rsidRPr="00314DE7" w:rsidRDefault="00314DE7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Температура УРМ после Т-25/4</w:t>
            </w:r>
          </w:p>
        </w:tc>
        <w:tc>
          <w:tcPr>
            <w:tcW w:w="10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3C441A" w14:textId="1E437AFC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320</w:t>
            </w:r>
          </w:p>
        </w:tc>
        <w:tc>
          <w:tcPr>
            <w:tcW w:w="1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0D84E5" w14:textId="3681EB5A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900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00ACE" w14:textId="312EA74D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B2A7E" w14:textId="357BA337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95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BA23AE" w14:textId="6444F9FF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1500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EF78015" w14:textId="45378E3E" w:rsidR="00314DE7" w:rsidRPr="004F79D1" w:rsidRDefault="004F79D1" w:rsidP="00314DE7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ru-RU"/>
              </w:rPr>
              <w:t>0</w:t>
            </w:r>
          </w:p>
        </w:tc>
        <w:tc>
          <w:tcPr>
            <w:tcW w:w="4300" w:type="dxa"/>
            <w:vAlign w:val="center"/>
          </w:tcPr>
          <w:p w14:paraId="77F99678" w14:textId="77777777" w:rsidR="00314DE7" w:rsidRPr="007326E6" w:rsidRDefault="00314DE7" w:rsidP="00314DE7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</w:tbl>
    <w:p w14:paraId="11BC1BD3" w14:textId="77777777" w:rsidR="00BC40AD" w:rsidRPr="004D47BA" w:rsidRDefault="00BC40AD" w:rsidP="00913F96">
      <w:pPr>
        <w:pStyle w:val="af1"/>
        <w:spacing w:line="240" w:lineRule="auto"/>
      </w:pPr>
    </w:p>
    <w:p w14:paraId="5C694693" w14:textId="77777777" w:rsidR="001E4D7F" w:rsidRDefault="001E4D7F">
      <w:pPr>
        <w:spacing w:line="240" w:lineRule="auto"/>
        <w:ind w:firstLine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DC562B9" w14:textId="77777777" w:rsidR="001E4D7F" w:rsidRDefault="001E4D7F" w:rsidP="00BC40AD">
      <w:pPr>
        <w:pStyle w:val="af1"/>
        <w:ind w:firstLine="0"/>
        <w:sectPr w:rsidR="001E4D7F" w:rsidSect="0068327E">
          <w:headerReference w:type="default" r:id="rId54"/>
          <w:footerReference w:type="default" r:id="rId55"/>
          <w:footnotePr>
            <w:pos w:val="beneathText"/>
          </w:footnotePr>
          <w:pgSz w:w="16838" w:h="11906" w:orient="landscape" w:code="9"/>
          <w:pgMar w:top="567" w:right="567" w:bottom="1418" w:left="1701" w:header="0" w:footer="0" w:gutter="0"/>
          <w:cols w:space="720"/>
          <w:docGrid w:linePitch="326"/>
        </w:sectPr>
      </w:pPr>
    </w:p>
    <w:p w14:paraId="1093DD37" w14:textId="51AD85E1" w:rsidR="00BC40AD" w:rsidRDefault="00BC40AD" w:rsidP="00DE1D57">
      <w:pPr>
        <w:pStyle w:val="1"/>
        <w:ind w:left="357" w:hanging="357"/>
      </w:pPr>
      <w:bookmarkStart w:id="2086" w:name="_Toc138280433"/>
      <w:bookmarkStart w:id="2087" w:name="_Toc112142365"/>
      <w:r>
        <w:lastRenderedPageBreak/>
        <w:t>Результаты настройки базового регулирования</w:t>
      </w:r>
      <w:bookmarkEnd w:id="2086"/>
    </w:p>
    <w:p w14:paraId="139A2EF5" w14:textId="77777777" w:rsidR="00BC40AD" w:rsidRPr="004D47BA" w:rsidRDefault="00BC40AD" w:rsidP="00BC40AD">
      <w:pPr>
        <w:pStyle w:val="3c"/>
        <w:ind w:left="851" w:hanging="709"/>
      </w:pPr>
      <w:r w:rsidRPr="004D47BA">
        <w:t>Порядок проведения тестирования и полученные отклики</w:t>
      </w:r>
    </w:p>
    <w:p w14:paraId="2ED3DB61" w14:textId="2A21330C" w:rsidR="00BC40AD" w:rsidRDefault="00BC40AD" w:rsidP="00A62A63">
      <w:pPr>
        <w:pStyle w:val="af1"/>
        <w:ind w:left="851"/>
      </w:pPr>
      <w:r w:rsidRPr="004D47BA">
        <w:t xml:space="preserve">Предварительное тестирование проведено в </w:t>
      </w:r>
      <w:r w:rsidRPr="000D3CF9">
        <w:t xml:space="preserve">период с </w:t>
      </w:r>
      <w:r>
        <w:t>22</w:t>
      </w:r>
      <w:r w:rsidRPr="00AA7A84">
        <w:t>.</w:t>
      </w:r>
      <w:r>
        <w:t>05</w:t>
      </w:r>
      <w:r w:rsidRPr="00AA7A84">
        <w:t>.202</w:t>
      </w:r>
      <w:r>
        <w:t>3</w:t>
      </w:r>
      <w:r w:rsidRPr="00AA7A84">
        <w:t xml:space="preserve"> по </w:t>
      </w:r>
      <w:r>
        <w:t>02</w:t>
      </w:r>
      <w:r w:rsidRPr="00AA7A84">
        <w:t>.0</w:t>
      </w:r>
      <w:r>
        <w:t>6</w:t>
      </w:r>
      <w:r w:rsidRPr="00AA7A84">
        <w:t>.2022</w:t>
      </w:r>
      <w:r>
        <w:t xml:space="preserve"> </w:t>
      </w:r>
      <w:r w:rsidRPr="000D3CF9">
        <w:t>в</w:t>
      </w:r>
      <w:r w:rsidRPr="004D47BA">
        <w:t xml:space="preserve"> соответствии с согласованной «Программой предварительного тестирования»</w:t>
      </w:r>
      <w:r>
        <w:t>.</w:t>
      </w:r>
    </w:p>
    <w:p w14:paraId="28692D93" w14:textId="09CD94D8" w:rsidR="001E4D7F" w:rsidRDefault="001E4D7F" w:rsidP="00EB3FB8">
      <w:pPr>
        <w:pStyle w:val="20"/>
      </w:pPr>
      <w:r>
        <w:t>Описание выявленных проблем</w:t>
      </w:r>
      <w:bookmarkEnd w:id="2087"/>
      <w:r>
        <w:t xml:space="preserve"> </w:t>
      </w:r>
    </w:p>
    <w:p w14:paraId="66061620" w14:textId="02CBE1D5" w:rsidR="001E4D7F" w:rsidRDefault="001E4D7F" w:rsidP="00CC701C">
      <w:pPr>
        <w:pStyle w:val="af1"/>
        <w:ind w:right="140"/>
      </w:pPr>
      <w:r w:rsidRPr="001E4D7F">
        <w:t xml:space="preserve">В таблице </w:t>
      </w:r>
      <w:r w:rsidR="00364727">
        <w:t>5</w:t>
      </w:r>
      <w:r w:rsidRPr="001E4D7F">
        <w:t xml:space="preserve"> указан список различных проблем, выявленных в ходе предварительного тестирования </w:t>
      </w:r>
      <w:r w:rsidR="00624BE3">
        <w:t>и обследования, а также</w:t>
      </w:r>
      <w:r w:rsidRPr="001E4D7F">
        <w:t xml:space="preserve"> предложения по их устранению.</w:t>
      </w:r>
    </w:p>
    <w:p w14:paraId="128BAC89" w14:textId="77777777" w:rsidR="00872B90" w:rsidRDefault="00872B90" w:rsidP="00872B90">
      <w:pPr>
        <w:pStyle w:val="af1"/>
        <w:ind w:right="140"/>
      </w:pPr>
      <w:r w:rsidRPr="00872B90">
        <w:t>Ранжирование критичности:</w:t>
      </w:r>
    </w:p>
    <w:p w14:paraId="1366AE42" w14:textId="77777777" w:rsidR="00DC4186" w:rsidRPr="00DC4186" w:rsidRDefault="00DC4186" w:rsidP="00AD736B">
      <w:pPr>
        <w:pStyle w:val="a8"/>
      </w:pPr>
      <w:r w:rsidRPr="00DC4186">
        <w:t xml:space="preserve">1 - не критично, косвенно может влиять на работу всей установки, загрузку операторов, снижает риски дестабилизации технологического режима, расчета материального баланса и </w:t>
      </w:r>
      <w:proofErr w:type="spellStart"/>
      <w:r w:rsidRPr="00DC4186">
        <w:t>др</w:t>
      </w:r>
      <w:proofErr w:type="spellEnd"/>
      <w:r w:rsidRPr="00DC4186">
        <w:t>;</w:t>
      </w:r>
    </w:p>
    <w:p w14:paraId="6537CD13" w14:textId="77777777" w:rsidR="00DC4186" w:rsidRPr="00DC4186" w:rsidRDefault="00DC4186" w:rsidP="00AD736B">
      <w:pPr>
        <w:pStyle w:val="a8"/>
      </w:pPr>
      <w:r w:rsidRPr="00DC4186">
        <w:t>2 - критично для увеличения глубины автоматизации, влияет на технологический режим установки;</w:t>
      </w:r>
    </w:p>
    <w:p w14:paraId="28C34D76" w14:textId="77777777" w:rsidR="00DC4186" w:rsidRPr="00DC4186" w:rsidRDefault="00DC4186" w:rsidP="00AD736B">
      <w:pPr>
        <w:pStyle w:val="a8"/>
      </w:pPr>
      <w:r w:rsidRPr="00DC4186">
        <w:t>3 - критично для реализации лучшего способа управления, получения гарантированного и потенциальных эффектов.</w:t>
      </w:r>
    </w:p>
    <w:p w14:paraId="1EE54DDB" w14:textId="2BF31EB8" w:rsidR="001E4D7F" w:rsidRDefault="001E4D7F" w:rsidP="00662B6B">
      <w:pPr>
        <w:pStyle w:val="af1"/>
        <w:spacing w:line="240" w:lineRule="auto"/>
      </w:pPr>
      <w:r w:rsidRPr="001E4D7F">
        <w:t xml:space="preserve">Таблица </w:t>
      </w:r>
      <w:bookmarkStart w:id="2088" w:name="таблица10"/>
      <w:r w:rsidRPr="001E4D7F">
        <w:fldChar w:fldCharType="begin"/>
      </w:r>
      <w:r w:rsidRPr="001E4D7F">
        <w:instrText xml:space="preserve"> SEQ Таблица \* ARABIC </w:instrText>
      </w:r>
      <w:r w:rsidRPr="001E4D7F">
        <w:fldChar w:fldCharType="separate"/>
      </w:r>
      <w:r w:rsidR="003F0B11">
        <w:rPr>
          <w:noProof/>
        </w:rPr>
        <w:t>5</w:t>
      </w:r>
      <w:r w:rsidRPr="001E4D7F">
        <w:fldChar w:fldCharType="end"/>
      </w:r>
      <w:bookmarkEnd w:id="2088"/>
      <w:r w:rsidRPr="001E4D7F">
        <w:t xml:space="preserve"> – Список проблем, выявленных в ходе предварительного тестирования</w:t>
      </w:r>
    </w:p>
    <w:tbl>
      <w:tblPr>
        <w:tblStyle w:val="aff3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985"/>
        <w:gridCol w:w="1701"/>
        <w:gridCol w:w="1559"/>
      </w:tblGrid>
      <w:tr w:rsidR="00BC40AD" w:rsidRPr="005B2CDD" w14:paraId="5F02B6C8" w14:textId="77777777" w:rsidTr="003100A9">
        <w:trPr>
          <w:tblHeader/>
        </w:trPr>
        <w:tc>
          <w:tcPr>
            <w:tcW w:w="1560" w:type="dxa"/>
            <w:vAlign w:val="center"/>
          </w:tcPr>
          <w:p w14:paraId="75993D91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Аппарат</w:t>
            </w:r>
          </w:p>
        </w:tc>
        <w:tc>
          <w:tcPr>
            <w:tcW w:w="1559" w:type="dxa"/>
            <w:vAlign w:val="center"/>
          </w:tcPr>
          <w:p w14:paraId="12DBEB4D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Позиция</w:t>
            </w:r>
          </w:p>
        </w:tc>
        <w:tc>
          <w:tcPr>
            <w:tcW w:w="1559" w:type="dxa"/>
            <w:vAlign w:val="center"/>
          </w:tcPr>
          <w:p w14:paraId="19DE93C2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Наименование позиции</w:t>
            </w:r>
          </w:p>
        </w:tc>
        <w:tc>
          <w:tcPr>
            <w:tcW w:w="1985" w:type="dxa"/>
            <w:vAlign w:val="center"/>
          </w:tcPr>
          <w:p w14:paraId="0AD74874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Проблема</w:t>
            </w:r>
          </w:p>
        </w:tc>
        <w:tc>
          <w:tcPr>
            <w:tcW w:w="1701" w:type="dxa"/>
            <w:vAlign w:val="center"/>
          </w:tcPr>
          <w:p w14:paraId="00034EDB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Рекомендация</w:t>
            </w:r>
          </w:p>
        </w:tc>
        <w:tc>
          <w:tcPr>
            <w:tcW w:w="1559" w:type="dxa"/>
            <w:vAlign w:val="center"/>
          </w:tcPr>
          <w:p w14:paraId="19F4CA54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Критичность</w:t>
            </w:r>
          </w:p>
        </w:tc>
      </w:tr>
      <w:tr w:rsidR="00BC40AD" w:rsidRPr="005B2CDD" w14:paraId="3A1805BD" w14:textId="77777777" w:rsidTr="00945A07">
        <w:tc>
          <w:tcPr>
            <w:tcW w:w="9923" w:type="dxa"/>
            <w:gridSpan w:val="6"/>
            <w:vAlign w:val="center"/>
          </w:tcPr>
          <w:p w14:paraId="062AFC27" w14:textId="371E39B4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 xml:space="preserve">Цех № </w:t>
            </w:r>
            <w:r w:rsidR="008D1F89">
              <w:rPr>
                <w:rFonts w:ascii="Times New Roman" w:hAnsi="Times New Roman"/>
                <w:sz w:val="22"/>
                <w:szCs w:val="22"/>
              </w:rPr>
              <w:t>0403</w:t>
            </w:r>
          </w:p>
        </w:tc>
      </w:tr>
      <w:tr w:rsidR="00BC40AD" w:rsidRPr="005B2CDD" w14:paraId="39139852" w14:textId="77777777" w:rsidTr="003100A9">
        <w:tc>
          <w:tcPr>
            <w:tcW w:w="1560" w:type="dxa"/>
            <w:vAlign w:val="center"/>
          </w:tcPr>
          <w:p w14:paraId="46A0E586" w14:textId="0023A1B6" w:rsidR="00BC40AD" w:rsidRPr="008D1F89" w:rsidRDefault="008D1F8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/1</w:t>
            </w:r>
          </w:p>
        </w:tc>
        <w:tc>
          <w:tcPr>
            <w:tcW w:w="1559" w:type="dxa"/>
            <w:vAlign w:val="center"/>
          </w:tcPr>
          <w:p w14:paraId="2592128F" w14:textId="510A66BB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highlight w:val="yellow"/>
                <w:lang w:val="en-US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 xml:space="preserve">Клапан регулятора </w:t>
            </w:r>
            <w:r w:rsidR="006A4A09"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TIRCA31700</w:t>
            </w:r>
          </w:p>
        </w:tc>
        <w:tc>
          <w:tcPr>
            <w:tcW w:w="1559" w:type="dxa"/>
            <w:vAlign w:val="center"/>
          </w:tcPr>
          <w:p w14:paraId="6FDEB95C" w14:textId="4026F575" w:rsidR="00BC40AD" w:rsidRPr="005B2CDD" w:rsidRDefault="006A4A0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-4/1</w:t>
            </w:r>
          </w:p>
        </w:tc>
        <w:tc>
          <w:tcPr>
            <w:tcW w:w="1985" w:type="dxa"/>
            <w:vAlign w:val="center"/>
          </w:tcPr>
          <w:p w14:paraId="4E79EE37" w14:textId="4733D923" w:rsidR="00BC40AD" w:rsidRPr="006A4A09" w:rsidRDefault="006A4A0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-4/1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невозможно</w:t>
            </w:r>
          </w:p>
        </w:tc>
        <w:tc>
          <w:tcPr>
            <w:tcW w:w="1701" w:type="dxa"/>
            <w:vAlign w:val="center"/>
          </w:tcPr>
          <w:p w14:paraId="36B48E1F" w14:textId="66F2F132" w:rsidR="00BC40AD" w:rsidRPr="005B2CDD" w:rsidRDefault="006A4A0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0A5AA5"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</w:t>
            </w:r>
            <w:proofErr w:type="spellStart"/>
            <w:r w:rsidR="000A5AA5"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 w:rsidR="000A5AA5"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="000A5AA5"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="000A5AA5"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-4/1</w:t>
            </w:r>
          </w:p>
        </w:tc>
        <w:tc>
          <w:tcPr>
            <w:tcW w:w="1559" w:type="dxa"/>
            <w:vAlign w:val="center"/>
          </w:tcPr>
          <w:p w14:paraId="47BD0272" w14:textId="3814FC67" w:rsidR="00BC40AD" w:rsidRPr="005B2CDD" w:rsidRDefault="006A4A0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6A4A09" w:rsidRPr="005B2CDD" w14:paraId="6863D6CE" w14:textId="77777777" w:rsidTr="003100A9">
        <w:tc>
          <w:tcPr>
            <w:tcW w:w="1560" w:type="dxa"/>
            <w:vAlign w:val="center"/>
          </w:tcPr>
          <w:p w14:paraId="44CF93F3" w14:textId="04930776" w:rsidR="006A4A09" w:rsidRPr="006A4A09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1559" w:type="dxa"/>
            <w:vAlign w:val="center"/>
          </w:tcPr>
          <w:p w14:paraId="6A6B9D7A" w14:textId="5628452C" w:rsidR="006A4A09" w:rsidRPr="005B2CDD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 xml:space="preserve">Клапан регулятора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3D85471C" w14:textId="30779FFB" w:rsidR="006A4A09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</w:t>
            </w:r>
          </w:p>
        </w:tc>
        <w:tc>
          <w:tcPr>
            <w:tcW w:w="1985" w:type="dxa"/>
            <w:vAlign w:val="center"/>
          </w:tcPr>
          <w:p w14:paraId="3D05C554" w14:textId="75E0B1F1" w:rsidR="006A4A09" w:rsidRPr="005B2CDD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 невозможно</w:t>
            </w:r>
          </w:p>
        </w:tc>
        <w:tc>
          <w:tcPr>
            <w:tcW w:w="1701" w:type="dxa"/>
            <w:vAlign w:val="center"/>
          </w:tcPr>
          <w:p w14:paraId="216FFE49" w14:textId="21589C02" w:rsidR="006A4A09" w:rsidRPr="005B2CDD" w:rsidRDefault="000A5AA5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</w:t>
            </w:r>
          </w:p>
        </w:tc>
        <w:tc>
          <w:tcPr>
            <w:tcW w:w="1559" w:type="dxa"/>
            <w:vAlign w:val="center"/>
          </w:tcPr>
          <w:p w14:paraId="607AF708" w14:textId="0BFFADB0" w:rsidR="006A4A09" w:rsidRPr="005B2CDD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0A5AA5" w:rsidRPr="005B2CDD" w14:paraId="4573B5DD" w14:textId="77777777" w:rsidTr="003100A9">
        <w:tc>
          <w:tcPr>
            <w:tcW w:w="1560" w:type="dxa"/>
            <w:vAlign w:val="center"/>
          </w:tcPr>
          <w:p w14:paraId="1C4FD293" w14:textId="76873360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59" w:type="dxa"/>
            <w:vAlign w:val="center"/>
          </w:tcPr>
          <w:p w14:paraId="3D4E15F6" w14:textId="6F2A398D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 xml:space="preserve">Клапан регулятора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77AD5FEC" w14:textId="7DF07B74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</w:t>
            </w:r>
          </w:p>
        </w:tc>
        <w:tc>
          <w:tcPr>
            <w:tcW w:w="1985" w:type="dxa"/>
            <w:vAlign w:val="center"/>
          </w:tcPr>
          <w:p w14:paraId="5145CD9B" w14:textId="294C4EEC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 невозможно</w:t>
            </w:r>
          </w:p>
        </w:tc>
        <w:tc>
          <w:tcPr>
            <w:tcW w:w="1701" w:type="dxa"/>
            <w:vAlign w:val="center"/>
          </w:tcPr>
          <w:p w14:paraId="7DED8A4C" w14:textId="1533D5E7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</w:t>
            </w:r>
          </w:p>
        </w:tc>
        <w:tc>
          <w:tcPr>
            <w:tcW w:w="1559" w:type="dxa"/>
            <w:vAlign w:val="center"/>
          </w:tcPr>
          <w:p w14:paraId="1CDF8165" w14:textId="366D99ED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0A5AA5" w:rsidRPr="005B2CDD" w14:paraId="00839F00" w14:textId="77777777" w:rsidTr="003100A9">
        <w:tc>
          <w:tcPr>
            <w:tcW w:w="1560" w:type="dxa"/>
            <w:vAlign w:val="center"/>
          </w:tcPr>
          <w:p w14:paraId="3BF0A46A" w14:textId="0E379BD8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559" w:type="dxa"/>
            <w:vAlign w:val="center"/>
          </w:tcPr>
          <w:p w14:paraId="19E05179" w14:textId="292DDC13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4DA25610" w14:textId="41593AE4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</w:p>
        </w:tc>
        <w:tc>
          <w:tcPr>
            <w:tcW w:w="1985" w:type="dxa"/>
            <w:vAlign w:val="center"/>
          </w:tcPr>
          <w:p w14:paraId="67CC8C1C" w14:textId="687489A8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</w:t>
            </w: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 невозможно</w:t>
            </w:r>
          </w:p>
        </w:tc>
        <w:tc>
          <w:tcPr>
            <w:tcW w:w="1701" w:type="dxa"/>
            <w:vAlign w:val="center"/>
          </w:tcPr>
          <w:p w14:paraId="2D280862" w14:textId="633E9C63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</w:t>
            </w: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</w:p>
        </w:tc>
        <w:tc>
          <w:tcPr>
            <w:tcW w:w="1559" w:type="dxa"/>
            <w:vAlign w:val="center"/>
          </w:tcPr>
          <w:p w14:paraId="73D654E4" w14:textId="5E9F566C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3</w:t>
            </w:r>
          </w:p>
        </w:tc>
      </w:tr>
      <w:tr w:rsidR="000A5AA5" w:rsidRPr="005B2CDD" w14:paraId="0821B12C" w14:textId="77777777" w:rsidTr="003100A9">
        <w:tc>
          <w:tcPr>
            <w:tcW w:w="1560" w:type="dxa"/>
            <w:vAlign w:val="center"/>
          </w:tcPr>
          <w:p w14:paraId="05DBEB35" w14:textId="0B138690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60DB0933" w14:textId="5F607C0C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4DFCC52A" w14:textId="4F8C2655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985" w:type="dxa"/>
            <w:vAlign w:val="center"/>
          </w:tcPr>
          <w:p w14:paraId="7524BBB7" w14:textId="090E9EA7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 невозможно</w:t>
            </w:r>
          </w:p>
        </w:tc>
        <w:tc>
          <w:tcPr>
            <w:tcW w:w="1701" w:type="dxa"/>
            <w:vAlign w:val="center"/>
          </w:tcPr>
          <w:p w14:paraId="1D42450F" w14:textId="5D689BBF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559" w:type="dxa"/>
            <w:vAlign w:val="center"/>
          </w:tcPr>
          <w:p w14:paraId="12600161" w14:textId="2BA876C9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0A5AA5" w:rsidRPr="005B2CDD" w14:paraId="02AD4B96" w14:textId="77777777" w:rsidTr="003100A9">
        <w:tc>
          <w:tcPr>
            <w:tcW w:w="1560" w:type="dxa"/>
            <w:vAlign w:val="center"/>
          </w:tcPr>
          <w:p w14:paraId="53CBAF59" w14:textId="4C2F3439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6</w:t>
            </w:r>
          </w:p>
        </w:tc>
        <w:tc>
          <w:tcPr>
            <w:tcW w:w="1559" w:type="dxa"/>
            <w:vAlign w:val="center"/>
          </w:tcPr>
          <w:p w14:paraId="4812CF4F" w14:textId="1383CC94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8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14A7EBB5" w14:textId="5C07C803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6</w:t>
            </w:r>
          </w:p>
        </w:tc>
        <w:tc>
          <w:tcPr>
            <w:tcW w:w="1985" w:type="dxa"/>
            <w:vAlign w:val="center"/>
          </w:tcPr>
          <w:p w14:paraId="090A48B6" w14:textId="54192558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6 невозможно</w:t>
            </w:r>
          </w:p>
        </w:tc>
        <w:tc>
          <w:tcPr>
            <w:tcW w:w="1701" w:type="dxa"/>
            <w:vAlign w:val="center"/>
          </w:tcPr>
          <w:p w14:paraId="6A942C4E" w14:textId="068A0BE8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6</w:t>
            </w:r>
          </w:p>
        </w:tc>
        <w:tc>
          <w:tcPr>
            <w:tcW w:w="1559" w:type="dxa"/>
            <w:vAlign w:val="center"/>
          </w:tcPr>
          <w:p w14:paraId="5174A365" w14:textId="4CB62DCF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0A5AA5" w:rsidRPr="005B2CDD" w14:paraId="6A7C814A" w14:textId="77777777" w:rsidTr="003100A9">
        <w:tc>
          <w:tcPr>
            <w:tcW w:w="1560" w:type="dxa"/>
            <w:vAlign w:val="center"/>
          </w:tcPr>
          <w:p w14:paraId="22967A29" w14:textId="0A0587D6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01D94E57" w14:textId="424BF2AD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600</w:t>
            </w:r>
          </w:p>
        </w:tc>
        <w:tc>
          <w:tcPr>
            <w:tcW w:w="1559" w:type="dxa"/>
            <w:vAlign w:val="center"/>
          </w:tcPr>
          <w:p w14:paraId="089F121C" w14:textId="7E6FD677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985" w:type="dxa"/>
            <w:vAlign w:val="center"/>
          </w:tcPr>
          <w:p w14:paraId="59867FFC" w14:textId="06AB1E75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 невозможно</w:t>
            </w:r>
          </w:p>
        </w:tc>
        <w:tc>
          <w:tcPr>
            <w:tcW w:w="1701" w:type="dxa"/>
            <w:vAlign w:val="center"/>
          </w:tcPr>
          <w:p w14:paraId="17E8BFC8" w14:textId="63962131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57120CA9" w14:textId="6E1C388B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A75E9F" w:rsidRPr="005B2CDD" w14:paraId="0C6A9B03" w14:textId="77777777" w:rsidTr="003100A9">
        <w:tc>
          <w:tcPr>
            <w:tcW w:w="1560" w:type="dxa"/>
            <w:vAlign w:val="center"/>
          </w:tcPr>
          <w:p w14:paraId="63508718" w14:textId="739383DD" w:rsidR="00A75E9F" w:rsidRP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A75E9F">
              <w:rPr>
                <w:rFonts w:ascii="Times New Roman" w:hAnsi="Times New Roman"/>
                <w:sz w:val="22"/>
                <w:szCs w:val="22"/>
              </w:rPr>
              <w:t>Колонна К-14</w:t>
            </w:r>
            <w:r w:rsidRPr="00A75E9F">
              <w:rPr>
                <w:rFonts w:ascii="Times New Roman" w:hAnsi="Times New Roman"/>
                <w:sz w:val="22"/>
                <w:szCs w:val="22"/>
                <w:lang w:val="en-US"/>
              </w:rPr>
              <w:t>/1</w:t>
            </w:r>
          </w:p>
        </w:tc>
        <w:tc>
          <w:tcPr>
            <w:tcW w:w="1559" w:type="dxa"/>
            <w:vAlign w:val="center"/>
          </w:tcPr>
          <w:p w14:paraId="235B9F81" w14:textId="4F41C4F5" w:rsidR="00A75E9F" w:rsidRP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75E9F">
              <w:rPr>
                <w:rFonts w:ascii="Times New Roman" w:hAnsi="Times New Roman"/>
                <w:color w:val="000000"/>
                <w:sz w:val="22"/>
                <w:szCs w:val="22"/>
              </w:rPr>
              <w:t>FIRCA33802</w:t>
            </w:r>
          </w:p>
        </w:tc>
        <w:tc>
          <w:tcPr>
            <w:tcW w:w="1559" w:type="dxa"/>
            <w:vAlign w:val="center"/>
          </w:tcPr>
          <w:p w14:paraId="0D02CE0A" w14:textId="50937138" w:rsidR="00A75E9F" w:rsidRP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A75E9F">
              <w:rPr>
                <w:rFonts w:ascii="Times New Roman" w:hAnsi="Times New Roman"/>
                <w:color w:val="000000"/>
                <w:sz w:val="22"/>
                <w:szCs w:val="22"/>
              </w:rPr>
              <w:t>Расход РМ в К-14/1</w:t>
            </w:r>
          </w:p>
        </w:tc>
        <w:tc>
          <w:tcPr>
            <w:tcW w:w="1985" w:type="dxa"/>
            <w:vAlign w:val="center"/>
          </w:tcPr>
          <w:p w14:paraId="3FA7159F" w14:textId="321A1349" w:rsid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Сильные колебания </w:t>
            </w:r>
            <w:r w:rsidR="00D37447">
              <w:rPr>
                <w:rFonts w:ascii="Times New Roman" w:hAnsi="Times New Roman"/>
                <w:sz w:val="22"/>
                <w:szCs w:val="22"/>
              </w:rPr>
              <w:t>расхода</w:t>
            </w:r>
            <w:r w:rsidRPr="00A75E9F">
              <w:rPr>
                <w:rFonts w:ascii="Times New Roman" w:hAnsi="Times New Roman"/>
                <w:sz w:val="22"/>
                <w:szCs w:val="22"/>
              </w:rPr>
              <w:t xml:space="preserve"> РМО на К-14/1</w:t>
            </w:r>
          </w:p>
        </w:tc>
        <w:tc>
          <w:tcPr>
            <w:tcW w:w="1701" w:type="dxa"/>
            <w:vAlign w:val="center"/>
          </w:tcPr>
          <w:p w14:paraId="07F55340" w14:textId="67954CAF" w:rsid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</w:p>
        </w:tc>
        <w:tc>
          <w:tcPr>
            <w:tcW w:w="1559" w:type="dxa"/>
            <w:vAlign w:val="center"/>
          </w:tcPr>
          <w:p w14:paraId="69877399" w14:textId="1C04B10F" w:rsidR="00A75E9F" w:rsidRDefault="00D37447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3100A9" w:rsidRPr="005B2CDD" w14:paraId="6945DC22" w14:textId="77777777" w:rsidTr="00E70F82">
        <w:tc>
          <w:tcPr>
            <w:tcW w:w="1560" w:type="dxa"/>
            <w:vAlign w:val="center"/>
          </w:tcPr>
          <w:p w14:paraId="23F6C241" w14:textId="3C5B92C9" w:rsidR="003100A9" w:rsidRDefault="003100A9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59" w:type="dxa"/>
            <w:vAlign w:val="center"/>
          </w:tcPr>
          <w:p w14:paraId="4C87102E" w14:textId="593337A6" w:rsidR="003100A9" w:rsidRPr="003100A9" w:rsidRDefault="003100A9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TIRCA317041</w:t>
            </w:r>
          </w:p>
        </w:tc>
        <w:tc>
          <w:tcPr>
            <w:tcW w:w="1559" w:type="dxa"/>
            <w:vAlign w:val="bottom"/>
          </w:tcPr>
          <w:p w14:paraId="74848302" w14:textId="4F623E57" w:rsidR="003100A9" w:rsidRPr="003100A9" w:rsidRDefault="003100A9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985" w:type="dxa"/>
            <w:vAlign w:val="center"/>
          </w:tcPr>
          <w:p w14:paraId="1AA2DCD0" w14:textId="7F3E7D53" w:rsidR="003100A9" w:rsidRDefault="000442B0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1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74FDDF6A" w14:textId="614DF6E0" w:rsidR="003100A9" w:rsidRPr="00A62A63" w:rsidRDefault="000442B0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 w:rsidR="00A62A63"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 w:rsidR="00A62A63"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 w:rsidR="00A62A63"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="00A62A63"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="00A62A63"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 w:rsidR="00A62A63">
              <w:rPr>
                <w:rFonts w:ascii="Times New Roman" w:hAnsi="Times New Roman"/>
                <w:color w:val="000000"/>
                <w:sz w:val="22"/>
                <w:szCs w:val="20"/>
              </w:rPr>
              <w:t>1</w:t>
            </w:r>
          </w:p>
        </w:tc>
        <w:tc>
          <w:tcPr>
            <w:tcW w:w="1559" w:type="dxa"/>
            <w:vAlign w:val="center"/>
          </w:tcPr>
          <w:p w14:paraId="4A70ED21" w14:textId="56602D83" w:rsidR="003100A9" w:rsidRDefault="000442B0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442B0" w:rsidRPr="005B2CDD" w14:paraId="1D0263FA" w14:textId="77777777" w:rsidTr="00E70F82">
        <w:tc>
          <w:tcPr>
            <w:tcW w:w="1560" w:type="dxa"/>
            <w:vAlign w:val="center"/>
          </w:tcPr>
          <w:p w14:paraId="692F03B7" w14:textId="6C67A55E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1559" w:type="dxa"/>
            <w:vAlign w:val="center"/>
          </w:tcPr>
          <w:p w14:paraId="4BAE6D34" w14:textId="27B8E35D" w:rsidR="000442B0" w:rsidRPr="005B2CDD" w:rsidRDefault="000442B0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221</w:t>
            </w:r>
          </w:p>
        </w:tc>
        <w:tc>
          <w:tcPr>
            <w:tcW w:w="1559" w:type="dxa"/>
            <w:vAlign w:val="bottom"/>
          </w:tcPr>
          <w:p w14:paraId="7DA0490A" w14:textId="15B6D5BC" w:rsidR="000442B0" w:rsidRPr="006A4A09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1985" w:type="dxa"/>
            <w:vAlign w:val="center"/>
          </w:tcPr>
          <w:p w14:paraId="091F0D15" w14:textId="6BA8DF43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2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07458944" w14:textId="19E7CD27" w:rsidR="000442B0" w:rsidRDefault="00A62A63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</w:t>
            </w:r>
          </w:p>
        </w:tc>
        <w:tc>
          <w:tcPr>
            <w:tcW w:w="1559" w:type="dxa"/>
            <w:vAlign w:val="center"/>
          </w:tcPr>
          <w:p w14:paraId="11AFB6BE" w14:textId="7D8258A2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442B0" w:rsidRPr="005B2CDD" w14:paraId="76EB6B81" w14:textId="77777777" w:rsidTr="00E70F82">
        <w:tc>
          <w:tcPr>
            <w:tcW w:w="1560" w:type="dxa"/>
            <w:vAlign w:val="center"/>
          </w:tcPr>
          <w:p w14:paraId="481B52D3" w14:textId="0DA2600E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59" w:type="dxa"/>
            <w:vAlign w:val="center"/>
          </w:tcPr>
          <w:p w14:paraId="5B45469C" w14:textId="194EB7D7" w:rsidR="000442B0" w:rsidRPr="005B2CDD" w:rsidRDefault="000442B0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431</w:t>
            </w:r>
          </w:p>
        </w:tc>
        <w:tc>
          <w:tcPr>
            <w:tcW w:w="1559" w:type="dxa"/>
            <w:vAlign w:val="bottom"/>
          </w:tcPr>
          <w:p w14:paraId="0BB2C656" w14:textId="00BE9661" w:rsidR="000442B0" w:rsidRPr="006A4A09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985" w:type="dxa"/>
            <w:vAlign w:val="center"/>
          </w:tcPr>
          <w:p w14:paraId="646F87CA" w14:textId="6AED3F63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3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25B93337" w14:textId="7B573E9E" w:rsidR="000442B0" w:rsidRDefault="00A62A63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</w:t>
            </w:r>
          </w:p>
        </w:tc>
        <w:tc>
          <w:tcPr>
            <w:tcW w:w="1559" w:type="dxa"/>
            <w:vAlign w:val="center"/>
          </w:tcPr>
          <w:p w14:paraId="4CEE8EDC" w14:textId="6FC08D1B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442B0" w:rsidRPr="005B2CDD" w14:paraId="16DE0AB0" w14:textId="77777777" w:rsidTr="00E70F82">
        <w:tc>
          <w:tcPr>
            <w:tcW w:w="1560" w:type="dxa"/>
            <w:vAlign w:val="center"/>
          </w:tcPr>
          <w:p w14:paraId="05D4A390" w14:textId="7F43AA38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59" w:type="dxa"/>
            <w:vAlign w:val="center"/>
          </w:tcPr>
          <w:p w14:paraId="499386F5" w14:textId="6213EA30" w:rsidR="000442B0" w:rsidRPr="005B2CDD" w:rsidRDefault="000442B0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441</w:t>
            </w:r>
          </w:p>
        </w:tc>
        <w:tc>
          <w:tcPr>
            <w:tcW w:w="1559" w:type="dxa"/>
            <w:vAlign w:val="bottom"/>
          </w:tcPr>
          <w:p w14:paraId="3BAD2EF5" w14:textId="4227DAF5" w:rsidR="000442B0" w:rsidRPr="006A4A09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985" w:type="dxa"/>
            <w:vAlign w:val="center"/>
          </w:tcPr>
          <w:p w14:paraId="7DEF518E" w14:textId="590A3E50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3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6118ABA5" w14:textId="77CED422" w:rsidR="000442B0" w:rsidRDefault="00A62A63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</w:t>
            </w:r>
          </w:p>
        </w:tc>
        <w:tc>
          <w:tcPr>
            <w:tcW w:w="1559" w:type="dxa"/>
            <w:vAlign w:val="center"/>
          </w:tcPr>
          <w:p w14:paraId="0A7DCAE9" w14:textId="2819B677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DE21C4" w:rsidRPr="005B2CDD" w14:paraId="5468F2BD" w14:textId="77777777" w:rsidTr="00E70F82">
        <w:tc>
          <w:tcPr>
            <w:tcW w:w="1560" w:type="dxa"/>
            <w:vAlign w:val="center"/>
          </w:tcPr>
          <w:p w14:paraId="1A51FF1C" w14:textId="48822086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559" w:type="dxa"/>
            <w:vAlign w:val="center"/>
          </w:tcPr>
          <w:p w14:paraId="56B4916A" w14:textId="411FF964" w:rsidR="00DE21C4" w:rsidRPr="005B2CDD" w:rsidRDefault="00DE21C4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511</w:t>
            </w:r>
          </w:p>
        </w:tc>
        <w:tc>
          <w:tcPr>
            <w:tcW w:w="1559" w:type="dxa"/>
            <w:vAlign w:val="bottom"/>
          </w:tcPr>
          <w:p w14:paraId="683B6AD8" w14:textId="7C0603BC" w:rsidR="00DE21C4" w:rsidRPr="006A4A09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985" w:type="dxa"/>
            <w:vAlign w:val="center"/>
          </w:tcPr>
          <w:p w14:paraId="4A7ECA6B" w14:textId="6DE0D558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</w:t>
            </w: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4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7D283E90" w14:textId="3B73720E" w:rsidR="00DE21C4" w:rsidRDefault="00A62A63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lastRenderedPageBreak/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</w:t>
            </w: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</w:p>
        </w:tc>
        <w:tc>
          <w:tcPr>
            <w:tcW w:w="1559" w:type="dxa"/>
            <w:vAlign w:val="center"/>
          </w:tcPr>
          <w:p w14:paraId="0BF51666" w14:textId="191F391D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2</w:t>
            </w:r>
          </w:p>
        </w:tc>
      </w:tr>
      <w:tr w:rsidR="00DE21C4" w:rsidRPr="005B2CDD" w14:paraId="3D8CF8B7" w14:textId="77777777" w:rsidTr="00E70F82">
        <w:tc>
          <w:tcPr>
            <w:tcW w:w="1560" w:type="dxa"/>
            <w:vAlign w:val="center"/>
          </w:tcPr>
          <w:p w14:paraId="397E7290" w14:textId="68DA62A2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559" w:type="dxa"/>
            <w:vAlign w:val="center"/>
          </w:tcPr>
          <w:p w14:paraId="42FDC472" w14:textId="4368503F" w:rsidR="00DE21C4" w:rsidRPr="005B2CDD" w:rsidRDefault="00DE21C4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521</w:t>
            </w:r>
          </w:p>
        </w:tc>
        <w:tc>
          <w:tcPr>
            <w:tcW w:w="1559" w:type="dxa"/>
            <w:vAlign w:val="bottom"/>
          </w:tcPr>
          <w:p w14:paraId="1C6623DB" w14:textId="2BB28ABC" w:rsidR="00DE21C4" w:rsidRPr="006A4A09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985" w:type="dxa"/>
            <w:vAlign w:val="center"/>
          </w:tcPr>
          <w:p w14:paraId="157A4541" w14:textId="21D15C36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4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0EBF870A" w14:textId="2B7E562F" w:rsidR="00DE21C4" w:rsidRDefault="00A62A63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</w:p>
        </w:tc>
        <w:tc>
          <w:tcPr>
            <w:tcW w:w="1559" w:type="dxa"/>
            <w:vAlign w:val="center"/>
          </w:tcPr>
          <w:p w14:paraId="64AC357D" w14:textId="3CF4BE22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967C39" w:rsidRPr="005B2CDD" w14:paraId="02CAC98F" w14:textId="77777777" w:rsidTr="00E70F82">
        <w:tc>
          <w:tcPr>
            <w:tcW w:w="1560" w:type="dxa"/>
            <w:vAlign w:val="center"/>
          </w:tcPr>
          <w:p w14:paraId="1CC63949" w14:textId="162E46BC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7B906DAC" w14:textId="2F3A7A06" w:rsidR="00967C39" w:rsidRPr="005B2CDD" w:rsidRDefault="00967C39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721</w:t>
            </w:r>
          </w:p>
        </w:tc>
        <w:tc>
          <w:tcPr>
            <w:tcW w:w="1559" w:type="dxa"/>
            <w:vAlign w:val="bottom"/>
          </w:tcPr>
          <w:p w14:paraId="6ECC5C9D" w14:textId="59B8A43C" w:rsidR="00967C39" w:rsidRPr="006A4A0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985" w:type="dxa"/>
            <w:vAlign w:val="center"/>
          </w:tcPr>
          <w:p w14:paraId="3109DA10" w14:textId="5343ED42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5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61FF685C" w14:textId="5647DDDB" w:rsidR="00967C39" w:rsidRDefault="00A62A63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559" w:type="dxa"/>
            <w:vAlign w:val="center"/>
          </w:tcPr>
          <w:p w14:paraId="1E537561" w14:textId="0A7BDAB0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967C39" w:rsidRPr="005B2CDD" w14:paraId="788C11F8" w14:textId="77777777" w:rsidTr="00E70F82">
        <w:tc>
          <w:tcPr>
            <w:tcW w:w="1560" w:type="dxa"/>
            <w:vAlign w:val="center"/>
          </w:tcPr>
          <w:p w14:paraId="162C368D" w14:textId="6E299A9F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39358CED" w14:textId="4936861C" w:rsidR="00967C39" w:rsidRPr="005B2CDD" w:rsidRDefault="00967C39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681</w:t>
            </w:r>
          </w:p>
        </w:tc>
        <w:tc>
          <w:tcPr>
            <w:tcW w:w="1559" w:type="dxa"/>
            <w:vAlign w:val="bottom"/>
          </w:tcPr>
          <w:p w14:paraId="566C216F" w14:textId="1F5E9CB7" w:rsidR="00967C39" w:rsidRPr="006A4A0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985" w:type="dxa"/>
            <w:vAlign w:val="center"/>
          </w:tcPr>
          <w:p w14:paraId="0D4B8827" w14:textId="4E5CEA73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5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25B2F811" w14:textId="4A87A783" w:rsidR="00967C39" w:rsidRDefault="00A62A63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559" w:type="dxa"/>
            <w:vAlign w:val="center"/>
          </w:tcPr>
          <w:p w14:paraId="5DE36AFB" w14:textId="4AC04D1E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967C39" w:rsidRPr="005B2CDD" w14:paraId="57D6497E" w14:textId="77777777" w:rsidTr="00E70F82">
        <w:tc>
          <w:tcPr>
            <w:tcW w:w="1560" w:type="dxa"/>
            <w:vAlign w:val="center"/>
          </w:tcPr>
          <w:p w14:paraId="540EA732" w14:textId="1BE2E6C0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51311C2E" w14:textId="0D6FC7FD" w:rsidR="00967C39" w:rsidRPr="005B2CDD" w:rsidRDefault="00967C39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691</w:t>
            </w:r>
          </w:p>
        </w:tc>
        <w:tc>
          <w:tcPr>
            <w:tcW w:w="1559" w:type="dxa"/>
            <w:vAlign w:val="bottom"/>
          </w:tcPr>
          <w:p w14:paraId="6412E394" w14:textId="11AEF8B7" w:rsidR="00967C39" w:rsidRPr="006A4A0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985" w:type="dxa"/>
            <w:vAlign w:val="center"/>
          </w:tcPr>
          <w:p w14:paraId="43B1A0EC" w14:textId="063ED384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5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107756C1" w14:textId="261DCEA0" w:rsidR="00967C39" w:rsidRDefault="00A62A63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559" w:type="dxa"/>
            <w:vAlign w:val="center"/>
          </w:tcPr>
          <w:p w14:paraId="4D47D57F" w14:textId="2044F979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E70F82" w:rsidRPr="005B2CDD" w14:paraId="6C5E7973" w14:textId="77777777" w:rsidTr="00E70F82">
        <w:tc>
          <w:tcPr>
            <w:tcW w:w="1560" w:type="dxa"/>
            <w:vAlign w:val="center"/>
          </w:tcPr>
          <w:p w14:paraId="67904B21" w14:textId="241FB7BA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259F1518" w14:textId="717A0C19" w:rsidR="00E70F82" w:rsidRPr="005B2CDD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619</w:t>
            </w:r>
          </w:p>
        </w:tc>
        <w:tc>
          <w:tcPr>
            <w:tcW w:w="1559" w:type="dxa"/>
            <w:vAlign w:val="bottom"/>
          </w:tcPr>
          <w:p w14:paraId="62F906F8" w14:textId="4E97146B" w:rsidR="00E70F82" w:rsidRPr="006A4A09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985" w:type="dxa"/>
            <w:vAlign w:val="center"/>
          </w:tcPr>
          <w:p w14:paraId="068D3C5A" w14:textId="6A60D118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7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7350FD84" w14:textId="40717534" w:rsidR="00E70F82" w:rsidRDefault="00A62A63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051AB355" w14:textId="512D4AC5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E70F82" w:rsidRPr="005B2CDD" w14:paraId="35AC1436" w14:textId="77777777" w:rsidTr="00E70F82">
        <w:tc>
          <w:tcPr>
            <w:tcW w:w="1560" w:type="dxa"/>
            <w:vAlign w:val="center"/>
          </w:tcPr>
          <w:p w14:paraId="30FC4DA0" w14:textId="1E9E6A78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5A3AC2EC" w14:textId="24275019" w:rsidR="00E70F82" w:rsidRPr="005B2CDD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618</w:t>
            </w:r>
          </w:p>
        </w:tc>
        <w:tc>
          <w:tcPr>
            <w:tcW w:w="1559" w:type="dxa"/>
            <w:vAlign w:val="bottom"/>
          </w:tcPr>
          <w:p w14:paraId="1B54C2BC" w14:textId="5B016589" w:rsidR="00E70F82" w:rsidRPr="006A4A09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985" w:type="dxa"/>
            <w:vAlign w:val="center"/>
          </w:tcPr>
          <w:p w14:paraId="1DBF6876" w14:textId="75E79C55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7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53173941" w14:textId="43874DD2" w:rsidR="00E70F82" w:rsidRDefault="00A62A63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3CFC49E8" w14:textId="18EB65C0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E70F82" w:rsidRPr="005B2CDD" w14:paraId="7B2283BE" w14:textId="77777777" w:rsidTr="00E70F82">
        <w:tc>
          <w:tcPr>
            <w:tcW w:w="1560" w:type="dxa"/>
            <w:vAlign w:val="center"/>
          </w:tcPr>
          <w:p w14:paraId="0D363468" w14:textId="1B13EBB5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738520E4" w14:textId="1C47275D" w:rsidR="00E70F82" w:rsidRPr="005B2CDD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617</w:t>
            </w:r>
          </w:p>
        </w:tc>
        <w:tc>
          <w:tcPr>
            <w:tcW w:w="1559" w:type="dxa"/>
            <w:vAlign w:val="bottom"/>
          </w:tcPr>
          <w:p w14:paraId="554BC3FC" w14:textId="377ABF09" w:rsidR="00E70F82" w:rsidRPr="006A4A09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985" w:type="dxa"/>
            <w:vAlign w:val="center"/>
          </w:tcPr>
          <w:p w14:paraId="56AA8FCF" w14:textId="39F2248F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7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685BDC4D" w14:textId="0881FB23" w:rsidR="00E70F82" w:rsidRDefault="00A62A63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271F6997" w14:textId="4713D6E6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E70F82" w:rsidRPr="005B2CDD" w14:paraId="12457C17" w14:textId="77777777" w:rsidTr="00E70F82">
        <w:tc>
          <w:tcPr>
            <w:tcW w:w="1560" w:type="dxa"/>
            <w:vAlign w:val="center"/>
          </w:tcPr>
          <w:p w14:paraId="6F3F5B1D" w14:textId="43FC066D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6C975394" w14:textId="368F563F" w:rsidR="00E70F82" w:rsidRPr="005B2CDD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619</w:t>
            </w:r>
          </w:p>
        </w:tc>
        <w:tc>
          <w:tcPr>
            <w:tcW w:w="1559" w:type="dxa"/>
            <w:vAlign w:val="bottom"/>
          </w:tcPr>
          <w:p w14:paraId="046E5246" w14:textId="1F28F93A" w:rsidR="00E70F82" w:rsidRPr="006A4A09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985" w:type="dxa"/>
            <w:vAlign w:val="center"/>
          </w:tcPr>
          <w:p w14:paraId="17570480" w14:textId="2176EB37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7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00545767" w14:textId="57BA32F7" w:rsidR="00E70F82" w:rsidRDefault="00A62A63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оксил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3EA9C709" w14:textId="43A6E3B6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</w:tbl>
    <w:p w14:paraId="28EE5169" w14:textId="59B5F771" w:rsidR="00BC40AD" w:rsidRDefault="00BC40AD" w:rsidP="00662B6B">
      <w:pPr>
        <w:pStyle w:val="af1"/>
        <w:spacing w:line="240" w:lineRule="auto"/>
      </w:pPr>
    </w:p>
    <w:p w14:paraId="381AB664" w14:textId="0E924D62" w:rsidR="000C5553" w:rsidRDefault="000C5553" w:rsidP="00AA7A84">
      <w:pPr>
        <w:pStyle w:val="af1"/>
      </w:pPr>
    </w:p>
    <w:p w14:paraId="27B5058B" w14:textId="77777777" w:rsidR="00E70F82" w:rsidRDefault="00E70F82" w:rsidP="00A62A63">
      <w:pPr>
        <w:pStyle w:val="af1"/>
        <w:ind w:firstLine="0"/>
      </w:pPr>
    </w:p>
    <w:p w14:paraId="73D3E554" w14:textId="77777777" w:rsidR="001E4D7F" w:rsidRDefault="001E4D7F" w:rsidP="00EB3FB8">
      <w:pPr>
        <w:pStyle w:val="20"/>
      </w:pPr>
      <w:bookmarkStart w:id="2089" w:name="_Toc112142366"/>
      <w:r>
        <w:lastRenderedPageBreak/>
        <w:t>Выводы</w:t>
      </w:r>
      <w:bookmarkEnd w:id="2089"/>
    </w:p>
    <w:p w14:paraId="7B221B48" w14:textId="644DA7DC" w:rsidR="001E4D7F" w:rsidRDefault="001E4D7F" w:rsidP="006D4DD6">
      <w:pPr>
        <w:pStyle w:val="af1"/>
      </w:pPr>
      <w:r w:rsidRPr="00B120AC">
        <w:t>Значительн</w:t>
      </w:r>
      <w:r w:rsidR="00526C06">
        <w:t>ой</w:t>
      </w:r>
      <w:r w:rsidRPr="00B120AC">
        <w:t xml:space="preserve"> проблем</w:t>
      </w:r>
      <w:r w:rsidR="00526C06">
        <w:t>ой</w:t>
      </w:r>
      <w:r w:rsidRPr="00B120AC">
        <w:t>, препятствующ</w:t>
      </w:r>
      <w:r w:rsidR="00526C06">
        <w:t>ей</w:t>
      </w:r>
      <w:r w:rsidRPr="00B120AC">
        <w:t xml:space="preserve"> реализации функций управления </w:t>
      </w:r>
      <w:r w:rsidR="00AF617A">
        <w:t>СУУТП</w:t>
      </w:r>
      <w:r w:rsidR="006D4DD6">
        <w:t xml:space="preserve"> является </w:t>
      </w:r>
      <w:r w:rsidR="006D4DD6" w:rsidRPr="00A62A63">
        <w:t>невозможно</w:t>
      </w:r>
      <w:r w:rsidR="006D4DD6">
        <w:t>сть</w:t>
      </w:r>
      <w:r w:rsidR="006D4DD6" w:rsidRPr="00A62A63">
        <w:t xml:space="preserve"> регулиров</w:t>
      </w:r>
      <w:r w:rsidR="006D4DD6">
        <w:t>ания</w:t>
      </w:r>
      <w:r w:rsidR="006D4DD6" w:rsidRPr="00A62A63">
        <w:t xml:space="preserve"> температур</w:t>
      </w:r>
      <w:r w:rsidR="006D4DD6">
        <w:t>ы</w:t>
      </w:r>
      <w:r w:rsidR="006D4DD6" w:rsidRPr="00A62A63">
        <w:t xml:space="preserve"> </w:t>
      </w:r>
      <w:r w:rsidR="006D4DD6">
        <w:t xml:space="preserve">окислительной </w:t>
      </w:r>
      <w:r w:rsidR="006D4DD6" w:rsidRPr="00A62A63">
        <w:t xml:space="preserve">шихты после теплообменников </w:t>
      </w:r>
      <w:r w:rsidR="006D4DD6">
        <w:t>Т-</w:t>
      </w:r>
      <w:r w:rsidR="006D4DD6" w:rsidRPr="00A62A63">
        <w:t>4/1-7 на входе в колонн</w:t>
      </w:r>
      <w:r w:rsidR="006D4DD6">
        <w:t>ы</w:t>
      </w:r>
      <w:r w:rsidR="006D4DD6" w:rsidRPr="00A62A63">
        <w:t xml:space="preserve"> </w:t>
      </w:r>
      <w:r w:rsidR="006D4DD6">
        <w:t>Р-</w:t>
      </w:r>
      <w:r w:rsidR="006D4DD6" w:rsidRPr="00A62A63">
        <w:t>2/1-7</w:t>
      </w:r>
      <w:r w:rsidR="000868E3">
        <w:t xml:space="preserve"> (в</w:t>
      </w:r>
      <w:r w:rsidR="000868E3" w:rsidRPr="000868E3">
        <w:t xml:space="preserve">се клапаны подачи пара в </w:t>
      </w:r>
      <w:r w:rsidR="000868E3">
        <w:t>Т-</w:t>
      </w:r>
      <w:r w:rsidR="000868E3" w:rsidRPr="00A62A63">
        <w:t xml:space="preserve">4/1-7 </w:t>
      </w:r>
      <w:r w:rsidR="000868E3" w:rsidRPr="000868E3">
        <w:t>открыты на 100%</w:t>
      </w:r>
      <w:r w:rsidR="000868E3">
        <w:t>)</w:t>
      </w:r>
      <w:r w:rsidR="006D4DD6">
        <w:t xml:space="preserve">. Данная проблема ведет к тому, что </w:t>
      </w:r>
      <w:r w:rsidR="00526C06">
        <w:t>в Р-2</w:t>
      </w:r>
      <w:r w:rsidR="00526C06" w:rsidRPr="00526C06">
        <w:t>/1-7</w:t>
      </w:r>
      <w:r w:rsidR="00526C06">
        <w:t xml:space="preserve"> поступает окислительная шихта, температура которой ниже технологически требуемого. Для поддержания нормального протекания процесса окисления операторы держат клапаны подачи умягченной водой в секции со 2-ой по 8-ую колонн Р-</w:t>
      </w:r>
      <w:r w:rsidR="00526C06" w:rsidRPr="00A62A63">
        <w:t>2/1-7</w:t>
      </w:r>
      <w:r w:rsidR="00526C06">
        <w:t xml:space="preserve"> практически закрытыми или вовсе закрытыми.</w:t>
      </w:r>
      <w:r w:rsidR="000868E3">
        <w:t xml:space="preserve"> В зимнее время это ведет к замерзанию воды в трубах.</w:t>
      </w:r>
    </w:p>
    <w:p w14:paraId="2B700FD7" w14:textId="431516B7" w:rsidR="00526C06" w:rsidRPr="00E15EC6" w:rsidRDefault="00526C06" w:rsidP="006D4DD6">
      <w:pPr>
        <w:pStyle w:val="af1"/>
      </w:pPr>
      <w:r>
        <w:t xml:space="preserve">Необходимо либо заменить </w:t>
      </w:r>
      <w:r w:rsidR="002A3488">
        <w:t xml:space="preserve">теплообменники </w:t>
      </w:r>
      <w:r>
        <w:t>Т-4</w:t>
      </w:r>
      <w:r w:rsidRPr="002A3488">
        <w:t>/</w:t>
      </w:r>
      <w:r w:rsidR="002A3488">
        <w:t>-7 на мощнее или снизить подачу окислительной шихты в колонны.</w:t>
      </w:r>
    </w:p>
    <w:p w14:paraId="3F9D429F" w14:textId="77777777" w:rsidR="000F3F79" w:rsidRPr="00EF63D9" w:rsidRDefault="000F3F79" w:rsidP="00AE1D79">
      <w:pPr>
        <w:pStyle w:val="1"/>
      </w:pPr>
      <w:bookmarkStart w:id="2090" w:name="_Toc109770380"/>
      <w:bookmarkStart w:id="2091" w:name="_Toc112142388"/>
      <w:bookmarkStart w:id="2092" w:name="_Toc138280434"/>
      <w:r w:rsidRPr="00EF63D9">
        <w:lastRenderedPageBreak/>
        <w:t>Перечень принятых сокращений</w:t>
      </w:r>
      <w:bookmarkEnd w:id="2090"/>
      <w:r>
        <w:t xml:space="preserve"> и определений</w:t>
      </w:r>
      <w:bookmarkEnd w:id="2091"/>
      <w:bookmarkEnd w:id="2092"/>
    </w:p>
    <w:p w14:paraId="0F119A7E" w14:textId="77777777" w:rsidR="000F3F79" w:rsidRPr="00EF63D9" w:rsidRDefault="000F3F79" w:rsidP="00AA7A84">
      <w:pPr>
        <w:pStyle w:val="af1"/>
      </w:pPr>
    </w:p>
    <w:tbl>
      <w:tblPr>
        <w:tblW w:w="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proofErr w:type="spellStart"/>
            <w:r w:rsidRPr="00E86174">
              <w:rPr>
                <w:rFonts w:ascii="Times New Roman" w:hAnsi="Times New Roman"/>
                <w:szCs w:val="20"/>
              </w:rPr>
              <w:t>КИПиА</w:t>
            </w:r>
            <w:proofErr w:type="spellEnd"/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proofErr w:type="spellStart"/>
            <w:r w:rsidRPr="00E86174">
              <w:rPr>
                <w:rFonts w:ascii="Times New Roman" w:eastAsia="Calibri" w:hAnsi="Times New Roman"/>
              </w:rPr>
              <w:t>isturbance</w:t>
            </w:r>
            <w:proofErr w:type="spellEnd"/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</w:t>
            </w:r>
            <w:proofErr w:type="spellStart"/>
            <w:r w:rsidRPr="00E86174">
              <w:rPr>
                <w:rFonts w:ascii="Times New Roman" w:eastAsia="Calibri" w:hAnsi="Times New Roman"/>
                <w:lang w:val="en-US"/>
              </w:rPr>
              <w:t>регулятор</w:t>
            </w:r>
            <w:proofErr w:type="spellEnd"/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</w:t>
            </w:r>
            <w:proofErr w:type="spellStart"/>
            <w:r w:rsidRPr="00E86174">
              <w:rPr>
                <w:rFonts w:ascii="Times New Roman" w:eastAsia="Calibri" w:hAnsi="Times New Roman"/>
              </w:rPr>
              <w:t>Setpoint</w:t>
            </w:r>
            <w:proofErr w:type="spellEnd"/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</w:tbl>
    <w:p w14:paraId="3F57AEB1" w14:textId="77777777" w:rsidR="000F3F79" w:rsidRPr="00EF63D9" w:rsidRDefault="000F3F79" w:rsidP="000F3F79">
      <w:pPr>
        <w:tabs>
          <w:tab w:val="left" w:pos="4603"/>
        </w:tabs>
        <w:ind w:firstLine="0"/>
        <w:rPr>
          <w:rFonts w:ascii="Times New Roman" w:hAnsi="Times New Roman"/>
          <w:sz w:val="22"/>
          <w:szCs w:val="22"/>
          <w:lang w:eastAsia="ja-JP"/>
        </w:rPr>
      </w:pPr>
    </w:p>
    <w:p w14:paraId="21D59A57" w14:textId="77777777" w:rsidR="00EF63D9" w:rsidRDefault="00EF63D9" w:rsidP="00894CD6">
      <w:pPr>
        <w:pStyle w:val="af5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F5D83F2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19BBC65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E9754AA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E980635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932C9E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lastRenderedPageBreak/>
        <w:t>СОСТАВИЛ</w:t>
      </w:r>
      <w:r w:rsidR="00894CD6" w:rsidRPr="00EF63D9">
        <w:rPr>
          <w:rFonts w:ascii="Times New Roman" w:hAnsi="Times New Roman"/>
          <w:b/>
          <w:bCs/>
        </w:rPr>
        <w:t>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3B21892B" w14:textId="77777777" w:rsidTr="003B75E1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C77F0DE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060419A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7C17953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345850D3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413D7B" w:rsidRPr="00EF63D9" w14:paraId="56307DF0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097FA49" w14:textId="1110DC13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Гусев С. Н.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4ED774EE" w14:textId="77777777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Ведущий инженер СУУТП</w:t>
            </w:r>
          </w:p>
          <w:p w14:paraId="360027E3" w14:textId="77777777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F0701E3" w14:textId="398AFB4C" w:rsidR="00413D7B" w:rsidRPr="00EF63D9" w:rsidRDefault="00413D7B" w:rsidP="00413D7B">
            <w:pPr>
              <w:pStyle w:val="affff1"/>
              <w:rPr>
                <w:rFonts w:ascii="Times New Roman" w:hAnsi="Times New Roman"/>
                <w:b w:val="0"/>
                <w:bCs/>
                <w:sz w:val="20"/>
                <w:szCs w:val="20"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0AE033D1" w14:textId="3AADB8DC" w:rsidR="00413D7B" w:rsidRPr="00EF63D9" w:rsidRDefault="00413D7B" w:rsidP="00413D7B">
            <w:pPr>
              <w:pStyle w:val="affff1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0</w:t>
            </w:r>
            <w:r>
              <w:rPr>
                <w:rFonts w:ascii="Times New Roman" w:hAnsi="Times New Roman"/>
                <w:b w:val="0"/>
                <w:sz w:val="20"/>
                <w:szCs w:val="20"/>
              </w:rPr>
              <w:t>7</w:t>
            </w: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.202</w:t>
            </w:r>
            <w:r>
              <w:rPr>
                <w:rFonts w:ascii="Times New Roman" w:hAnsi="Times New Roman"/>
                <w:b w:val="0"/>
                <w:sz w:val="20"/>
                <w:szCs w:val="20"/>
              </w:rPr>
              <w:t>3</w:t>
            </w:r>
          </w:p>
        </w:tc>
      </w:tr>
      <w:tr w:rsidR="00413D7B" w:rsidRPr="00EF63D9" w14:paraId="31C91177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5C560D" w14:textId="3820F5DB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Андреев Е. 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A5DFFD8" w14:textId="3FEB509C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Инженер СУУТП</w:t>
            </w:r>
          </w:p>
          <w:p w14:paraId="032CFA7B" w14:textId="77777777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F9201A5" w14:textId="63C9F88C" w:rsidR="00413D7B" w:rsidRPr="00EF63D9" w:rsidRDefault="00413D7B" w:rsidP="00413D7B">
            <w:pPr>
              <w:pStyle w:val="affff1"/>
              <w:rPr>
                <w:rFonts w:ascii="Times New Roman" w:hAnsi="Times New Roman"/>
                <w:b w:val="0"/>
                <w:bCs/>
                <w:sz w:val="20"/>
                <w:szCs w:val="20"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F56034A" w14:textId="195FE2D3" w:rsidR="00413D7B" w:rsidRPr="00EF63D9" w:rsidRDefault="00413D7B" w:rsidP="00413D7B">
            <w:pPr>
              <w:pStyle w:val="affff1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0</w:t>
            </w:r>
            <w:r>
              <w:rPr>
                <w:rFonts w:ascii="Times New Roman" w:hAnsi="Times New Roman"/>
                <w:b w:val="0"/>
                <w:sz w:val="20"/>
                <w:szCs w:val="20"/>
              </w:rPr>
              <w:t>7</w:t>
            </w: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.202</w:t>
            </w:r>
            <w:r>
              <w:rPr>
                <w:rFonts w:ascii="Times New Roman" w:hAnsi="Times New Roman"/>
                <w:b w:val="0"/>
                <w:sz w:val="20"/>
                <w:szCs w:val="20"/>
              </w:rPr>
              <w:t>3</w:t>
            </w:r>
          </w:p>
        </w:tc>
      </w:tr>
    </w:tbl>
    <w:p w14:paraId="09AFC512" w14:textId="77777777" w:rsidR="00C05F56" w:rsidRPr="00EF63D9" w:rsidRDefault="00C05F56" w:rsidP="00C05F56">
      <w:pPr>
        <w:rPr>
          <w:rFonts w:ascii="Times New Roman" w:hAnsi="Times New Roman"/>
        </w:rPr>
      </w:pPr>
    </w:p>
    <w:p w14:paraId="3727F7EA" w14:textId="77777777" w:rsidR="00C05F56" w:rsidRPr="00EF63D9" w:rsidRDefault="00C05F56" w:rsidP="00C05F56">
      <w:pPr>
        <w:rPr>
          <w:rFonts w:ascii="Times New Roman" w:hAnsi="Times New Roman"/>
        </w:rPr>
      </w:pPr>
    </w:p>
    <w:p w14:paraId="135EA49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</w:t>
      </w:r>
      <w:r w:rsidR="00894CD6" w:rsidRPr="00EF63D9">
        <w:rPr>
          <w:rFonts w:ascii="Times New Roman" w:hAnsi="Times New Roman"/>
          <w:b/>
          <w:bCs/>
        </w:rPr>
        <w:t>НО</w:t>
      </w:r>
    </w:p>
    <w:p w14:paraId="30DC69B4" w14:textId="7EA085D4" w:rsidR="00894CD6" w:rsidRPr="00EF63D9" w:rsidRDefault="00F04904" w:rsidP="00894CD6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 w:rsidR="00BC40AD"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</w:t>
      </w:r>
      <w:r w:rsidR="00894CD6" w:rsidRPr="00EF63D9">
        <w:rPr>
          <w:rFonts w:ascii="Times New Roman" w:eastAsia="Arial" w:hAnsi="Times New Roman"/>
        </w:rPr>
        <w:t>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602DC7CF" w14:textId="77777777" w:rsidTr="00E63295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2CFF11D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4E61AD64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445B697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517A697D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894CD6" w:rsidRPr="00EF63D9" w14:paraId="0445B053" w14:textId="77777777" w:rsidTr="00E63295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57574383" w14:textId="77777777" w:rsidR="00894CD6" w:rsidRPr="00EF63D9" w:rsidRDefault="00894CD6" w:rsidP="00E63295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49C5E755" w14:textId="77777777" w:rsidR="00894CD6" w:rsidRPr="00EF63D9" w:rsidRDefault="00894CD6" w:rsidP="00CF6F8E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4848938D" w14:textId="77777777" w:rsidR="00894CD6" w:rsidRPr="00EF63D9" w:rsidRDefault="00894CD6" w:rsidP="00CF6F8E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235162BD" w14:textId="77777777" w:rsidR="00894CD6" w:rsidRPr="00EF63D9" w:rsidRDefault="00894CD6" w:rsidP="00CF6F8E">
            <w:pPr>
              <w:pStyle w:val="affff1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894CD6" w:rsidRPr="00EF63D9" w14:paraId="46352969" w14:textId="77777777" w:rsidTr="00E63295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08A1475" w14:textId="77777777" w:rsidR="00894CD6" w:rsidRPr="00EF63D9" w:rsidRDefault="00894CD6" w:rsidP="00E63295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4C3F77BD" w14:textId="77777777" w:rsidR="00894CD6" w:rsidRPr="00EF63D9" w:rsidRDefault="00894CD6" w:rsidP="00CF6F8E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9E16015" w14:textId="77777777" w:rsidR="00894CD6" w:rsidRPr="00EF63D9" w:rsidRDefault="00894CD6" w:rsidP="00CF6F8E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162FE371" w14:textId="77777777" w:rsidR="00894CD6" w:rsidRPr="00EF63D9" w:rsidRDefault="00894CD6" w:rsidP="00CF6F8E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</w:tr>
    </w:tbl>
    <w:p w14:paraId="0082864D" w14:textId="77777777" w:rsidR="00C05F56" w:rsidRPr="00EF63D9" w:rsidRDefault="00C05F56" w:rsidP="00E45D3B">
      <w:pPr>
        <w:ind w:firstLine="567"/>
        <w:rPr>
          <w:rFonts w:ascii="Times New Roman" w:hAnsi="Times New Roman"/>
        </w:rPr>
      </w:pPr>
    </w:p>
    <w:p w14:paraId="2A66F3B1" w14:textId="77777777" w:rsidR="00F04904" w:rsidRPr="00EF63D9" w:rsidRDefault="00F04904" w:rsidP="00F04904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proofErr w:type="spellStart"/>
      <w:r w:rsidRPr="00EF63D9">
        <w:rPr>
          <w:rFonts w:ascii="Times New Roman" w:eastAsia="Arial" w:hAnsi="Times New Roman"/>
        </w:rPr>
        <w:t>Сибур</w:t>
      </w:r>
      <w:proofErr w:type="spellEnd"/>
      <w:r w:rsidRPr="00EF63D9">
        <w:rPr>
          <w:rFonts w:ascii="Times New Roman" w:eastAsia="Arial" w:hAnsi="Times New Roman"/>
        </w:rPr>
        <w:t xml:space="preserve">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F04904" w:rsidRPr="00EF63D9" w14:paraId="7C0C6E52" w14:textId="77777777" w:rsidTr="00B62AAC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A9F9E39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85DCA4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6E5F55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0F4C4554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F04904" w:rsidRPr="00EF63D9" w14:paraId="15522805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3F13295" w14:textId="77777777" w:rsidR="00F04904" w:rsidRPr="00EF63D9" w:rsidRDefault="00F04904" w:rsidP="00B62AAC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72E3C18" w14:textId="77777777" w:rsidR="00F04904" w:rsidRPr="00EF63D9" w:rsidRDefault="00F04904" w:rsidP="00B62AAC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23C446E0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3BDFD744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F04904" w:rsidRPr="00EF63D9" w14:paraId="12A36A9B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D5F2E7" w14:textId="77777777" w:rsidR="00F04904" w:rsidRPr="00EF63D9" w:rsidRDefault="00F04904" w:rsidP="00B62AAC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29D44C67" w14:textId="77777777" w:rsidR="00F04904" w:rsidRPr="00EF63D9" w:rsidRDefault="00F04904" w:rsidP="00B62AAC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83E601" w14:textId="77777777" w:rsidR="00F04904" w:rsidRPr="00EF63D9" w:rsidRDefault="00F04904" w:rsidP="00B62AAC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6F1BA55A" w14:textId="77777777" w:rsidR="00F04904" w:rsidRPr="00EF63D9" w:rsidRDefault="00F04904" w:rsidP="00B62AAC">
            <w:pPr>
              <w:pStyle w:val="affff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56"/>
      <w:footerReference w:type="default" r:id="rId57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569FEE" w14:textId="77777777" w:rsidR="002F611C" w:rsidRDefault="002F611C">
      <w:pPr>
        <w:spacing w:line="240" w:lineRule="auto"/>
      </w:pPr>
      <w:r>
        <w:separator/>
      </w:r>
    </w:p>
  </w:endnote>
  <w:endnote w:type="continuationSeparator" w:id="0">
    <w:p w14:paraId="220ECB92" w14:textId="77777777" w:rsidR="002F611C" w:rsidRDefault="002F611C">
      <w:pPr>
        <w:spacing w:line="240" w:lineRule="auto"/>
      </w:pPr>
      <w:r>
        <w:continuationSeparator/>
      </w:r>
    </w:p>
  </w:endnote>
  <w:endnote w:type="continuationNotice" w:id="1">
    <w:p w14:paraId="3B8E6DCD" w14:textId="77777777" w:rsidR="002F611C" w:rsidRDefault="002F611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371F69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371F69" w:rsidRPr="00221356" w:rsidRDefault="00371F69" w:rsidP="00221356">
          <w:pPr>
            <w:pStyle w:val="af7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  <w:proofErr w:type="spellEnd"/>
        </w:p>
      </w:tc>
      <w:tc>
        <w:tcPr>
          <w:tcW w:w="255" w:type="dxa"/>
          <w:vAlign w:val="center"/>
        </w:tcPr>
        <w:p w14:paraId="14A7A608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</w:tr>
    <w:tr w:rsidR="00371F69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</w:tr>
    <w:tr w:rsidR="00371F69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</w:tr>
    <w:tr w:rsidR="00371F69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371F69" w:rsidRPr="00221356" w:rsidRDefault="00371F69" w:rsidP="00221356">
          <w:pPr>
            <w:pStyle w:val="af5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371F69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371F69" w:rsidRPr="00221356" w:rsidRDefault="00371F69" w:rsidP="00221356">
          <w:pPr>
            <w:pStyle w:val="af7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Взам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371F69" w:rsidRPr="00221356" w:rsidRDefault="00371F69" w:rsidP="00221356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371F69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371F69" w:rsidRPr="00221356" w:rsidRDefault="00371F69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Подпись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 и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дата</w:t>
          </w:r>
          <w:proofErr w:type="spellEnd"/>
        </w:p>
      </w:tc>
      <w:tc>
        <w:tcPr>
          <w:tcW w:w="312" w:type="dxa"/>
          <w:textDirection w:val="btLr"/>
          <w:vAlign w:val="center"/>
        </w:tcPr>
        <w:p w14:paraId="6BEA08C6" w14:textId="77777777" w:rsidR="00371F69" w:rsidRPr="00BB19DD" w:rsidRDefault="00371F69" w:rsidP="00221356">
          <w:pPr>
            <w:pStyle w:val="af7"/>
            <w:ind w:left="113" w:right="113"/>
            <w:rPr>
              <w:rFonts w:cs="Arial"/>
              <w:i/>
              <w:szCs w:val="16"/>
            </w:rPr>
          </w:pPr>
        </w:p>
      </w:tc>
    </w:tr>
    <w:tr w:rsidR="00371F69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371F69" w:rsidRPr="00221356" w:rsidRDefault="00371F69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№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подл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371F69" w:rsidRPr="00B2239C" w:rsidRDefault="00371F69" w:rsidP="00221356">
          <w:pPr>
            <w:pStyle w:val="af7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371F69" w:rsidRDefault="00371F69">
    <w:pPr>
      <w:pStyle w:val="af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371F69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371F69" w:rsidRPr="00B2239C" w:rsidRDefault="00371F69" w:rsidP="00FA2E9C">
          <w:pPr>
            <w:pStyle w:val="af7"/>
            <w:rPr>
              <w:rFonts w:ascii="Arial" w:hAnsi="Arial" w:cs="Arial"/>
              <w:sz w:val="15"/>
              <w:szCs w:val="15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</w:t>
          </w:r>
          <w:proofErr w:type="spellEnd"/>
          <w:r w:rsidRPr="00B2239C">
            <w:rPr>
              <w:rFonts w:ascii="Arial" w:hAnsi="Arial" w:cs="Arial"/>
              <w:sz w:val="18"/>
              <w:szCs w:val="18"/>
              <w:lang w:val="ru-RU"/>
            </w:rPr>
            <w:t>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371F69" w:rsidRPr="00B2239C" w:rsidRDefault="00371F69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371F69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371F69" w:rsidRPr="00B2239C" w:rsidRDefault="00371F69" w:rsidP="00FA2E9C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371F69" w:rsidRPr="00B2239C" w:rsidRDefault="00371F69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371F69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371F69" w:rsidRPr="00B2239C" w:rsidRDefault="00371F69" w:rsidP="00FA2E9C">
          <w:pPr>
            <w:pStyle w:val="af7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proofErr w:type="spellEnd"/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371F69" w:rsidRPr="00B2239C" w:rsidRDefault="00371F69" w:rsidP="00FA2E9C">
          <w:pPr>
            <w:pStyle w:val="af7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371F69" w:rsidRPr="00FD6BCE" w:rsidRDefault="00371F69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371F69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371F69" w:rsidRPr="0034708F" w:rsidRDefault="00371F69" w:rsidP="006905E7">
          <w:pPr>
            <w:rPr>
              <w:sz w:val="20"/>
              <w:szCs w:val="20"/>
            </w:rPr>
          </w:pPr>
          <w:r w:rsidRPr="0034708F">
            <w:rPr>
              <w:rStyle w:val="afb"/>
              <w:sz w:val="20"/>
              <w:szCs w:val="20"/>
            </w:rPr>
            <w:fldChar w:fldCharType="begin"/>
          </w:r>
          <w:r w:rsidRPr="0034708F">
            <w:rPr>
              <w:rStyle w:val="afb"/>
              <w:sz w:val="20"/>
              <w:szCs w:val="20"/>
            </w:rPr>
            <w:instrText xml:space="preserve"> NUMPAGES </w:instrText>
          </w:r>
          <w:r w:rsidRPr="0034708F">
            <w:rPr>
              <w:rStyle w:val="afb"/>
              <w:sz w:val="20"/>
              <w:szCs w:val="20"/>
            </w:rPr>
            <w:fldChar w:fldCharType="separate"/>
          </w:r>
          <w:r>
            <w:rPr>
              <w:rStyle w:val="afb"/>
              <w:noProof/>
              <w:sz w:val="20"/>
              <w:szCs w:val="20"/>
            </w:rPr>
            <w:t>45</w:t>
          </w:r>
          <w:r w:rsidRPr="0034708F">
            <w:rPr>
              <w:rStyle w:val="afb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371F69" w:rsidRPr="0034708F" w:rsidRDefault="00371F69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371F69" w:rsidRPr="0034708F" w:rsidRDefault="00371F69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371F69" w:rsidRPr="0034708F" w:rsidRDefault="00371F69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371F69" w:rsidRPr="0034708F" w:rsidRDefault="00371F69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371F69" w:rsidRPr="0034708F" w:rsidRDefault="00371F69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371F69" w:rsidRPr="002976B1" w:rsidRDefault="00371F69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371F69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371F69" w:rsidRPr="0034708F" w:rsidRDefault="00371F69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371F69" w:rsidRPr="0034708F" w:rsidRDefault="00371F69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371F69" w:rsidRPr="0034708F" w:rsidRDefault="00371F69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371F69" w:rsidRPr="0034708F" w:rsidRDefault="00371F69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371F69" w:rsidRPr="0034708F" w:rsidRDefault="00371F69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371F69" w:rsidRPr="0034708F" w:rsidRDefault="00371F69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371F69" w:rsidRPr="0034708F" w:rsidRDefault="00371F69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371F69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371F69" w:rsidRPr="0034708F" w:rsidRDefault="00371F69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371F69" w:rsidRPr="0034708F" w:rsidRDefault="00371F69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371F69" w:rsidRPr="0034708F" w:rsidRDefault="00371F69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371F69" w:rsidRPr="0034708F" w:rsidRDefault="00371F69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371F69" w:rsidRPr="0034708F" w:rsidRDefault="00371F69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371F69" w:rsidRPr="0034708F" w:rsidRDefault="00371F69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371F69" w:rsidRPr="0034708F" w:rsidRDefault="00371F69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371F69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371F69" w:rsidRPr="0034708F" w:rsidRDefault="00371F69" w:rsidP="00B61BB2">
          <w:pPr>
            <w:pStyle w:val="16"/>
            <w:ind w:left="0" w:right="0"/>
            <w:rPr>
              <w:i w:val="0"/>
              <w:sz w:val="20"/>
            </w:rPr>
          </w:pPr>
          <w:proofErr w:type="spellStart"/>
          <w:r>
            <w:rPr>
              <w:i w:val="0"/>
              <w:sz w:val="20"/>
            </w:rPr>
            <w:t>Разраб</w:t>
          </w:r>
          <w:proofErr w:type="spellEnd"/>
          <w:r>
            <w:rPr>
              <w:i w:val="0"/>
              <w:sz w:val="20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371F69" w:rsidRPr="002976B1" w:rsidRDefault="00371F69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371F69" w:rsidRPr="0034708F" w:rsidRDefault="00371F69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371F69" w:rsidRPr="002976B1" w:rsidRDefault="00371F69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371F69" w:rsidRPr="008763E0" w:rsidRDefault="00371F69" w:rsidP="0043725A">
          <w:pPr>
            <w:pStyle w:val="afc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371F69" w:rsidRPr="0043725A" w:rsidRDefault="00371F69" w:rsidP="0043725A">
          <w:pPr>
            <w:pStyle w:val="afc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371F69" w:rsidRPr="0043725A" w:rsidRDefault="00371F69" w:rsidP="0043725A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371F69" w:rsidRPr="0068049E" w:rsidRDefault="00371F69" w:rsidP="00F52C97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371F69" w:rsidRPr="0034708F" w:rsidRDefault="00371F69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371F69" w:rsidRPr="0034708F" w:rsidRDefault="00371F69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371F69" w:rsidRPr="0034708F" w:rsidRDefault="00371F69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371F69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371F69" w:rsidRPr="0034708F" w:rsidRDefault="00371F69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371F69" w:rsidRPr="002976B1" w:rsidRDefault="00371F69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371F69" w:rsidRPr="00FC178B" w:rsidRDefault="00371F69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371F69" w:rsidRPr="002976B1" w:rsidRDefault="00371F69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371F69" w:rsidRPr="0034708F" w:rsidRDefault="00371F69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371F69" w:rsidRPr="002976B1" w:rsidRDefault="00371F69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371F69" w:rsidRPr="00550B7B" w:rsidRDefault="00371F69" w:rsidP="0068049E">
          <w:pPr>
            <w:pStyle w:val="afa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371F69" w:rsidRPr="003F16EA" w:rsidRDefault="00371F69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371F69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371F69" w:rsidRPr="0034708F" w:rsidRDefault="00371F69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371F69" w:rsidRPr="0034708F" w:rsidRDefault="00371F69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371F69" w:rsidRPr="00FC178B" w:rsidRDefault="00371F69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371F69" w:rsidRPr="0034708F" w:rsidRDefault="00371F69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371F69" w:rsidRPr="0034708F" w:rsidRDefault="00371F69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371F69" w:rsidRDefault="00371F69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0.65pt;height:21.4pt" o:ole="">
                <v:imagedata r:id="rId1" o:title=""/>
              </v:shape>
              <o:OLEObject Type="Embed" ProgID="Visio.Drawing.11" ShapeID="_x0000_i1025" DrawAspect="Content" ObjectID="_1749911612" r:id="rId2"/>
            </w:object>
          </w:r>
        </w:p>
        <w:p w14:paraId="4798C2DE" w14:textId="77777777" w:rsidR="00371F69" w:rsidRPr="0034708F" w:rsidRDefault="00371F69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</w:t>
          </w:r>
          <w:proofErr w:type="spellStart"/>
          <w:r w:rsidRPr="00B94B64">
            <w:rPr>
              <w:sz w:val="16"/>
              <w:szCs w:val="16"/>
            </w:rPr>
            <w:t>Иокогава</w:t>
          </w:r>
          <w:proofErr w:type="spellEnd"/>
          <w:r w:rsidRPr="00B94B64">
            <w:rPr>
              <w:sz w:val="16"/>
              <w:szCs w:val="16"/>
            </w:rPr>
            <w:t xml:space="preserve"> Электрик СНГ»</w:t>
          </w:r>
        </w:p>
        <w:p w14:paraId="4A78993D" w14:textId="77777777" w:rsidR="00371F69" w:rsidRPr="0034708F" w:rsidRDefault="00371F69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371F69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371F69" w:rsidRPr="0034708F" w:rsidRDefault="00371F69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371F69" w:rsidRPr="0034708F" w:rsidRDefault="00371F69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371F69" w:rsidRPr="00FC178B" w:rsidRDefault="00371F69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371F69" w:rsidRPr="0034708F" w:rsidRDefault="00371F69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371F69" w:rsidRPr="0034708F" w:rsidRDefault="00371F69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371F69" w:rsidRPr="0034708F" w:rsidRDefault="00371F69" w:rsidP="006905E7">
          <w:pPr>
            <w:rPr>
              <w:sz w:val="20"/>
              <w:szCs w:val="20"/>
              <w:lang w:val="en-US"/>
            </w:rPr>
          </w:pPr>
        </w:p>
      </w:tc>
    </w:tr>
    <w:tr w:rsidR="00371F69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371F69" w:rsidRPr="0034708F" w:rsidRDefault="00371F69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371F69" w:rsidRPr="00B94B64" w:rsidRDefault="00371F69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371F69" w:rsidRPr="00B94B64" w:rsidRDefault="00371F69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371F69" w:rsidRPr="00B94B64" w:rsidRDefault="00371F69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371F69" w:rsidRPr="00B94B64" w:rsidRDefault="00371F69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371F69" w:rsidRPr="00B94B64" w:rsidRDefault="00371F69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371F69" w:rsidRPr="00B64421" w:rsidRDefault="00371F69">
    <w:pPr>
      <w:pStyle w:val="af7"/>
      <w:rPr>
        <w:lang w:val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F6E98" w14:textId="77777777" w:rsidR="00371F69" w:rsidRDefault="00371F69">
    <w:pPr>
      <w:pStyle w:val="af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181" w:tblpY="10774"/>
      <w:tblW w:w="10490" w:type="dxa"/>
      <w:tblBorders>
        <w:top w:val="single" w:sz="12" w:space="0" w:color="auto"/>
        <w:lef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371F69" w14:paraId="16C4E72D" w14:textId="77777777" w:rsidTr="0087223A">
      <w:trPr>
        <w:cantSplit/>
        <w:trHeight w:hRule="exact" w:val="284"/>
      </w:trPr>
      <w:tc>
        <w:tcPr>
          <w:tcW w:w="567" w:type="dxa"/>
        </w:tcPr>
        <w:p w14:paraId="7C81F8C8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132150F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195E926E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5C243F5B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759F6524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7EF8032C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0B9E9ACF" w14:textId="5C4CA2B6" w:rsidR="00371F69" w:rsidRPr="003F0B11" w:rsidRDefault="00371F69" w:rsidP="0087223A">
          <w:pPr>
            <w:pStyle w:val="af9"/>
            <w:ind w:right="-216"/>
            <w:rPr>
              <w:i w:val="0"/>
              <w:iCs/>
              <w:szCs w:val="32"/>
            </w:rPr>
          </w:pP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begin"/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DOCPROPERTY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 "Номер документа"  \*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MERGEFORMAT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separate"/>
          </w:r>
          <w:r>
            <w:rPr>
              <w:rFonts w:cs="Arial"/>
              <w:b/>
              <w:i w:val="0"/>
              <w:snapToGrid w:val="0"/>
              <w:szCs w:val="32"/>
            </w:rPr>
            <w:t>Ошибка! Неизвестное имя свойства документа.</w: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5EA5B95C" w14:textId="77777777" w:rsidR="00371F69" w:rsidRPr="00177AA3" w:rsidRDefault="00371F69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Стр.</w:t>
          </w:r>
        </w:p>
      </w:tc>
    </w:tr>
    <w:tr w:rsidR="00371F69" w14:paraId="7B77E756" w14:textId="77777777" w:rsidTr="0087223A">
      <w:trPr>
        <w:cantSplit/>
        <w:trHeight w:hRule="exact" w:val="284"/>
      </w:trPr>
      <w:tc>
        <w:tcPr>
          <w:tcW w:w="567" w:type="dxa"/>
        </w:tcPr>
        <w:p w14:paraId="1AE55A47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6BC520B8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4852543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2F33CE8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48744149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EF95F6B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/>
        </w:tcPr>
        <w:p w14:paraId="2FCE6ACE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1CE43FFF" w14:textId="77777777" w:rsidR="00371F69" w:rsidRPr="00177AA3" w:rsidRDefault="00371F69" w:rsidP="0087223A">
          <w:pPr>
            <w:pStyle w:val="afa"/>
            <w:rPr>
              <w:w w:val="100"/>
              <w:sz w:val="24"/>
              <w:szCs w:val="24"/>
            </w:rPr>
          </w:pPr>
          <w:r w:rsidRPr="0086702B">
            <w:rPr>
              <w:w w:val="100"/>
              <w:sz w:val="24"/>
              <w:szCs w:val="24"/>
            </w:rPr>
            <w:fldChar w:fldCharType="begin"/>
          </w:r>
          <w:r w:rsidRPr="0086702B">
            <w:rPr>
              <w:w w:val="100"/>
              <w:sz w:val="24"/>
              <w:szCs w:val="24"/>
            </w:rPr>
            <w:instrText xml:space="preserve"> PAGE </w:instrText>
          </w:r>
          <w:r w:rsidRPr="0086702B">
            <w:rPr>
              <w:w w:val="100"/>
              <w:sz w:val="24"/>
              <w:szCs w:val="24"/>
            </w:rPr>
            <w:fldChar w:fldCharType="separate"/>
          </w:r>
          <w:r>
            <w:rPr>
              <w:noProof/>
              <w:w w:val="100"/>
              <w:sz w:val="24"/>
              <w:szCs w:val="24"/>
            </w:rPr>
            <w:t>4</w:t>
          </w:r>
          <w:r w:rsidRPr="0086702B">
            <w:rPr>
              <w:w w:val="100"/>
              <w:sz w:val="24"/>
              <w:szCs w:val="24"/>
            </w:rPr>
            <w:fldChar w:fldCharType="end"/>
          </w:r>
        </w:p>
      </w:tc>
    </w:tr>
    <w:tr w:rsidR="00371F69" w14:paraId="3AE7423B" w14:textId="77777777" w:rsidTr="0087223A">
      <w:trPr>
        <w:cantSplit/>
        <w:trHeight w:hRule="exact" w:val="284"/>
      </w:trPr>
      <w:tc>
        <w:tcPr>
          <w:tcW w:w="567" w:type="dxa"/>
          <w:vAlign w:val="center"/>
        </w:tcPr>
        <w:p w14:paraId="41F2B5F1" w14:textId="77777777" w:rsidR="00371F69" w:rsidRPr="00177AA3" w:rsidRDefault="00371F69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173AC761" w14:textId="77777777" w:rsidR="00371F69" w:rsidRPr="00177AA3" w:rsidRDefault="00371F69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44FF8C23" w14:textId="77777777" w:rsidR="00371F69" w:rsidRPr="00177AA3" w:rsidRDefault="00371F69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AAFE186" w14:textId="77777777" w:rsidR="00371F69" w:rsidRPr="00177AA3" w:rsidRDefault="00371F69" w:rsidP="0087223A">
          <w:pPr>
            <w:pStyle w:val="16"/>
            <w:jc w:val="center"/>
            <w:rPr>
              <w:i w:val="0"/>
              <w:sz w:val="18"/>
              <w:szCs w:val="18"/>
              <w:lang w:val="en-US"/>
            </w:rPr>
          </w:pPr>
          <w:r w:rsidRPr="00177AA3">
            <w:rPr>
              <w:i w:val="0"/>
              <w:sz w:val="18"/>
              <w:szCs w:val="18"/>
              <w:lang w:val="en-US"/>
            </w:rPr>
            <w:t>N</w:t>
          </w:r>
          <w:r w:rsidRPr="00177AA3">
            <w:rPr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686B9E1B" w14:textId="77777777" w:rsidR="00371F69" w:rsidRPr="00177AA3" w:rsidRDefault="00371F69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039D5624" w14:textId="77777777" w:rsidR="00371F69" w:rsidRPr="00177AA3" w:rsidRDefault="00371F69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5FE5EDF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/>
        </w:tcPr>
        <w:p w14:paraId="4A8A68E7" w14:textId="77777777" w:rsidR="00371F69" w:rsidRPr="00177AA3" w:rsidRDefault="00371F69" w:rsidP="0087223A">
          <w:pPr>
            <w:pStyle w:val="16"/>
            <w:rPr>
              <w:sz w:val="18"/>
              <w:szCs w:val="18"/>
            </w:rPr>
          </w:pPr>
        </w:p>
      </w:tc>
    </w:tr>
  </w:tbl>
  <w:p w14:paraId="54E4A2E1" w14:textId="77777777" w:rsidR="00371F69" w:rsidRPr="00177AA3" w:rsidRDefault="00371F69" w:rsidP="0087223A">
    <w:pPr>
      <w:pStyle w:val="af7"/>
      <w:rPr>
        <w:sz w:val="18"/>
        <w:szCs w:val="18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371F69" w:rsidRPr="00DD7B97" w14:paraId="523C6BCF" w14:textId="77777777" w:rsidTr="009A6664">
      <w:trPr>
        <w:cantSplit/>
        <w:trHeight w:hRule="exact" w:val="284"/>
      </w:trPr>
      <w:tc>
        <w:tcPr>
          <w:tcW w:w="567" w:type="dxa"/>
        </w:tcPr>
        <w:p w14:paraId="65ACA749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B9A90C9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3B12CC2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F0F0218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1DD0109D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21A0BDC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4C45D2EF" w14:textId="0E27243A" w:rsidR="00371F69" w:rsidRPr="00DD7B97" w:rsidRDefault="00371F69" w:rsidP="00835B00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2DB9F6C3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371F69" w:rsidRPr="00DD7B97" w14:paraId="7E1A01A3" w14:textId="77777777" w:rsidTr="009A6664">
      <w:trPr>
        <w:cantSplit/>
        <w:trHeight w:hRule="exact" w:val="284"/>
      </w:trPr>
      <w:tc>
        <w:tcPr>
          <w:tcW w:w="567" w:type="dxa"/>
        </w:tcPr>
        <w:p w14:paraId="7300BD49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E6A9898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A6D01D1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2EB9FD8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445FF10B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FAF0917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68FC85E1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3AA8F05D" w14:textId="6CA95EC5" w:rsidR="00371F69" w:rsidRPr="00DD7B97" w:rsidRDefault="00371F69" w:rsidP="00835B00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E15EC6">
            <w:rPr>
              <w:rFonts w:ascii="Times New Roman" w:hAnsi="Times New Roman"/>
              <w:noProof/>
              <w:w w:val="100"/>
              <w:sz w:val="24"/>
              <w:szCs w:val="24"/>
            </w:rPr>
            <w:t>4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371F69" w:rsidRPr="00DD7B97" w14:paraId="06D25B99" w14:textId="77777777" w:rsidTr="009A6664">
      <w:trPr>
        <w:cantSplit/>
        <w:trHeight w:hRule="exact" w:val="284"/>
      </w:trPr>
      <w:tc>
        <w:tcPr>
          <w:tcW w:w="567" w:type="dxa"/>
          <w:vAlign w:val="center"/>
        </w:tcPr>
        <w:p w14:paraId="46BDD2F5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7B52EDDF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377C814B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3E78E8B2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3F83D552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3F9B90C4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E0D9135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79888E91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F10A711" w14:textId="77777777" w:rsidR="00371F69" w:rsidRDefault="00371F69">
    <w:pPr>
      <w:pStyle w:val="af7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371F69" w:rsidRPr="00DD7B97" w14:paraId="3C95C338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A5C9A1E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D91572D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BCA30DD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6C16E1E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55AA5AF3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3700542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7B865471" w14:textId="66AE58EB" w:rsidR="00371F69" w:rsidRPr="00DD7B97" w:rsidRDefault="00371F69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6B627E57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371F69" w:rsidRPr="00DD7B97" w14:paraId="26EB6AAE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86F1FAC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A1EEBA4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F42CA78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5E39E8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49E04ABA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C9FAC6B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54A65F75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0DA8FC80" w14:textId="485CFCC9" w:rsidR="00371F69" w:rsidRPr="00DD7B97" w:rsidRDefault="00371F69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E15EC6">
            <w:rPr>
              <w:rFonts w:ascii="Times New Roman" w:hAnsi="Times New Roman"/>
              <w:noProof/>
              <w:w w:val="100"/>
              <w:sz w:val="24"/>
              <w:szCs w:val="24"/>
            </w:rPr>
            <w:t>7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371F69" w:rsidRPr="00DD7B97" w14:paraId="2DD652D4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3068672F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304B44FA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52A1E88F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2863A991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126CDD92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757CDEDC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527EA04C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5ED85F8B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1234681C" w14:textId="77777777" w:rsidR="00371F69" w:rsidRDefault="00371F69">
    <w:pPr>
      <w:pStyle w:val="af7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371F69" w:rsidRPr="00DD7B97" w14:paraId="4C764ABB" w14:textId="77777777" w:rsidTr="009A6664">
      <w:trPr>
        <w:cantSplit/>
        <w:trHeight w:hRule="exact" w:val="284"/>
      </w:trPr>
      <w:tc>
        <w:tcPr>
          <w:tcW w:w="567" w:type="dxa"/>
        </w:tcPr>
        <w:p w14:paraId="2F03A894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A67044B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D1C7283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761C715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2D1F5303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5C06086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6043C4A0" w14:textId="44AD6347" w:rsidR="00371F69" w:rsidRPr="00DD7B97" w:rsidRDefault="00371F69" w:rsidP="00835B00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22DB2710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371F69" w:rsidRPr="00DD7B97" w14:paraId="5595C7F1" w14:textId="77777777" w:rsidTr="009A6664">
      <w:trPr>
        <w:cantSplit/>
        <w:trHeight w:hRule="exact" w:val="284"/>
      </w:trPr>
      <w:tc>
        <w:tcPr>
          <w:tcW w:w="567" w:type="dxa"/>
        </w:tcPr>
        <w:p w14:paraId="711DD16E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FF85F93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6775290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AA70EB7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75EC695B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992B109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5B9E6C2D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67A8E63E" w14:textId="00A9D3B6" w:rsidR="00371F69" w:rsidRPr="00DD7B97" w:rsidRDefault="00371F69" w:rsidP="00835B00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E15EC6">
            <w:rPr>
              <w:rFonts w:ascii="Times New Roman" w:hAnsi="Times New Roman"/>
              <w:noProof/>
              <w:w w:val="100"/>
              <w:sz w:val="24"/>
              <w:szCs w:val="24"/>
            </w:rPr>
            <w:t>8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371F69" w:rsidRPr="00DD7B97" w14:paraId="0C519846" w14:textId="77777777" w:rsidTr="009A6664">
      <w:trPr>
        <w:cantSplit/>
        <w:trHeight w:hRule="exact" w:val="284"/>
      </w:trPr>
      <w:tc>
        <w:tcPr>
          <w:tcW w:w="567" w:type="dxa"/>
          <w:vAlign w:val="center"/>
        </w:tcPr>
        <w:p w14:paraId="6E244635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00A66169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09F399E4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616381C4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41761B8D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6B0BBC33" w14:textId="77777777" w:rsidR="00371F69" w:rsidRPr="00DD7B97" w:rsidRDefault="00371F69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3C3FD169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77517DBC" w14:textId="77777777" w:rsidR="00371F69" w:rsidRPr="00DD7B97" w:rsidRDefault="00371F69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314B7C63" w14:textId="77777777" w:rsidR="00371F69" w:rsidRDefault="00371F69">
    <w:pPr>
      <w:pStyle w:val="af7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0"/>
      <w:gridCol w:w="714"/>
    </w:tblGrid>
    <w:tr w:rsidR="00371F69" w:rsidRPr="00DD7B97" w14:paraId="0EEA98D4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1EC27E77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67A675C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0DBFCE1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2811004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C503FD9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DAE2BDD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 w:val="restart"/>
          <w:vAlign w:val="center"/>
        </w:tcPr>
        <w:p w14:paraId="4DD5BACA" w14:textId="2EC6E136" w:rsidR="00371F69" w:rsidRPr="00DD7B97" w:rsidRDefault="00371F69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14" w:type="dxa"/>
          <w:vAlign w:val="center"/>
        </w:tcPr>
        <w:p w14:paraId="1B6BBAD1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371F69" w:rsidRPr="00DD7B97" w14:paraId="6AD8E734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8F5B9A2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5DF53AA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999C77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71456CC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6252BA95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ACCC451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/>
        </w:tcPr>
        <w:p w14:paraId="3C941744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 w:val="restart"/>
          <w:vAlign w:val="center"/>
        </w:tcPr>
        <w:p w14:paraId="184D5C41" w14:textId="6C23D4A1" w:rsidR="00371F69" w:rsidRPr="00DD7B97" w:rsidRDefault="00371F69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E15EC6">
            <w:rPr>
              <w:rFonts w:ascii="Times New Roman" w:hAnsi="Times New Roman"/>
              <w:noProof/>
              <w:w w:val="100"/>
              <w:sz w:val="24"/>
              <w:szCs w:val="24"/>
            </w:rPr>
            <w:t>45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371F69" w:rsidRPr="00DD7B97" w14:paraId="417D7203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1E2A9B92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639EF63F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6459B04B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5FCD0C2E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58591FDE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6E287BB6" w14:textId="77777777" w:rsidR="00371F69" w:rsidRPr="00DD7B97" w:rsidRDefault="00371F69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0" w:type="dxa"/>
          <w:vMerge/>
        </w:tcPr>
        <w:p w14:paraId="221EDCD2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/>
        </w:tcPr>
        <w:p w14:paraId="150A26C1" w14:textId="77777777" w:rsidR="00371F69" w:rsidRPr="00DD7B97" w:rsidRDefault="00371F69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048BA3E7" w14:textId="77777777" w:rsidR="00371F69" w:rsidRDefault="00371F69">
    <w:pPr>
      <w:pStyle w:val="af7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371F69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7F48335B" w:rsidR="00371F69" w:rsidRPr="00DD7B97" w:rsidRDefault="00371F69" w:rsidP="008D1515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09" w:type="dxa"/>
          <w:vAlign w:val="center"/>
        </w:tcPr>
        <w:p w14:paraId="6B5369BE" w14:textId="77777777" w:rsidR="00371F69" w:rsidRPr="00DD7B97" w:rsidRDefault="00371F69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371F69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6AA284C5" w:rsidR="00371F69" w:rsidRPr="00DD7B97" w:rsidRDefault="00371F69" w:rsidP="008D1515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E15EC6">
            <w:rPr>
              <w:rFonts w:ascii="Times New Roman" w:hAnsi="Times New Roman"/>
              <w:noProof/>
              <w:w w:val="100"/>
              <w:sz w:val="24"/>
              <w:szCs w:val="24"/>
            </w:rPr>
            <w:t>51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371F69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371F69" w:rsidRPr="00DD7B97" w:rsidRDefault="00371F69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371F69" w:rsidRPr="00DD7B97" w:rsidRDefault="00371F69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371F69" w:rsidRPr="00DD7B97" w:rsidRDefault="00371F69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371F69" w:rsidRPr="00DD7B97" w:rsidRDefault="00371F69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371F69" w:rsidRPr="00DD7B97" w:rsidRDefault="00371F69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371F69" w:rsidRPr="00DD7B97" w:rsidRDefault="00371F69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371F69" w:rsidRPr="00DD7B97" w:rsidRDefault="00371F69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371F69" w:rsidRDefault="00371F69">
    <w:pPr>
      <w:pStyle w:val="af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E2F60A" w14:textId="77777777" w:rsidR="002F611C" w:rsidRDefault="002F611C">
      <w:pPr>
        <w:spacing w:line="240" w:lineRule="auto"/>
      </w:pPr>
      <w:r>
        <w:separator/>
      </w:r>
    </w:p>
  </w:footnote>
  <w:footnote w:type="continuationSeparator" w:id="0">
    <w:p w14:paraId="304AD863" w14:textId="77777777" w:rsidR="002F611C" w:rsidRDefault="002F611C">
      <w:pPr>
        <w:spacing w:line="240" w:lineRule="auto"/>
      </w:pPr>
      <w:r>
        <w:continuationSeparator/>
      </w:r>
    </w:p>
  </w:footnote>
  <w:footnote w:type="continuationNotice" w:id="1">
    <w:p w14:paraId="61A13BD6" w14:textId="77777777" w:rsidR="002F611C" w:rsidRDefault="002F611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96022F" w14:textId="77777777" w:rsidR="00371F69" w:rsidRPr="00EF63D9" w:rsidRDefault="00371F69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371F69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371F69" w:rsidRPr="00EF63D9" w:rsidRDefault="00371F69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371F69" w:rsidRPr="00EF63D9" w:rsidRDefault="00371F69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371F69" w:rsidRPr="00EF63D9" w:rsidRDefault="00371F69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108.15pt;height:58.4pt" o:ole="">
                <v:imagedata r:id="rId1" o:title=""/>
              </v:shape>
              <o:OLEObject Type="Embed" ProgID="PBrush" ShapeID="_x0000_i1027" DrawAspect="Content" ObjectID="_1749911611" r:id="rId2"/>
            </w:object>
          </w:r>
        </w:p>
      </w:tc>
    </w:tr>
    <w:tr w:rsidR="00371F69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4B90FA25" w:rsidR="00371F69" w:rsidRPr="002E42BE" w:rsidRDefault="00371F69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ТСФТ.314.055.003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0126265B" w:rsidR="00371F69" w:rsidRPr="00371F69" w:rsidRDefault="00371F69" w:rsidP="00371F69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  <w:lang w:val="en-US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 w:rsidR="00E15EC6">
            <w:rPr>
              <w:rFonts w:ascii="Times New Roman" w:hAnsi="Times New Roman"/>
              <w:bCs/>
              <w:noProof/>
              <w:snapToGrid w:val="0"/>
            </w:rPr>
            <w:t>1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>
            <w:rPr>
              <w:rFonts w:ascii="Times New Roman" w:hAnsi="Times New Roman"/>
              <w:bCs/>
              <w:snapToGrid w:val="0"/>
              <w:lang w:val="en-US"/>
            </w:rPr>
            <w:t>51</w:t>
          </w:r>
        </w:p>
      </w:tc>
      <w:tc>
        <w:tcPr>
          <w:tcW w:w="3878" w:type="dxa"/>
          <w:vAlign w:val="center"/>
        </w:tcPr>
        <w:p w14:paraId="5B0BC527" w14:textId="77777777" w:rsidR="00371F69" w:rsidRPr="002E42BE" w:rsidRDefault="00371F69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371F69" w:rsidRPr="00EF63D9" w:rsidRDefault="00371F69" w:rsidP="009217D3">
    <w:pPr>
      <w:rPr>
        <w:rFonts w:ascii="Times New Roman" w:hAnsi="Times New Roman"/>
        <w:vanish/>
      </w:rPr>
    </w:pPr>
  </w:p>
  <w:p w14:paraId="53953051" w14:textId="77777777" w:rsidR="00371F69" w:rsidRPr="00EF63D9" w:rsidRDefault="00371F69" w:rsidP="00AE791A">
    <w:pPr>
      <w:pStyle w:val="af5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cex="http://schemas.microsoft.com/office/word/2018/wordml/cex" xmlns:w16="http://schemas.microsoft.com/office/word/2018/wordml">
          <w:pict>
            <v:rect w14:anchorId="4C0AB6D6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CDD90" w14:textId="77777777" w:rsidR="00371F69" w:rsidRPr="00974ED4" w:rsidRDefault="00371F69" w:rsidP="00973B1E">
    <w:pPr>
      <w:pStyle w:val="af5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cex="http://schemas.microsoft.com/office/word/2018/wordml/cex" xmlns:w16="http://schemas.microsoft.com/office/word/2018/wordml">
          <w:pict>
            <v:rect w14:anchorId="3EF4D432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371F69" w:rsidRPr="00974ED4" w:rsidRDefault="00371F69" w:rsidP="00973B1E">
    <w:pPr>
      <w:pStyle w:val="af5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83716" w14:textId="77777777" w:rsidR="00371F69" w:rsidRPr="00EF63D9" w:rsidRDefault="00371F69" w:rsidP="00EF28CB">
    <w:pPr>
      <w:rPr>
        <w:rFonts w:ascii="Times New Roman" w:hAnsi="Times New Roman"/>
        <w:vanish/>
      </w:rPr>
    </w:pPr>
  </w:p>
  <w:tbl>
    <w:tblPr>
      <w:tblpPr w:leftFromText="181" w:rightFromText="181" w:vertAnchor="page" w:horzAnchor="page" w:tblpX="1135" w:tblpY="14289"/>
      <w:tblW w:w="10490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7"/>
      <w:gridCol w:w="577"/>
      <w:gridCol w:w="577"/>
      <w:gridCol w:w="576"/>
      <w:gridCol w:w="865"/>
      <w:gridCol w:w="576"/>
      <w:gridCol w:w="4042"/>
      <w:gridCol w:w="898"/>
      <w:gridCol w:w="872"/>
      <w:gridCol w:w="930"/>
    </w:tblGrid>
    <w:tr w:rsidR="00371F69" w:rsidRPr="00563A6B" w14:paraId="77B2CA48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39B622C8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B6119B1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235644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1B16D09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EB0AF56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B435181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6742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709AA4D7" w14:textId="22315092" w:rsidR="00371F69" w:rsidRPr="00563A6B" w:rsidRDefault="00371F69" w:rsidP="00486D5A">
          <w:pPr>
            <w:pStyle w:val="blocktitlesnumber"/>
            <w:ind w:left="-133" w:right="-88"/>
            <w:rPr>
              <w:rFonts w:ascii="Times New Roman" w:hAnsi="Times New Roman"/>
              <w:i w:val="0"/>
              <w:szCs w:val="32"/>
              <w:highlight w:val="yellow"/>
            </w:rPr>
          </w:pPr>
          <w:r w:rsidRPr="00563A6B">
            <w:rPr>
              <w:rFonts w:ascii="Times New Roman" w:hAnsi="Times New Roman"/>
              <w:i w:val="0"/>
              <w:szCs w:val="32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32"/>
            </w:rPr>
            <w:instrText xml:space="preserve"> DOCPROPERTY  "Шифр документа"  \* MERGEFORMAT </w:instrTex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separate"/>
          </w:r>
          <w:r>
            <w:rPr>
              <w:rFonts w:ascii="Times New Roman" w:hAnsi="Times New Roman"/>
              <w:i w:val="0"/>
              <w:szCs w:val="32"/>
            </w:rPr>
            <w:t>ТСФТ.314.055.003</w: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end"/>
          </w:r>
        </w:p>
      </w:tc>
    </w:tr>
    <w:tr w:rsidR="00371F69" w:rsidRPr="00563A6B" w14:paraId="139F6DB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10727DD" w14:textId="77777777" w:rsidR="00371F69" w:rsidRPr="00563A6B" w:rsidRDefault="00371F69" w:rsidP="00486D5A">
          <w:pPr>
            <w:spacing w:line="240" w:lineRule="auto"/>
            <w:ind w:left="-57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A911EEE" w14:textId="77777777" w:rsidR="00371F69" w:rsidRPr="00563A6B" w:rsidRDefault="00371F69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C5C5B8B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E309720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9225FDF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6C4BF29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4E656DF" w14:textId="77777777" w:rsidR="00371F69" w:rsidRPr="00563A6B" w:rsidRDefault="00371F69" w:rsidP="00486D5A">
          <w:pPr>
            <w:rPr>
              <w:rFonts w:ascii="Times New Roman" w:hAnsi="Times New Roman"/>
              <w:i/>
              <w:sz w:val="20"/>
              <w:szCs w:val="20"/>
              <w:highlight w:val="yellow"/>
              <w:lang w:val="pt-BR"/>
            </w:rPr>
          </w:pPr>
        </w:p>
      </w:tc>
    </w:tr>
    <w:tr w:rsidR="00371F69" w:rsidRPr="00563A6B" w14:paraId="6938DC8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66411B56" w14:textId="77777777" w:rsidR="00371F69" w:rsidRPr="00563A6B" w:rsidRDefault="00371F69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6AC296DE" w14:textId="77777777" w:rsidR="00371F69" w:rsidRPr="00563A6B" w:rsidRDefault="00371F69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4622C0AE" w14:textId="77777777" w:rsidR="00371F69" w:rsidRPr="00563A6B" w:rsidRDefault="00371F69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</w:tcPr>
        <w:p w14:paraId="3E469A9E" w14:textId="77777777" w:rsidR="00371F69" w:rsidRPr="00563A6B" w:rsidRDefault="00371F69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№док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5A67D36" w14:textId="77777777" w:rsidR="00371F69" w:rsidRPr="00563A6B" w:rsidRDefault="00371F69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1E43FA" w14:textId="77777777" w:rsidR="00371F69" w:rsidRPr="00563A6B" w:rsidRDefault="00371F69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5722B2F9" w14:textId="77777777" w:rsidR="00371F69" w:rsidRPr="00563A6B" w:rsidRDefault="00371F69" w:rsidP="00486D5A">
          <w:pPr>
            <w:jc w:val="center"/>
            <w:rPr>
              <w:rFonts w:ascii="Times New Roman" w:hAnsi="Times New Roman"/>
              <w:i/>
              <w:sz w:val="20"/>
              <w:szCs w:val="20"/>
              <w:highlight w:val="yellow"/>
            </w:rPr>
          </w:pPr>
        </w:p>
      </w:tc>
    </w:tr>
    <w:tr w:rsidR="00371F69" w:rsidRPr="00563A6B" w14:paraId="697D4F6A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5716B0E" w14:textId="7777777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Разраб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24D885" w14:textId="7AA9B01E" w:rsidR="00371F69" w:rsidRPr="00563A6B" w:rsidRDefault="00371F69" w:rsidP="002A628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Муртазин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933764" w14:textId="77777777" w:rsidR="00371F69" w:rsidRPr="00563A6B" w:rsidRDefault="00371F69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C0BF56" w14:textId="49D02886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6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790F13" w14:textId="7E24DE95" w:rsidR="00371F69" w:rsidRPr="00563A6B" w:rsidRDefault="00371F69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begin"/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instrText xml:space="preserve"> DOCPROPERTY  Предприятие  \* MERGEFORMAT </w:instrTex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separate"/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ПАО «КАЗАНЬОРГЗИНТЕЗ»</w: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end"/>
          </w:r>
        </w:p>
        <w:p w14:paraId="5D4414A8" w14:textId="77777777" w:rsidR="00371F69" w:rsidRPr="00563A6B" w:rsidRDefault="00371F69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</w:p>
        <w:p w14:paraId="17D9592F" w14:textId="7BABE5CF" w:rsidR="00371F69" w:rsidRPr="00563A6B" w:rsidRDefault="00371F69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 xml:space="preserve">СУУТП </w:t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БИСФЕНОЛ А</w:t>
          </w:r>
        </w:p>
        <w:p w14:paraId="083F25FC" w14:textId="77777777" w:rsidR="00371F69" w:rsidRPr="00563A6B" w:rsidRDefault="00371F69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z w:val="18"/>
              <w:szCs w:val="18"/>
            </w:rPr>
          </w:pPr>
        </w:p>
        <w:p w14:paraId="79A0FA14" w14:textId="59CE0F63" w:rsidR="00371F69" w:rsidRPr="00563A6B" w:rsidRDefault="00371F69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i/>
              <w:color w:val="000000"/>
              <w:sz w:val="18"/>
              <w:szCs w:val="18"/>
              <w:highlight w:val="yellow"/>
              <w:lang w:eastAsia="ja-JP"/>
            </w:rPr>
          </w:pP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begin"/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instrText xml:space="preserve"> DOCPROPERTY  Тема  \* MERGEFORMAT </w:instrTex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separate"/>
          </w:r>
          <w:r>
            <w:rPr>
              <w:rFonts w:ascii="Times New Roman" w:hAnsi="Times New Roman"/>
              <w:caps/>
              <w:sz w:val="18"/>
              <w:szCs w:val="18"/>
            </w:rPr>
            <w:t>Отчет по настройке базового управления</w: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end"/>
          </w: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FA6C0AF" w14:textId="77777777" w:rsidR="00371F69" w:rsidRPr="00563A6B" w:rsidRDefault="00371F69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Стадия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3AD750" w14:textId="77777777" w:rsidR="00371F69" w:rsidRPr="00563A6B" w:rsidRDefault="00371F69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 xml:space="preserve">Лист </w:t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B62D475" w14:textId="77777777" w:rsidR="00371F69" w:rsidRPr="00563A6B" w:rsidRDefault="00371F69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Листов</w:t>
          </w:r>
        </w:p>
      </w:tc>
    </w:tr>
    <w:tr w:rsidR="00371F69" w:rsidRPr="00563A6B" w14:paraId="6FDE95B7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075C7738" w14:textId="7777777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Пров.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1564D6E" w14:textId="66D17C9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Гусев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6E51D45" w14:textId="77777777" w:rsidR="00371F69" w:rsidRPr="00563A6B" w:rsidRDefault="00371F69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A0D5A0" w14:textId="205FE290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6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</w:t>
          </w:r>
          <w:r>
            <w:rPr>
              <w:rFonts w:ascii="Times New Roman" w:hAnsi="Times New Roman"/>
              <w:i w:val="0"/>
              <w:sz w:val="14"/>
              <w:szCs w:val="14"/>
            </w:rPr>
            <w:t>23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B306690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ADBA3DE" w14:textId="77777777" w:rsidR="00371F69" w:rsidRPr="00563A6B" w:rsidRDefault="00371F69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П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72A3160" w14:textId="6415AD70" w:rsidR="00371F69" w:rsidRPr="00563A6B" w:rsidRDefault="00371F69" w:rsidP="00486D5A">
          <w:pPr>
            <w:pStyle w:val="afa"/>
            <w:rPr>
              <w:rFonts w:ascii="Times New Roman" w:hAnsi="Times New Roman"/>
              <w:i/>
              <w:w w:val="100"/>
            </w:rPr>
          </w:pPr>
          <w:r w:rsidRPr="00563A6B">
            <w:rPr>
              <w:rFonts w:ascii="Times New Roman" w:hAnsi="Times New Roman"/>
              <w:w w:val="100"/>
            </w:rPr>
            <w:fldChar w:fldCharType="begin"/>
          </w:r>
          <w:r w:rsidRPr="00563A6B">
            <w:rPr>
              <w:rFonts w:ascii="Times New Roman" w:hAnsi="Times New Roman"/>
              <w:w w:val="100"/>
            </w:rPr>
            <w:instrText xml:space="preserve"> PAGE </w:instrText>
          </w:r>
          <w:r w:rsidRPr="00563A6B">
            <w:rPr>
              <w:rFonts w:ascii="Times New Roman" w:hAnsi="Times New Roman"/>
              <w:w w:val="100"/>
            </w:rPr>
            <w:fldChar w:fldCharType="separate"/>
          </w:r>
          <w:r w:rsidR="00E15EC6">
            <w:rPr>
              <w:rFonts w:ascii="Times New Roman" w:hAnsi="Times New Roman"/>
              <w:noProof/>
              <w:w w:val="100"/>
            </w:rPr>
            <w:t>2</w:t>
          </w:r>
          <w:r w:rsidRPr="00563A6B">
            <w:rPr>
              <w:rFonts w:ascii="Times New Roman" w:hAnsi="Times New Roman"/>
              <w:w w:val="100"/>
            </w:rPr>
            <w:fldChar w:fldCharType="end"/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18B4EC6B" w14:textId="0DA7A600" w:rsidR="00371F69" w:rsidRPr="00563A6B" w:rsidRDefault="00371F69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>
            <w:rPr>
              <w:rFonts w:ascii="Times New Roman" w:hAnsi="Times New Roman"/>
              <w:i w:val="0"/>
              <w:sz w:val="20"/>
            </w:rPr>
            <w:fldChar w:fldCharType="begin"/>
          </w:r>
          <w:r>
            <w:rPr>
              <w:rFonts w:ascii="Times New Roman" w:hAnsi="Times New Roman"/>
              <w:i w:val="0"/>
              <w:sz w:val="20"/>
            </w:rPr>
            <w:instrText xml:space="preserve"> DOCPROPERTY  Pages  \* MERGEFORMAT </w:instrText>
          </w:r>
          <w:r>
            <w:rPr>
              <w:rFonts w:ascii="Times New Roman" w:hAnsi="Times New Roman"/>
              <w:i w:val="0"/>
              <w:sz w:val="20"/>
            </w:rPr>
            <w:fldChar w:fldCharType="separate"/>
          </w:r>
          <w:r>
            <w:rPr>
              <w:rFonts w:ascii="Times New Roman" w:hAnsi="Times New Roman"/>
              <w:i w:val="0"/>
              <w:sz w:val="20"/>
            </w:rPr>
            <w:t>174</w:t>
          </w:r>
          <w:r>
            <w:rPr>
              <w:rFonts w:ascii="Times New Roman" w:hAnsi="Times New Roman"/>
              <w:i w:val="0"/>
              <w:sz w:val="20"/>
            </w:rPr>
            <w:fldChar w:fldCharType="end"/>
          </w:r>
        </w:p>
      </w:tc>
    </w:tr>
    <w:tr w:rsidR="00371F69" w:rsidRPr="00563A6B" w14:paraId="60D9ED74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9228D4F" w14:textId="7777777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93E50B" w14:textId="7777777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  <w:lang w:val="en-US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DC6AC91" w14:textId="77777777" w:rsidR="00371F69" w:rsidRPr="00563A6B" w:rsidRDefault="00371F69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9D6FACA" w14:textId="7777777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75FCF22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19A0439" w14:textId="77777777" w:rsidR="00371F69" w:rsidRPr="00563A6B" w:rsidRDefault="00371F69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sz w:val="20"/>
              <w:szCs w:val="20"/>
            </w:rPr>
          </w:pPr>
          <w:r w:rsidRPr="00563A6B">
            <w:rPr>
              <w:rFonts w:ascii="Times New Roman" w:hAnsi="Times New Roman"/>
            </w:rPr>
            <w:object w:dxaOrig="7859" w:dyaOrig="3900" w14:anchorId="493769D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84.8pt;height:42pt" o:ole="">
                <v:imagedata r:id="rId1" o:title=""/>
              </v:shape>
              <o:OLEObject Type="Embed" ProgID="PBrush" ShapeID="_x0000_i1026" DrawAspect="Content" ObjectID="_1749911613" r:id="rId2"/>
            </w:object>
          </w:r>
        </w:p>
        <w:p w14:paraId="1CA0D361" w14:textId="77777777" w:rsidR="00371F69" w:rsidRPr="00563A6B" w:rsidRDefault="00371F69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i/>
              <w:position w:val="-46"/>
              <w:sz w:val="20"/>
              <w:szCs w:val="20"/>
              <w:lang w:val="en-US"/>
            </w:rPr>
          </w:pPr>
        </w:p>
      </w:tc>
    </w:tr>
    <w:tr w:rsidR="00371F69" w:rsidRPr="00563A6B" w14:paraId="518B246C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3776458" w14:textId="7777777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Н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513858" w14:textId="7777777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4EB6088" w14:textId="77777777" w:rsidR="00371F69" w:rsidRPr="00563A6B" w:rsidRDefault="00371F69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4E33612" w14:textId="7777777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9E2343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</w:tcBorders>
          <w:vAlign w:val="center"/>
        </w:tcPr>
        <w:p w14:paraId="4CBB8932" w14:textId="77777777" w:rsidR="00371F69" w:rsidRPr="00563A6B" w:rsidRDefault="00371F69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en-US"/>
            </w:rPr>
          </w:pPr>
        </w:p>
      </w:tc>
    </w:tr>
    <w:tr w:rsidR="00371F69" w:rsidRPr="00563A6B" w14:paraId="28DF9CD3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nil"/>
            <w:right w:val="single" w:sz="12" w:space="0" w:color="auto"/>
          </w:tcBorders>
          <w:vAlign w:val="center"/>
        </w:tcPr>
        <w:p w14:paraId="6201143B" w14:textId="7777777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Утв.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 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E7202D5" w14:textId="4EB062A4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Сафин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6E398B1" w14:textId="77777777" w:rsidR="00371F69" w:rsidRPr="00563A6B" w:rsidRDefault="00371F69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465AD0B" w14:textId="2BA66D57" w:rsidR="00371F69" w:rsidRPr="00563A6B" w:rsidRDefault="00371F69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6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BAC6AAA" w14:textId="77777777" w:rsidR="00371F69" w:rsidRPr="00563A6B" w:rsidRDefault="00371F69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  <w:bottom w:val="nil"/>
          </w:tcBorders>
          <w:vAlign w:val="center"/>
        </w:tcPr>
        <w:p w14:paraId="2084FCB6" w14:textId="77777777" w:rsidR="00371F69" w:rsidRPr="00563A6B" w:rsidRDefault="00371F69" w:rsidP="00486D5A">
          <w:pPr>
            <w:spacing w:line="240" w:lineRule="auto"/>
            <w:rPr>
              <w:rFonts w:ascii="Times New Roman" w:hAnsi="Times New Roman"/>
              <w:sz w:val="20"/>
              <w:szCs w:val="20"/>
            </w:rPr>
          </w:pPr>
        </w:p>
      </w:tc>
    </w:tr>
  </w:tbl>
  <w:tbl>
    <w:tblPr>
      <w:tblpPr w:vertAnchor="page" w:horzAnchor="page" w:tblpX="453" w:tblpY="11625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7"/>
      <w:gridCol w:w="283"/>
    </w:tblGrid>
    <w:tr w:rsidR="00371F69" w:rsidRPr="00EF63D9" w14:paraId="7D9AB66C" w14:textId="77777777" w:rsidTr="00536BF5">
      <w:trPr>
        <w:cantSplit/>
        <w:trHeight w:val="1418"/>
      </w:trPr>
      <w:tc>
        <w:tcPr>
          <w:tcW w:w="397" w:type="dxa"/>
          <w:textDirection w:val="btLr"/>
          <w:vAlign w:val="center"/>
        </w:tcPr>
        <w:p w14:paraId="259001CD" w14:textId="77777777" w:rsidR="00371F69" w:rsidRPr="00EF63D9" w:rsidRDefault="00371F69" w:rsidP="00004BC0">
          <w:pPr>
            <w:pStyle w:val="af7"/>
            <w:ind w:left="57"/>
            <w:rPr>
              <w:sz w:val="15"/>
              <w:szCs w:val="15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Взам</w:t>
          </w:r>
          <w:proofErr w:type="spellEnd"/>
          <w:r w:rsidRPr="00EF63D9">
            <w:rPr>
              <w:sz w:val="18"/>
              <w:szCs w:val="18"/>
              <w:lang w:val="ru-RU"/>
            </w:rPr>
            <w:t>. инв.</w:t>
          </w:r>
          <w:r w:rsidRPr="00EF63D9">
            <w:rPr>
              <w:sz w:val="18"/>
              <w:szCs w:val="18"/>
            </w:rPr>
            <w:t xml:space="preserve"> N</w:t>
          </w:r>
        </w:p>
      </w:tc>
      <w:tc>
        <w:tcPr>
          <w:tcW w:w="283" w:type="dxa"/>
          <w:textDirection w:val="btLr"/>
          <w:vAlign w:val="center"/>
        </w:tcPr>
        <w:p w14:paraId="20A1E353" w14:textId="77777777" w:rsidR="00371F69" w:rsidRPr="00EF63D9" w:rsidRDefault="00371F69" w:rsidP="00004BC0">
          <w:pPr>
            <w:pStyle w:val="af7"/>
            <w:ind w:left="113" w:right="113"/>
            <w:rPr>
              <w:i/>
              <w:szCs w:val="16"/>
            </w:rPr>
          </w:pPr>
        </w:p>
      </w:tc>
    </w:tr>
    <w:tr w:rsidR="00371F69" w:rsidRPr="00EF63D9" w14:paraId="594E23D7" w14:textId="77777777" w:rsidTr="00536BF5">
      <w:trPr>
        <w:cantSplit/>
        <w:trHeight w:val="1985"/>
      </w:trPr>
      <w:tc>
        <w:tcPr>
          <w:tcW w:w="397" w:type="dxa"/>
          <w:textDirection w:val="btLr"/>
          <w:vAlign w:val="center"/>
        </w:tcPr>
        <w:p w14:paraId="3355542E" w14:textId="77777777" w:rsidR="00371F69" w:rsidRPr="00EF63D9" w:rsidRDefault="00371F69" w:rsidP="00004BC0">
          <w:pPr>
            <w:pStyle w:val="af7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Подпись и дата</w:t>
          </w:r>
        </w:p>
      </w:tc>
      <w:tc>
        <w:tcPr>
          <w:tcW w:w="283" w:type="dxa"/>
          <w:textDirection w:val="btLr"/>
          <w:vAlign w:val="center"/>
        </w:tcPr>
        <w:p w14:paraId="6B8B47CB" w14:textId="77777777" w:rsidR="00371F69" w:rsidRPr="00EF63D9" w:rsidRDefault="00371F69" w:rsidP="00004BC0">
          <w:pPr>
            <w:pStyle w:val="af7"/>
            <w:ind w:left="113" w:right="113"/>
            <w:rPr>
              <w:i/>
              <w:szCs w:val="16"/>
            </w:rPr>
          </w:pPr>
        </w:p>
      </w:tc>
    </w:tr>
    <w:tr w:rsidR="00371F69" w:rsidRPr="00EF63D9" w14:paraId="14E742A5" w14:textId="77777777" w:rsidTr="00536BF5">
      <w:trPr>
        <w:cantSplit/>
        <w:trHeight w:val="1418"/>
      </w:trPr>
      <w:tc>
        <w:tcPr>
          <w:tcW w:w="397" w:type="dxa"/>
          <w:tcMar>
            <w:left w:w="28" w:type="dxa"/>
            <w:right w:w="0" w:type="dxa"/>
          </w:tcMar>
          <w:textDirection w:val="btLr"/>
          <w:vAlign w:val="center"/>
        </w:tcPr>
        <w:p w14:paraId="25C1DAEE" w14:textId="77777777" w:rsidR="00371F69" w:rsidRPr="00EF63D9" w:rsidRDefault="00371F69" w:rsidP="00004BC0">
          <w:pPr>
            <w:pStyle w:val="af7"/>
            <w:ind w:left="113" w:right="113"/>
            <w:rPr>
              <w:sz w:val="18"/>
              <w:szCs w:val="18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Инв</w:t>
          </w:r>
          <w:proofErr w:type="spellEnd"/>
          <w:r w:rsidRPr="00EF63D9">
            <w:rPr>
              <w:sz w:val="18"/>
              <w:szCs w:val="18"/>
            </w:rPr>
            <w:t>. №</w:t>
          </w:r>
          <w:r w:rsidRPr="00EF63D9">
            <w:rPr>
              <w:sz w:val="18"/>
              <w:szCs w:val="18"/>
              <w:lang w:val="ru-RU"/>
            </w:rPr>
            <w:t xml:space="preserve"> подл.</w:t>
          </w:r>
        </w:p>
      </w:tc>
      <w:tc>
        <w:tcPr>
          <w:tcW w:w="283" w:type="dxa"/>
          <w:textDirection w:val="btLr"/>
          <w:vAlign w:val="center"/>
        </w:tcPr>
        <w:p w14:paraId="18F89E8D" w14:textId="77777777" w:rsidR="00371F69" w:rsidRPr="00EF63D9" w:rsidRDefault="00371F69" w:rsidP="00004BC0">
          <w:pPr>
            <w:pStyle w:val="af7"/>
            <w:ind w:left="113" w:right="113"/>
            <w:rPr>
              <w:i/>
              <w:szCs w:val="16"/>
              <w:lang w:val="ru-RU"/>
            </w:rPr>
          </w:pPr>
        </w:p>
      </w:tc>
    </w:tr>
  </w:tbl>
  <w:p w14:paraId="06F468FF" w14:textId="77777777" w:rsidR="00371F69" w:rsidRPr="00EF63D9" w:rsidRDefault="00371F69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DE4038B" wp14:editId="5F68CC4D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cex="http://schemas.microsoft.com/office/word/2018/wordml/cex" xmlns:w16="http://schemas.microsoft.com/office/word/2018/wordml">
          <w:pict>
            <v:rect w14:anchorId="71167FBD" id="Rectangle 96" o:spid="_x0000_s1026" style="position:absolute;margin-left:55.95pt;margin-top:14.2pt;width:524.4pt;height:813.5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Y0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CJzkY0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98" w:tblpY="426"/>
      <w:tblW w:w="4820" w:type="dxa"/>
      <w:tblBorders>
        <w:top w:val="single" w:sz="12" w:space="0" w:color="auto"/>
        <w:left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417"/>
      <w:gridCol w:w="1985"/>
      <w:gridCol w:w="1418"/>
    </w:tblGrid>
    <w:tr w:rsidR="00371F69" w14:paraId="58AFDD91" w14:textId="77777777" w:rsidTr="003E4BCC">
      <w:trPr>
        <w:trHeight w:val="284"/>
      </w:trPr>
      <w:tc>
        <w:tcPr>
          <w:tcW w:w="1418" w:type="dxa"/>
          <w:shd w:val="clear" w:color="auto" w:fill="auto"/>
          <w:vAlign w:val="center"/>
        </w:tcPr>
        <w:p w14:paraId="598A74CD" w14:textId="77777777" w:rsidR="00371F69" w:rsidRPr="00C408C3" w:rsidRDefault="00371F69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Инв. № подп.</w:t>
          </w:r>
        </w:p>
      </w:tc>
      <w:tc>
        <w:tcPr>
          <w:tcW w:w="1985" w:type="dxa"/>
          <w:shd w:val="clear" w:color="auto" w:fill="auto"/>
          <w:vAlign w:val="center"/>
        </w:tcPr>
        <w:p w14:paraId="2FAFC41A" w14:textId="77777777" w:rsidR="00371F69" w:rsidRPr="00C408C3" w:rsidRDefault="00371F69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Подпись и дата</w:t>
          </w:r>
        </w:p>
      </w:tc>
      <w:tc>
        <w:tcPr>
          <w:tcW w:w="1418" w:type="dxa"/>
          <w:shd w:val="clear" w:color="auto" w:fill="auto"/>
          <w:vAlign w:val="center"/>
        </w:tcPr>
        <w:p w14:paraId="0502D4F1" w14:textId="77777777" w:rsidR="00371F69" w:rsidRPr="00C408C3" w:rsidRDefault="00371F69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proofErr w:type="spellStart"/>
          <w:r w:rsidRPr="00C408C3">
            <w:rPr>
              <w:sz w:val="18"/>
              <w:szCs w:val="18"/>
            </w:rPr>
            <w:t>Взам</w:t>
          </w:r>
          <w:proofErr w:type="spellEnd"/>
          <w:r w:rsidRPr="00C408C3">
            <w:rPr>
              <w:sz w:val="18"/>
              <w:szCs w:val="18"/>
            </w:rPr>
            <w:t>. инв. №</w:t>
          </w:r>
        </w:p>
      </w:tc>
    </w:tr>
    <w:tr w:rsidR="00371F69" w14:paraId="0699D26D" w14:textId="77777777" w:rsidTr="003E4BCC">
      <w:trPr>
        <w:trHeight w:hRule="exact" w:val="397"/>
      </w:trPr>
      <w:tc>
        <w:tcPr>
          <w:tcW w:w="1418" w:type="dxa"/>
          <w:shd w:val="clear" w:color="auto" w:fill="auto"/>
          <w:vAlign w:val="center"/>
        </w:tcPr>
        <w:p w14:paraId="6DD3F078" w14:textId="77777777" w:rsidR="00371F69" w:rsidRPr="00C408C3" w:rsidRDefault="00371F69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985" w:type="dxa"/>
          <w:shd w:val="clear" w:color="auto" w:fill="auto"/>
          <w:vAlign w:val="center"/>
        </w:tcPr>
        <w:p w14:paraId="76BD21E7" w14:textId="77777777" w:rsidR="00371F69" w:rsidRPr="00C408C3" w:rsidRDefault="00371F69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418" w:type="dxa"/>
          <w:shd w:val="clear" w:color="auto" w:fill="auto"/>
          <w:vAlign w:val="center"/>
        </w:tcPr>
        <w:p w14:paraId="50CA93ED" w14:textId="77777777" w:rsidR="00371F69" w:rsidRPr="00C408C3" w:rsidRDefault="00371F69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</w:tr>
  </w:tbl>
  <w:p w14:paraId="562A6594" w14:textId="77777777" w:rsidR="00371F69" w:rsidRPr="00076BFA" w:rsidRDefault="00371F69" w:rsidP="00242AE5">
    <w:pPr>
      <w:pStyle w:val="af5"/>
      <w:spacing w:line="240" w:lineRule="auto"/>
      <w:jc w:val="right"/>
      <w:rPr>
        <w:color w:val="808080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7299E3" wp14:editId="1186733B">
              <wp:simplePos x="0" y="0"/>
              <wp:positionH relativeFrom="page">
                <wp:posOffset>180340</wp:posOffset>
              </wp:positionH>
              <wp:positionV relativeFrom="page">
                <wp:posOffset>720090</wp:posOffset>
              </wp:positionV>
              <wp:extent cx="10332085" cy="6659880"/>
              <wp:effectExtent l="0" t="0" r="0" b="0"/>
              <wp:wrapNone/>
              <wp:docPr id="1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32085" cy="665988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cex="http://schemas.microsoft.com/office/word/2018/wordml/cex" xmlns:w16="http://schemas.microsoft.com/office/word/2018/wordml">
          <w:pict>
            <v:rect w14:anchorId="46F30350" id="Rectangle 74" o:spid="_x0000_s1026" style="position:absolute;margin-left:14.2pt;margin-top:56.7pt;width:813.55pt;height:52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" filled="f" strokeweight="1.7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3D6115" w14:textId="77777777" w:rsidR="00371F69" w:rsidRPr="00EF63D9" w:rsidRDefault="00371F69" w:rsidP="00EF28CB">
    <w:pPr>
      <w:rPr>
        <w:rFonts w:ascii="Times New Roman" w:hAnsi="Times New Roman"/>
        <w:vanish/>
      </w:rPr>
    </w:pPr>
  </w:p>
  <w:p w14:paraId="25C22D42" w14:textId="77777777" w:rsidR="00371F69" w:rsidRPr="00EF63D9" w:rsidRDefault="00371F69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7456" behindDoc="0" locked="0" layoutInCell="0" allowOverlap="1" wp14:anchorId="6DFF6922" wp14:editId="7A714139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3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cex="http://schemas.microsoft.com/office/word/2018/wordml/cex" xmlns:w16="http://schemas.microsoft.com/office/word/2018/wordml">
          <w:pict>
            <v:rect w14:anchorId="6B73D67B" id="Rectangle 96" o:spid="_x0000_s1026" style="position:absolute;margin-left:55.95pt;margin-top:14.2pt;width:524.4pt;height:813.5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fMg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AwAfMg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1938C6" w14:textId="77777777" w:rsidR="00371F69" w:rsidRPr="00EF63D9" w:rsidRDefault="00371F69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3600" behindDoc="0" locked="0" layoutInCell="0" allowOverlap="1" wp14:anchorId="65E01BEB" wp14:editId="619BFC15">
              <wp:simplePos x="0" y="0"/>
              <wp:positionH relativeFrom="page">
                <wp:posOffset>819150</wp:posOffset>
              </wp:positionH>
              <wp:positionV relativeFrom="page">
                <wp:posOffset>155204</wp:posOffset>
              </wp:positionV>
              <wp:extent cx="9712841" cy="7237562"/>
              <wp:effectExtent l="0" t="0" r="22225" b="20955"/>
              <wp:wrapNone/>
              <wp:docPr id="10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cex="http://schemas.microsoft.com/office/word/2018/wordml/cex" xmlns:w16="http://schemas.microsoft.com/office/word/2018/wordml">
          <w:pict>
            <v:rect w14:anchorId="4488F1FE" id="Rectangle 96" o:spid="_x0000_s1026" style="position:absolute;margin-left:64.5pt;margin-top:12.2pt;width:764.8pt;height:569.9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2FA3CB90" w14:textId="77777777" w:rsidR="00371F69" w:rsidRPr="00EF63D9" w:rsidRDefault="00371F69" w:rsidP="008C4C92">
    <w:pPr>
      <w:pStyle w:val="af5"/>
      <w:tabs>
        <w:tab w:val="clear" w:pos="4153"/>
        <w:tab w:val="clear" w:pos="8306"/>
        <w:tab w:val="left" w:pos="5651"/>
      </w:tabs>
      <w:ind w:firstLine="0"/>
      <w:rPr>
        <w:rFonts w:ascii="Times New Roman" w:hAnsi="Times New Roman"/>
      </w:rPr>
    </w:pPr>
    <w:r>
      <w:rPr>
        <w:rFonts w:ascii="Times New Roman" w:hAnsi="Times New Roman"/>
      </w:rPr>
      <w:tab/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096CEC" w14:textId="77777777" w:rsidR="00371F69" w:rsidRPr="00EF63D9" w:rsidRDefault="00371F69" w:rsidP="00EF28CB">
    <w:pPr>
      <w:rPr>
        <w:rFonts w:ascii="Times New Roman" w:hAnsi="Times New Roman"/>
        <w:vanish/>
      </w:rPr>
    </w:pPr>
  </w:p>
  <w:p w14:paraId="32A43DED" w14:textId="77777777" w:rsidR="00371F69" w:rsidRPr="00EF63D9" w:rsidRDefault="00371F69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3822992E" wp14:editId="225B549A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7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cex="http://schemas.microsoft.com/office/word/2018/wordml/cex" xmlns:w16="http://schemas.microsoft.com/office/word/2018/wordml">
          <w:pict>
            <v:rect w14:anchorId="35D2A86E" id="Rectangle 96" o:spid="_x0000_s1026" style="position:absolute;margin-left:55.95pt;margin-top:14.2pt;width:524.4pt;height:813.5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DUPyRy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54FCD9" w14:textId="71346B87" w:rsidR="00371F69" w:rsidRPr="00EF63D9" w:rsidRDefault="00371F69" w:rsidP="0068327E">
    <w:pPr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9744" behindDoc="0" locked="0" layoutInCell="0" allowOverlap="1" wp14:anchorId="24C95816" wp14:editId="5B450A0C">
              <wp:simplePos x="0" y="0"/>
              <wp:positionH relativeFrom="page">
                <wp:posOffset>810895</wp:posOffset>
              </wp:positionH>
              <wp:positionV relativeFrom="page">
                <wp:posOffset>130546</wp:posOffset>
              </wp:positionV>
              <wp:extent cx="9712841" cy="7237562"/>
              <wp:effectExtent l="0" t="0" r="22225" b="20955"/>
              <wp:wrapNone/>
              <wp:docPr id="16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cex="http://schemas.microsoft.com/office/word/2018/wordml/cex" xmlns:w16="http://schemas.microsoft.com/office/word/2018/wordml">
          <w:pict>
            <v:rect w14:anchorId="595E12B3" id="Rectangle 96" o:spid="_x0000_s1026" style="position:absolute;margin-left:63.85pt;margin-top:10.3pt;width:764.8pt;height:569.9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003E07" w14:textId="77777777" w:rsidR="00371F69" w:rsidRPr="00EF63D9" w:rsidRDefault="00371F69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cex="http://schemas.microsoft.com/office/word/2018/wordml/cex" xmlns:w16="http://schemas.microsoft.com/office/word/2018/wordml">
          <w:pict>
            <v:rect w14:anchorId="0B57DC24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3lUwIAALI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371F69" w:rsidRPr="00EF63D9" w:rsidRDefault="00371F69" w:rsidP="00E21E89">
    <w:pPr>
      <w:pStyle w:val="af5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01442BB9"/>
    <w:multiLevelType w:val="hybridMultilevel"/>
    <w:tmpl w:val="D90A0874"/>
    <w:lvl w:ilvl="0" w:tplc="FFA0508C">
      <w:start w:val="1"/>
      <w:numFmt w:val="bullet"/>
      <w:pStyle w:val="2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F133DD"/>
    <w:multiLevelType w:val="multilevel"/>
    <w:tmpl w:val="32787716"/>
    <w:styleLink w:val="a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1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4" w15:restartNumberingAfterBreak="0">
    <w:nsid w:val="10BC3C54"/>
    <w:multiLevelType w:val="multilevel"/>
    <w:tmpl w:val="020CBEFA"/>
    <w:lvl w:ilvl="0">
      <w:start w:val="1"/>
      <w:numFmt w:val="decimal"/>
      <w:pStyle w:val="a0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5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245256B"/>
    <w:multiLevelType w:val="singleLevel"/>
    <w:tmpl w:val="0B3EAD22"/>
    <w:lvl w:ilvl="0">
      <w:start w:val="1"/>
      <w:numFmt w:val="bullet"/>
      <w:pStyle w:val="a1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7" w15:restartNumberingAfterBreak="0">
    <w:nsid w:val="15BA236A"/>
    <w:multiLevelType w:val="hybridMultilevel"/>
    <w:tmpl w:val="C88636DC"/>
    <w:lvl w:ilvl="0" w:tplc="CF34A6AE">
      <w:start w:val="1"/>
      <w:numFmt w:val="bullet"/>
      <w:pStyle w:val="a2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CE7FAB"/>
    <w:multiLevelType w:val="singleLevel"/>
    <w:tmpl w:val="27E4CDF4"/>
    <w:lvl w:ilvl="0">
      <w:start w:val="1"/>
      <w:numFmt w:val="russianLower"/>
      <w:pStyle w:val="a3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9" w15:restartNumberingAfterBreak="0">
    <w:nsid w:val="1C7C09AE"/>
    <w:multiLevelType w:val="multilevel"/>
    <w:tmpl w:val="46EC4BD0"/>
    <w:styleLink w:val="a4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10" w15:restartNumberingAfterBreak="0">
    <w:nsid w:val="25F031B3"/>
    <w:multiLevelType w:val="multilevel"/>
    <w:tmpl w:val="3F4CC73A"/>
    <w:lvl w:ilvl="0">
      <w:start w:val="1"/>
      <w:numFmt w:val="upperLetter"/>
      <w:pStyle w:val="a5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2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0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0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26DE3B63"/>
    <w:multiLevelType w:val="hybridMultilevel"/>
    <w:tmpl w:val="2B6AFF4C"/>
    <w:lvl w:ilvl="0" w:tplc="0419000F">
      <w:start w:val="1"/>
      <w:numFmt w:val="decimal"/>
      <w:lvlText w:val="%1."/>
      <w:lvlJc w:val="left"/>
      <w:pPr>
        <w:ind w:left="1780" w:hanging="360"/>
      </w:p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2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13" w15:restartNumberingAfterBreak="0">
    <w:nsid w:val="41495192"/>
    <w:multiLevelType w:val="multilevel"/>
    <w:tmpl w:val="9FFAE460"/>
    <w:lvl w:ilvl="0">
      <w:start w:val="1"/>
      <w:numFmt w:val="lowerLetter"/>
      <w:pStyle w:val="a6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14" w15:restartNumberingAfterBreak="0">
    <w:nsid w:val="44867C36"/>
    <w:multiLevelType w:val="singleLevel"/>
    <w:tmpl w:val="CCE64C44"/>
    <w:lvl w:ilvl="0">
      <w:start w:val="1"/>
      <w:numFmt w:val="bullet"/>
      <w:pStyle w:val="a7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15" w15:restartNumberingAfterBreak="0">
    <w:nsid w:val="5656769F"/>
    <w:multiLevelType w:val="hybridMultilevel"/>
    <w:tmpl w:val="EE7A68F0"/>
    <w:lvl w:ilvl="0" w:tplc="5252ABCA">
      <w:start w:val="1"/>
      <w:numFmt w:val="bullet"/>
      <w:pStyle w:val="a8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453638"/>
    <w:multiLevelType w:val="hybridMultilevel"/>
    <w:tmpl w:val="AF46A668"/>
    <w:lvl w:ilvl="0" w:tplc="645448CA">
      <w:start w:val="1"/>
      <w:numFmt w:val="bullet"/>
      <w:pStyle w:val="23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18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19" w15:restartNumberingAfterBreak="0">
    <w:nsid w:val="5CF73426"/>
    <w:multiLevelType w:val="multilevel"/>
    <w:tmpl w:val="9552CE3C"/>
    <w:styleLink w:val="a9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20" w15:restartNumberingAfterBreak="0">
    <w:nsid w:val="640D0964"/>
    <w:multiLevelType w:val="hybridMultilevel"/>
    <w:tmpl w:val="A44475DE"/>
    <w:lvl w:ilvl="0" w:tplc="B2527FA2">
      <w:start w:val="1"/>
      <w:numFmt w:val="bullet"/>
      <w:pStyle w:val="aa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672C54A0"/>
    <w:multiLevelType w:val="singleLevel"/>
    <w:tmpl w:val="9B0C979C"/>
    <w:lvl w:ilvl="0">
      <w:start w:val="1"/>
      <w:numFmt w:val="bullet"/>
      <w:pStyle w:val="ab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22" w15:restartNumberingAfterBreak="0">
    <w:nsid w:val="674E6295"/>
    <w:multiLevelType w:val="hybridMultilevel"/>
    <w:tmpl w:val="8D22C5F8"/>
    <w:lvl w:ilvl="0" w:tplc="B57012A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1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24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25" w15:restartNumberingAfterBreak="0">
    <w:nsid w:val="76FA155B"/>
    <w:multiLevelType w:val="singleLevel"/>
    <w:tmpl w:val="27F2D218"/>
    <w:lvl w:ilvl="0">
      <w:start w:val="1"/>
      <w:numFmt w:val="decimal"/>
      <w:pStyle w:val="ac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26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27" w15:restartNumberingAfterBreak="0">
    <w:nsid w:val="779E2C67"/>
    <w:multiLevelType w:val="hybridMultilevel"/>
    <w:tmpl w:val="A9F48B22"/>
    <w:lvl w:ilvl="0" w:tplc="5A5AA7FE">
      <w:start w:val="1"/>
      <w:numFmt w:val="bullet"/>
      <w:pStyle w:val="ad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8" w15:restartNumberingAfterBreak="0">
    <w:nsid w:val="7BBA6A06"/>
    <w:multiLevelType w:val="singleLevel"/>
    <w:tmpl w:val="34F88ACA"/>
    <w:lvl w:ilvl="0">
      <w:start w:val="1"/>
      <w:numFmt w:val="decimal"/>
      <w:pStyle w:val="ae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29" w15:restartNumberingAfterBreak="0">
    <w:nsid w:val="7EC63607"/>
    <w:multiLevelType w:val="hybridMultilevel"/>
    <w:tmpl w:val="E3C6CB16"/>
    <w:lvl w:ilvl="0" w:tplc="B57012A8">
      <w:start w:val="1"/>
      <w:numFmt w:val="decimal"/>
      <w:lvlText w:val="%1"/>
      <w:lvlJc w:val="left"/>
      <w:pPr>
        <w:ind w:left="644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F5A61C8"/>
    <w:multiLevelType w:val="hybridMultilevel"/>
    <w:tmpl w:val="53DA316A"/>
    <w:lvl w:ilvl="0" w:tplc="12129EB2">
      <w:start w:val="1"/>
      <w:numFmt w:val="bullet"/>
      <w:pStyle w:val="af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25"/>
  </w:num>
  <w:num w:numId="4">
    <w:abstractNumId w:val="13"/>
  </w:num>
  <w:num w:numId="5">
    <w:abstractNumId w:val="10"/>
  </w:num>
  <w:num w:numId="6">
    <w:abstractNumId w:val="21"/>
  </w:num>
  <w:num w:numId="7">
    <w:abstractNumId w:val="12"/>
  </w:num>
  <w:num w:numId="8">
    <w:abstractNumId w:val="0"/>
  </w:num>
  <w:num w:numId="9">
    <w:abstractNumId w:val="8"/>
  </w:num>
  <w:num w:numId="10">
    <w:abstractNumId w:val="28"/>
  </w:num>
  <w:num w:numId="11">
    <w:abstractNumId w:val="17"/>
  </w:num>
  <w:num w:numId="12">
    <w:abstractNumId w:val="26"/>
  </w:num>
  <w:num w:numId="13">
    <w:abstractNumId w:val="24"/>
  </w:num>
  <w:num w:numId="14">
    <w:abstractNumId w:val="27"/>
  </w:num>
  <w:num w:numId="15">
    <w:abstractNumId w:val="19"/>
  </w:num>
  <w:num w:numId="16">
    <w:abstractNumId w:val="1"/>
  </w:num>
  <w:num w:numId="17">
    <w:abstractNumId w:val="20"/>
  </w:num>
  <w:num w:numId="18">
    <w:abstractNumId w:val="23"/>
  </w:num>
  <w:num w:numId="19">
    <w:abstractNumId w:val="18"/>
  </w:num>
  <w:num w:numId="20">
    <w:abstractNumId w:val="7"/>
  </w:num>
  <w:num w:numId="21">
    <w:abstractNumId w:val="2"/>
  </w:num>
  <w:num w:numId="22">
    <w:abstractNumId w:val="5"/>
  </w:num>
  <w:num w:numId="23">
    <w:abstractNumId w:val="9"/>
  </w:num>
  <w:num w:numId="24">
    <w:abstractNumId w:val="16"/>
  </w:num>
  <w:num w:numId="25">
    <w:abstractNumId w:val="15"/>
  </w:num>
  <w:num w:numId="26">
    <w:abstractNumId w:val="3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3"/>
  </w:num>
  <w:num w:numId="28">
    <w:abstractNumId w:val="4"/>
  </w:num>
  <w:num w:numId="29">
    <w:abstractNumId w:val="30"/>
  </w:num>
  <w:num w:numId="30">
    <w:abstractNumId w:val="22"/>
  </w:num>
  <w:num w:numId="31">
    <w:abstractNumId w:val="29"/>
  </w:num>
  <w:num w:numId="32">
    <w:abstractNumId w:val="3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3">
    <w:abstractNumId w:val="1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B52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346"/>
    <w:rsid w:val="0001235A"/>
    <w:rsid w:val="000125F1"/>
    <w:rsid w:val="000130CB"/>
    <w:rsid w:val="0001321F"/>
    <w:rsid w:val="0001439D"/>
    <w:rsid w:val="000144AC"/>
    <w:rsid w:val="00014DF4"/>
    <w:rsid w:val="00015466"/>
    <w:rsid w:val="0001575E"/>
    <w:rsid w:val="00015C05"/>
    <w:rsid w:val="00015C57"/>
    <w:rsid w:val="00015C5B"/>
    <w:rsid w:val="00016828"/>
    <w:rsid w:val="0001784C"/>
    <w:rsid w:val="000205A2"/>
    <w:rsid w:val="000207A7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2B0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4055"/>
    <w:rsid w:val="0006432A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68E3"/>
    <w:rsid w:val="00087754"/>
    <w:rsid w:val="00087990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AA5"/>
    <w:rsid w:val="000A5CC8"/>
    <w:rsid w:val="000A673C"/>
    <w:rsid w:val="000A6A01"/>
    <w:rsid w:val="000A6A0D"/>
    <w:rsid w:val="000A7B8A"/>
    <w:rsid w:val="000A7C58"/>
    <w:rsid w:val="000A7D76"/>
    <w:rsid w:val="000A7F40"/>
    <w:rsid w:val="000B00D4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3F1"/>
    <w:rsid w:val="000C385A"/>
    <w:rsid w:val="000C3A31"/>
    <w:rsid w:val="000C3ACB"/>
    <w:rsid w:val="000C3BB9"/>
    <w:rsid w:val="000C3EE2"/>
    <w:rsid w:val="000C40F6"/>
    <w:rsid w:val="000C43DC"/>
    <w:rsid w:val="000C4E82"/>
    <w:rsid w:val="000C5553"/>
    <w:rsid w:val="000C59D3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F8A"/>
    <w:rsid w:val="000D2458"/>
    <w:rsid w:val="000D2951"/>
    <w:rsid w:val="000D2E3D"/>
    <w:rsid w:val="000D3CF9"/>
    <w:rsid w:val="000D43E6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5975"/>
    <w:rsid w:val="000E5A07"/>
    <w:rsid w:val="000E6202"/>
    <w:rsid w:val="000E6A94"/>
    <w:rsid w:val="000E6BFA"/>
    <w:rsid w:val="000E6D3D"/>
    <w:rsid w:val="000E6D6E"/>
    <w:rsid w:val="000F0C65"/>
    <w:rsid w:val="000F1000"/>
    <w:rsid w:val="000F17D0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581"/>
    <w:rsid w:val="000F6080"/>
    <w:rsid w:val="000F63A4"/>
    <w:rsid w:val="000F6568"/>
    <w:rsid w:val="000F67A6"/>
    <w:rsid w:val="000F6BF5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214F"/>
    <w:rsid w:val="001624E0"/>
    <w:rsid w:val="00163274"/>
    <w:rsid w:val="001634CB"/>
    <w:rsid w:val="00163C20"/>
    <w:rsid w:val="0016445A"/>
    <w:rsid w:val="00164AC2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853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C61"/>
    <w:rsid w:val="001840CE"/>
    <w:rsid w:val="00185328"/>
    <w:rsid w:val="00185BD9"/>
    <w:rsid w:val="0018608B"/>
    <w:rsid w:val="00186106"/>
    <w:rsid w:val="00186BCF"/>
    <w:rsid w:val="001875B3"/>
    <w:rsid w:val="00187708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1B7E"/>
    <w:rsid w:val="001C21A0"/>
    <w:rsid w:val="001C3998"/>
    <w:rsid w:val="001C4C8C"/>
    <w:rsid w:val="001C4CE1"/>
    <w:rsid w:val="001C5592"/>
    <w:rsid w:val="001C5A09"/>
    <w:rsid w:val="001C5ADC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6E9A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B9D"/>
    <w:rsid w:val="00201272"/>
    <w:rsid w:val="00201395"/>
    <w:rsid w:val="00201851"/>
    <w:rsid w:val="00201C94"/>
    <w:rsid w:val="0020271F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E72"/>
    <w:rsid w:val="002261C0"/>
    <w:rsid w:val="002264FE"/>
    <w:rsid w:val="0022780A"/>
    <w:rsid w:val="00227E83"/>
    <w:rsid w:val="0023021A"/>
    <w:rsid w:val="00231637"/>
    <w:rsid w:val="002318C0"/>
    <w:rsid w:val="00231E63"/>
    <w:rsid w:val="0023282B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68A"/>
    <w:rsid w:val="0025177C"/>
    <w:rsid w:val="002525CE"/>
    <w:rsid w:val="00252AF5"/>
    <w:rsid w:val="00253A2D"/>
    <w:rsid w:val="00253B5A"/>
    <w:rsid w:val="002540BA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F0E"/>
    <w:rsid w:val="002934F5"/>
    <w:rsid w:val="00293507"/>
    <w:rsid w:val="00293B2B"/>
    <w:rsid w:val="00293B48"/>
    <w:rsid w:val="00293EBC"/>
    <w:rsid w:val="002952A5"/>
    <w:rsid w:val="00295A23"/>
    <w:rsid w:val="00295D29"/>
    <w:rsid w:val="00295F13"/>
    <w:rsid w:val="0029611A"/>
    <w:rsid w:val="00296F57"/>
    <w:rsid w:val="002976B1"/>
    <w:rsid w:val="0029798C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488"/>
    <w:rsid w:val="002A3870"/>
    <w:rsid w:val="002A403B"/>
    <w:rsid w:val="002A43EA"/>
    <w:rsid w:val="002A4B0E"/>
    <w:rsid w:val="002A4C2E"/>
    <w:rsid w:val="002A53D7"/>
    <w:rsid w:val="002A6142"/>
    <w:rsid w:val="002A628A"/>
    <w:rsid w:val="002A63F9"/>
    <w:rsid w:val="002A65BC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5E5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210E"/>
    <w:rsid w:val="002F2907"/>
    <w:rsid w:val="002F2F6B"/>
    <w:rsid w:val="002F34B7"/>
    <w:rsid w:val="002F3E3A"/>
    <w:rsid w:val="002F3E7D"/>
    <w:rsid w:val="002F4AF3"/>
    <w:rsid w:val="002F566D"/>
    <w:rsid w:val="002F611C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0A9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BF"/>
    <w:rsid w:val="00313EC6"/>
    <w:rsid w:val="0031463D"/>
    <w:rsid w:val="00314DE7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9F2"/>
    <w:rsid w:val="00351E20"/>
    <w:rsid w:val="003520B8"/>
    <w:rsid w:val="003522E4"/>
    <w:rsid w:val="0035330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1F69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2E"/>
    <w:rsid w:val="003A4F7D"/>
    <w:rsid w:val="003A524D"/>
    <w:rsid w:val="003A5299"/>
    <w:rsid w:val="003A56C5"/>
    <w:rsid w:val="003A57DC"/>
    <w:rsid w:val="003A5CB2"/>
    <w:rsid w:val="003A5D6E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9FC"/>
    <w:rsid w:val="003C2AF9"/>
    <w:rsid w:val="003C3024"/>
    <w:rsid w:val="003C3ED6"/>
    <w:rsid w:val="003C3F21"/>
    <w:rsid w:val="003C55BB"/>
    <w:rsid w:val="003C60AD"/>
    <w:rsid w:val="003C623D"/>
    <w:rsid w:val="003C64F8"/>
    <w:rsid w:val="003C6EA4"/>
    <w:rsid w:val="003C71B2"/>
    <w:rsid w:val="003C7273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BF"/>
    <w:rsid w:val="003E0187"/>
    <w:rsid w:val="003E097F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B4D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7B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17F0"/>
    <w:rsid w:val="0043247A"/>
    <w:rsid w:val="0043298F"/>
    <w:rsid w:val="00432EBB"/>
    <w:rsid w:val="004335AE"/>
    <w:rsid w:val="00433674"/>
    <w:rsid w:val="00433739"/>
    <w:rsid w:val="004337E3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B70"/>
    <w:rsid w:val="00464D5E"/>
    <w:rsid w:val="00464E53"/>
    <w:rsid w:val="004655CD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5E3"/>
    <w:rsid w:val="0047312A"/>
    <w:rsid w:val="0047356D"/>
    <w:rsid w:val="004736A5"/>
    <w:rsid w:val="004738A3"/>
    <w:rsid w:val="004746CC"/>
    <w:rsid w:val="00474B8B"/>
    <w:rsid w:val="00474F56"/>
    <w:rsid w:val="00475F4A"/>
    <w:rsid w:val="00475F8F"/>
    <w:rsid w:val="00476B0E"/>
    <w:rsid w:val="0047725E"/>
    <w:rsid w:val="00477C04"/>
    <w:rsid w:val="00481086"/>
    <w:rsid w:val="00481138"/>
    <w:rsid w:val="0048176C"/>
    <w:rsid w:val="00482839"/>
    <w:rsid w:val="00482DE6"/>
    <w:rsid w:val="00483154"/>
    <w:rsid w:val="004839BB"/>
    <w:rsid w:val="004844BB"/>
    <w:rsid w:val="00484687"/>
    <w:rsid w:val="00484A2A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2E92"/>
    <w:rsid w:val="004B3C73"/>
    <w:rsid w:val="004B3F20"/>
    <w:rsid w:val="004B3F6C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9D1"/>
    <w:rsid w:val="004F7F6D"/>
    <w:rsid w:val="00500116"/>
    <w:rsid w:val="00500269"/>
    <w:rsid w:val="005005B6"/>
    <w:rsid w:val="00500D5A"/>
    <w:rsid w:val="0050185E"/>
    <w:rsid w:val="005028D6"/>
    <w:rsid w:val="00502ADA"/>
    <w:rsid w:val="005034AC"/>
    <w:rsid w:val="00503F00"/>
    <w:rsid w:val="00504838"/>
    <w:rsid w:val="00504C7A"/>
    <w:rsid w:val="005059F5"/>
    <w:rsid w:val="00506ADD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26F"/>
    <w:rsid w:val="005254BC"/>
    <w:rsid w:val="00525665"/>
    <w:rsid w:val="005269B7"/>
    <w:rsid w:val="00526C06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0F"/>
    <w:rsid w:val="0053518B"/>
    <w:rsid w:val="00535EB5"/>
    <w:rsid w:val="0053679E"/>
    <w:rsid w:val="005369D6"/>
    <w:rsid w:val="005369DF"/>
    <w:rsid w:val="00536BF5"/>
    <w:rsid w:val="00536E46"/>
    <w:rsid w:val="0053738A"/>
    <w:rsid w:val="00537909"/>
    <w:rsid w:val="0054053F"/>
    <w:rsid w:val="0054129B"/>
    <w:rsid w:val="005414B5"/>
    <w:rsid w:val="00541EF4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AA"/>
    <w:rsid w:val="0054743B"/>
    <w:rsid w:val="00547547"/>
    <w:rsid w:val="0055047A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3CA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311"/>
    <w:rsid w:val="005645FA"/>
    <w:rsid w:val="005646F9"/>
    <w:rsid w:val="005648CD"/>
    <w:rsid w:val="005655BD"/>
    <w:rsid w:val="00565615"/>
    <w:rsid w:val="00565A48"/>
    <w:rsid w:val="00565BC7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8C"/>
    <w:rsid w:val="0059169F"/>
    <w:rsid w:val="00591C55"/>
    <w:rsid w:val="0059202E"/>
    <w:rsid w:val="00592C7C"/>
    <w:rsid w:val="0059300C"/>
    <w:rsid w:val="0059343C"/>
    <w:rsid w:val="00593BED"/>
    <w:rsid w:val="00593CC3"/>
    <w:rsid w:val="00594D04"/>
    <w:rsid w:val="00594F88"/>
    <w:rsid w:val="00594FAE"/>
    <w:rsid w:val="00595393"/>
    <w:rsid w:val="005963E9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6A7F"/>
    <w:rsid w:val="005E74E7"/>
    <w:rsid w:val="005E75BF"/>
    <w:rsid w:val="005E7A73"/>
    <w:rsid w:val="005E7F27"/>
    <w:rsid w:val="005F019F"/>
    <w:rsid w:val="005F08F7"/>
    <w:rsid w:val="005F0E21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7796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A1E"/>
    <w:rsid w:val="006030F4"/>
    <w:rsid w:val="00603928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C93"/>
    <w:rsid w:val="00614418"/>
    <w:rsid w:val="006154AC"/>
    <w:rsid w:val="00615B44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43A"/>
    <w:rsid w:val="00634E7F"/>
    <w:rsid w:val="006355E5"/>
    <w:rsid w:val="00635E48"/>
    <w:rsid w:val="00635FBC"/>
    <w:rsid w:val="00636110"/>
    <w:rsid w:val="00636589"/>
    <w:rsid w:val="00637ABD"/>
    <w:rsid w:val="00637BAF"/>
    <w:rsid w:val="00640003"/>
    <w:rsid w:val="006403F5"/>
    <w:rsid w:val="0064043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B6B"/>
    <w:rsid w:val="00662E90"/>
    <w:rsid w:val="006635F7"/>
    <w:rsid w:val="00663714"/>
    <w:rsid w:val="00663829"/>
    <w:rsid w:val="00663CB2"/>
    <w:rsid w:val="006648B9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27E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A42"/>
    <w:rsid w:val="00695A5E"/>
    <w:rsid w:val="00695AB8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A09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21E9"/>
    <w:rsid w:val="006D2545"/>
    <w:rsid w:val="006D25FD"/>
    <w:rsid w:val="006D2680"/>
    <w:rsid w:val="006D3A6B"/>
    <w:rsid w:val="006D432B"/>
    <w:rsid w:val="006D46EE"/>
    <w:rsid w:val="006D4DD6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D7C53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6F7F0C"/>
    <w:rsid w:val="007008F6"/>
    <w:rsid w:val="00700DC1"/>
    <w:rsid w:val="00700EBE"/>
    <w:rsid w:val="00702178"/>
    <w:rsid w:val="00702E89"/>
    <w:rsid w:val="00703154"/>
    <w:rsid w:val="00703AB9"/>
    <w:rsid w:val="00703BDB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6B1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0637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98C"/>
    <w:rsid w:val="00767383"/>
    <w:rsid w:val="007677E8"/>
    <w:rsid w:val="007701C9"/>
    <w:rsid w:val="007702D8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C1"/>
    <w:rsid w:val="007827CB"/>
    <w:rsid w:val="00782E41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1ED"/>
    <w:rsid w:val="007923C3"/>
    <w:rsid w:val="00792A26"/>
    <w:rsid w:val="00792AFD"/>
    <w:rsid w:val="00792B9A"/>
    <w:rsid w:val="00793557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6EAA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36A1"/>
    <w:rsid w:val="007D37B0"/>
    <w:rsid w:val="007D3B79"/>
    <w:rsid w:val="007D471F"/>
    <w:rsid w:val="007D4826"/>
    <w:rsid w:val="007D4DC7"/>
    <w:rsid w:val="007D520B"/>
    <w:rsid w:val="007D56A6"/>
    <w:rsid w:val="007D60C7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27A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84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E73"/>
    <w:rsid w:val="008166C9"/>
    <w:rsid w:val="008167ED"/>
    <w:rsid w:val="00816A36"/>
    <w:rsid w:val="00816BDA"/>
    <w:rsid w:val="00816CB5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4127"/>
    <w:rsid w:val="0086488E"/>
    <w:rsid w:val="00864E86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4A78"/>
    <w:rsid w:val="008763E0"/>
    <w:rsid w:val="00876BC0"/>
    <w:rsid w:val="00876D74"/>
    <w:rsid w:val="00877082"/>
    <w:rsid w:val="0087745B"/>
    <w:rsid w:val="0088024F"/>
    <w:rsid w:val="00880498"/>
    <w:rsid w:val="00880686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2FF2"/>
    <w:rsid w:val="008A3080"/>
    <w:rsid w:val="008A30B2"/>
    <w:rsid w:val="008A3568"/>
    <w:rsid w:val="008A380F"/>
    <w:rsid w:val="008A399B"/>
    <w:rsid w:val="008A3F37"/>
    <w:rsid w:val="008A4D70"/>
    <w:rsid w:val="008A58A7"/>
    <w:rsid w:val="008A593C"/>
    <w:rsid w:val="008A5DE6"/>
    <w:rsid w:val="008A6254"/>
    <w:rsid w:val="008A63B7"/>
    <w:rsid w:val="008A64A0"/>
    <w:rsid w:val="008A7052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515"/>
    <w:rsid w:val="008D1545"/>
    <w:rsid w:val="008D1A8E"/>
    <w:rsid w:val="008D1F89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259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355"/>
    <w:rsid w:val="008F37C6"/>
    <w:rsid w:val="008F3A5A"/>
    <w:rsid w:val="008F3CEA"/>
    <w:rsid w:val="008F480C"/>
    <w:rsid w:val="008F4DDA"/>
    <w:rsid w:val="008F4FF3"/>
    <w:rsid w:val="008F5635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3A26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B86"/>
    <w:rsid w:val="00910DDE"/>
    <w:rsid w:val="00911780"/>
    <w:rsid w:val="00911BBA"/>
    <w:rsid w:val="0091231D"/>
    <w:rsid w:val="00912E17"/>
    <w:rsid w:val="00912ED5"/>
    <w:rsid w:val="00913102"/>
    <w:rsid w:val="00913129"/>
    <w:rsid w:val="0091383C"/>
    <w:rsid w:val="00913F96"/>
    <w:rsid w:val="0091403B"/>
    <w:rsid w:val="00914E63"/>
    <w:rsid w:val="0091556D"/>
    <w:rsid w:val="00915926"/>
    <w:rsid w:val="0091595C"/>
    <w:rsid w:val="00915D81"/>
    <w:rsid w:val="00916CED"/>
    <w:rsid w:val="009172B1"/>
    <w:rsid w:val="00920279"/>
    <w:rsid w:val="00920DCD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A43"/>
    <w:rsid w:val="00922EC3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181B"/>
    <w:rsid w:val="00941AA4"/>
    <w:rsid w:val="00942A83"/>
    <w:rsid w:val="00942E12"/>
    <w:rsid w:val="00942F82"/>
    <w:rsid w:val="00943538"/>
    <w:rsid w:val="00944560"/>
    <w:rsid w:val="00944C28"/>
    <w:rsid w:val="00945590"/>
    <w:rsid w:val="00945A07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B53"/>
    <w:rsid w:val="00966F9C"/>
    <w:rsid w:val="00967099"/>
    <w:rsid w:val="009671DB"/>
    <w:rsid w:val="009673E1"/>
    <w:rsid w:val="00967790"/>
    <w:rsid w:val="00967C39"/>
    <w:rsid w:val="00970723"/>
    <w:rsid w:val="00971688"/>
    <w:rsid w:val="00972901"/>
    <w:rsid w:val="009730F7"/>
    <w:rsid w:val="009738B0"/>
    <w:rsid w:val="00973B1E"/>
    <w:rsid w:val="00974A0D"/>
    <w:rsid w:val="00974EC9"/>
    <w:rsid w:val="00974ED4"/>
    <w:rsid w:val="0097564C"/>
    <w:rsid w:val="00975F42"/>
    <w:rsid w:val="00976969"/>
    <w:rsid w:val="00977AD8"/>
    <w:rsid w:val="009800B8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1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BD8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339E"/>
    <w:rsid w:val="009D36B2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E9F"/>
    <w:rsid w:val="009E08D7"/>
    <w:rsid w:val="009E1581"/>
    <w:rsid w:val="009E2AF3"/>
    <w:rsid w:val="009E2C89"/>
    <w:rsid w:val="009E2D9D"/>
    <w:rsid w:val="009E4086"/>
    <w:rsid w:val="009E4B68"/>
    <w:rsid w:val="009E56C8"/>
    <w:rsid w:val="009E5BC5"/>
    <w:rsid w:val="009E5BE2"/>
    <w:rsid w:val="009E6F04"/>
    <w:rsid w:val="009E77AD"/>
    <w:rsid w:val="009E7D3B"/>
    <w:rsid w:val="009F0690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3FCB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571"/>
    <w:rsid w:val="00A14687"/>
    <w:rsid w:val="00A1468E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0DB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2A63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5E9F"/>
    <w:rsid w:val="00A76264"/>
    <w:rsid w:val="00A764CE"/>
    <w:rsid w:val="00A76FA6"/>
    <w:rsid w:val="00A77132"/>
    <w:rsid w:val="00A81293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B24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30B7"/>
    <w:rsid w:val="00A93B59"/>
    <w:rsid w:val="00A94DD7"/>
    <w:rsid w:val="00A94F55"/>
    <w:rsid w:val="00A95144"/>
    <w:rsid w:val="00A953BD"/>
    <w:rsid w:val="00A953F3"/>
    <w:rsid w:val="00A95E0A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D2D"/>
    <w:rsid w:val="00AB6E8D"/>
    <w:rsid w:val="00AB7712"/>
    <w:rsid w:val="00AC16D5"/>
    <w:rsid w:val="00AC29FA"/>
    <w:rsid w:val="00AC2A37"/>
    <w:rsid w:val="00AC33C4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66"/>
    <w:rsid w:val="00AD2DA1"/>
    <w:rsid w:val="00AD3915"/>
    <w:rsid w:val="00AD3B29"/>
    <w:rsid w:val="00AD4028"/>
    <w:rsid w:val="00AD4B62"/>
    <w:rsid w:val="00AD58F3"/>
    <w:rsid w:val="00AD5D23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413"/>
    <w:rsid w:val="00B0387E"/>
    <w:rsid w:val="00B03CE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4381"/>
    <w:rsid w:val="00B24554"/>
    <w:rsid w:val="00B24C11"/>
    <w:rsid w:val="00B2554E"/>
    <w:rsid w:val="00B2592B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18E4"/>
    <w:rsid w:val="00B51A54"/>
    <w:rsid w:val="00B51A7D"/>
    <w:rsid w:val="00B51AE8"/>
    <w:rsid w:val="00B51F83"/>
    <w:rsid w:val="00B5207C"/>
    <w:rsid w:val="00B52325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05A"/>
    <w:rsid w:val="00B73ED6"/>
    <w:rsid w:val="00B75058"/>
    <w:rsid w:val="00B75624"/>
    <w:rsid w:val="00B75AB2"/>
    <w:rsid w:val="00B761ED"/>
    <w:rsid w:val="00B763B8"/>
    <w:rsid w:val="00B76510"/>
    <w:rsid w:val="00B76525"/>
    <w:rsid w:val="00B7684F"/>
    <w:rsid w:val="00B769F8"/>
    <w:rsid w:val="00B76C04"/>
    <w:rsid w:val="00B774B2"/>
    <w:rsid w:val="00B775B5"/>
    <w:rsid w:val="00B778AB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4CC5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351A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26D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40AD"/>
    <w:rsid w:val="00BC54C5"/>
    <w:rsid w:val="00BC5F22"/>
    <w:rsid w:val="00BC658B"/>
    <w:rsid w:val="00BC74C2"/>
    <w:rsid w:val="00BC7661"/>
    <w:rsid w:val="00BC7A4F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CF2"/>
    <w:rsid w:val="00BD4197"/>
    <w:rsid w:val="00BD4617"/>
    <w:rsid w:val="00BD5062"/>
    <w:rsid w:val="00BD5643"/>
    <w:rsid w:val="00BD567A"/>
    <w:rsid w:val="00BD56C5"/>
    <w:rsid w:val="00BD5B7B"/>
    <w:rsid w:val="00BD6FDA"/>
    <w:rsid w:val="00BD7187"/>
    <w:rsid w:val="00BD7531"/>
    <w:rsid w:val="00BD7F82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9CD"/>
    <w:rsid w:val="00C06AD2"/>
    <w:rsid w:val="00C06CEC"/>
    <w:rsid w:val="00C070AF"/>
    <w:rsid w:val="00C0724C"/>
    <w:rsid w:val="00C07740"/>
    <w:rsid w:val="00C07909"/>
    <w:rsid w:val="00C07E0F"/>
    <w:rsid w:val="00C07FB5"/>
    <w:rsid w:val="00C10221"/>
    <w:rsid w:val="00C10315"/>
    <w:rsid w:val="00C10D0D"/>
    <w:rsid w:val="00C11169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514"/>
    <w:rsid w:val="00C6054B"/>
    <w:rsid w:val="00C6071D"/>
    <w:rsid w:val="00C60A6F"/>
    <w:rsid w:val="00C61508"/>
    <w:rsid w:val="00C6151C"/>
    <w:rsid w:val="00C62F44"/>
    <w:rsid w:val="00C63352"/>
    <w:rsid w:val="00C63C55"/>
    <w:rsid w:val="00C64261"/>
    <w:rsid w:val="00C648DE"/>
    <w:rsid w:val="00C654D4"/>
    <w:rsid w:val="00C65AF4"/>
    <w:rsid w:val="00C662CA"/>
    <w:rsid w:val="00C665E7"/>
    <w:rsid w:val="00C66879"/>
    <w:rsid w:val="00C66D03"/>
    <w:rsid w:val="00C67A2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DD1"/>
    <w:rsid w:val="00C8250B"/>
    <w:rsid w:val="00C82DA7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38"/>
    <w:rsid w:val="00CB3AD0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F43"/>
    <w:rsid w:val="00CC4332"/>
    <w:rsid w:val="00CC4E7C"/>
    <w:rsid w:val="00CC52BB"/>
    <w:rsid w:val="00CC546D"/>
    <w:rsid w:val="00CC558E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A10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2532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029"/>
    <w:rsid w:val="00D012B7"/>
    <w:rsid w:val="00D03089"/>
    <w:rsid w:val="00D0328A"/>
    <w:rsid w:val="00D0338B"/>
    <w:rsid w:val="00D03CC7"/>
    <w:rsid w:val="00D03D17"/>
    <w:rsid w:val="00D0459C"/>
    <w:rsid w:val="00D04675"/>
    <w:rsid w:val="00D04D9B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D24"/>
    <w:rsid w:val="00D1501E"/>
    <w:rsid w:val="00D151EA"/>
    <w:rsid w:val="00D15A9F"/>
    <w:rsid w:val="00D15B6F"/>
    <w:rsid w:val="00D16C29"/>
    <w:rsid w:val="00D17346"/>
    <w:rsid w:val="00D179F3"/>
    <w:rsid w:val="00D17CBF"/>
    <w:rsid w:val="00D17E22"/>
    <w:rsid w:val="00D20017"/>
    <w:rsid w:val="00D20179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E20"/>
    <w:rsid w:val="00D26ECC"/>
    <w:rsid w:val="00D27136"/>
    <w:rsid w:val="00D2774F"/>
    <w:rsid w:val="00D27770"/>
    <w:rsid w:val="00D27928"/>
    <w:rsid w:val="00D27D29"/>
    <w:rsid w:val="00D27D42"/>
    <w:rsid w:val="00D302AB"/>
    <w:rsid w:val="00D3059A"/>
    <w:rsid w:val="00D305FC"/>
    <w:rsid w:val="00D306B5"/>
    <w:rsid w:val="00D31930"/>
    <w:rsid w:val="00D31CBD"/>
    <w:rsid w:val="00D31EE1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47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469"/>
    <w:rsid w:val="00D455C2"/>
    <w:rsid w:val="00D459A6"/>
    <w:rsid w:val="00D462D2"/>
    <w:rsid w:val="00D467B5"/>
    <w:rsid w:val="00D4681B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E69"/>
    <w:rsid w:val="00D70454"/>
    <w:rsid w:val="00D70A06"/>
    <w:rsid w:val="00D70EBD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023"/>
    <w:rsid w:val="00D84168"/>
    <w:rsid w:val="00D84705"/>
    <w:rsid w:val="00D847CD"/>
    <w:rsid w:val="00D85240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EEB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EC3"/>
    <w:rsid w:val="00DC4186"/>
    <w:rsid w:val="00DC5063"/>
    <w:rsid w:val="00DC5171"/>
    <w:rsid w:val="00DC589B"/>
    <w:rsid w:val="00DC5E0F"/>
    <w:rsid w:val="00DC5E3E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4F2"/>
    <w:rsid w:val="00DE177E"/>
    <w:rsid w:val="00DE1994"/>
    <w:rsid w:val="00DE1D57"/>
    <w:rsid w:val="00DE21C4"/>
    <w:rsid w:val="00DE273F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D20"/>
    <w:rsid w:val="00E05726"/>
    <w:rsid w:val="00E057F4"/>
    <w:rsid w:val="00E05E93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5EC6"/>
    <w:rsid w:val="00E161B4"/>
    <w:rsid w:val="00E16532"/>
    <w:rsid w:val="00E1653F"/>
    <w:rsid w:val="00E16AF8"/>
    <w:rsid w:val="00E16EA0"/>
    <w:rsid w:val="00E1700F"/>
    <w:rsid w:val="00E203F0"/>
    <w:rsid w:val="00E213B0"/>
    <w:rsid w:val="00E21492"/>
    <w:rsid w:val="00E21520"/>
    <w:rsid w:val="00E21A4C"/>
    <w:rsid w:val="00E21E89"/>
    <w:rsid w:val="00E23C87"/>
    <w:rsid w:val="00E24358"/>
    <w:rsid w:val="00E24AE5"/>
    <w:rsid w:val="00E25E8A"/>
    <w:rsid w:val="00E25E97"/>
    <w:rsid w:val="00E26007"/>
    <w:rsid w:val="00E261B0"/>
    <w:rsid w:val="00E26BEB"/>
    <w:rsid w:val="00E26E95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77B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99"/>
    <w:rsid w:val="00E70729"/>
    <w:rsid w:val="00E708D2"/>
    <w:rsid w:val="00E70F8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672D"/>
    <w:rsid w:val="00E8724D"/>
    <w:rsid w:val="00E878DA"/>
    <w:rsid w:val="00E90075"/>
    <w:rsid w:val="00E914FD"/>
    <w:rsid w:val="00E916CB"/>
    <w:rsid w:val="00E91AB2"/>
    <w:rsid w:val="00E921AD"/>
    <w:rsid w:val="00E9229A"/>
    <w:rsid w:val="00E9300D"/>
    <w:rsid w:val="00E93AA8"/>
    <w:rsid w:val="00E944B4"/>
    <w:rsid w:val="00E95014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765"/>
    <w:rsid w:val="00EB30A9"/>
    <w:rsid w:val="00EB31CB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BFD"/>
    <w:rsid w:val="00EC0DDD"/>
    <w:rsid w:val="00EC0DFD"/>
    <w:rsid w:val="00EC10A5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543"/>
    <w:rsid w:val="00EC67BF"/>
    <w:rsid w:val="00EC70CE"/>
    <w:rsid w:val="00EC792E"/>
    <w:rsid w:val="00ED01E9"/>
    <w:rsid w:val="00ED0380"/>
    <w:rsid w:val="00ED073F"/>
    <w:rsid w:val="00ED0F22"/>
    <w:rsid w:val="00ED1553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4D2"/>
    <w:rsid w:val="00ED7D32"/>
    <w:rsid w:val="00EE03DE"/>
    <w:rsid w:val="00EE0D5A"/>
    <w:rsid w:val="00EE100D"/>
    <w:rsid w:val="00EE1394"/>
    <w:rsid w:val="00EE2665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AA6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4FBE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C08"/>
    <w:rsid w:val="00F35A26"/>
    <w:rsid w:val="00F35AFE"/>
    <w:rsid w:val="00F35E71"/>
    <w:rsid w:val="00F3602B"/>
    <w:rsid w:val="00F361F7"/>
    <w:rsid w:val="00F36399"/>
    <w:rsid w:val="00F363D4"/>
    <w:rsid w:val="00F363E4"/>
    <w:rsid w:val="00F368E2"/>
    <w:rsid w:val="00F36EB8"/>
    <w:rsid w:val="00F37952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42F1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B74"/>
    <w:rsid w:val="00FC7316"/>
    <w:rsid w:val="00FD053C"/>
    <w:rsid w:val="00FD0565"/>
    <w:rsid w:val="00FD08B1"/>
    <w:rsid w:val="00FD0DC9"/>
    <w:rsid w:val="00FD1778"/>
    <w:rsid w:val="00FD29DA"/>
    <w:rsid w:val="00FD2C44"/>
    <w:rsid w:val="00FD3027"/>
    <w:rsid w:val="00FD3109"/>
    <w:rsid w:val="00FD320E"/>
    <w:rsid w:val="00FD3FB4"/>
    <w:rsid w:val="00FD3FE6"/>
    <w:rsid w:val="00FD4A4E"/>
    <w:rsid w:val="00FD4C3D"/>
    <w:rsid w:val="00FD621C"/>
    <w:rsid w:val="00FD6506"/>
    <w:rsid w:val="00FD6798"/>
    <w:rsid w:val="00FD6BCE"/>
    <w:rsid w:val="00FD6E4B"/>
    <w:rsid w:val="00FE0222"/>
    <w:rsid w:val="00FE029F"/>
    <w:rsid w:val="00FE1757"/>
    <w:rsid w:val="00FE1F77"/>
    <w:rsid w:val="00FE2405"/>
    <w:rsid w:val="00FE253E"/>
    <w:rsid w:val="00FE29ED"/>
    <w:rsid w:val="00FE3506"/>
    <w:rsid w:val="00FE3729"/>
    <w:rsid w:val="00FE385B"/>
    <w:rsid w:val="00FE3B34"/>
    <w:rsid w:val="00FE3C67"/>
    <w:rsid w:val="00FE4688"/>
    <w:rsid w:val="00FE4CE1"/>
    <w:rsid w:val="00FE5D81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2F1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Default Paragraph Font" w:uiPriority="1"/>
    <w:lsdException w:name="Hyperlink" w:uiPriority="99"/>
    <w:lsdException w:name="Normal (Web)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0">
    <w:name w:val="Normal"/>
    <w:qFormat/>
    <w:rsid w:val="00EC0BFD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0"/>
    <w:next w:val="af1"/>
    <w:link w:val="13"/>
    <w:qFormat/>
    <w:rsid w:val="00AE1D79"/>
    <w:pPr>
      <w:keepNext/>
      <w:keepLines/>
      <w:pageBreakBefore/>
      <w:numPr>
        <w:numId w:val="26"/>
      </w:numPr>
      <w:spacing w:before="120" w:after="120"/>
      <w:ind w:left="851" w:hanging="851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0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0"/>
    <w:next w:val="af1"/>
    <w:link w:val="24"/>
    <w:qFormat/>
    <w:rsid w:val="00EB3FB8"/>
    <w:pPr>
      <w:keepNext/>
      <w:keepLines/>
      <w:numPr>
        <w:ilvl w:val="1"/>
        <w:numId w:val="26"/>
      </w:numPr>
      <w:spacing w:before="120" w:after="120"/>
      <w:ind w:left="851" w:hanging="851"/>
      <w:jc w:val="left"/>
      <w:outlineLvl w:val="1"/>
    </w:pPr>
    <w:rPr>
      <w:rFonts w:ascii="Times New Roman" w:hAnsi="Times New Roman"/>
      <w:b/>
      <w:spacing w:val="20"/>
    </w:rPr>
  </w:style>
  <w:style w:type="paragraph" w:styleId="30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0"/>
    <w:next w:val="af1"/>
    <w:link w:val="31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1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0"/>
    <w:next w:val="af0"/>
    <w:link w:val="42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2">
    <w:name w:val="heading 5"/>
    <w:aliases w:val=". (1.),H5,Заголовок 5 Знак Знак,Заголовок 5 Знак1,H51,H52,H53,H54,H55,Block Label,Block textl,Block text,H56,LW Pico Section,PA Pico Section,Heading 5 Char Char"/>
    <w:basedOn w:val="af0"/>
    <w:next w:val="af0"/>
    <w:link w:val="53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0"/>
    <w:next w:val="af0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0"/>
    <w:next w:val="af0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0"/>
    <w:next w:val="af0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0"/>
    <w:next w:val="af0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2">
    <w:name w:val="Default Paragraph Font"/>
    <w:uiPriority w:val="1"/>
    <w:semiHidden/>
    <w:unhideWhenUsed/>
  </w:style>
  <w:style w:type="table" w:default="1" w:styleId="af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4">
    <w:name w:val="No List"/>
    <w:uiPriority w:val="99"/>
    <w:semiHidden/>
    <w:unhideWhenUsed/>
  </w:style>
  <w:style w:type="paragraph" w:styleId="af5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0"/>
    <w:link w:val="af6"/>
    <w:uiPriority w:val="99"/>
    <w:rsid w:val="00443A7E"/>
    <w:pPr>
      <w:tabs>
        <w:tab w:val="center" w:pos="4153"/>
        <w:tab w:val="right" w:pos="8306"/>
      </w:tabs>
    </w:pPr>
  </w:style>
  <w:style w:type="paragraph" w:styleId="af7">
    <w:name w:val="footer"/>
    <w:aliases w:val="Don't delete!,F1,Footer Line 1,Footer Line1,Lower running title,f,Не удалять!"/>
    <w:link w:val="af8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9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a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b">
    <w:name w:val="page number"/>
    <w:aliases w:val="PN,Page number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c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d">
    <w:name w:val="Обычный_таблицы"/>
    <w:basedOn w:val="af0"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e">
    <w:name w:val="Название рисунка"/>
    <w:basedOn w:val="af0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0"/>
    <w:next w:val="af0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0"/>
    <w:next w:val="af0"/>
    <w:rsid w:val="00443A7E"/>
    <w:pPr>
      <w:spacing w:before="0" w:after="0"/>
    </w:pPr>
  </w:style>
  <w:style w:type="paragraph" w:customStyle="1" w:styleId="a3">
    <w:name w:val="Список алфавитный"/>
    <w:basedOn w:val="af0"/>
    <w:next w:val="af0"/>
    <w:rsid w:val="00443A7E"/>
    <w:pPr>
      <w:numPr>
        <w:numId w:val="9"/>
      </w:numPr>
    </w:pPr>
  </w:style>
  <w:style w:type="paragraph" w:customStyle="1" w:styleId="a1">
    <w:name w:val="Список маркированный"/>
    <w:basedOn w:val="af0"/>
    <w:next w:val="af0"/>
    <w:rsid w:val="00443A7E"/>
    <w:pPr>
      <w:numPr>
        <w:numId w:val="1"/>
      </w:numPr>
    </w:pPr>
  </w:style>
  <w:style w:type="paragraph" w:customStyle="1" w:styleId="a6">
    <w:name w:val="Список многоуровневый"/>
    <w:next w:val="af0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e">
    <w:name w:val="Список нумерованный"/>
    <w:basedOn w:val="af0"/>
    <w:next w:val="af0"/>
    <w:rsid w:val="00443A7E"/>
    <w:pPr>
      <w:numPr>
        <w:numId w:val="10"/>
      </w:numPr>
    </w:pPr>
  </w:style>
  <w:style w:type="paragraph" w:customStyle="1" w:styleId="a7">
    <w:name w:val="Список_м_таблицы"/>
    <w:basedOn w:val="afd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c">
    <w:name w:val="Список_н_таблицы"/>
    <w:basedOn w:val="afd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0"/>
    <w:next w:val="af0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5">
    <w:name w:val="toc 2"/>
    <w:basedOn w:val="af0"/>
    <w:next w:val="af0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0"/>
    <w:next w:val="af0"/>
    <w:rsid w:val="00443A7E"/>
    <w:pPr>
      <w:keepNext/>
      <w:ind w:firstLine="0"/>
      <w:jc w:val="center"/>
    </w:pPr>
    <w:rPr>
      <w:sz w:val="28"/>
    </w:rPr>
  </w:style>
  <w:style w:type="paragraph" w:customStyle="1" w:styleId="aff">
    <w:name w:val="Обложка"/>
    <w:basedOn w:val="af0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0">
    <w:name w:val="Титульный лист"/>
    <w:basedOn w:val="af0"/>
    <w:rsid w:val="00B64421"/>
    <w:pPr>
      <w:jc w:val="center"/>
    </w:pPr>
    <w:rPr>
      <w:sz w:val="28"/>
    </w:rPr>
  </w:style>
  <w:style w:type="paragraph" w:customStyle="1" w:styleId="aff1">
    <w:name w:val="Название таблицы"/>
    <w:basedOn w:val="af0"/>
    <w:rsid w:val="00443A7E"/>
    <w:pPr>
      <w:spacing w:before="120" w:after="120"/>
      <w:ind w:firstLine="0"/>
    </w:pPr>
  </w:style>
  <w:style w:type="paragraph" w:customStyle="1" w:styleId="aff2">
    <w:name w:val="Примечание"/>
    <w:basedOn w:val="af0"/>
    <w:rsid w:val="00443A7E"/>
    <w:rPr>
      <w:spacing w:val="20"/>
    </w:rPr>
  </w:style>
  <w:style w:type="paragraph" w:customStyle="1" w:styleId="4-">
    <w:name w:val="Пункт 4-го уровня"/>
    <w:basedOn w:val="41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0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5">
    <w:name w:val="Заголовок приложения"/>
    <w:basedOn w:val="af0"/>
    <w:next w:val="af0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0"/>
    <w:next w:val="af0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2">
    <w:name w:val="Заголовок приложения 2"/>
    <w:basedOn w:val="af0"/>
    <w:next w:val="af0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">
    <w:name w:val="Заголовок приложения 3"/>
    <w:basedOn w:val="af0"/>
    <w:next w:val="af0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0">
    <w:name w:val="Заголовок приложения 4"/>
    <w:basedOn w:val="af0"/>
    <w:next w:val="af0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0">
    <w:name w:val="Заголовок приложения 5"/>
    <w:basedOn w:val="af0"/>
    <w:next w:val="af0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0"/>
    <w:next w:val="af0"/>
    <w:rsid w:val="00443A7E"/>
    <w:pPr>
      <w:keepNext w:val="0"/>
      <w:spacing w:before="0" w:after="0" w:line="360" w:lineRule="auto"/>
    </w:pPr>
    <w:rPr>
      <w:spacing w:val="0"/>
    </w:rPr>
  </w:style>
  <w:style w:type="table" w:styleId="aff3">
    <w:name w:val="Table Grid"/>
    <w:aliases w:val="Table grid"/>
    <w:basedOn w:val="af3"/>
    <w:uiPriority w:val="3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Body Text Indent"/>
    <w:basedOn w:val="af0"/>
    <w:link w:val="aff5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rsid w:val="00AE1D79"/>
    <w:rPr>
      <w:b/>
      <w:caps/>
      <w:spacing w:val="20"/>
      <w:sz w:val="24"/>
      <w:szCs w:val="24"/>
    </w:rPr>
  </w:style>
  <w:style w:type="paragraph" w:styleId="26">
    <w:name w:val="Body Text Indent 2"/>
    <w:basedOn w:val="af0"/>
    <w:link w:val="27"/>
    <w:rsid w:val="00BC3B60"/>
    <w:pPr>
      <w:spacing w:after="120" w:line="480" w:lineRule="auto"/>
      <w:ind w:left="283"/>
    </w:pPr>
  </w:style>
  <w:style w:type="paragraph" w:styleId="ab">
    <w:name w:val="List"/>
    <w:basedOn w:val="af0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6">
    <w:name w:val="FollowedHyperlink"/>
    <w:rsid w:val="00452533"/>
    <w:rPr>
      <w:color w:val="800080"/>
      <w:u w:val="single"/>
    </w:rPr>
  </w:style>
  <w:style w:type="paragraph" w:customStyle="1" w:styleId="FooterFirst">
    <w:name w:val="Footer First"/>
    <w:basedOn w:val="af0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0"/>
    <w:rsid w:val="00411096"/>
    <w:pPr>
      <w:keepNext/>
      <w:numPr>
        <w:numId w:val="8"/>
      </w:numPr>
    </w:pPr>
    <w:rPr>
      <w:rFonts w:cs="Arial"/>
    </w:rPr>
  </w:style>
  <w:style w:type="paragraph" w:customStyle="1" w:styleId="aff7">
    <w:name w:val="Список марк."/>
    <w:basedOn w:val="af0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8">
    <w:name w:val="Hyperlink"/>
    <w:uiPriority w:val="99"/>
    <w:rsid w:val="002340E1"/>
    <w:rPr>
      <w:color w:val="0000FF"/>
      <w:u w:val="single"/>
    </w:rPr>
  </w:style>
  <w:style w:type="paragraph" w:customStyle="1" w:styleId="aff9">
    <w:name w:val="Текст таблицы"/>
    <w:basedOn w:val="af0"/>
    <w:next w:val="af0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a">
    <w:name w:val="Титульная таблица"/>
    <w:basedOn w:val="af0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6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5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0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0"/>
    <w:next w:val="af0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b">
    <w:name w:val="annotation reference"/>
    <w:uiPriority w:val="99"/>
    <w:rsid w:val="00670E20"/>
    <w:rPr>
      <w:sz w:val="16"/>
      <w:szCs w:val="16"/>
    </w:rPr>
  </w:style>
  <w:style w:type="paragraph" w:styleId="affc">
    <w:name w:val="annotation text"/>
    <w:basedOn w:val="af0"/>
    <w:link w:val="affd"/>
    <w:uiPriority w:val="99"/>
    <w:rsid w:val="00670E20"/>
    <w:rPr>
      <w:sz w:val="20"/>
      <w:szCs w:val="20"/>
    </w:rPr>
  </w:style>
  <w:style w:type="paragraph" w:styleId="affe">
    <w:name w:val="annotation subject"/>
    <w:basedOn w:val="affc"/>
    <w:next w:val="affc"/>
    <w:link w:val="afff"/>
    <w:semiHidden/>
    <w:rsid w:val="00670E20"/>
    <w:rPr>
      <w:b/>
      <w:bCs/>
    </w:rPr>
  </w:style>
  <w:style w:type="paragraph" w:styleId="afff0">
    <w:name w:val="Balloon Text"/>
    <w:basedOn w:val="af0"/>
    <w:link w:val="afff1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0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2">
    <w:name w:val="Normal (Web)"/>
    <w:basedOn w:val="af0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3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0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0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0"/>
    <w:next w:val="af0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0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0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4">
    <w:name w:val="Plain Text"/>
    <w:basedOn w:val="af0"/>
    <w:link w:val="afff5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0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0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6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8">
    <w:name w:val="Нижний колонтитул Знак"/>
    <w:aliases w:val="Don't delete! Знак,F1 Знак,Footer Line 1 Знак,Footer Line1 Знак,Lower running title Знак,f Знак,Не удалять! Знак"/>
    <w:link w:val="af7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0"/>
    <w:next w:val="af0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0"/>
    <w:next w:val="af0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0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0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4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0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2">
    <w:name w:val="toc 3"/>
    <w:basedOn w:val="af0"/>
    <w:next w:val="af0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7">
    <w:name w:val="Normal Indent"/>
    <w:basedOn w:val="af0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8">
    <w:name w:val="Body Text"/>
    <w:basedOn w:val="af0"/>
    <w:link w:val="afff9"/>
    <w:rsid w:val="006F087F"/>
    <w:pPr>
      <w:spacing w:after="120"/>
    </w:pPr>
  </w:style>
  <w:style w:type="character" w:customStyle="1" w:styleId="afff9">
    <w:name w:val="Основной текст Знак"/>
    <w:link w:val="afff8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4"/>
    <w:uiPriority w:val="99"/>
    <w:semiHidden/>
    <w:unhideWhenUsed/>
    <w:rsid w:val="001C773D"/>
  </w:style>
  <w:style w:type="table" w:customStyle="1" w:styleId="1a">
    <w:name w:val="Сетка таблицы1"/>
    <w:basedOn w:val="af3"/>
    <w:next w:val="aff3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a">
    <w:name w:val="Subtitle"/>
    <w:basedOn w:val="af0"/>
    <w:next w:val="af0"/>
    <w:link w:val="afffb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b">
    <w:name w:val="Подзаголовок Знак"/>
    <w:link w:val="afffa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c">
    <w:name w:val="Book Title"/>
    <w:uiPriority w:val="33"/>
    <w:rsid w:val="000E1739"/>
    <w:rPr>
      <w:b/>
      <w:bCs/>
      <w:i/>
      <w:iCs/>
      <w:spacing w:val="5"/>
    </w:rPr>
  </w:style>
  <w:style w:type="paragraph" w:styleId="afffd">
    <w:name w:val="TOC Heading"/>
    <w:basedOn w:val="1"/>
    <w:next w:val="af0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e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">
    <w:name w:val="Табл. Левый"/>
    <w:basedOn w:val="af0"/>
    <w:link w:val="affff0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0">
    <w:name w:val="Табл. Левый Знак"/>
    <w:link w:val="affff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0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1">
    <w:name w:val="Табл. Центр Ж"/>
    <w:basedOn w:val="af0"/>
    <w:link w:val="affff2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2">
    <w:name w:val="Табл. Центр Ж Знак"/>
    <w:link w:val="affff1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3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0"/>
    <w:link w:val="affff4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4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3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5">
    <w:name w:val="caption"/>
    <w:aliases w:val="название_таблиц,Нумерация_таблиц,図表番号 Char"/>
    <w:basedOn w:val="af0"/>
    <w:next w:val="af0"/>
    <w:link w:val="affff6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6">
    <w:name w:val="Название объекта Знак"/>
    <w:aliases w:val="название_таблиц Знак,Нумерация_таблиц Знак,図表番号 Char Знак"/>
    <w:link w:val="affff5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8">
    <w:name w:val="О2"/>
    <w:basedOn w:val="af0"/>
    <w:link w:val="29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9">
    <w:name w:val="О2 Знак"/>
    <w:link w:val="28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3"/>
    <w:next w:val="aff3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3">
    <w:name w:val="Титульный 4 Знак"/>
    <w:link w:val="44"/>
    <w:locked/>
    <w:rsid w:val="00BC32CF"/>
    <w:rPr>
      <w:rFonts w:ascii="Arial" w:hAnsi="Arial" w:cs="Arial"/>
      <w:sz w:val="32"/>
      <w:szCs w:val="32"/>
    </w:rPr>
  </w:style>
  <w:style w:type="paragraph" w:customStyle="1" w:styleId="44">
    <w:name w:val="Титульный 4"/>
    <w:basedOn w:val="af0"/>
    <w:link w:val="43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0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1">
    <w:name w:val="Основной ГЕП"/>
    <w:basedOn w:val="af5"/>
    <w:link w:val="affff7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d">
    <w:name w:val="Маркированный внутри абзаца"/>
    <w:basedOn w:val="af1"/>
    <w:next w:val="af1"/>
    <w:link w:val="affff8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7">
    <w:name w:val="Основной ГЕП Знак"/>
    <w:link w:val="af1"/>
    <w:rsid w:val="00AA7A84"/>
    <w:rPr>
      <w:sz w:val="24"/>
      <w:szCs w:val="24"/>
    </w:rPr>
  </w:style>
  <w:style w:type="paragraph" w:customStyle="1" w:styleId="affff9">
    <w:name w:val="Таблица название"/>
    <w:basedOn w:val="af0"/>
    <w:next w:val="af1"/>
    <w:link w:val="affffa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8">
    <w:name w:val="Маркированный внутри абзаца Знак"/>
    <w:link w:val="ad"/>
    <w:rsid w:val="00FF4B01"/>
    <w:rPr>
      <w:sz w:val="24"/>
      <w:szCs w:val="24"/>
    </w:rPr>
  </w:style>
  <w:style w:type="paragraph" w:customStyle="1" w:styleId="affffb">
    <w:name w:val="Таблица нуменация"/>
    <w:basedOn w:val="affff9"/>
    <w:next w:val="af1"/>
    <w:link w:val="affffc"/>
    <w:qFormat/>
    <w:rsid w:val="001634CB"/>
    <w:pPr>
      <w:jc w:val="left"/>
    </w:pPr>
  </w:style>
  <w:style w:type="character" w:customStyle="1" w:styleId="affffa">
    <w:name w:val="Таблица название Знак"/>
    <w:link w:val="affff9"/>
    <w:rsid w:val="00BA3335"/>
    <w:rPr>
      <w:rFonts w:ascii="Arial" w:hAnsi="Arial" w:cs="Arial"/>
      <w:bCs/>
      <w:sz w:val="24"/>
      <w:szCs w:val="24"/>
    </w:rPr>
  </w:style>
  <w:style w:type="paragraph" w:customStyle="1" w:styleId="affffd">
    <w:name w:val="Таблица тело"/>
    <w:basedOn w:val="af0"/>
    <w:next w:val="af1"/>
    <w:link w:val="affffe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c">
    <w:name w:val="Таблица нуменация Знак"/>
    <w:link w:val="affffb"/>
    <w:rsid w:val="001634CB"/>
    <w:rPr>
      <w:rFonts w:ascii="Arial" w:hAnsi="Arial" w:cs="Arial"/>
      <w:bCs/>
      <w:sz w:val="24"/>
      <w:szCs w:val="24"/>
    </w:rPr>
  </w:style>
  <w:style w:type="numbering" w:customStyle="1" w:styleId="a4">
    <w:name w:val="Галиуллина"/>
    <w:uiPriority w:val="99"/>
    <w:rsid w:val="0039288B"/>
    <w:pPr>
      <w:numPr>
        <w:numId w:val="23"/>
      </w:numPr>
    </w:pPr>
  </w:style>
  <w:style w:type="character" w:customStyle="1" w:styleId="affffe">
    <w:name w:val="Таблица тело Знак"/>
    <w:link w:val="affffd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1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0"/>
    <w:rsid w:val="00551305"/>
    <w:rPr>
      <w:rFonts w:ascii="Arial" w:hAnsi="Arial" w:cs="Arial"/>
      <w:sz w:val="24"/>
      <w:szCs w:val="24"/>
    </w:rPr>
  </w:style>
  <w:style w:type="paragraph" w:customStyle="1" w:styleId="afffff">
    <w:name w:val="Рисунок"/>
    <w:basedOn w:val="af0"/>
    <w:next w:val="af1"/>
    <w:link w:val="afffff0"/>
    <w:qFormat/>
    <w:rsid w:val="00B13829"/>
    <w:pPr>
      <w:ind w:left="-284" w:firstLine="0"/>
      <w:jc w:val="left"/>
    </w:pPr>
    <w:rPr>
      <w:noProof/>
    </w:rPr>
  </w:style>
  <w:style w:type="paragraph" w:styleId="afffff1">
    <w:name w:val="Title"/>
    <w:basedOn w:val="af0"/>
    <w:next w:val="af0"/>
    <w:link w:val="afffff2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0">
    <w:name w:val="Рисунок Знак"/>
    <w:link w:val="afffff"/>
    <w:rsid w:val="00B13829"/>
    <w:rPr>
      <w:rFonts w:ascii="Arial" w:hAnsi="Arial"/>
      <w:noProof/>
      <w:sz w:val="24"/>
      <w:szCs w:val="24"/>
    </w:rPr>
  </w:style>
  <w:style w:type="character" w:customStyle="1" w:styleId="afffff2">
    <w:name w:val="Название Знак"/>
    <w:link w:val="afffff1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9">
    <w:name w:val="ГЕП"/>
    <w:uiPriority w:val="99"/>
    <w:rsid w:val="0039288B"/>
    <w:pPr>
      <w:numPr>
        <w:numId w:val="15"/>
      </w:numPr>
    </w:pPr>
  </w:style>
  <w:style w:type="paragraph" w:styleId="45">
    <w:name w:val="toc 4"/>
    <w:basedOn w:val="af0"/>
    <w:next w:val="af0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4">
    <w:name w:val="toc 5"/>
    <w:basedOn w:val="af0"/>
    <w:next w:val="af0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0"/>
    <w:next w:val="af0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0"/>
    <w:next w:val="af0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0"/>
    <w:next w:val="af0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d">
    <w:name w:val="Текст примечания Знак"/>
    <w:link w:val="affc"/>
    <w:uiPriority w:val="99"/>
    <w:rsid w:val="00155467"/>
    <w:rPr>
      <w:rFonts w:ascii="Arial" w:hAnsi="Arial"/>
    </w:rPr>
  </w:style>
  <w:style w:type="paragraph" w:customStyle="1" w:styleId="2a">
    <w:name w:val="З2"/>
    <w:basedOn w:val="20"/>
    <w:link w:val="2b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3">
    <w:name w:val="З3"/>
    <w:basedOn w:val="af0"/>
    <w:next w:val="28"/>
    <w:link w:val="34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6">
    <w:name w:val="З4"/>
    <w:basedOn w:val="af0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3">
    <w:name w:val="ТТ"/>
    <w:basedOn w:val="af0"/>
    <w:link w:val="afffff4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4">
    <w:name w:val="ТТ Знак"/>
    <w:link w:val="afffff3"/>
    <w:rsid w:val="00155467"/>
    <w:rPr>
      <w:rFonts w:ascii="Arial" w:eastAsia="Calibri" w:hAnsi="Arial"/>
      <w:lang w:val="x-none" w:eastAsia="x-none"/>
    </w:rPr>
  </w:style>
  <w:style w:type="paragraph" w:customStyle="1" w:styleId="afffff5">
    <w:name w:val="Название_рисунка"/>
    <w:basedOn w:val="affff5"/>
    <w:link w:val="afffff6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6">
    <w:name w:val="Название_рисунка Знак"/>
    <w:link w:val="afffff5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4">
    <w:name w:val="З3 Знак"/>
    <w:link w:val="33"/>
    <w:rsid w:val="00155467"/>
    <w:rPr>
      <w:rFonts w:ascii="Arial" w:eastAsia="Calibri" w:hAnsi="Arial"/>
      <w:lang w:val="x-none" w:eastAsia="x-none"/>
    </w:rPr>
  </w:style>
  <w:style w:type="paragraph" w:customStyle="1" w:styleId="35">
    <w:name w:val="Основной 3"/>
    <w:link w:val="36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6">
    <w:name w:val="Основной 3 Знак"/>
    <w:link w:val="35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7">
    <w:name w:val="footnote text"/>
    <w:basedOn w:val="af0"/>
    <w:link w:val="afffff8"/>
    <w:rsid w:val="007B18D2"/>
    <w:rPr>
      <w:sz w:val="20"/>
      <w:szCs w:val="20"/>
    </w:rPr>
  </w:style>
  <w:style w:type="character" w:customStyle="1" w:styleId="afffff8">
    <w:name w:val="Текст сноски Знак"/>
    <w:link w:val="afffff7"/>
    <w:rsid w:val="007B18D2"/>
    <w:rPr>
      <w:rFonts w:ascii="Arial" w:hAnsi="Arial"/>
    </w:rPr>
  </w:style>
  <w:style w:type="character" w:styleId="afffff9">
    <w:name w:val="footnote reference"/>
    <w:rsid w:val="007B18D2"/>
    <w:rPr>
      <w:vertAlign w:val="superscript"/>
    </w:rPr>
  </w:style>
  <w:style w:type="character" w:customStyle="1" w:styleId="2b">
    <w:name w:val="З2 Знак"/>
    <w:link w:val="2a"/>
    <w:rsid w:val="00944560"/>
    <w:rPr>
      <w:b/>
      <w:spacing w:val="38"/>
      <w:szCs w:val="24"/>
      <w:lang w:val="x-none"/>
    </w:rPr>
  </w:style>
  <w:style w:type="character" w:customStyle="1" w:styleId="42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1"/>
    <w:rsid w:val="00355801"/>
    <w:rPr>
      <w:rFonts w:ascii="Arial" w:hAnsi="Arial"/>
      <w:spacing w:val="38"/>
      <w:sz w:val="24"/>
      <w:szCs w:val="24"/>
    </w:rPr>
  </w:style>
  <w:style w:type="character" w:customStyle="1" w:styleId="53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2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c">
    <w:name w:val="Титульный 2 Знак"/>
    <w:link w:val="2d"/>
    <w:locked/>
    <w:rsid w:val="00355801"/>
    <w:rPr>
      <w:rFonts w:ascii="Arial" w:hAnsi="Arial" w:cs="Arial"/>
      <w:caps/>
      <w:szCs w:val="24"/>
    </w:rPr>
  </w:style>
  <w:style w:type="paragraph" w:customStyle="1" w:styleId="2d">
    <w:name w:val="Титульный 2"/>
    <w:basedOn w:val="af0"/>
    <w:link w:val="2c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7">
    <w:name w:val="Титульный 3 Знак"/>
    <w:link w:val="38"/>
    <w:locked/>
    <w:rsid w:val="00355801"/>
    <w:rPr>
      <w:rFonts w:ascii="Arial" w:hAnsi="Arial" w:cs="Arial"/>
    </w:rPr>
  </w:style>
  <w:style w:type="paragraph" w:customStyle="1" w:styleId="38">
    <w:name w:val="Титульный 3"/>
    <w:basedOn w:val="af0"/>
    <w:link w:val="37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a">
    <w:name w:val="Placeholder Text"/>
    <w:uiPriority w:val="99"/>
    <w:semiHidden/>
    <w:rsid w:val="00355801"/>
    <w:rPr>
      <w:color w:val="808080"/>
    </w:rPr>
  </w:style>
  <w:style w:type="character" w:customStyle="1" w:styleId="afffffb">
    <w:name w:val="Титульный лист Подзаголовок Знак"/>
    <w:link w:val="afffffc"/>
    <w:locked/>
    <w:rsid w:val="00355801"/>
    <w:rPr>
      <w:rFonts w:eastAsia="Times New Roman" w:cs="Arial"/>
      <w:b/>
      <w:sz w:val="32"/>
      <w:szCs w:val="32"/>
    </w:rPr>
  </w:style>
  <w:style w:type="paragraph" w:customStyle="1" w:styleId="afffffc">
    <w:name w:val="Титульный лист Подзаголовок"/>
    <w:link w:val="afffffb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7">
    <w:name w:val="Основной 4 ур"/>
    <w:basedOn w:val="af0"/>
    <w:link w:val="48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8">
    <w:name w:val="Основной 4 ур Знак"/>
    <w:link w:val="47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e">
    <w:name w:val="List Number 2"/>
    <w:basedOn w:val="af0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1">
    <w:name w:val="Текст выноски Знак"/>
    <w:link w:val="afff0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a">
    <w:name w:val="_спис"/>
    <w:basedOn w:val="af0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0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0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0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9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1">
    <w:name w:val="_5_обычн"/>
    <w:basedOn w:val="af0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0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0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0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0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0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0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2">
    <w:name w:val="Перечисление"/>
    <w:link w:val="afffffd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d">
    <w:name w:val="Перечисление Знак"/>
    <w:link w:val="a2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8">
    <w:name w:val="перечисл_основной"/>
    <w:basedOn w:val="af0"/>
    <w:link w:val="afffffe"/>
    <w:qFormat/>
    <w:rsid w:val="00EB3FB8"/>
    <w:pPr>
      <w:numPr>
        <w:numId w:val="25"/>
      </w:numPr>
      <w:tabs>
        <w:tab w:val="center" w:pos="4677"/>
        <w:tab w:val="right" w:pos="9355"/>
      </w:tabs>
      <w:ind w:left="851"/>
    </w:pPr>
    <w:rPr>
      <w:rFonts w:ascii="Times New Roman" w:eastAsia="Calibri" w:hAnsi="Times New Roman" w:cs="Arial"/>
    </w:rPr>
  </w:style>
  <w:style w:type="character" w:customStyle="1" w:styleId="afffffe">
    <w:name w:val="перечисл_основной Знак"/>
    <w:link w:val="a8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0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">
    <w:name w:val="Стиль 2"/>
    <w:basedOn w:val="af0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a">
    <w:name w:val="Текст 3"/>
    <w:basedOn w:val="41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">
    <w:name w:val="Текст 2"/>
    <w:basedOn w:val="30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">
    <w:name w:val="Тема примечания Знак"/>
    <w:link w:val="affe"/>
    <w:uiPriority w:val="99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9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9">
    <w:name w:val="4_Заголовок"/>
    <w:basedOn w:val="af0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0">
    <w:name w:val="_2 жирн"/>
    <w:basedOn w:val="af0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5">
    <w:name w:val="_5 ур"/>
    <w:basedOn w:val="51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0">
    <w:name w:val="ПЕРЕЧИСЛЕНИЕ"/>
    <w:basedOn w:val="a2"/>
    <w:link w:val="affffff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">
    <w:name w:val="ПЕРЕЧИСЛЕНИЕ Знак"/>
    <w:link w:val="a0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6">
    <w:name w:val="Уровень 5"/>
    <w:basedOn w:val="55"/>
    <w:link w:val="57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7">
    <w:name w:val="Уровень 5 Знак"/>
    <w:link w:val="56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0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3"/>
    <w:next w:val="aff3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3"/>
    <w:next w:val="aff3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1">
    <w:name w:val="Нет списка2"/>
    <w:next w:val="af4"/>
    <w:uiPriority w:val="99"/>
    <w:semiHidden/>
    <w:unhideWhenUsed/>
    <w:rsid w:val="00B66AF8"/>
  </w:style>
  <w:style w:type="paragraph" w:customStyle="1" w:styleId="xl65">
    <w:name w:val="xl65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0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0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b">
    <w:name w:val="Нет списка3"/>
    <w:next w:val="af4"/>
    <w:uiPriority w:val="99"/>
    <w:semiHidden/>
    <w:unhideWhenUsed/>
    <w:rsid w:val="0099577E"/>
  </w:style>
  <w:style w:type="paragraph" w:customStyle="1" w:styleId="xl63">
    <w:name w:val="xl63"/>
    <w:basedOn w:val="af0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0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a">
    <w:name w:val="Нет списка4"/>
    <w:next w:val="af4"/>
    <w:uiPriority w:val="99"/>
    <w:semiHidden/>
    <w:unhideWhenUsed/>
    <w:rsid w:val="000B66F1"/>
  </w:style>
  <w:style w:type="paragraph" w:customStyle="1" w:styleId="xl69">
    <w:name w:val="xl69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0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0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0"/>
    <w:next w:val="af0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0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0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">
    <w:name w:val="Нумерация_заголовков"/>
    <w:basedOn w:val="af4"/>
    <w:uiPriority w:val="99"/>
    <w:rsid w:val="00B42668"/>
    <w:pPr>
      <w:numPr>
        <w:numId w:val="27"/>
      </w:numPr>
    </w:pPr>
  </w:style>
  <w:style w:type="paragraph" w:customStyle="1" w:styleId="23">
    <w:name w:val="перечисл_2"/>
    <w:basedOn w:val="af5"/>
    <w:link w:val="2f2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2">
    <w:name w:val="перечисл_2 Знак"/>
    <w:basedOn w:val="af6"/>
    <w:link w:val="23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">
    <w:name w:val="перечисл_мой"/>
    <w:basedOn w:val="af5"/>
    <w:link w:val="affffff1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1">
    <w:name w:val="перечисл_мой Знак"/>
    <w:basedOn w:val="af2"/>
    <w:link w:val="af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2">
    <w:name w:val="основной_мой"/>
    <w:basedOn w:val="af5"/>
    <w:link w:val="affffff3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3">
    <w:name w:val="основной_мой Знак"/>
    <w:basedOn w:val="af2"/>
    <w:link w:val="afffff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0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4">
    <w:name w:val="таблиц_мой"/>
    <w:basedOn w:val="affff5"/>
    <w:link w:val="affffff5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5">
    <w:name w:val="таблиц_мой Знак"/>
    <w:basedOn w:val="af2"/>
    <w:link w:val="affffff4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8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8">
    <w:name w:val="Основной 5 ур"/>
    <w:basedOn w:val="af0"/>
    <w:link w:val="59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9">
    <w:name w:val="Основной 5 ур Знак"/>
    <w:basedOn w:val="af2"/>
    <w:link w:val="58"/>
    <w:rsid w:val="004D47BA"/>
    <w:rPr>
      <w:rFonts w:eastAsiaTheme="minorHAnsi"/>
      <w:sz w:val="22"/>
      <w:lang w:eastAsia="en-US"/>
    </w:rPr>
  </w:style>
  <w:style w:type="paragraph" w:customStyle="1" w:styleId="affffff6">
    <w:name w:val="мой_обычный"/>
    <w:basedOn w:val="afff8"/>
    <w:link w:val="affffff7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7">
    <w:name w:val="мой_обычный Знак"/>
    <w:basedOn w:val="af2"/>
    <w:link w:val="affffff6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8">
    <w:name w:val="рисунки_мой"/>
    <w:basedOn w:val="affff5"/>
    <w:link w:val="affffff9"/>
    <w:qFormat/>
    <w:rsid w:val="00211652"/>
    <w:pPr>
      <w:jc w:val="center"/>
    </w:pPr>
    <w:rPr>
      <w:iCs w:val="0"/>
    </w:rPr>
  </w:style>
  <w:style w:type="character" w:customStyle="1" w:styleId="affffff9">
    <w:name w:val="рисунки_мой Знак"/>
    <w:basedOn w:val="affff6"/>
    <w:link w:val="affffff8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a">
    <w:name w:val="Табл.текст"/>
    <w:basedOn w:val="af0"/>
    <w:link w:val="affffffb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b">
    <w:name w:val="Табл.текст Знак"/>
    <w:basedOn w:val="af2"/>
    <w:link w:val="affffffa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c">
    <w:name w:val="рисунок_мой"/>
    <w:basedOn w:val="affff5"/>
    <w:link w:val="affffffd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d">
    <w:name w:val="рисунок_мой Знак"/>
    <w:basedOn w:val="af2"/>
    <w:link w:val="affffffc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3"/>
    <w:next w:val="aff3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2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2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2"/>
    <w:link w:val="9"/>
    <w:rsid w:val="00233C89"/>
    <w:rPr>
      <w:rFonts w:ascii="Arial" w:hAnsi="Arial" w:cs="Arial"/>
      <w:sz w:val="22"/>
      <w:szCs w:val="22"/>
    </w:rPr>
  </w:style>
  <w:style w:type="character" w:customStyle="1" w:styleId="aff5">
    <w:name w:val="Основной текст с отступом Знак"/>
    <w:basedOn w:val="af2"/>
    <w:link w:val="aff4"/>
    <w:rsid w:val="00233C89"/>
    <w:rPr>
      <w:sz w:val="28"/>
    </w:rPr>
  </w:style>
  <w:style w:type="character" w:customStyle="1" w:styleId="27">
    <w:name w:val="Основной текст с отступом 2 Знак"/>
    <w:basedOn w:val="af2"/>
    <w:link w:val="26"/>
    <w:rsid w:val="00233C89"/>
    <w:rPr>
      <w:rFonts w:ascii="Arial" w:hAnsi="Arial"/>
      <w:sz w:val="24"/>
      <w:szCs w:val="24"/>
    </w:rPr>
  </w:style>
  <w:style w:type="character" w:customStyle="1" w:styleId="afff5">
    <w:name w:val="Текст Знак"/>
    <w:basedOn w:val="af2"/>
    <w:link w:val="afff4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0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1">
    <w:name w:val="Стиль2"/>
    <w:basedOn w:val="141"/>
    <w:link w:val="2f3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3">
    <w:name w:val="Стиль2 Знак"/>
    <w:basedOn w:val="142"/>
    <w:link w:val="21"/>
    <w:rsid w:val="00D82B5F"/>
    <w:rPr>
      <w:b/>
      <w:snapToGrid w:val="0"/>
      <w:spacing w:val="20"/>
      <w:sz w:val="24"/>
      <w:szCs w:val="24"/>
    </w:rPr>
  </w:style>
  <w:style w:type="paragraph" w:customStyle="1" w:styleId="3c">
    <w:name w:val="Стиль3_гор"/>
    <w:basedOn w:val="20"/>
    <w:link w:val="3d"/>
    <w:qFormat/>
    <w:rsid w:val="00F142ED"/>
    <w:pPr>
      <w:ind w:left="1701"/>
    </w:pPr>
  </w:style>
  <w:style w:type="character" w:customStyle="1" w:styleId="3d">
    <w:name w:val="Стиль3_гор Знак"/>
    <w:basedOn w:val="24"/>
    <w:link w:val="3c"/>
    <w:rsid w:val="00F142ED"/>
    <w:rPr>
      <w:b/>
      <w:spacing w:val="2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footer" Target="footer7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footer" Target="footer8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header" Target="header7.xml"/><Relationship Id="rId29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footer" Target="footer9.xml"/><Relationship Id="rId10" Type="http://schemas.openxmlformats.org/officeDocument/2006/relationships/header" Target="header2.xml"/><Relationship Id="rId19" Type="http://schemas.openxmlformats.org/officeDocument/2006/relationships/footer" Target="footer6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eader" Target="header9.xml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1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B46"/>
    <w:rsid w:val="000162D3"/>
    <w:rsid w:val="00024E04"/>
    <w:rsid w:val="0005249E"/>
    <w:rsid w:val="000A140D"/>
    <w:rsid w:val="001871B9"/>
    <w:rsid w:val="00187732"/>
    <w:rsid w:val="001C37C7"/>
    <w:rsid w:val="0030256F"/>
    <w:rsid w:val="003032B6"/>
    <w:rsid w:val="003670C0"/>
    <w:rsid w:val="00371392"/>
    <w:rsid w:val="003C0B46"/>
    <w:rsid w:val="00443F8A"/>
    <w:rsid w:val="005271C8"/>
    <w:rsid w:val="00535D0D"/>
    <w:rsid w:val="00563B36"/>
    <w:rsid w:val="005C2B0E"/>
    <w:rsid w:val="005F68E7"/>
    <w:rsid w:val="0060001F"/>
    <w:rsid w:val="00623D9C"/>
    <w:rsid w:val="006D27DD"/>
    <w:rsid w:val="007665FE"/>
    <w:rsid w:val="007674F8"/>
    <w:rsid w:val="008C00A7"/>
    <w:rsid w:val="008E5348"/>
    <w:rsid w:val="008F44B8"/>
    <w:rsid w:val="00930BE0"/>
    <w:rsid w:val="00970BBD"/>
    <w:rsid w:val="00996FC4"/>
    <w:rsid w:val="009E741F"/>
    <w:rsid w:val="00A80343"/>
    <w:rsid w:val="00AF7B3E"/>
    <w:rsid w:val="00B133D2"/>
    <w:rsid w:val="00B51C84"/>
    <w:rsid w:val="00B92961"/>
    <w:rsid w:val="00C675C5"/>
    <w:rsid w:val="00CE5D2A"/>
    <w:rsid w:val="00DD0661"/>
    <w:rsid w:val="00E56B43"/>
    <w:rsid w:val="00EB6B67"/>
    <w:rsid w:val="00F21E01"/>
    <w:rsid w:val="00F30F32"/>
    <w:rsid w:val="00F53AD9"/>
    <w:rsid w:val="00F60051"/>
    <w:rsid w:val="00F63DF8"/>
    <w:rsid w:val="00F8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1C30929E-0DC2-4239-8BA4-6B44250CD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</Template>
  <TotalTime>1494</TotalTime>
  <Pages>1</Pages>
  <Words>3372</Words>
  <Characters>19226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Manager>Сафин З.И.</Manager>
  <Company/>
  <LinksUpToDate>false</LinksUpToDate>
  <CharactersWithSpaces>22553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dc:creator>Т-Софт</dc:creator>
  <cp:lastModifiedBy>Учетная запись Майкрософт</cp:lastModifiedBy>
  <cp:revision>54</cp:revision>
  <cp:lastPrinted>2022-09-30T06:49:00Z</cp:lastPrinted>
  <dcterms:created xsi:type="dcterms:W3CDTF">2023-06-29T08:49:00Z</dcterms:created>
  <dcterms:modified xsi:type="dcterms:W3CDTF">2023-07-03T14:47:00Z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