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E4818" w14:textId="77777777" w:rsidR="00DB33E6" w:rsidRPr="009A6664" w:rsidRDefault="00DB33E6" w:rsidP="000023CD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040910B" w14:textId="77777777" w:rsidR="00F45E2F" w:rsidRPr="00EF63D9" w:rsidRDefault="00F45E2F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809220B" w14:textId="77777777" w:rsidR="00F45E2F" w:rsidRPr="00EF63D9" w:rsidRDefault="00F45E2F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16BF20A" w14:textId="77777777" w:rsidR="0080334E" w:rsidRPr="00EF63D9" w:rsidRDefault="0080334E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AD72E95" w14:textId="16C9E10B" w:rsidR="001D5D31" w:rsidRPr="00EF63D9" w:rsidRDefault="00925B09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begin"/>
      </w:r>
      <w:r w:rsidRPr="00EF63D9">
        <w:rPr>
          <w:rFonts w:ascii="Times New Roman" w:hAnsi="Times New Roman"/>
          <w:caps/>
          <w:color w:val="000000" w:themeColor="text1"/>
          <w:sz w:val="28"/>
        </w:rPr>
        <w:instrText xml:space="preserve"> DOCPROPERTY  Предприятие  \* MERGEFORMAT </w:instrText>
      </w: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separate"/>
      </w:r>
      <w:r w:rsidR="003F1161">
        <w:rPr>
          <w:rFonts w:ascii="Times New Roman" w:hAnsi="Times New Roman"/>
          <w:caps/>
          <w:color w:val="000000" w:themeColor="text1"/>
          <w:sz w:val="28"/>
        </w:rPr>
        <w:t>ПАО «</w:t>
      </w:r>
      <w:r w:rsidR="000D457F">
        <w:rPr>
          <w:rFonts w:ascii="Times New Roman" w:hAnsi="Times New Roman"/>
          <w:caps/>
          <w:color w:val="000000" w:themeColor="text1"/>
          <w:sz w:val="28"/>
        </w:rPr>
        <w:t>КАЗАНЬОРГСИНТЕЗ</w:t>
      </w:r>
      <w:r w:rsidR="003F1161">
        <w:rPr>
          <w:rFonts w:ascii="Times New Roman" w:hAnsi="Times New Roman"/>
          <w:caps/>
          <w:color w:val="000000" w:themeColor="text1"/>
          <w:sz w:val="28"/>
        </w:rPr>
        <w:t>»</w:t>
      </w: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end"/>
      </w:r>
    </w:p>
    <w:p w14:paraId="1C22DE47" w14:textId="77777777" w:rsidR="009C57F0" w:rsidRPr="00EF63D9" w:rsidRDefault="009C57F0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0B5FC99" w14:textId="55FA001E" w:rsidR="00BC32CF" w:rsidRPr="00EF63D9" w:rsidRDefault="002B3769" w:rsidP="00D10EEB">
      <w:pPr>
        <w:pStyle w:val="44"/>
        <w:tabs>
          <w:tab w:val="left" w:pos="5070"/>
          <w:tab w:val="center" w:pos="5174"/>
        </w:tabs>
        <w:spacing w:before="0" w:line="360" w:lineRule="auto"/>
        <w:ind w:right="-143"/>
        <w:rPr>
          <w:rFonts w:ascii="Times New Roman" w:hAnsi="Times New Roman" w:cs="Times New Roman"/>
          <w:caps/>
          <w:sz w:val="28"/>
          <w:szCs w:val="28"/>
        </w:rPr>
      </w:pP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begin"/>
      </w:r>
      <w:r w:rsidRPr="00EF63D9">
        <w:rPr>
          <w:rFonts w:ascii="Times New Roman" w:hAnsi="Times New Roman" w:cs="Times New Roman"/>
          <w:caps/>
          <w:sz w:val="28"/>
          <w:szCs w:val="28"/>
        </w:rPr>
        <w:instrText xml:space="preserve"> DOCPROPERTY  Title  \* MERGEFORMAT </w:instrText>
      </w: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separate"/>
      </w:r>
      <w:r w:rsidR="003F1161">
        <w:rPr>
          <w:rFonts w:ascii="Times New Roman" w:hAnsi="Times New Roman" w:cs="Times New Roman"/>
          <w:caps/>
          <w:sz w:val="28"/>
          <w:szCs w:val="28"/>
        </w:rPr>
        <w:t xml:space="preserve">СИСТЕМА УСОВЕРШЕНСТВОВАННОГО УПРАВЛЕНИЯ </w:t>
      </w:r>
      <w:r w:rsidR="003F1161" w:rsidRPr="003F1161">
        <w:rPr>
          <w:rFonts w:ascii="Times New Roman" w:hAnsi="Times New Roman" w:cs="Times New Roman"/>
          <w:sz w:val="28"/>
          <w:szCs w:val="28"/>
        </w:rPr>
        <w:t xml:space="preserve">ТЕХНОЛОГИЧЕСКИМ </w:t>
      </w:r>
      <w:r w:rsidR="003F1161">
        <w:rPr>
          <w:rFonts w:ascii="Times New Roman" w:hAnsi="Times New Roman" w:cs="Times New Roman"/>
          <w:caps/>
          <w:sz w:val="28"/>
          <w:szCs w:val="28"/>
        </w:rPr>
        <w:t>ПРОЦЕССОМ</w:t>
      </w: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end"/>
      </w:r>
    </w:p>
    <w:p w14:paraId="60A832E7" w14:textId="77777777" w:rsidR="00F25EAE" w:rsidRPr="00EF63D9" w:rsidRDefault="00F25EAE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FB5A009" w14:textId="77777777" w:rsidR="009C57F0" w:rsidRPr="00EF63D9" w:rsidRDefault="009C57F0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5C94F96" w14:textId="7F853515" w:rsidR="00AA4717" w:rsidRPr="00B827CC" w:rsidRDefault="00E97831" w:rsidP="00871EB2">
      <w:pPr>
        <w:ind w:firstLine="0"/>
        <w:jc w:val="center"/>
        <w:rPr>
          <w:rFonts w:ascii="Times New Roman" w:hAnsi="Times New Roman"/>
          <w:caps/>
          <w:color w:val="000000" w:themeColor="text1"/>
          <w:sz w:val="28"/>
        </w:rPr>
      </w:pPr>
      <w:r>
        <w:rPr>
          <w:rFonts w:ascii="Times New Roman" w:hAnsi="Times New Roman"/>
          <w:caps/>
          <w:color w:val="000000" w:themeColor="text1"/>
          <w:sz w:val="28"/>
        </w:rPr>
        <w:t>Методика расчета экономического эффекта</w:t>
      </w:r>
      <w:r w:rsidR="00B827CC" w:rsidRPr="00B827CC">
        <w:rPr>
          <w:rFonts w:ascii="Times New Roman" w:hAnsi="Times New Roman"/>
          <w:caps/>
          <w:color w:val="000000" w:themeColor="text1"/>
          <w:sz w:val="28"/>
        </w:rPr>
        <w:t xml:space="preserve"> </w:t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fldChar w:fldCharType="begin"/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instrText xml:space="preserve"> COMMENTS  \* Upper \* MERGEFORMAT </w:instrText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fldChar w:fldCharType="end"/>
      </w:r>
    </w:p>
    <w:p w14:paraId="32390900" w14:textId="77777777" w:rsidR="000003DA" w:rsidRPr="00EF63D9" w:rsidRDefault="000003DA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511B01C4" w14:textId="19065CED" w:rsidR="00871EB2" w:rsidRPr="00EF63D9" w:rsidRDefault="00871EB2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2427B077" w14:textId="77777777" w:rsidR="00925B09" w:rsidRPr="00EF63D9" w:rsidRDefault="00925B09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141FA1F5" w14:textId="77777777" w:rsidR="000003DA" w:rsidRPr="00EF63D9" w:rsidRDefault="000003DA" w:rsidP="00871EB2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tbl>
      <w:tblPr>
        <w:tblStyle w:val="aff3"/>
        <w:tblpPr w:leftFromText="180" w:rightFromText="180" w:vertAnchor="text" w:horzAnchor="margin" w:tblpX="534" w:tblpY="169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394"/>
      </w:tblGrid>
      <w:tr w:rsidR="00925B09" w:rsidRPr="00EF63D9" w14:paraId="6ABE68DD" w14:textId="77777777" w:rsidTr="00925B09">
        <w:tc>
          <w:tcPr>
            <w:tcW w:w="5070" w:type="dxa"/>
          </w:tcPr>
          <w:p w14:paraId="4F94D1D5" w14:textId="34526A94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9299927"/>
          </w:p>
        </w:tc>
        <w:tc>
          <w:tcPr>
            <w:tcW w:w="4394" w:type="dxa"/>
          </w:tcPr>
          <w:p w14:paraId="1B42BFA2" w14:textId="77777777" w:rsidR="00925B09" w:rsidRPr="00EF63D9" w:rsidRDefault="00925B09" w:rsidP="00925B09">
            <w:pPr>
              <w:pStyle w:val="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B09" w:rsidRPr="00EF63D9" w14:paraId="7CF2ED77" w14:textId="77777777" w:rsidTr="00925B09">
        <w:tc>
          <w:tcPr>
            <w:tcW w:w="5070" w:type="dxa"/>
          </w:tcPr>
          <w:p w14:paraId="25C9DD46" w14:textId="77777777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63D9">
              <w:rPr>
                <w:rFonts w:ascii="Times New Roman" w:hAnsi="Times New Roman" w:cs="Times New Roman"/>
                <w:sz w:val="24"/>
                <w:szCs w:val="24"/>
              </w:rPr>
              <w:t>ООО «Т-Софт»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Руководитель"/>
            <w:tag w:val=""/>
            <w:id w:val="2040307704"/>
            <w:placeholder>
              <w:docPart w:val="EF573C1617CE4A3EB8E22746121ED040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4394" w:type="dxa"/>
              </w:tcPr>
              <w:p w14:paraId="4C3A8AFD" w14:textId="26FFBF50" w:rsidR="00925B09" w:rsidRPr="00EF63D9" w:rsidRDefault="000D457F" w:rsidP="00925B09">
                <w:pPr>
                  <w:pStyle w:val="38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Сафин З.</w:t>
                </w:r>
                <w:r w:rsidR="007413C2">
                  <w:rPr>
                    <w:rFonts w:ascii="Times New Roman" w:hAnsi="Times New Roman" w:cs="Times New Roman"/>
                    <w:sz w:val="24"/>
                    <w:szCs w:val="24"/>
                  </w:rPr>
                  <w:t>И</w:t>
                </w:r>
                <w:r w:rsidR="00BF0250" w:rsidRPr="00EF63D9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925B09" w:rsidRPr="00EF63D9" w14:paraId="3B60DD1B" w14:textId="77777777" w:rsidTr="00925B09">
        <w:tc>
          <w:tcPr>
            <w:tcW w:w="5070" w:type="dxa"/>
          </w:tcPr>
          <w:p w14:paraId="0E8CDB1B" w14:textId="77777777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hideMark/>
          </w:tcPr>
          <w:p w14:paraId="4CBE4B70" w14:textId="77777777" w:rsidR="00925B09" w:rsidRPr="00EF63D9" w:rsidRDefault="00925B09" w:rsidP="00925B09">
            <w:pPr>
              <w:pStyle w:val="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5E0FF81" w14:textId="77777777" w:rsidR="00C44083" w:rsidRPr="00EF63D9" w:rsidRDefault="00C44083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53B6F837" w14:textId="77777777" w:rsidR="00C44083" w:rsidRPr="00EF63D9" w:rsidRDefault="00C44083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2D5D35AA" w14:textId="77777777" w:rsidR="00E01BAF" w:rsidRPr="00EF63D9" w:rsidRDefault="00E01BAF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0F71B22E" w14:textId="17CD4C14" w:rsidR="00925B09" w:rsidRPr="00EF63D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39EC6C0A" w14:textId="3DF98E21" w:rsidR="00925B09" w:rsidRPr="00EF63D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29CE614E" w14:textId="7C0F8093" w:rsidR="00925B0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79C486A1" w14:textId="77777777" w:rsidR="00F142ED" w:rsidRPr="00EF63D9" w:rsidRDefault="00F142ED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49B1AA98" w14:textId="5F6742B6" w:rsidR="00A232DC" w:rsidRPr="00EF63D9" w:rsidRDefault="002B3769" w:rsidP="00871EB2">
      <w:pPr>
        <w:ind w:firstLine="0"/>
        <w:jc w:val="center"/>
        <w:rPr>
          <w:rFonts w:ascii="Times New Roman" w:hAnsi="Times New Roman"/>
          <w:b/>
        </w:rPr>
      </w:pPr>
      <w:r w:rsidRPr="00EF63D9">
        <w:rPr>
          <w:rFonts w:ascii="Times New Roman" w:hAnsi="Times New Roman"/>
          <w:caps/>
          <w:sz w:val="28"/>
          <w:szCs w:val="28"/>
        </w:rPr>
        <w:t>202</w:t>
      </w:r>
      <w:r w:rsidR="000D457F">
        <w:rPr>
          <w:rFonts w:ascii="Times New Roman" w:hAnsi="Times New Roman"/>
          <w:caps/>
          <w:sz w:val="28"/>
          <w:szCs w:val="28"/>
        </w:rPr>
        <w:t>3</w:t>
      </w:r>
    </w:p>
    <w:p w14:paraId="3FEA55CC" w14:textId="77777777" w:rsidR="00C525A1" w:rsidRPr="00EF63D9" w:rsidRDefault="00C525A1" w:rsidP="007C4610">
      <w:pPr>
        <w:pStyle w:val="SubjectFrom"/>
        <w:spacing w:before="120" w:after="240"/>
        <w:ind w:left="0"/>
        <w:rPr>
          <w:rFonts w:ascii="Times New Roman" w:hAnsi="Times New Roman" w:cs="Times New Roman"/>
          <w:b/>
          <w:sz w:val="28"/>
          <w:szCs w:val="22"/>
        </w:rPr>
        <w:sectPr w:rsidR="00C525A1" w:rsidRPr="00EF63D9" w:rsidSect="00F45E2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84" w:right="425" w:bottom="851" w:left="1134" w:header="1" w:footer="130" w:gutter="0"/>
          <w:pgNumType w:start="1"/>
          <w:cols w:space="720"/>
          <w:docGrid w:linePitch="326"/>
        </w:sectPr>
      </w:pPr>
    </w:p>
    <w:bookmarkStart w:id="1" w:name="_Toc443566204" w:displacedByCustomXml="next"/>
    <w:bookmarkEnd w:id="1" w:displacedByCustomXml="next"/>
    <w:bookmarkStart w:id="2" w:name="_Toc443556108" w:displacedByCustomXml="next"/>
    <w:bookmarkEnd w:id="2" w:displacedByCustomXml="next"/>
    <w:bookmarkStart w:id="3" w:name="_Toc443472700" w:displacedByCustomXml="next"/>
    <w:bookmarkEnd w:id="3" w:displacedByCustomXml="next"/>
    <w:bookmarkStart w:id="4" w:name="_Toc443566199" w:displacedByCustomXml="next"/>
    <w:bookmarkEnd w:id="4" w:displacedByCustomXml="next"/>
    <w:bookmarkStart w:id="5" w:name="_Toc443556103" w:displacedByCustomXml="next"/>
    <w:bookmarkEnd w:id="5" w:displacedByCustomXml="next"/>
    <w:bookmarkStart w:id="6" w:name="_Toc443472695" w:displacedByCustomXml="next"/>
    <w:bookmarkEnd w:id="6" w:displacedByCustomXml="next"/>
    <w:bookmarkStart w:id="7" w:name="_Toc443566194" w:displacedByCustomXml="next"/>
    <w:bookmarkEnd w:id="7" w:displacedByCustomXml="next"/>
    <w:bookmarkStart w:id="8" w:name="_Toc443556098" w:displacedByCustomXml="next"/>
    <w:bookmarkEnd w:id="8" w:displacedByCustomXml="next"/>
    <w:bookmarkStart w:id="9" w:name="_Toc443472690" w:displacedByCustomXml="next"/>
    <w:bookmarkEnd w:id="9" w:displacedByCustomXml="next"/>
    <w:bookmarkStart w:id="10" w:name="_Toc443566189" w:displacedByCustomXml="next"/>
    <w:bookmarkEnd w:id="10" w:displacedByCustomXml="next"/>
    <w:bookmarkStart w:id="11" w:name="_Toc443556093" w:displacedByCustomXml="next"/>
    <w:bookmarkEnd w:id="11" w:displacedByCustomXml="next"/>
    <w:bookmarkStart w:id="12" w:name="_Toc443472685" w:displacedByCustomXml="next"/>
    <w:bookmarkEnd w:id="12" w:displacedByCustomXml="next"/>
    <w:bookmarkStart w:id="13" w:name="_Toc443566184" w:displacedByCustomXml="next"/>
    <w:bookmarkEnd w:id="13" w:displacedByCustomXml="next"/>
    <w:bookmarkStart w:id="14" w:name="_Toc443556088" w:displacedByCustomXml="next"/>
    <w:bookmarkEnd w:id="14" w:displacedByCustomXml="next"/>
    <w:bookmarkStart w:id="15" w:name="_Toc443472680" w:displacedByCustomXml="next"/>
    <w:bookmarkEnd w:id="15" w:displacedByCustomXml="next"/>
    <w:bookmarkStart w:id="16" w:name="_Toc443566179" w:displacedByCustomXml="next"/>
    <w:bookmarkEnd w:id="16" w:displacedByCustomXml="next"/>
    <w:bookmarkStart w:id="17" w:name="_Toc443556083" w:displacedByCustomXml="next"/>
    <w:bookmarkEnd w:id="17" w:displacedByCustomXml="next"/>
    <w:bookmarkStart w:id="18" w:name="_Toc443472675" w:displacedByCustomXml="next"/>
    <w:bookmarkEnd w:id="18" w:displacedByCustomXml="next"/>
    <w:bookmarkStart w:id="19" w:name="_Toc443566174" w:displacedByCustomXml="next"/>
    <w:bookmarkEnd w:id="19" w:displacedByCustomXml="next"/>
    <w:bookmarkStart w:id="20" w:name="_Toc443556078" w:displacedByCustomXml="next"/>
    <w:bookmarkEnd w:id="20" w:displacedByCustomXml="next"/>
    <w:bookmarkStart w:id="21" w:name="_Toc443472670" w:displacedByCustomXml="next"/>
    <w:bookmarkEnd w:id="21" w:displacedByCustomXml="next"/>
    <w:bookmarkStart w:id="22" w:name="_Toc443566169" w:displacedByCustomXml="next"/>
    <w:bookmarkEnd w:id="22" w:displacedByCustomXml="next"/>
    <w:bookmarkStart w:id="23" w:name="_Toc443556073" w:displacedByCustomXml="next"/>
    <w:bookmarkEnd w:id="23" w:displacedByCustomXml="next"/>
    <w:bookmarkStart w:id="24" w:name="_Toc443472665" w:displacedByCustomXml="next"/>
    <w:bookmarkEnd w:id="24" w:displacedByCustomXml="next"/>
    <w:bookmarkStart w:id="25" w:name="_Toc443566164" w:displacedByCustomXml="next"/>
    <w:bookmarkEnd w:id="25" w:displacedByCustomXml="next"/>
    <w:bookmarkStart w:id="26" w:name="_Toc443556068" w:displacedByCustomXml="next"/>
    <w:bookmarkEnd w:id="26" w:displacedByCustomXml="next"/>
    <w:bookmarkStart w:id="27" w:name="_Toc443472660" w:displacedByCustomXml="next"/>
    <w:bookmarkEnd w:id="27" w:displacedByCustomXml="next"/>
    <w:bookmarkStart w:id="28" w:name="_Toc443566159" w:displacedByCustomXml="next"/>
    <w:bookmarkEnd w:id="28" w:displacedByCustomXml="next"/>
    <w:bookmarkStart w:id="29" w:name="_Toc443556063" w:displacedByCustomXml="next"/>
    <w:bookmarkEnd w:id="29" w:displacedByCustomXml="next"/>
    <w:bookmarkStart w:id="30" w:name="_Toc443472655" w:displacedByCustomXml="next"/>
    <w:bookmarkEnd w:id="30" w:displacedByCustomXml="next"/>
    <w:bookmarkStart w:id="31" w:name="_Toc443566154" w:displacedByCustomXml="next"/>
    <w:bookmarkEnd w:id="31" w:displacedByCustomXml="next"/>
    <w:bookmarkStart w:id="32" w:name="_Toc443556058" w:displacedByCustomXml="next"/>
    <w:bookmarkEnd w:id="32" w:displacedByCustomXml="next"/>
    <w:bookmarkStart w:id="33" w:name="_Toc443472650" w:displacedByCustomXml="next"/>
    <w:bookmarkEnd w:id="33" w:displacedByCustomXml="next"/>
    <w:bookmarkStart w:id="34" w:name="_Toc443566149" w:displacedByCustomXml="next"/>
    <w:bookmarkEnd w:id="34" w:displacedByCustomXml="next"/>
    <w:bookmarkStart w:id="35" w:name="_Toc443556053" w:displacedByCustomXml="next"/>
    <w:bookmarkEnd w:id="35" w:displacedByCustomXml="next"/>
    <w:bookmarkStart w:id="36" w:name="_Toc443472645" w:displacedByCustomXml="next"/>
    <w:bookmarkEnd w:id="36" w:displacedByCustomXml="next"/>
    <w:bookmarkStart w:id="37" w:name="_Toc443566144" w:displacedByCustomXml="next"/>
    <w:bookmarkEnd w:id="37" w:displacedByCustomXml="next"/>
    <w:bookmarkStart w:id="38" w:name="_Toc443556048" w:displacedByCustomXml="next"/>
    <w:bookmarkEnd w:id="38" w:displacedByCustomXml="next"/>
    <w:bookmarkStart w:id="39" w:name="_Toc443472640" w:displacedByCustomXml="next"/>
    <w:bookmarkEnd w:id="39" w:displacedByCustomXml="next"/>
    <w:bookmarkStart w:id="40" w:name="_Toc443566139" w:displacedByCustomXml="next"/>
    <w:bookmarkEnd w:id="40" w:displacedByCustomXml="next"/>
    <w:bookmarkStart w:id="41" w:name="_Toc443556043" w:displacedByCustomXml="next"/>
    <w:bookmarkEnd w:id="41" w:displacedByCustomXml="next"/>
    <w:bookmarkStart w:id="42" w:name="_Toc443472635" w:displacedByCustomXml="next"/>
    <w:bookmarkEnd w:id="42" w:displacedByCustomXml="next"/>
    <w:bookmarkStart w:id="43" w:name="_Toc443566134" w:displacedByCustomXml="next"/>
    <w:bookmarkEnd w:id="43" w:displacedByCustomXml="next"/>
    <w:bookmarkStart w:id="44" w:name="_Toc443556038" w:displacedByCustomXml="next"/>
    <w:bookmarkEnd w:id="44" w:displacedByCustomXml="next"/>
    <w:bookmarkStart w:id="45" w:name="_Toc443472630" w:displacedByCustomXml="next"/>
    <w:bookmarkEnd w:id="45" w:displacedByCustomXml="next"/>
    <w:bookmarkStart w:id="46" w:name="_Toc443566129" w:displacedByCustomXml="next"/>
    <w:bookmarkEnd w:id="46" w:displacedByCustomXml="next"/>
    <w:bookmarkStart w:id="47" w:name="_Toc443556033" w:displacedByCustomXml="next"/>
    <w:bookmarkEnd w:id="47" w:displacedByCustomXml="next"/>
    <w:bookmarkStart w:id="48" w:name="_Toc443472625" w:displacedByCustomXml="next"/>
    <w:bookmarkEnd w:id="48" w:displacedByCustomXml="next"/>
    <w:bookmarkStart w:id="49" w:name="_Toc443566124" w:displacedByCustomXml="next"/>
    <w:bookmarkEnd w:id="49" w:displacedByCustomXml="next"/>
    <w:bookmarkStart w:id="50" w:name="_Toc443556028" w:displacedByCustomXml="next"/>
    <w:bookmarkEnd w:id="50" w:displacedByCustomXml="next"/>
    <w:bookmarkStart w:id="51" w:name="_Toc443472620" w:displacedByCustomXml="next"/>
    <w:bookmarkEnd w:id="51" w:displacedByCustomXml="next"/>
    <w:bookmarkStart w:id="52" w:name="_Toc443566119" w:displacedByCustomXml="next"/>
    <w:bookmarkEnd w:id="52" w:displacedByCustomXml="next"/>
    <w:bookmarkStart w:id="53" w:name="_Toc443556023" w:displacedByCustomXml="next"/>
    <w:bookmarkEnd w:id="53" w:displacedByCustomXml="next"/>
    <w:bookmarkStart w:id="54" w:name="_Toc443472615" w:displacedByCustomXml="next"/>
    <w:bookmarkEnd w:id="54" w:displacedByCustomXml="next"/>
    <w:bookmarkStart w:id="55" w:name="_Toc443566114" w:displacedByCustomXml="next"/>
    <w:bookmarkEnd w:id="55" w:displacedByCustomXml="next"/>
    <w:bookmarkStart w:id="56" w:name="_Toc443556018" w:displacedByCustomXml="next"/>
    <w:bookmarkEnd w:id="56" w:displacedByCustomXml="next"/>
    <w:bookmarkStart w:id="57" w:name="_Toc443472610" w:displacedByCustomXml="next"/>
    <w:bookmarkEnd w:id="57" w:displacedByCustomXml="next"/>
    <w:bookmarkStart w:id="58" w:name="_Toc443566103" w:displacedByCustomXml="next"/>
    <w:bookmarkEnd w:id="58" w:displacedByCustomXml="next"/>
    <w:bookmarkStart w:id="59" w:name="_Toc443556007" w:displacedByCustomXml="next"/>
    <w:bookmarkEnd w:id="59" w:displacedByCustomXml="next"/>
    <w:bookmarkStart w:id="60" w:name="_Toc443472599" w:displacedByCustomXml="next"/>
    <w:bookmarkEnd w:id="60" w:displacedByCustomXml="next"/>
    <w:bookmarkStart w:id="61" w:name="_Toc443566092" w:displacedByCustomXml="next"/>
    <w:bookmarkEnd w:id="61" w:displacedByCustomXml="next"/>
    <w:bookmarkStart w:id="62" w:name="_Toc443555996" w:displacedByCustomXml="next"/>
    <w:bookmarkEnd w:id="62" w:displacedByCustomXml="next"/>
    <w:bookmarkStart w:id="63" w:name="_Toc443472588" w:displacedByCustomXml="next"/>
    <w:bookmarkEnd w:id="63" w:displacedByCustomXml="next"/>
    <w:bookmarkStart w:id="64" w:name="_Toc443566081" w:displacedByCustomXml="next"/>
    <w:bookmarkEnd w:id="64" w:displacedByCustomXml="next"/>
    <w:bookmarkStart w:id="65" w:name="_Toc443555985" w:displacedByCustomXml="next"/>
    <w:bookmarkEnd w:id="65" w:displacedByCustomXml="next"/>
    <w:bookmarkStart w:id="66" w:name="_Toc443472577" w:displacedByCustomXml="next"/>
    <w:bookmarkEnd w:id="66" w:displacedByCustomXml="next"/>
    <w:bookmarkStart w:id="67" w:name="_Toc443566070" w:displacedByCustomXml="next"/>
    <w:bookmarkEnd w:id="67" w:displacedByCustomXml="next"/>
    <w:bookmarkStart w:id="68" w:name="_Toc443555974" w:displacedByCustomXml="next"/>
    <w:bookmarkEnd w:id="68" w:displacedByCustomXml="next"/>
    <w:bookmarkStart w:id="69" w:name="_Toc443472566" w:displacedByCustomXml="next"/>
    <w:bookmarkEnd w:id="69" w:displacedByCustomXml="next"/>
    <w:bookmarkStart w:id="70" w:name="_Toc443566059" w:displacedByCustomXml="next"/>
    <w:bookmarkEnd w:id="70" w:displacedByCustomXml="next"/>
    <w:bookmarkStart w:id="71" w:name="_Toc443555963" w:displacedByCustomXml="next"/>
    <w:bookmarkEnd w:id="71" w:displacedByCustomXml="next"/>
    <w:bookmarkStart w:id="72" w:name="_Toc443472555" w:displacedByCustomXml="next"/>
    <w:bookmarkEnd w:id="72" w:displacedByCustomXml="next"/>
    <w:bookmarkStart w:id="73" w:name="_Toc443566048" w:displacedByCustomXml="next"/>
    <w:bookmarkEnd w:id="73" w:displacedByCustomXml="next"/>
    <w:bookmarkStart w:id="74" w:name="_Toc443555952" w:displacedByCustomXml="next"/>
    <w:bookmarkEnd w:id="74" w:displacedByCustomXml="next"/>
    <w:bookmarkStart w:id="75" w:name="_Toc443472544" w:displacedByCustomXml="next"/>
    <w:bookmarkEnd w:id="75" w:displacedByCustomXml="next"/>
    <w:bookmarkStart w:id="76" w:name="_Toc443566037" w:displacedByCustomXml="next"/>
    <w:bookmarkEnd w:id="76" w:displacedByCustomXml="next"/>
    <w:bookmarkStart w:id="77" w:name="_Toc443555941" w:displacedByCustomXml="next"/>
    <w:bookmarkEnd w:id="77" w:displacedByCustomXml="next"/>
    <w:bookmarkStart w:id="78" w:name="_Toc443472533" w:displacedByCustomXml="next"/>
    <w:bookmarkEnd w:id="78" w:displacedByCustomXml="next"/>
    <w:bookmarkStart w:id="79" w:name="_Toc443566026" w:displacedByCustomXml="next"/>
    <w:bookmarkEnd w:id="79" w:displacedByCustomXml="next"/>
    <w:bookmarkStart w:id="80" w:name="_Toc443555930" w:displacedByCustomXml="next"/>
    <w:bookmarkEnd w:id="80" w:displacedByCustomXml="next"/>
    <w:bookmarkStart w:id="81" w:name="_Toc443472522" w:displacedByCustomXml="next"/>
    <w:bookmarkEnd w:id="81" w:displacedByCustomXml="next"/>
    <w:bookmarkStart w:id="82" w:name="_Toc443566015" w:displacedByCustomXml="next"/>
    <w:bookmarkEnd w:id="82" w:displacedByCustomXml="next"/>
    <w:bookmarkStart w:id="83" w:name="_Toc443555919" w:displacedByCustomXml="next"/>
    <w:bookmarkEnd w:id="83" w:displacedByCustomXml="next"/>
    <w:bookmarkStart w:id="84" w:name="_Toc443472511" w:displacedByCustomXml="next"/>
    <w:bookmarkEnd w:id="84" w:displacedByCustomXml="next"/>
    <w:bookmarkStart w:id="85" w:name="_Toc443566004" w:displacedByCustomXml="next"/>
    <w:bookmarkEnd w:id="85" w:displacedByCustomXml="next"/>
    <w:bookmarkStart w:id="86" w:name="_Toc443555908" w:displacedByCustomXml="next"/>
    <w:bookmarkEnd w:id="86" w:displacedByCustomXml="next"/>
    <w:bookmarkStart w:id="87" w:name="_Toc443472500" w:displacedByCustomXml="next"/>
    <w:bookmarkEnd w:id="87" w:displacedByCustomXml="next"/>
    <w:bookmarkStart w:id="88" w:name="_Toc443565993" w:displacedByCustomXml="next"/>
    <w:bookmarkEnd w:id="88" w:displacedByCustomXml="next"/>
    <w:bookmarkStart w:id="89" w:name="_Toc443555897" w:displacedByCustomXml="next"/>
    <w:bookmarkEnd w:id="89" w:displacedByCustomXml="next"/>
    <w:bookmarkStart w:id="90" w:name="_Toc443472489" w:displacedByCustomXml="next"/>
    <w:bookmarkEnd w:id="90" w:displacedByCustomXml="next"/>
    <w:bookmarkStart w:id="91" w:name="_Toc443565982" w:displacedByCustomXml="next"/>
    <w:bookmarkEnd w:id="91" w:displacedByCustomXml="next"/>
    <w:bookmarkStart w:id="92" w:name="_Toc443555886" w:displacedByCustomXml="next"/>
    <w:bookmarkEnd w:id="92" w:displacedByCustomXml="next"/>
    <w:bookmarkStart w:id="93" w:name="_Toc443472478" w:displacedByCustomXml="next"/>
    <w:bookmarkEnd w:id="93" w:displacedByCustomXml="next"/>
    <w:bookmarkStart w:id="94" w:name="_Toc443565971" w:displacedByCustomXml="next"/>
    <w:bookmarkEnd w:id="94" w:displacedByCustomXml="next"/>
    <w:bookmarkStart w:id="95" w:name="_Toc443555875" w:displacedByCustomXml="next"/>
    <w:bookmarkEnd w:id="95" w:displacedByCustomXml="next"/>
    <w:bookmarkStart w:id="96" w:name="_Toc443472467" w:displacedByCustomXml="next"/>
    <w:bookmarkEnd w:id="96" w:displacedByCustomXml="next"/>
    <w:bookmarkStart w:id="97" w:name="_Toc443565960" w:displacedByCustomXml="next"/>
    <w:bookmarkEnd w:id="97" w:displacedByCustomXml="next"/>
    <w:bookmarkStart w:id="98" w:name="_Toc443555864" w:displacedByCustomXml="next"/>
    <w:bookmarkEnd w:id="98" w:displacedByCustomXml="next"/>
    <w:bookmarkStart w:id="99" w:name="_Toc443472456" w:displacedByCustomXml="next"/>
    <w:bookmarkEnd w:id="99" w:displacedByCustomXml="next"/>
    <w:bookmarkStart w:id="100" w:name="_Toc443565949" w:displacedByCustomXml="next"/>
    <w:bookmarkEnd w:id="100" w:displacedByCustomXml="next"/>
    <w:bookmarkStart w:id="101" w:name="_Toc443555853" w:displacedByCustomXml="next"/>
    <w:bookmarkEnd w:id="101" w:displacedByCustomXml="next"/>
    <w:bookmarkStart w:id="102" w:name="_Toc443472445" w:displacedByCustomXml="next"/>
    <w:bookmarkEnd w:id="102" w:displacedByCustomXml="next"/>
    <w:bookmarkStart w:id="103" w:name="_Toc443565938" w:displacedByCustomXml="next"/>
    <w:bookmarkEnd w:id="103" w:displacedByCustomXml="next"/>
    <w:bookmarkStart w:id="104" w:name="_Toc443555842" w:displacedByCustomXml="next"/>
    <w:bookmarkEnd w:id="104" w:displacedByCustomXml="next"/>
    <w:bookmarkStart w:id="105" w:name="_Toc443472434" w:displacedByCustomXml="next"/>
    <w:bookmarkEnd w:id="105" w:displacedByCustomXml="next"/>
    <w:bookmarkStart w:id="106" w:name="_Toc443565927" w:displacedByCustomXml="next"/>
    <w:bookmarkEnd w:id="106" w:displacedByCustomXml="next"/>
    <w:bookmarkStart w:id="107" w:name="_Toc443555831" w:displacedByCustomXml="next"/>
    <w:bookmarkEnd w:id="107" w:displacedByCustomXml="next"/>
    <w:bookmarkStart w:id="108" w:name="_Toc443472423" w:displacedByCustomXml="next"/>
    <w:bookmarkEnd w:id="108" w:displacedByCustomXml="next"/>
    <w:bookmarkStart w:id="109" w:name="_Toc443565916" w:displacedByCustomXml="next"/>
    <w:bookmarkEnd w:id="109" w:displacedByCustomXml="next"/>
    <w:bookmarkStart w:id="110" w:name="_Toc443555820" w:displacedByCustomXml="next"/>
    <w:bookmarkEnd w:id="110" w:displacedByCustomXml="next"/>
    <w:bookmarkStart w:id="111" w:name="_Toc443472412" w:displacedByCustomXml="next"/>
    <w:bookmarkEnd w:id="111" w:displacedByCustomXml="next"/>
    <w:bookmarkStart w:id="112" w:name="_Toc443565905" w:displacedByCustomXml="next"/>
    <w:bookmarkEnd w:id="112" w:displacedByCustomXml="next"/>
    <w:bookmarkStart w:id="113" w:name="_Toc443555809" w:displacedByCustomXml="next"/>
    <w:bookmarkEnd w:id="113" w:displacedByCustomXml="next"/>
    <w:bookmarkStart w:id="114" w:name="_Toc443472401" w:displacedByCustomXml="next"/>
    <w:bookmarkEnd w:id="114" w:displacedByCustomXml="next"/>
    <w:bookmarkStart w:id="115" w:name="_Toc443565894" w:displacedByCustomXml="next"/>
    <w:bookmarkEnd w:id="115" w:displacedByCustomXml="next"/>
    <w:bookmarkStart w:id="116" w:name="_Toc443555798" w:displacedByCustomXml="next"/>
    <w:bookmarkEnd w:id="116" w:displacedByCustomXml="next"/>
    <w:bookmarkStart w:id="117" w:name="_Toc443472390" w:displacedByCustomXml="next"/>
    <w:bookmarkEnd w:id="117" w:displacedByCustomXml="next"/>
    <w:bookmarkStart w:id="118" w:name="_Toc443565883" w:displacedByCustomXml="next"/>
    <w:bookmarkEnd w:id="118" w:displacedByCustomXml="next"/>
    <w:bookmarkStart w:id="119" w:name="_Toc443555787" w:displacedByCustomXml="next"/>
    <w:bookmarkEnd w:id="119" w:displacedByCustomXml="next"/>
    <w:bookmarkStart w:id="120" w:name="_Toc443472379" w:displacedByCustomXml="next"/>
    <w:bookmarkEnd w:id="120" w:displacedByCustomXml="next"/>
    <w:bookmarkStart w:id="121" w:name="_Toc443565871" w:displacedByCustomXml="next"/>
    <w:bookmarkEnd w:id="121" w:displacedByCustomXml="next"/>
    <w:bookmarkStart w:id="122" w:name="_Toc443555775" w:displacedByCustomXml="next"/>
    <w:bookmarkEnd w:id="122" w:displacedByCustomXml="next"/>
    <w:bookmarkStart w:id="123" w:name="_Toc443472367" w:displacedByCustomXml="next"/>
    <w:bookmarkEnd w:id="123" w:displacedByCustomXml="next"/>
    <w:bookmarkStart w:id="124" w:name="_Toc443565870" w:displacedByCustomXml="next"/>
    <w:bookmarkEnd w:id="124" w:displacedByCustomXml="next"/>
    <w:bookmarkStart w:id="125" w:name="_Toc443555774" w:displacedByCustomXml="next"/>
    <w:bookmarkEnd w:id="125" w:displacedByCustomXml="next"/>
    <w:bookmarkStart w:id="126" w:name="_Toc443472366" w:displacedByCustomXml="next"/>
    <w:bookmarkEnd w:id="126" w:displacedByCustomXml="next"/>
    <w:bookmarkStart w:id="127" w:name="_Toc443565868" w:displacedByCustomXml="next"/>
    <w:bookmarkEnd w:id="127" w:displacedByCustomXml="next"/>
    <w:bookmarkStart w:id="128" w:name="_Toc443555772" w:displacedByCustomXml="next"/>
    <w:bookmarkEnd w:id="128" w:displacedByCustomXml="next"/>
    <w:bookmarkStart w:id="129" w:name="_Toc443472364" w:displacedByCustomXml="next"/>
    <w:bookmarkEnd w:id="129" w:displacedByCustomXml="next"/>
    <w:bookmarkStart w:id="130" w:name="_Toc443565867" w:displacedByCustomXml="next"/>
    <w:bookmarkEnd w:id="130" w:displacedByCustomXml="next"/>
    <w:bookmarkStart w:id="131" w:name="_Toc443555771" w:displacedByCustomXml="next"/>
    <w:bookmarkEnd w:id="131" w:displacedByCustomXml="next"/>
    <w:bookmarkStart w:id="132" w:name="_Toc443472363" w:displacedByCustomXml="next"/>
    <w:bookmarkEnd w:id="132" w:displacedByCustomXml="next"/>
    <w:bookmarkStart w:id="133" w:name="_Toc443565866" w:displacedByCustomXml="next"/>
    <w:bookmarkEnd w:id="133" w:displacedByCustomXml="next"/>
    <w:bookmarkStart w:id="134" w:name="_Toc443555770" w:displacedByCustomXml="next"/>
    <w:bookmarkEnd w:id="134" w:displacedByCustomXml="next"/>
    <w:bookmarkStart w:id="135" w:name="_Toc443472362" w:displacedByCustomXml="next"/>
    <w:bookmarkEnd w:id="135" w:displacedByCustomXml="next"/>
    <w:bookmarkStart w:id="136" w:name="_Toc443565865" w:displacedByCustomXml="next"/>
    <w:bookmarkEnd w:id="136" w:displacedByCustomXml="next"/>
    <w:bookmarkStart w:id="137" w:name="_Toc443555769" w:displacedByCustomXml="next"/>
    <w:bookmarkEnd w:id="137" w:displacedByCustomXml="next"/>
    <w:bookmarkStart w:id="138" w:name="_Toc443472361" w:displacedByCustomXml="next"/>
    <w:bookmarkEnd w:id="138" w:displacedByCustomXml="next"/>
    <w:bookmarkStart w:id="139" w:name="_Toc443565864" w:displacedByCustomXml="next"/>
    <w:bookmarkEnd w:id="139" w:displacedByCustomXml="next"/>
    <w:bookmarkStart w:id="140" w:name="_Toc443555768" w:displacedByCustomXml="next"/>
    <w:bookmarkEnd w:id="140" w:displacedByCustomXml="next"/>
    <w:bookmarkStart w:id="141" w:name="_Toc443472360" w:displacedByCustomXml="next"/>
    <w:bookmarkEnd w:id="141" w:displacedByCustomXml="next"/>
    <w:bookmarkStart w:id="142" w:name="_Toc443565849" w:displacedByCustomXml="next"/>
    <w:bookmarkEnd w:id="142" w:displacedByCustomXml="next"/>
    <w:bookmarkStart w:id="143" w:name="_Toc443555753" w:displacedByCustomXml="next"/>
    <w:bookmarkEnd w:id="143" w:displacedByCustomXml="next"/>
    <w:bookmarkStart w:id="144" w:name="_Toc443472345" w:displacedByCustomXml="next"/>
    <w:bookmarkEnd w:id="144" w:displacedByCustomXml="next"/>
    <w:bookmarkStart w:id="145" w:name="_Toc443565847" w:displacedByCustomXml="next"/>
    <w:bookmarkEnd w:id="145" w:displacedByCustomXml="next"/>
    <w:bookmarkStart w:id="146" w:name="_Toc443555751" w:displacedByCustomXml="next"/>
    <w:bookmarkEnd w:id="146" w:displacedByCustomXml="next"/>
    <w:bookmarkStart w:id="147" w:name="_Toc443472343" w:displacedByCustomXml="next"/>
    <w:bookmarkEnd w:id="147" w:displacedByCustomXml="next"/>
    <w:bookmarkStart w:id="148" w:name="_Toc443565846" w:displacedByCustomXml="next"/>
    <w:bookmarkEnd w:id="148" w:displacedByCustomXml="next"/>
    <w:bookmarkStart w:id="149" w:name="_Toc443555750" w:displacedByCustomXml="next"/>
    <w:bookmarkEnd w:id="149" w:displacedByCustomXml="next"/>
    <w:bookmarkStart w:id="150" w:name="_Toc443472342" w:displacedByCustomXml="next"/>
    <w:bookmarkEnd w:id="150" w:displacedByCustomXml="next"/>
    <w:bookmarkStart w:id="151" w:name="_Toc443565837" w:displacedByCustomXml="next"/>
    <w:bookmarkEnd w:id="151" w:displacedByCustomXml="next"/>
    <w:bookmarkStart w:id="152" w:name="_Toc443555741" w:displacedByCustomXml="next"/>
    <w:bookmarkEnd w:id="152" w:displacedByCustomXml="next"/>
    <w:bookmarkStart w:id="153" w:name="_Toc443472333" w:displacedByCustomXml="next"/>
    <w:bookmarkEnd w:id="153" w:displacedByCustomXml="next"/>
    <w:bookmarkStart w:id="154" w:name="_Toc443565828" w:displacedByCustomXml="next"/>
    <w:bookmarkEnd w:id="154" w:displacedByCustomXml="next"/>
    <w:bookmarkStart w:id="155" w:name="_Toc443555732" w:displacedByCustomXml="next"/>
    <w:bookmarkEnd w:id="155" w:displacedByCustomXml="next"/>
    <w:bookmarkStart w:id="156" w:name="_Toc443472324" w:displacedByCustomXml="next"/>
    <w:bookmarkEnd w:id="156" w:displacedByCustomXml="next"/>
    <w:bookmarkStart w:id="157" w:name="_Toc443565819" w:displacedByCustomXml="next"/>
    <w:bookmarkEnd w:id="157" w:displacedByCustomXml="next"/>
    <w:bookmarkStart w:id="158" w:name="_Toc443555723" w:displacedByCustomXml="next"/>
    <w:bookmarkEnd w:id="158" w:displacedByCustomXml="next"/>
    <w:bookmarkStart w:id="159" w:name="_Toc443472315" w:displacedByCustomXml="next"/>
    <w:bookmarkEnd w:id="159" w:displacedByCustomXml="next"/>
    <w:bookmarkStart w:id="160" w:name="_Toc443565810" w:displacedByCustomXml="next"/>
    <w:bookmarkEnd w:id="160" w:displacedByCustomXml="next"/>
    <w:bookmarkStart w:id="161" w:name="_Toc443555714" w:displacedByCustomXml="next"/>
    <w:bookmarkEnd w:id="161" w:displacedByCustomXml="next"/>
    <w:bookmarkStart w:id="162" w:name="_Toc443472306" w:displacedByCustomXml="next"/>
    <w:bookmarkEnd w:id="162" w:displacedByCustomXml="next"/>
    <w:bookmarkStart w:id="163" w:name="_Toc443565801" w:displacedByCustomXml="next"/>
    <w:bookmarkEnd w:id="163" w:displacedByCustomXml="next"/>
    <w:bookmarkStart w:id="164" w:name="_Toc443555705" w:displacedByCustomXml="next"/>
    <w:bookmarkEnd w:id="164" w:displacedByCustomXml="next"/>
    <w:bookmarkStart w:id="165" w:name="_Toc443472297" w:displacedByCustomXml="next"/>
    <w:bookmarkEnd w:id="165" w:displacedByCustomXml="next"/>
    <w:bookmarkStart w:id="166" w:name="_Toc443565792" w:displacedByCustomXml="next"/>
    <w:bookmarkEnd w:id="166" w:displacedByCustomXml="next"/>
    <w:bookmarkStart w:id="167" w:name="_Toc443555696" w:displacedByCustomXml="next"/>
    <w:bookmarkEnd w:id="167" w:displacedByCustomXml="next"/>
    <w:bookmarkStart w:id="168" w:name="_Toc443472288" w:displacedByCustomXml="next"/>
    <w:bookmarkEnd w:id="168" w:displacedByCustomXml="next"/>
    <w:bookmarkStart w:id="169" w:name="_Toc443565783" w:displacedByCustomXml="next"/>
    <w:bookmarkEnd w:id="169" w:displacedByCustomXml="next"/>
    <w:bookmarkStart w:id="170" w:name="_Toc443555687" w:displacedByCustomXml="next"/>
    <w:bookmarkEnd w:id="170" w:displacedByCustomXml="next"/>
    <w:bookmarkStart w:id="171" w:name="_Toc443472279" w:displacedByCustomXml="next"/>
    <w:bookmarkEnd w:id="171" w:displacedByCustomXml="next"/>
    <w:bookmarkStart w:id="172" w:name="_Toc443565774" w:displacedByCustomXml="next"/>
    <w:bookmarkEnd w:id="172" w:displacedByCustomXml="next"/>
    <w:bookmarkStart w:id="173" w:name="_Toc443555678" w:displacedByCustomXml="next"/>
    <w:bookmarkEnd w:id="173" w:displacedByCustomXml="next"/>
    <w:bookmarkStart w:id="174" w:name="_Toc443472270" w:displacedByCustomXml="next"/>
    <w:bookmarkEnd w:id="174" w:displacedByCustomXml="next"/>
    <w:bookmarkStart w:id="175" w:name="_Toc443565765" w:displacedByCustomXml="next"/>
    <w:bookmarkEnd w:id="175" w:displacedByCustomXml="next"/>
    <w:bookmarkStart w:id="176" w:name="_Toc443555669" w:displacedByCustomXml="next"/>
    <w:bookmarkEnd w:id="176" w:displacedByCustomXml="next"/>
    <w:bookmarkStart w:id="177" w:name="_Toc443472261" w:displacedByCustomXml="next"/>
    <w:bookmarkEnd w:id="177" w:displacedByCustomXml="next"/>
    <w:bookmarkStart w:id="178" w:name="_Toc443565756" w:displacedByCustomXml="next"/>
    <w:bookmarkEnd w:id="178" w:displacedByCustomXml="next"/>
    <w:bookmarkStart w:id="179" w:name="_Toc443555660" w:displacedByCustomXml="next"/>
    <w:bookmarkEnd w:id="179" w:displacedByCustomXml="next"/>
    <w:bookmarkStart w:id="180" w:name="_Toc443472252" w:displacedByCustomXml="next"/>
    <w:bookmarkEnd w:id="180" w:displacedByCustomXml="next"/>
    <w:bookmarkStart w:id="181" w:name="_Toc443565747" w:displacedByCustomXml="next"/>
    <w:bookmarkEnd w:id="181" w:displacedByCustomXml="next"/>
    <w:bookmarkStart w:id="182" w:name="_Toc443555651" w:displacedByCustomXml="next"/>
    <w:bookmarkEnd w:id="182" w:displacedByCustomXml="next"/>
    <w:bookmarkStart w:id="183" w:name="_Toc443472243" w:displacedByCustomXml="next"/>
    <w:bookmarkEnd w:id="183" w:displacedByCustomXml="next"/>
    <w:bookmarkStart w:id="184" w:name="_Toc443565738" w:displacedByCustomXml="next"/>
    <w:bookmarkEnd w:id="184" w:displacedByCustomXml="next"/>
    <w:bookmarkStart w:id="185" w:name="_Toc443555642" w:displacedByCustomXml="next"/>
    <w:bookmarkEnd w:id="185" w:displacedByCustomXml="next"/>
    <w:bookmarkStart w:id="186" w:name="_Toc443472234" w:displacedByCustomXml="next"/>
    <w:bookmarkEnd w:id="186" w:displacedByCustomXml="next"/>
    <w:bookmarkStart w:id="187" w:name="_Toc443565729" w:displacedByCustomXml="next"/>
    <w:bookmarkEnd w:id="187" w:displacedByCustomXml="next"/>
    <w:bookmarkStart w:id="188" w:name="_Toc443555633" w:displacedByCustomXml="next"/>
    <w:bookmarkEnd w:id="188" w:displacedByCustomXml="next"/>
    <w:bookmarkStart w:id="189" w:name="_Toc443472225" w:displacedByCustomXml="next"/>
    <w:bookmarkEnd w:id="189" w:displacedByCustomXml="next"/>
    <w:bookmarkStart w:id="190" w:name="_Toc443565720" w:displacedByCustomXml="next"/>
    <w:bookmarkEnd w:id="190" w:displacedByCustomXml="next"/>
    <w:bookmarkStart w:id="191" w:name="_Toc443555624" w:displacedByCustomXml="next"/>
    <w:bookmarkEnd w:id="191" w:displacedByCustomXml="next"/>
    <w:bookmarkStart w:id="192" w:name="_Toc443472216" w:displacedByCustomXml="next"/>
    <w:bookmarkEnd w:id="192" w:displacedByCustomXml="next"/>
    <w:bookmarkStart w:id="193" w:name="_Toc443565711" w:displacedByCustomXml="next"/>
    <w:bookmarkEnd w:id="193" w:displacedByCustomXml="next"/>
    <w:bookmarkStart w:id="194" w:name="_Toc443555615" w:displacedByCustomXml="next"/>
    <w:bookmarkEnd w:id="194" w:displacedByCustomXml="next"/>
    <w:bookmarkStart w:id="195" w:name="_Toc443472207" w:displacedByCustomXml="next"/>
    <w:bookmarkEnd w:id="195" w:displacedByCustomXml="next"/>
    <w:bookmarkStart w:id="196" w:name="_Toc443565702" w:displacedByCustomXml="next"/>
    <w:bookmarkEnd w:id="196" w:displacedByCustomXml="next"/>
    <w:bookmarkStart w:id="197" w:name="_Toc443555606" w:displacedByCustomXml="next"/>
    <w:bookmarkEnd w:id="197" w:displacedByCustomXml="next"/>
    <w:bookmarkStart w:id="198" w:name="_Toc443472198" w:displacedByCustomXml="next"/>
    <w:bookmarkEnd w:id="198" w:displacedByCustomXml="next"/>
    <w:bookmarkStart w:id="199" w:name="_Toc443565693" w:displacedByCustomXml="next"/>
    <w:bookmarkEnd w:id="199" w:displacedByCustomXml="next"/>
    <w:bookmarkStart w:id="200" w:name="_Toc443555597" w:displacedByCustomXml="next"/>
    <w:bookmarkEnd w:id="200" w:displacedByCustomXml="next"/>
    <w:bookmarkStart w:id="201" w:name="_Toc443472189" w:displacedByCustomXml="next"/>
    <w:bookmarkEnd w:id="201" w:displacedByCustomXml="next"/>
    <w:bookmarkStart w:id="202" w:name="_Toc443565684" w:displacedByCustomXml="next"/>
    <w:bookmarkEnd w:id="202" w:displacedByCustomXml="next"/>
    <w:bookmarkStart w:id="203" w:name="_Toc443555588" w:displacedByCustomXml="next"/>
    <w:bookmarkEnd w:id="203" w:displacedByCustomXml="next"/>
    <w:bookmarkStart w:id="204" w:name="_Toc443472180" w:displacedByCustomXml="next"/>
    <w:bookmarkEnd w:id="204" w:displacedByCustomXml="next"/>
    <w:bookmarkStart w:id="205" w:name="_Toc443565675" w:displacedByCustomXml="next"/>
    <w:bookmarkEnd w:id="205" w:displacedByCustomXml="next"/>
    <w:bookmarkStart w:id="206" w:name="_Toc443555579" w:displacedByCustomXml="next"/>
    <w:bookmarkEnd w:id="206" w:displacedByCustomXml="next"/>
    <w:bookmarkStart w:id="207" w:name="_Toc443472171" w:displacedByCustomXml="next"/>
    <w:bookmarkEnd w:id="207" w:displacedByCustomXml="next"/>
    <w:bookmarkStart w:id="208" w:name="_Toc443565666" w:displacedByCustomXml="next"/>
    <w:bookmarkEnd w:id="208" w:displacedByCustomXml="next"/>
    <w:bookmarkStart w:id="209" w:name="_Toc443555570" w:displacedByCustomXml="next"/>
    <w:bookmarkEnd w:id="209" w:displacedByCustomXml="next"/>
    <w:bookmarkStart w:id="210" w:name="_Toc443472162" w:displacedByCustomXml="next"/>
    <w:bookmarkEnd w:id="210" w:displacedByCustomXml="next"/>
    <w:bookmarkStart w:id="211" w:name="_Toc443565657" w:displacedByCustomXml="next"/>
    <w:bookmarkEnd w:id="211" w:displacedByCustomXml="next"/>
    <w:bookmarkStart w:id="212" w:name="_Toc443555561" w:displacedByCustomXml="next"/>
    <w:bookmarkEnd w:id="212" w:displacedByCustomXml="next"/>
    <w:bookmarkStart w:id="213" w:name="_Toc443472153" w:displacedByCustomXml="next"/>
    <w:bookmarkEnd w:id="213" w:displacedByCustomXml="next"/>
    <w:bookmarkStart w:id="214" w:name="_Toc443565648" w:displacedByCustomXml="next"/>
    <w:bookmarkEnd w:id="214" w:displacedByCustomXml="next"/>
    <w:bookmarkStart w:id="215" w:name="_Toc443555552" w:displacedByCustomXml="next"/>
    <w:bookmarkEnd w:id="215" w:displacedByCustomXml="next"/>
    <w:bookmarkStart w:id="216" w:name="_Toc443472144" w:displacedByCustomXml="next"/>
    <w:bookmarkEnd w:id="216" w:displacedByCustomXml="next"/>
    <w:bookmarkStart w:id="217" w:name="_Toc443565639" w:displacedByCustomXml="next"/>
    <w:bookmarkEnd w:id="217" w:displacedByCustomXml="next"/>
    <w:bookmarkStart w:id="218" w:name="_Toc443555543" w:displacedByCustomXml="next"/>
    <w:bookmarkEnd w:id="218" w:displacedByCustomXml="next"/>
    <w:bookmarkStart w:id="219" w:name="_Toc443472135" w:displacedByCustomXml="next"/>
    <w:bookmarkEnd w:id="219" w:displacedByCustomXml="next"/>
    <w:bookmarkStart w:id="220" w:name="_Toc443565630" w:displacedByCustomXml="next"/>
    <w:bookmarkEnd w:id="220" w:displacedByCustomXml="next"/>
    <w:bookmarkStart w:id="221" w:name="_Toc443555534" w:displacedByCustomXml="next"/>
    <w:bookmarkEnd w:id="221" w:displacedByCustomXml="next"/>
    <w:bookmarkStart w:id="222" w:name="_Toc443472126" w:displacedByCustomXml="next"/>
    <w:bookmarkEnd w:id="222" w:displacedByCustomXml="next"/>
    <w:bookmarkStart w:id="223" w:name="_Toc443565621" w:displacedByCustomXml="next"/>
    <w:bookmarkEnd w:id="223" w:displacedByCustomXml="next"/>
    <w:bookmarkStart w:id="224" w:name="_Toc443555525" w:displacedByCustomXml="next"/>
    <w:bookmarkEnd w:id="224" w:displacedByCustomXml="next"/>
    <w:bookmarkStart w:id="225" w:name="_Toc443472117" w:displacedByCustomXml="next"/>
    <w:bookmarkEnd w:id="225" w:displacedByCustomXml="next"/>
    <w:bookmarkStart w:id="226" w:name="_Toc443565612" w:displacedByCustomXml="next"/>
    <w:bookmarkEnd w:id="226" w:displacedByCustomXml="next"/>
    <w:bookmarkStart w:id="227" w:name="_Toc443555516" w:displacedByCustomXml="next"/>
    <w:bookmarkEnd w:id="227" w:displacedByCustomXml="next"/>
    <w:bookmarkStart w:id="228" w:name="_Toc443472108" w:displacedByCustomXml="next"/>
    <w:bookmarkEnd w:id="228" w:displacedByCustomXml="next"/>
    <w:bookmarkStart w:id="229" w:name="_Toc443565603" w:displacedByCustomXml="next"/>
    <w:bookmarkEnd w:id="229" w:displacedByCustomXml="next"/>
    <w:bookmarkStart w:id="230" w:name="_Toc443555507" w:displacedByCustomXml="next"/>
    <w:bookmarkEnd w:id="230" w:displacedByCustomXml="next"/>
    <w:bookmarkStart w:id="231" w:name="_Toc443472099" w:displacedByCustomXml="next"/>
    <w:bookmarkEnd w:id="231" w:displacedByCustomXml="next"/>
    <w:bookmarkStart w:id="232" w:name="_Toc443565594" w:displacedByCustomXml="next"/>
    <w:bookmarkEnd w:id="232" w:displacedByCustomXml="next"/>
    <w:bookmarkStart w:id="233" w:name="_Toc443555498" w:displacedByCustomXml="next"/>
    <w:bookmarkEnd w:id="233" w:displacedByCustomXml="next"/>
    <w:bookmarkStart w:id="234" w:name="_Toc443472090" w:displacedByCustomXml="next"/>
    <w:bookmarkEnd w:id="234" w:displacedByCustomXml="next"/>
    <w:bookmarkStart w:id="235" w:name="_Toc443565585" w:displacedByCustomXml="next"/>
    <w:bookmarkEnd w:id="235" w:displacedByCustomXml="next"/>
    <w:bookmarkStart w:id="236" w:name="_Toc443555489" w:displacedByCustomXml="next"/>
    <w:bookmarkEnd w:id="236" w:displacedByCustomXml="next"/>
    <w:bookmarkStart w:id="237" w:name="_Toc443472081" w:displacedByCustomXml="next"/>
    <w:bookmarkEnd w:id="237" w:displacedByCustomXml="next"/>
    <w:bookmarkStart w:id="238" w:name="_Toc443565576" w:displacedByCustomXml="next"/>
    <w:bookmarkEnd w:id="238" w:displacedByCustomXml="next"/>
    <w:bookmarkStart w:id="239" w:name="_Toc443555480" w:displacedByCustomXml="next"/>
    <w:bookmarkEnd w:id="239" w:displacedByCustomXml="next"/>
    <w:bookmarkStart w:id="240" w:name="_Toc443472072" w:displacedByCustomXml="next"/>
    <w:bookmarkEnd w:id="240" w:displacedByCustomXml="next"/>
    <w:bookmarkStart w:id="241" w:name="_Toc443565567" w:displacedByCustomXml="next"/>
    <w:bookmarkEnd w:id="241" w:displacedByCustomXml="next"/>
    <w:bookmarkStart w:id="242" w:name="_Toc443555471" w:displacedByCustomXml="next"/>
    <w:bookmarkEnd w:id="242" w:displacedByCustomXml="next"/>
    <w:bookmarkStart w:id="243" w:name="_Toc443472063" w:displacedByCustomXml="next"/>
    <w:bookmarkEnd w:id="243" w:displacedByCustomXml="next"/>
    <w:bookmarkStart w:id="244" w:name="_Toc443565558" w:displacedByCustomXml="next"/>
    <w:bookmarkEnd w:id="244" w:displacedByCustomXml="next"/>
    <w:bookmarkStart w:id="245" w:name="_Toc443555462" w:displacedByCustomXml="next"/>
    <w:bookmarkEnd w:id="245" w:displacedByCustomXml="next"/>
    <w:bookmarkStart w:id="246" w:name="_Toc443472054" w:displacedByCustomXml="next"/>
    <w:bookmarkEnd w:id="246" w:displacedByCustomXml="next"/>
    <w:bookmarkStart w:id="247" w:name="_Toc443565549" w:displacedByCustomXml="next"/>
    <w:bookmarkEnd w:id="247" w:displacedByCustomXml="next"/>
    <w:bookmarkStart w:id="248" w:name="_Toc443555453" w:displacedByCustomXml="next"/>
    <w:bookmarkEnd w:id="248" w:displacedByCustomXml="next"/>
    <w:bookmarkStart w:id="249" w:name="_Toc443472045" w:displacedByCustomXml="next"/>
    <w:bookmarkEnd w:id="249" w:displacedByCustomXml="next"/>
    <w:bookmarkStart w:id="250" w:name="_Toc443565540" w:displacedByCustomXml="next"/>
    <w:bookmarkEnd w:id="250" w:displacedByCustomXml="next"/>
    <w:bookmarkStart w:id="251" w:name="_Toc443555444" w:displacedByCustomXml="next"/>
    <w:bookmarkEnd w:id="251" w:displacedByCustomXml="next"/>
    <w:bookmarkStart w:id="252" w:name="_Toc443472036" w:displacedByCustomXml="next"/>
    <w:bookmarkEnd w:id="252" w:displacedByCustomXml="next"/>
    <w:bookmarkStart w:id="253" w:name="_Toc443565531" w:displacedByCustomXml="next"/>
    <w:bookmarkEnd w:id="253" w:displacedByCustomXml="next"/>
    <w:bookmarkStart w:id="254" w:name="_Toc443555435" w:displacedByCustomXml="next"/>
    <w:bookmarkEnd w:id="254" w:displacedByCustomXml="next"/>
    <w:bookmarkStart w:id="255" w:name="_Toc443472027" w:displacedByCustomXml="next"/>
    <w:bookmarkEnd w:id="255" w:displacedByCustomXml="next"/>
    <w:bookmarkStart w:id="256" w:name="_Toc443565522" w:displacedByCustomXml="next"/>
    <w:bookmarkEnd w:id="256" w:displacedByCustomXml="next"/>
    <w:bookmarkStart w:id="257" w:name="_Toc443555426" w:displacedByCustomXml="next"/>
    <w:bookmarkEnd w:id="257" w:displacedByCustomXml="next"/>
    <w:bookmarkStart w:id="258" w:name="_Toc443472018" w:displacedByCustomXml="next"/>
    <w:bookmarkEnd w:id="258" w:displacedByCustomXml="next"/>
    <w:bookmarkStart w:id="259" w:name="_Toc443565513" w:displacedByCustomXml="next"/>
    <w:bookmarkEnd w:id="259" w:displacedByCustomXml="next"/>
    <w:bookmarkStart w:id="260" w:name="_Toc443555417" w:displacedByCustomXml="next"/>
    <w:bookmarkEnd w:id="260" w:displacedByCustomXml="next"/>
    <w:bookmarkStart w:id="261" w:name="_Toc443472009" w:displacedByCustomXml="next"/>
    <w:bookmarkEnd w:id="261" w:displacedByCustomXml="next"/>
    <w:bookmarkStart w:id="262" w:name="_Toc443565504" w:displacedByCustomXml="next"/>
    <w:bookmarkEnd w:id="262" w:displacedByCustomXml="next"/>
    <w:bookmarkStart w:id="263" w:name="_Toc443555408" w:displacedByCustomXml="next"/>
    <w:bookmarkEnd w:id="263" w:displacedByCustomXml="next"/>
    <w:bookmarkStart w:id="264" w:name="_Toc443472000" w:displacedByCustomXml="next"/>
    <w:bookmarkEnd w:id="264" w:displacedByCustomXml="next"/>
    <w:bookmarkStart w:id="265" w:name="_Toc443565495" w:displacedByCustomXml="next"/>
    <w:bookmarkEnd w:id="265" w:displacedByCustomXml="next"/>
    <w:bookmarkStart w:id="266" w:name="_Toc443555399" w:displacedByCustomXml="next"/>
    <w:bookmarkEnd w:id="266" w:displacedByCustomXml="next"/>
    <w:bookmarkStart w:id="267" w:name="_Toc443471991" w:displacedByCustomXml="next"/>
    <w:bookmarkEnd w:id="267" w:displacedByCustomXml="next"/>
    <w:bookmarkStart w:id="268" w:name="_Toc443565486" w:displacedByCustomXml="next"/>
    <w:bookmarkEnd w:id="268" w:displacedByCustomXml="next"/>
    <w:bookmarkStart w:id="269" w:name="_Toc443555390" w:displacedByCustomXml="next"/>
    <w:bookmarkEnd w:id="269" w:displacedByCustomXml="next"/>
    <w:bookmarkStart w:id="270" w:name="_Toc443471982" w:displacedByCustomXml="next"/>
    <w:bookmarkEnd w:id="270" w:displacedByCustomXml="next"/>
    <w:bookmarkStart w:id="271" w:name="_Toc443565477" w:displacedByCustomXml="next"/>
    <w:bookmarkEnd w:id="271" w:displacedByCustomXml="next"/>
    <w:bookmarkStart w:id="272" w:name="_Toc443555381" w:displacedByCustomXml="next"/>
    <w:bookmarkEnd w:id="272" w:displacedByCustomXml="next"/>
    <w:bookmarkStart w:id="273" w:name="_Toc443471973" w:displacedByCustomXml="next"/>
    <w:bookmarkEnd w:id="273" w:displacedByCustomXml="next"/>
    <w:bookmarkStart w:id="274" w:name="_Toc443565468" w:displacedByCustomXml="next"/>
    <w:bookmarkEnd w:id="274" w:displacedByCustomXml="next"/>
    <w:bookmarkStart w:id="275" w:name="_Toc443555372" w:displacedByCustomXml="next"/>
    <w:bookmarkEnd w:id="275" w:displacedByCustomXml="next"/>
    <w:bookmarkStart w:id="276" w:name="_Toc443471964" w:displacedByCustomXml="next"/>
    <w:bookmarkEnd w:id="276" w:displacedByCustomXml="next"/>
    <w:bookmarkStart w:id="277" w:name="_Toc443565459" w:displacedByCustomXml="next"/>
    <w:bookmarkEnd w:id="277" w:displacedByCustomXml="next"/>
    <w:bookmarkStart w:id="278" w:name="_Toc443555363" w:displacedByCustomXml="next"/>
    <w:bookmarkEnd w:id="278" w:displacedByCustomXml="next"/>
    <w:bookmarkStart w:id="279" w:name="_Toc443471955" w:displacedByCustomXml="next"/>
    <w:bookmarkEnd w:id="279" w:displacedByCustomXml="next"/>
    <w:bookmarkStart w:id="280" w:name="_Toc443565450" w:displacedByCustomXml="next"/>
    <w:bookmarkEnd w:id="280" w:displacedByCustomXml="next"/>
    <w:bookmarkStart w:id="281" w:name="_Toc443555354" w:displacedByCustomXml="next"/>
    <w:bookmarkEnd w:id="281" w:displacedByCustomXml="next"/>
    <w:bookmarkStart w:id="282" w:name="_Toc443471946" w:displacedByCustomXml="next"/>
    <w:bookmarkEnd w:id="282" w:displacedByCustomXml="next"/>
    <w:bookmarkStart w:id="283" w:name="_Toc443565441" w:displacedByCustomXml="next"/>
    <w:bookmarkEnd w:id="283" w:displacedByCustomXml="next"/>
    <w:bookmarkStart w:id="284" w:name="_Toc443555345" w:displacedByCustomXml="next"/>
    <w:bookmarkEnd w:id="284" w:displacedByCustomXml="next"/>
    <w:bookmarkStart w:id="285" w:name="_Toc443471937" w:displacedByCustomXml="next"/>
    <w:bookmarkEnd w:id="285" w:displacedByCustomXml="next"/>
    <w:bookmarkStart w:id="286" w:name="_Toc443565432" w:displacedByCustomXml="next"/>
    <w:bookmarkEnd w:id="286" w:displacedByCustomXml="next"/>
    <w:bookmarkStart w:id="287" w:name="_Toc443555336" w:displacedByCustomXml="next"/>
    <w:bookmarkEnd w:id="287" w:displacedByCustomXml="next"/>
    <w:bookmarkStart w:id="288" w:name="_Toc443471928" w:displacedByCustomXml="next"/>
    <w:bookmarkEnd w:id="288" w:displacedByCustomXml="next"/>
    <w:bookmarkStart w:id="289" w:name="_Toc443565423" w:displacedByCustomXml="next"/>
    <w:bookmarkEnd w:id="289" w:displacedByCustomXml="next"/>
    <w:bookmarkStart w:id="290" w:name="_Toc443555327" w:displacedByCustomXml="next"/>
    <w:bookmarkEnd w:id="290" w:displacedByCustomXml="next"/>
    <w:bookmarkStart w:id="291" w:name="_Toc443471919" w:displacedByCustomXml="next"/>
    <w:bookmarkEnd w:id="291" w:displacedByCustomXml="next"/>
    <w:bookmarkStart w:id="292" w:name="_Toc443565414" w:displacedByCustomXml="next"/>
    <w:bookmarkEnd w:id="292" w:displacedByCustomXml="next"/>
    <w:bookmarkStart w:id="293" w:name="_Toc443555318" w:displacedByCustomXml="next"/>
    <w:bookmarkEnd w:id="293" w:displacedByCustomXml="next"/>
    <w:bookmarkStart w:id="294" w:name="_Toc443471910" w:displacedByCustomXml="next"/>
    <w:bookmarkEnd w:id="294" w:displacedByCustomXml="next"/>
    <w:bookmarkStart w:id="295" w:name="_Toc443565405" w:displacedByCustomXml="next"/>
    <w:bookmarkEnd w:id="295" w:displacedByCustomXml="next"/>
    <w:bookmarkStart w:id="296" w:name="_Toc443555309" w:displacedByCustomXml="next"/>
    <w:bookmarkEnd w:id="296" w:displacedByCustomXml="next"/>
    <w:bookmarkStart w:id="297" w:name="_Toc443471901" w:displacedByCustomXml="next"/>
    <w:bookmarkEnd w:id="297" w:displacedByCustomXml="next"/>
    <w:bookmarkStart w:id="298" w:name="_Toc443565396" w:displacedByCustomXml="next"/>
    <w:bookmarkEnd w:id="298" w:displacedByCustomXml="next"/>
    <w:bookmarkStart w:id="299" w:name="_Toc443555300" w:displacedByCustomXml="next"/>
    <w:bookmarkEnd w:id="299" w:displacedByCustomXml="next"/>
    <w:bookmarkStart w:id="300" w:name="_Toc443471892" w:displacedByCustomXml="next"/>
    <w:bookmarkEnd w:id="300" w:displacedByCustomXml="next"/>
    <w:bookmarkStart w:id="301" w:name="_Toc443565387" w:displacedByCustomXml="next"/>
    <w:bookmarkEnd w:id="301" w:displacedByCustomXml="next"/>
    <w:bookmarkStart w:id="302" w:name="_Toc443555291" w:displacedByCustomXml="next"/>
    <w:bookmarkEnd w:id="302" w:displacedByCustomXml="next"/>
    <w:bookmarkStart w:id="303" w:name="_Toc443471883" w:displacedByCustomXml="next"/>
    <w:bookmarkEnd w:id="303" w:displacedByCustomXml="next"/>
    <w:bookmarkStart w:id="304" w:name="_Toc443565378" w:displacedByCustomXml="next"/>
    <w:bookmarkEnd w:id="304" w:displacedByCustomXml="next"/>
    <w:bookmarkStart w:id="305" w:name="_Toc443555282" w:displacedByCustomXml="next"/>
    <w:bookmarkEnd w:id="305" w:displacedByCustomXml="next"/>
    <w:bookmarkStart w:id="306" w:name="_Toc443471874" w:displacedByCustomXml="next"/>
    <w:bookmarkEnd w:id="306" w:displacedByCustomXml="next"/>
    <w:bookmarkStart w:id="307" w:name="_Toc443565369" w:displacedByCustomXml="next"/>
    <w:bookmarkEnd w:id="307" w:displacedByCustomXml="next"/>
    <w:bookmarkStart w:id="308" w:name="_Toc443555273" w:displacedByCustomXml="next"/>
    <w:bookmarkEnd w:id="308" w:displacedByCustomXml="next"/>
    <w:bookmarkStart w:id="309" w:name="_Toc443471865" w:displacedByCustomXml="next"/>
    <w:bookmarkEnd w:id="309" w:displacedByCustomXml="next"/>
    <w:bookmarkStart w:id="310" w:name="_Toc443565360" w:displacedByCustomXml="next"/>
    <w:bookmarkEnd w:id="310" w:displacedByCustomXml="next"/>
    <w:bookmarkStart w:id="311" w:name="_Toc443555264" w:displacedByCustomXml="next"/>
    <w:bookmarkEnd w:id="311" w:displacedByCustomXml="next"/>
    <w:bookmarkStart w:id="312" w:name="_Toc443471856" w:displacedByCustomXml="next"/>
    <w:bookmarkEnd w:id="312" w:displacedByCustomXml="next"/>
    <w:bookmarkStart w:id="313" w:name="_Toc443565351" w:displacedByCustomXml="next"/>
    <w:bookmarkEnd w:id="313" w:displacedByCustomXml="next"/>
    <w:bookmarkStart w:id="314" w:name="_Toc443555255" w:displacedByCustomXml="next"/>
    <w:bookmarkEnd w:id="314" w:displacedByCustomXml="next"/>
    <w:bookmarkStart w:id="315" w:name="_Toc443471847" w:displacedByCustomXml="next"/>
    <w:bookmarkEnd w:id="315" w:displacedByCustomXml="next"/>
    <w:bookmarkStart w:id="316" w:name="_Toc443565342" w:displacedByCustomXml="next"/>
    <w:bookmarkEnd w:id="316" w:displacedByCustomXml="next"/>
    <w:bookmarkStart w:id="317" w:name="_Toc443555246" w:displacedByCustomXml="next"/>
    <w:bookmarkEnd w:id="317" w:displacedByCustomXml="next"/>
    <w:bookmarkStart w:id="318" w:name="_Toc443471838" w:displacedByCustomXml="next"/>
    <w:bookmarkEnd w:id="318" w:displacedByCustomXml="next"/>
    <w:bookmarkStart w:id="319" w:name="_Toc443565333" w:displacedByCustomXml="next"/>
    <w:bookmarkEnd w:id="319" w:displacedByCustomXml="next"/>
    <w:bookmarkStart w:id="320" w:name="_Toc443555237" w:displacedByCustomXml="next"/>
    <w:bookmarkEnd w:id="320" w:displacedByCustomXml="next"/>
    <w:bookmarkStart w:id="321" w:name="_Toc443471829" w:displacedByCustomXml="next"/>
    <w:bookmarkEnd w:id="321" w:displacedByCustomXml="next"/>
    <w:bookmarkStart w:id="322" w:name="_Toc443565324" w:displacedByCustomXml="next"/>
    <w:bookmarkEnd w:id="322" w:displacedByCustomXml="next"/>
    <w:bookmarkStart w:id="323" w:name="_Toc443555228" w:displacedByCustomXml="next"/>
    <w:bookmarkEnd w:id="323" w:displacedByCustomXml="next"/>
    <w:bookmarkStart w:id="324" w:name="_Toc443471820" w:displacedByCustomXml="next"/>
    <w:bookmarkEnd w:id="324" w:displacedByCustomXml="next"/>
    <w:bookmarkStart w:id="325" w:name="_Toc443565315" w:displacedByCustomXml="next"/>
    <w:bookmarkEnd w:id="325" w:displacedByCustomXml="next"/>
    <w:bookmarkStart w:id="326" w:name="_Toc443555219" w:displacedByCustomXml="next"/>
    <w:bookmarkEnd w:id="326" w:displacedByCustomXml="next"/>
    <w:bookmarkStart w:id="327" w:name="_Toc443471811" w:displacedByCustomXml="next"/>
    <w:bookmarkEnd w:id="327" w:displacedByCustomXml="next"/>
    <w:bookmarkStart w:id="328" w:name="_Toc443565306" w:displacedByCustomXml="next"/>
    <w:bookmarkEnd w:id="328" w:displacedByCustomXml="next"/>
    <w:bookmarkStart w:id="329" w:name="_Toc443555210" w:displacedByCustomXml="next"/>
    <w:bookmarkEnd w:id="329" w:displacedByCustomXml="next"/>
    <w:bookmarkStart w:id="330" w:name="_Toc443471802" w:displacedByCustomXml="next"/>
    <w:bookmarkEnd w:id="330" w:displacedByCustomXml="next"/>
    <w:bookmarkStart w:id="331" w:name="_Toc443565297" w:displacedByCustomXml="next"/>
    <w:bookmarkEnd w:id="331" w:displacedByCustomXml="next"/>
    <w:bookmarkStart w:id="332" w:name="_Toc443555201" w:displacedByCustomXml="next"/>
    <w:bookmarkEnd w:id="332" w:displacedByCustomXml="next"/>
    <w:bookmarkStart w:id="333" w:name="_Toc443471793" w:displacedByCustomXml="next"/>
    <w:bookmarkEnd w:id="333" w:displacedByCustomXml="next"/>
    <w:bookmarkStart w:id="334" w:name="_Toc443565288" w:displacedByCustomXml="next"/>
    <w:bookmarkEnd w:id="334" w:displacedByCustomXml="next"/>
    <w:bookmarkStart w:id="335" w:name="_Toc443555192" w:displacedByCustomXml="next"/>
    <w:bookmarkEnd w:id="335" w:displacedByCustomXml="next"/>
    <w:bookmarkStart w:id="336" w:name="_Toc443471784" w:displacedByCustomXml="next"/>
    <w:bookmarkEnd w:id="336" w:displacedByCustomXml="next"/>
    <w:bookmarkStart w:id="337" w:name="_Toc443565279" w:displacedByCustomXml="next"/>
    <w:bookmarkEnd w:id="337" w:displacedByCustomXml="next"/>
    <w:bookmarkStart w:id="338" w:name="_Toc443555183" w:displacedByCustomXml="next"/>
    <w:bookmarkEnd w:id="338" w:displacedByCustomXml="next"/>
    <w:bookmarkStart w:id="339" w:name="_Toc443471775" w:displacedByCustomXml="next"/>
    <w:bookmarkEnd w:id="339" w:displacedByCustomXml="next"/>
    <w:bookmarkStart w:id="340" w:name="_Toc443565270" w:displacedByCustomXml="next"/>
    <w:bookmarkEnd w:id="340" w:displacedByCustomXml="next"/>
    <w:bookmarkStart w:id="341" w:name="_Toc443555174" w:displacedByCustomXml="next"/>
    <w:bookmarkEnd w:id="341" w:displacedByCustomXml="next"/>
    <w:bookmarkStart w:id="342" w:name="_Toc443471766" w:displacedByCustomXml="next"/>
    <w:bookmarkEnd w:id="342" w:displacedByCustomXml="next"/>
    <w:bookmarkStart w:id="343" w:name="_Toc443565261" w:displacedByCustomXml="next"/>
    <w:bookmarkEnd w:id="343" w:displacedByCustomXml="next"/>
    <w:bookmarkStart w:id="344" w:name="_Toc443555165" w:displacedByCustomXml="next"/>
    <w:bookmarkEnd w:id="344" w:displacedByCustomXml="next"/>
    <w:bookmarkStart w:id="345" w:name="_Toc443471757" w:displacedByCustomXml="next"/>
    <w:bookmarkEnd w:id="345" w:displacedByCustomXml="next"/>
    <w:bookmarkStart w:id="346" w:name="_Toc443565252" w:displacedByCustomXml="next"/>
    <w:bookmarkEnd w:id="346" w:displacedByCustomXml="next"/>
    <w:bookmarkStart w:id="347" w:name="_Toc443555156" w:displacedByCustomXml="next"/>
    <w:bookmarkEnd w:id="347" w:displacedByCustomXml="next"/>
    <w:bookmarkStart w:id="348" w:name="_Toc443471748" w:displacedByCustomXml="next"/>
    <w:bookmarkEnd w:id="348" w:displacedByCustomXml="next"/>
    <w:bookmarkStart w:id="349" w:name="_Toc443565233" w:displacedByCustomXml="next"/>
    <w:bookmarkEnd w:id="349" w:displacedByCustomXml="next"/>
    <w:bookmarkStart w:id="350" w:name="_Toc443555137" w:displacedByCustomXml="next"/>
    <w:bookmarkEnd w:id="350" w:displacedByCustomXml="next"/>
    <w:bookmarkStart w:id="351" w:name="_Toc443471729" w:displacedByCustomXml="next"/>
    <w:bookmarkEnd w:id="351" w:displacedByCustomXml="next"/>
    <w:bookmarkStart w:id="352" w:name="_Toc443565223" w:displacedByCustomXml="next"/>
    <w:bookmarkEnd w:id="352" w:displacedByCustomXml="next"/>
    <w:bookmarkStart w:id="353" w:name="_Toc443555127" w:displacedByCustomXml="next"/>
    <w:bookmarkEnd w:id="353" w:displacedByCustomXml="next"/>
    <w:bookmarkStart w:id="354" w:name="_Toc443471719" w:displacedByCustomXml="next"/>
    <w:bookmarkEnd w:id="354" w:displacedByCustomXml="next"/>
    <w:bookmarkStart w:id="355" w:name="_Toc443565213" w:displacedByCustomXml="next"/>
    <w:bookmarkEnd w:id="355" w:displacedByCustomXml="next"/>
    <w:bookmarkStart w:id="356" w:name="_Toc443555117" w:displacedByCustomXml="next"/>
    <w:bookmarkEnd w:id="356" w:displacedByCustomXml="next"/>
    <w:bookmarkStart w:id="357" w:name="_Toc443471709" w:displacedByCustomXml="next"/>
    <w:bookmarkEnd w:id="357" w:displacedByCustomXml="next"/>
    <w:bookmarkStart w:id="358" w:name="_Toc443565203" w:displacedByCustomXml="next"/>
    <w:bookmarkEnd w:id="358" w:displacedByCustomXml="next"/>
    <w:bookmarkStart w:id="359" w:name="_Toc443555107" w:displacedByCustomXml="next"/>
    <w:bookmarkEnd w:id="359" w:displacedByCustomXml="next"/>
    <w:bookmarkStart w:id="360" w:name="_Toc443471699" w:displacedByCustomXml="next"/>
    <w:bookmarkEnd w:id="360" w:displacedByCustomXml="next"/>
    <w:bookmarkStart w:id="361" w:name="_Toc443565193" w:displacedByCustomXml="next"/>
    <w:bookmarkEnd w:id="361" w:displacedByCustomXml="next"/>
    <w:bookmarkStart w:id="362" w:name="_Toc443555097" w:displacedByCustomXml="next"/>
    <w:bookmarkEnd w:id="362" w:displacedByCustomXml="next"/>
    <w:bookmarkStart w:id="363" w:name="_Toc443471689" w:displacedByCustomXml="next"/>
    <w:bookmarkEnd w:id="363" w:displacedByCustomXml="next"/>
    <w:bookmarkStart w:id="364" w:name="_Toc443565183" w:displacedByCustomXml="next"/>
    <w:bookmarkEnd w:id="364" w:displacedByCustomXml="next"/>
    <w:bookmarkStart w:id="365" w:name="_Toc443555087" w:displacedByCustomXml="next"/>
    <w:bookmarkEnd w:id="365" w:displacedByCustomXml="next"/>
    <w:bookmarkStart w:id="366" w:name="_Toc443471679" w:displacedByCustomXml="next"/>
    <w:bookmarkEnd w:id="366" w:displacedByCustomXml="next"/>
    <w:bookmarkStart w:id="367" w:name="_Toc443565173" w:displacedByCustomXml="next"/>
    <w:bookmarkEnd w:id="367" w:displacedByCustomXml="next"/>
    <w:bookmarkStart w:id="368" w:name="_Toc443555077" w:displacedByCustomXml="next"/>
    <w:bookmarkEnd w:id="368" w:displacedByCustomXml="next"/>
    <w:bookmarkStart w:id="369" w:name="_Toc443471669" w:displacedByCustomXml="next"/>
    <w:bookmarkEnd w:id="369" w:displacedByCustomXml="next"/>
    <w:bookmarkStart w:id="370" w:name="_Toc443565163" w:displacedByCustomXml="next"/>
    <w:bookmarkEnd w:id="370" w:displacedByCustomXml="next"/>
    <w:bookmarkStart w:id="371" w:name="_Toc443555067" w:displacedByCustomXml="next"/>
    <w:bookmarkEnd w:id="371" w:displacedByCustomXml="next"/>
    <w:bookmarkStart w:id="372" w:name="_Toc443471659" w:displacedByCustomXml="next"/>
    <w:bookmarkEnd w:id="372" w:displacedByCustomXml="next"/>
    <w:bookmarkStart w:id="373" w:name="_Toc443565143" w:displacedByCustomXml="next"/>
    <w:bookmarkEnd w:id="373" w:displacedByCustomXml="next"/>
    <w:bookmarkStart w:id="374" w:name="_Toc443555047" w:displacedByCustomXml="next"/>
    <w:bookmarkEnd w:id="374" w:displacedByCustomXml="next"/>
    <w:bookmarkStart w:id="375" w:name="_Toc443471639" w:displacedByCustomXml="next"/>
    <w:bookmarkEnd w:id="375" w:displacedByCustomXml="next"/>
    <w:bookmarkStart w:id="376" w:name="_Toc443565133" w:displacedByCustomXml="next"/>
    <w:bookmarkEnd w:id="376" w:displacedByCustomXml="next"/>
    <w:bookmarkStart w:id="377" w:name="_Toc443555037" w:displacedByCustomXml="next"/>
    <w:bookmarkEnd w:id="377" w:displacedByCustomXml="next"/>
    <w:bookmarkStart w:id="378" w:name="_Toc443471629" w:displacedByCustomXml="next"/>
    <w:bookmarkEnd w:id="378" w:displacedByCustomXml="next"/>
    <w:bookmarkStart w:id="379" w:name="_Toc443565123" w:displacedByCustomXml="next"/>
    <w:bookmarkEnd w:id="379" w:displacedByCustomXml="next"/>
    <w:bookmarkStart w:id="380" w:name="_Toc443555027" w:displacedByCustomXml="next"/>
    <w:bookmarkEnd w:id="380" w:displacedByCustomXml="next"/>
    <w:bookmarkStart w:id="381" w:name="_Toc443471619" w:displacedByCustomXml="next"/>
    <w:bookmarkEnd w:id="381" w:displacedByCustomXml="next"/>
    <w:bookmarkStart w:id="382" w:name="_Toc443565113" w:displacedByCustomXml="next"/>
    <w:bookmarkEnd w:id="382" w:displacedByCustomXml="next"/>
    <w:bookmarkStart w:id="383" w:name="_Toc443555017" w:displacedByCustomXml="next"/>
    <w:bookmarkEnd w:id="383" w:displacedByCustomXml="next"/>
    <w:bookmarkStart w:id="384" w:name="_Toc443471609" w:displacedByCustomXml="next"/>
    <w:bookmarkEnd w:id="384" w:displacedByCustomXml="next"/>
    <w:bookmarkStart w:id="385" w:name="_Toc443565104" w:displacedByCustomXml="next"/>
    <w:bookmarkEnd w:id="385" w:displacedByCustomXml="next"/>
    <w:bookmarkStart w:id="386" w:name="_Toc443555008" w:displacedByCustomXml="next"/>
    <w:bookmarkEnd w:id="386" w:displacedByCustomXml="next"/>
    <w:bookmarkStart w:id="387" w:name="_Toc443471600" w:displacedByCustomXml="next"/>
    <w:bookmarkEnd w:id="387" w:displacedByCustomXml="next"/>
    <w:bookmarkStart w:id="388" w:name="_Toc443565095" w:displacedByCustomXml="next"/>
    <w:bookmarkEnd w:id="388" w:displacedByCustomXml="next"/>
    <w:bookmarkStart w:id="389" w:name="_Toc443554999" w:displacedByCustomXml="next"/>
    <w:bookmarkEnd w:id="389" w:displacedByCustomXml="next"/>
    <w:bookmarkStart w:id="390" w:name="_Toc443471591" w:displacedByCustomXml="next"/>
    <w:bookmarkEnd w:id="390" w:displacedByCustomXml="next"/>
    <w:bookmarkStart w:id="391" w:name="_Toc443565086" w:displacedByCustomXml="next"/>
    <w:bookmarkEnd w:id="391" w:displacedByCustomXml="next"/>
    <w:bookmarkStart w:id="392" w:name="_Toc443554990" w:displacedByCustomXml="next"/>
    <w:bookmarkEnd w:id="392" w:displacedByCustomXml="next"/>
    <w:bookmarkStart w:id="393" w:name="_Toc443471582" w:displacedByCustomXml="next"/>
    <w:bookmarkEnd w:id="393" w:displacedByCustomXml="next"/>
    <w:bookmarkStart w:id="394" w:name="_Toc443565077" w:displacedByCustomXml="next"/>
    <w:bookmarkEnd w:id="394" w:displacedByCustomXml="next"/>
    <w:bookmarkStart w:id="395" w:name="_Toc443554981" w:displacedByCustomXml="next"/>
    <w:bookmarkEnd w:id="395" w:displacedByCustomXml="next"/>
    <w:bookmarkStart w:id="396" w:name="_Toc443471573" w:displacedByCustomXml="next"/>
    <w:bookmarkEnd w:id="396" w:displacedByCustomXml="next"/>
    <w:bookmarkStart w:id="397" w:name="_Toc443565068" w:displacedByCustomXml="next"/>
    <w:bookmarkEnd w:id="397" w:displacedByCustomXml="next"/>
    <w:bookmarkStart w:id="398" w:name="_Toc443554972" w:displacedByCustomXml="next"/>
    <w:bookmarkEnd w:id="398" w:displacedByCustomXml="next"/>
    <w:bookmarkStart w:id="399" w:name="_Toc443471564" w:displacedByCustomXml="next"/>
    <w:bookmarkEnd w:id="399" w:displacedByCustomXml="next"/>
    <w:bookmarkStart w:id="400" w:name="_Toc443565059" w:displacedByCustomXml="next"/>
    <w:bookmarkEnd w:id="400" w:displacedByCustomXml="next"/>
    <w:bookmarkStart w:id="401" w:name="_Toc443554963" w:displacedByCustomXml="next"/>
    <w:bookmarkEnd w:id="401" w:displacedByCustomXml="next"/>
    <w:bookmarkStart w:id="402" w:name="_Toc443471555" w:displacedByCustomXml="next"/>
    <w:bookmarkEnd w:id="402" w:displacedByCustomXml="next"/>
    <w:bookmarkStart w:id="403" w:name="_Toc443565050" w:displacedByCustomXml="next"/>
    <w:bookmarkEnd w:id="403" w:displacedByCustomXml="next"/>
    <w:bookmarkStart w:id="404" w:name="_Toc443554954" w:displacedByCustomXml="next"/>
    <w:bookmarkEnd w:id="404" w:displacedByCustomXml="next"/>
    <w:bookmarkStart w:id="405" w:name="_Toc443471546" w:displacedByCustomXml="next"/>
    <w:bookmarkEnd w:id="405" w:displacedByCustomXml="next"/>
    <w:bookmarkStart w:id="406" w:name="_Toc443565041" w:displacedByCustomXml="next"/>
    <w:bookmarkEnd w:id="406" w:displacedByCustomXml="next"/>
    <w:bookmarkStart w:id="407" w:name="_Toc443554945" w:displacedByCustomXml="next"/>
    <w:bookmarkEnd w:id="407" w:displacedByCustomXml="next"/>
    <w:bookmarkStart w:id="408" w:name="_Toc443471537" w:displacedByCustomXml="next"/>
    <w:bookmarkEnd w:id="408" w:displacedByCustomXml="next"/>
    <w:bookmarkStart w:id="409" w:name="_Toc443565032" w:displacedByCustomXml="next"/>
    <w:bookmarkEnd w:id="409" w:displacedByCustomXml="next"/>
    <w:bookmarkStart w:id="410" w:name="_Toc443554936" w:displacedByCustomXml="next"/>
    <w:bookmarkEnd w:id="410" w:displacedByCustomXml="next"/>
    <w:bookmarkStart w:id="411" w:name="_Toc443471528" w:displacedByCustomXml="next"/>
    <w:bookmarkEnd w:id="411" w:displacedByCustomXml="next"/>
    <w:bookmarkStart w:id="412" w:name="_Toc443565023" w:displacedByCustomXml="next"/>
    <w:bookmarkEnd w:id="412" w:displacedByCustomXml="next"/>
    <w:bookmarkStart w:id="413" w:name="_Toc443554927" w:displacedByCustomXml="next"/>
    <w:bookmarkEnd w:id="413" w:displacedByCustomXml="next"/>
    <w:bookmarkStart w:id="414" w:name="_Toc443471519" w:displacedByCustomXml="next"/>
    <w:bookmarkEnd w:id="414" w:displacedByCustomXml="next"/>
    <w:bookmarkStart w:id="415" w:name="_Toc443565014" w:displacedByCustomXml="next"/>
    <w:bookmarkEnd w:id="415" w:displacedByCustomXml="next"/>
    <w:bookmarkStart w:id="416" w:name="_Toc443554918" w:displacedByCustomXml="next"/>
    <w:bookmarkEnd w:id="416" w:displacedByCustomXml="next"/>
    <w:bookmarkStart w:id="417" w:name="_Toc443471510" w:displacedByCustomXml="next"/>
    <w:bookmarkEnd w:id="417" w:displacedByCustomXml="next"/>
    <w:bookmarkStart w:id="418" w:name="_Toc443565005" w:displacedByCustomXml="next"/>
    <w:bookmarkEnd w:id="418" w:displacedByCustomXml="next"/>
    <w:bookmarkStart w:id="419" w:name="_Toc443554909" w:displacedByCustomXml="next"/>
    <w:bookmarkEnd w:id="419" w:displacedByCustomXml="next"/>
    <w:bookmarkStart w:id="420" w:name="_Toc443471501" w:displacedByCustomXml="next"/>
    <w:bookmarkEnd w:id="420" w:displacedByCustomXml="next"/>
    <w:bookmarkStart w:id="421" w:name="_Toc443564996" w:displacedByCustomXml="next"/>
    <w:bookmarkEnd w:id="421" w:displacedByCustomXml="next"/>
    <w:bookmarkStart w:id="422" w:name="_Toc443554900" w:displacedByCustomXml="next"/>
    <w:bookmarkEnd w:id="422" w:displacedByCustomXml="next"/>
    <w:bookmarkStart w:id="423" w:name="_Toc443471492" w:displacedByCustomXml="next"/>
    <w:bookmarkEnd w:id="423" w:displacedByCustomXml="next"/>
    <w:bookmarkStart w:id="424" w:name="_Toc443564987" w:displacedByCustomXml="next"/>
    <w:bookmarkEnd w:id="424" w:displacedByCustomXml="next"/>
    <w:bookmarkStart w:id="425" w:name="_Toc443554891" w:displacedByCustomXml="next"/>
    <w:bookmarkEnd w:id="425" w:displacedByCustomXml="next"/>
    <w:bookmarkStart w:id="426" w:name="_Toc443471483" w:displacedByCustomXml="next"/>
    <w:bookmarkEnd w:id="426" w:displacedByCustomXml="next"/>
    <w:bookmarkStart w:id="427" w:name="_Toc443564978" w:displacedByCustomXml="next"/>
    <w:bookmarkEnd w:id="427" w:displacedByCustomXml="next"/>
    <w:bookmarkStart w:id="428" w:name="_Toc443554882" w:displacedByCustomXml="next"/>
    <w:bookmarkEnd w:id="428" w:displacedByCustomXml="next"/>
    <w:bookmarkStart w:id="429" w:name="_Toc443471474" w:displacedByCustomXml="next"/>
    <w:bookmarkEnd w:id="429" w:displacedByCustomXml="next"/>
    <w:bookmarkStart w:id="430" w:name="_Toc443564969" w:displacedByCustomXml="next"/>
    <w:bookmarkEnd w:id="430" w:displacedByCustomXml="next"/>
    <w:bookmarkStart w:id="431" w:name="_Toc443554873" w:displacedByCustomXml="next"/>
    <w:bookmarkEnd w:id="431" w:displacedByCustomXml="next"/>
    <w:bookmarkStart w:id="432" w:name="_Toc443471465" w:displacedByCustomXml="next"/>
    <w:bookmarkEnd w:id="432" w:displacedByCustomXml="next"/>
    <w:bookmarkStart w:id="433" w:name="_Toc443564960" w:displacedByCustomXml="next"/>
    <w:bookmarkEnd w:id="433" w:displacedByCustomXml="next"/>
    <w:bookmarkStart w:id="434" w:name="_Toc443554864" w:displacedByCustomXml="next"/>
    <w:bookmarkEnd w:id="434" w:displacedByCustomXml="next"/>
    <w:bookmarkStart w:id="435" w:name="_Toc443471456" w:displacedByCustomXml="next"/>
    <w:bookmarkEnd w:id="435" w:displacedByCustomXml="next"/>
    <w:bookmarkStart w:id="436" w:name="_Toc443564951" w:displacedByCustomXml="next"/>
    <w:bookmarkEnd w:id="436" w:displacedByCustomXml="next"/>
    <w:bookmarkStart w:id="437" w:name="_Toc443554855" w:displacedByCustomXml="next"/>
    <w:bookmarkEnd w:id="437" w:displacedByCustomXml="next"/>
    <w:bookmarkStart w:id="438" w:name="_Toc443471447" w:displacedByCustomXml="next"/>
    <w:bookmarkEnd w:id="438" w:displacedByCustomXml="next"/>
    <w:bookmarkStart w:id="439" w:name="_Toc443564933" w:displacedByCustomXml="next"/>
    <w:bookmarkEnd w:id="439" w:displacedByCustomXml="next"/>
    <w:bookmarkStart w:id="440" w:name="_Toc443554837" w:displacedByCustomXml="next"/>
    <w:bookmarkEnd w:id="440" w:displacedByCustomXml="next"/>
    <w:bookmarkStart w:id="441" w:name="_Toc443471429" w:displacedByCustomXml="next"/>
    <w:bookmarkEnd w:id="441" w:displacedByCustomXml="next"/>
    <w:bookmarkStart w:id="442" w:name="_Toc443564924" w:displacedByCustomXml="next"/>
    <w:bookmarkEnd w:id="442" w:displacedByCustomXml="next"/>
    <w:bookmarkStart w:id="443" w:name="_Toc443554828" w:displacedByCustomXml="next"/>
    <w:bookmarkEnd w:id="443" w:displacedByCustomXml="next"/>
    <w:bookmarkStart w:id="444" w:name="_Toc443471420" w:displacedByCustomXml="next"/>
    <w:bookmarkEnd w:id="444" w:displacedByCustomXml="next"/>
    <w:bookmarkStart w:id="445" w:name="_Toc443564915" w:displacedByCustomXml="next"/>
    <w:bookmarkEnd w:id="445" w:displacedByCustomXml="next"/>
    <w:bookmarkStart w:id="446" w:name="_Toc443554819" w:displacedByCustomXml="next"/>
    <w:bookmarkEnd w:id="446" w:displacedByCustomXml="next"/>
    <w:bookmarkStart w:id="447" w:name="_Toc443471411" w:displacedByCustomXml="next"/>
    <w:bookmarkEnd w:id="447" w:displacedByCustomXml="next"/>
    <w:bookmarkStart w:id="448" w:name="_Toc443564906" w:displacedByCustomXml="next"/>
    <w:bookmarkEnd w:id="448" w:displacedByCustomXml="next"/>
    <w:bookmarkStart w:id="449" w:name="_Toc443554810" w:displacedByCustomXml="next"/>
    <w:bookmarkEnd w:id="449" w:displacedByCustomXml="next"/>
    <w:bookmarkStart w:id="450" w:name="_Toc443471402" w:displacedByCustomXml="next"/>
    <w:bookmarkEnd w:id="450" w:displacedByCustomXml="next"/>
    <w:bookmarkStart w:id="451" w:name="_Toc443564897" w:displacedByCustomXml="next"/>
    <w:bookmarkEnd w:id="451" w:displacedByCustomXml="next"/>
    <w:bookmarkStart w:id="452" w:name="_Toc443554801" w:displacedByCustomXml="next"/>
    <w:bookmarkEnd w:id="452" w:displacedByCustomXml="next"/>
    <w:bookmarkStart w:id="453" w:name="_Toc443471393" w:displacedByCustomXml="next"/>
    <w:bookmarkEnd w:id="453" w:displacedByCustomXml="next"/>
    <w:bookmarkStart w:id="454" w:name="_Toc443564888" w:displacedByCustomXml="next"/>
    <w:bookmarkEnd w:id="454" w:displacedByCustomXml="next"/>
    <w:bookmarkStart w:id="455" w:name="_Toc443554792" w:displacedByCustomXml="next"/>
    <w:bookmarkEnd w:id="455" w:displacedByCustomXml="next"/>
    <w:bookmarkStart w:id="456" w:name="_Toc443471384" w:displacedByCustomXml="next"/>
    <w:bookmarkEnd w:id="456" w:displacedByCustomXml="next"/>
    <w:bookmarkStart w:id="457" w:name="_Toc443564879" w:displacedByCustomXml="next"/>
    <w:bookmarkEnd w:id="457" w:displacedByCustomXml="next"/>
    <w:bookmarkStart w:id="458" w:name="_Toc443554783" w:displacedByCustomXml="next"/>
    <w:bookmarkEnd w:id="458" w:displacedByCustomXml="next"/>
    <w:bookmarkStart w:id="459" w:name="_Toc443471375" w:displacedByCustomXml="next"/>
    <w:bookmarkEnd w:id="459" w:displacedByCustomXml="next"/>
    <w:bookmarkStart w:id="460" w:name="_Toc443564870" w:displacedByCustomXml="next"/>
    <w:bookmarkEnd w:id="460" w:displacedByCustomXml="next"/>
    <w:bookmarkStart w:id="461" w:name="_Toc443554774" w:displacedByCustomXml="next"/>
    <w:bookmarkEnd w:id="461" w:displacedByCustomXml="next"/>
    <w:bookmarkStart w:id="462" w:name="_Toc443471366" w:displacedByCustomXml="next"/>
    <w:bookmarkEnd w:id="462" w:displacedByCustomXml="next"/>
    <w:bookmarkStart w:id="463" w:name="_Toc443564861" w:displacedByCustomXml="next"/>
    <w:bookmarkEnd w:id="463" w:displacedByCustomXml="next"/>
    <w:bookmarkStart w:id="464" w:name="_Toc443554765" w:displacedByCustomXml="next"/>
    <w:bookmarkEnd w:id="464" w:displacedByCustomXml="next"/>
    <w:bookmarkStart w:id="465" w:name="_Toc443471357" w:displacedByCustomXml="next"/>
    <w:bookmarkEnd w:id="465" w:displacedByCustomXml="next"/>
    <w:bookmarkStart w:id="466" w:name="_Toc443564843" w:displacedByCustomXml="next"/>
    <w:bookmarkEnd w:id="466" w:displacedByCustomXml="next"/>
    <w:bookmarkStart w:id="467" w:name="_Toc443554747" w:displacedByCustomXml="next"/>
    <w:bookmarkEnd w:id="467" w:displacedByCustomXml="next"/>
    <w:bookmarkStart w:id="468" w:name="_Toc443471339" w:displacedByCustomXml="next"/>
    <w:bookmarkEnd w:id="468" w:displacedByCustomXml="next"/>
    <w:bookmarkStart w:id="469" w:name="_Toc443564834" w:displacedByCustomXml="next"/>
    <w:bookmarkEnd w:id="469" w:displacedByCustomXml="next"/>
    <w:bookmarkStart w:id="470" w:name="_Toc443554738" w:displacedByCustomXml="next"/>
    <w:bookmarkEnd w:id="470" w:displacedByCustomXml="next"/>
    <w:bookmarkStart w:id="471" w:name="_Toc443471330" w:displacedByCustomXml="next"/>
    <w:bookmarkEnd w:id="471" w:displacedByCustomXml="next"/>
    <w:bookmarkStart w:id="472" w:name="_Toc443564825" w:displacedByCustomXml="next"/>
    <w:bookmarkEnd w:id="472" w:displacedByCustomXml="next"/>
    <w:bookmarkStart w:id="473" w:name="_Toc443554729" w:displacedByCustomXml="next"/>
    <w:bookmarkEnd w:id="473" w:displacedByCustomXml="next"/>
    <w:bookmarkStart w:id="474" w:name="_Toc443471321" w:displacedByCustomXml="next"/>
    <w:bookmarkEnd w:id="474" w:displacedByCustomXml="next"/>
    <w:bookmarkStart w:id="475" w:name="_Toc443564816" w:displacedByCustomXml="next"/>
    <w:bookmarkEnd w:id="475" w:displacedByCustomXml="next"/>
    <w:bookmarkStart w:id="476" w:name="_Toc443554720" w:displacedByCustomXml="next"/>
    <w:bookmarkEnd w:id="476" w:displacedByCustomXml="next"/>
    <w:bookmarkStart w:id="477" w:name="_Toc443471312" w:displacedByCustomXml="next"/>
    <w:bookmarkEnd w:id="477" w:displacedByCustomXml="next"/>
    <w:bookmarkStart w:id="478" w:name="_Toc443564807" w:displacedByCustomXml="next"/>
    <w:bookmarkEnd w:id="478" w:displacedByCustomXml="next"/>
    <w:bookmarkStart w:id="479" w:name="_Toc443554711" w:displacedByCustomXml="next"/>
    <w:bookmarkEnd w:id="479" w:displacedByCustomXml="next"/>
    <w:bookmarkStart w:id="480" w:name="_Toc443471303" w:displacedByCustomXml="next"/>
    <w:bookmarkEnd w:id="480" w:displacedByCustomXml="next"/>
    <w:bookmarkStart w:id="481" w:name="_Toc443564798" w:displacedByCustomXml="next"/>
    <w:bookmarkEnd w:id="481" w:displacedByCustomXml="next"/>
    <w:bookmarkStart w:id="482" w:name="_Toc443554702" w:displacedByCustomXml="next"/>
    <w:bookmarkEnd w:id="482" w:displacedByCustomXml="next"/>
    <w:bookmarkStart w:id="483" w:name="_Toc443471294" w:displacedByCustomXml="next"/>
    <w:bookmarkEnd w:id="483" w:displacedByCustomXml="next"/>
    <w:bookmarkStart w:id="484" w:name="_Toc443564789" w:displacedByCustomXml="next"/>
    <w:bookmarkEnd w:id="484" w:displacedByCustomXml="next"/>
    <w:bookmarkStart w:id="485" w:name="_Toc443554693" w:displacedByCustomXml="next"/>
    <w:bookmarkEnd w:id="485" w:displacedByCustomXml="next"/>
    <w:bookmarkStart w:id="486" w:name="_Toc443471285" w:displacedByCustomXml="next"/>
    <w:bookmarkEnd w:id="486" w:displacedByCustomXml="next"/>
    <w:bookmarkStart w:id="487" w:name="_Toc443564780" w:displacedByCustomXml="next"/>
    <w:bookmarkEnd w:id="487" w:displacedByCustomXml="next"/>
    <w:bookmarkStart w:id="488" w:name="_Toc443554684" w:displacedByCustomXml="next"/>
    <w:bookmarkEnd w:id="488" w:displacedByCustomXml="next"/>
    <w:bookmarkStart w:id="489" w:name="_Toc443471276" w:displacedByCustomXml="next"/>
    <w:bookmarkEnd w:id="489" w:displacedByCustomXml="next"/>
    <w:bookmarkStart w:id="490" w:name="_Toc443564771" w:displacedByCustomXml="next"/>
    <w:bookmarkEnd w:id="490" w:displacedByCustomXml="next"/>
    <w:bookmarkStart w:id="491" w:name="_Toc443554675" w:displacedByCustomXml="next"/>
    <w:bookmarkEnd w:id="491" w:displacedByCustomXml="next"/>
    <w:bookmarkStart w:id="492" w:name="_Toc443471267" w:displacedByCustomXml="next"/>
    <w:bookmarkEnd w:id="492" w:displacedByCustomXml="next"/>
    <w:bookmarkStart w:id="493" w:name="_Toc443564762" w:displacedByCustomXml="next"/>
    <w:bookmarkEnd w:id="493" w:displacedByCustomXml="next"/>
    <w:bookmarkStart w:id="494" w:name="_Toc443554666" w:displacedByCustomXml="next"/>
    <w:bookmarkEnd w:id="494" w:displacedByCustomXml="next"/>
    <w:bookmarkStart w:id="495" w:name="_Toc443471258" w:displacedByCustomXml="next"/>
    <w:bookmarkEnd w:id="495" w:displacedByCustomXml="next"/>
    <w:bookmarkStart w:id="496" w:name="_Toc443564753" w:displacedByCustomXml="next"/>
    <w:bookmarkEnd w:id="496" w:displacedByCustomXml="next"/>
    <w:bookmarkStart w:id="497" w:name="_Toc443554657" w:displacedByCustomXml="next"/>
    <w:bookmarkEnd w:id="497" w:displacedByCustomXml="next"/>
    <w:bookmarkStart w:id="498" w:name="_Toc443471249" w:displacedByCustomXml="next"/>
    <w:bookmarkEnd w:id="498" w:displacedByCustomXml="next"/>
    <w:bookmarkStart w:id="499" w:name="_Toc443564744" w:displacedByCustomXml="next"/>
    <w:bookmarkEnd w:id="499" w:displacedByCustomXml="next"/>
    <w:bookmarkStart w:id="500" w:name="_Toc443554648" w:displacedByCustomXml="next"/>
    <w:bookmarkEnd w:id="500" w:displacedByCustomXml="next"/>
    <w:bookmarkStart w:id="501" w:name="_Toc443471240" w:displacedByCustomXml="next"/>
    <w:bookmarkEnd w:id="501" w:displacedByCustomXml="next"/>
    <w:bookmarkStart w:id="502" w:name="_Toc443564735" w:displacedByCustomXml="next"/>
    <w:bookmarkEnd w:id="502" w:displacedByCustomXml="next"/>
    <w:bookmarkStart w:id="503" w:name="_Toc443554639" w:displacedByCustomXml="next"/>
    <w:bookmarkEnd w:id="503" w:displacedByCustomXml="next"/>
    <w:bookmarkStart w:id="504" w:name="_Toc443471231" w:displacedByCustomXml="next"/>
    <w:bookmarkEnd w:id="504" w:displacedByCustomXml="next"/>
    <w:bookmarkStart w:id="505" w:name="_Toc443564726" w:displacedByCustomXml="next"/>
    <w:bookmarkEnd w:id="505" w:displacedByCustomXml="next"/>
    <w:bookmarkStart w:id="506" w:name="_Toc443554630" w:displacedByCustomXml="next"/>
    <w:bookmarkEnd w:id="506" w:displacedByCustomXml="next"/>
    <w:bookmarkStart w:id="507" w:name="_Toc443471222" w:displacedByCustomXml="next"/>
    <w:bookmarkEnd w:id="507" w:displacedByCustomXml="next"/>
    <w:bookmarkStart w:id="508" w:name="_Toc443564717" w:displacedByCustomXml="next"/>
    <w:bookmarkEnd w:id="508" w:displacedByCustomXml="next"/>
    <w:bookmarkStart w:id="509" w:name="_Toc443554621" w:displacedByCustomXml="next"/>
    <w:bookmarkEnd w:id="509" w:displacedByCustomXml="next"/>
    <w:bookmarkStart w:id="510" w:name="_Toc443471213" w:displacedByCustomXml="next"/>
    <w:bookmarkEnd w:id="510" w:displacedByCustomXml="next"/>
    <w:bookmarkStart w:id="511" w:name="_Toc443564708" w:displacedByCustomXml="next"/>
    <w:bookmarkEnd w:id="511" w:displacedByCustomXml="next"/>
    <w:bookmarkStart w:id="512" w:name="_Toc443554612" w:displacedByCustomXml="next"/>
    <w:bookmarkEnd w:id="512" w:displacedByCustomXml="next"/>
    <w:bookmarkStart w:id="513" w:name="_Toc443471204" w:displacedByCustomXml="next"/>
    <w:bookmarkEnd w:id="513" w:displacedByCustomXml="next"/>
    <w:bookmarkStart w:id="514" w:name="_Toc443564699" w:displacedByCustomXml="next"/>
    <w:bookmarkEnd w:id="514" w:displacedByCustomXml="next"/>
    <w:bookmarkStart w:id="515" w:name="_Toc443554603" w:displacedByCustomXml="next"/>
    <w:bookmarkEnd w:id="515" w:displacedByCustomXml="next"/>
    <w:bookmarkStart w:id="516" w:name="_Toc443471195" w:displacedByCustomXml="next"/>
    <w:bookmarkEnd w:id="516" w:displacedByCustomXml="next"/>
    <w:bookmarkStart w:id="517" w:name="_Toc443564690" w:displacedByCustomXml="next"/>
    <w:bookmarkEnd w:id="517" w:displacedByCustomXml="next"/>
    <w:bookmarkStart w:id="518" w:name="_Toc443554594" w:displacedByCustomXml="next"/>
    <w:bookmarkEnd w:id="518" w:displacedByCustomXml="next"/>
    <w:bookmarkStart w:id="519" w:name="_Toc443471186" w:displacedByCustomXml="next"/>
    <w:bookmarkEnd w:id="519" w:displacedByCustomXml="next"/>
    <w:bookmarkStart w:id="520" w:name="_Toc443564681" w:displacedByCustomXml="next"/>
    <w:bookmarkEnd w:id="520" w:displacedByCustomXml="next"/>
    <w:bookmarkStart w:id="521" w:name="_Toc443554585" w:displacedByCustomXml="next"/>
    <w:bookmarkEnd w:id="521" w:displacedByCustomXml="next"/>
    <w:bookmarkStart w:id="522" w:name="_Toc443471177" w:displacedByCustomXml="next"/>
    <w:bookmarkEnd w:id="522" w:displacedByCustomXml="next"/>
    <w:bookmarkStart w:id="523" w:name="_Toc443564672" w:displacedByCustomXml="next"/>
    <w:bookmarkEnd w:id="523" w:displacedByCustomXml="next"/>
    <w:bookmarkStart w:id="524" w:name="_Toc443554576" w:displacedByCustomXml="next"/>
    <w:bookmarkEnd w:id="524" w:displacedByCustomXml="next"/>
    <w:bookmarkStart w:id="525" w:name="_Toc443471168" w:displacedByCustomXml="next"/>
    <w:bookmarkEnd w:id="525" w:displacedByCustomXml="next"/>
    <w:bookmarkStart w:id="526" w:name="_Toc443564654" w:displacedByCustomXml="next"/>
    <w:bookmarkEnd w:id="526" w:displacedByCustomXml="next"/>
    <w:bookmarkStart w:id="527" w:name="_Toc443554558" w:displacedByCustomXml="next"/>
    <w:bookmarkEnd w:id="527" w:displacedByCustomXml="next"/>
    <w:bookmarkStart w:id="528" w:name="_Toc443471150" w:displacedByCustomXml="next"/>
    <w:bookmarkEnd w:id="528" w:displacedByCustomXml="next"/>
    <w:bookmarkStart w:id="529" w:name="_Toc443564645" w:displacedByCustomXml="next"/>
    <w:bookmarkEnd w:id="529" w:displacedByCustomXml="next"/>
    <w:bookmarkStart w:id="530" w:name="_Toc443554549" w:displacedByCustomXml="next"/>
    <w:bookmarkEnd w:id="530" w:displacedByCustomXml="next"/>
    <w:bookmarkStart w:id="531" w:name="_Toc443471141" w:displacedByCustomXml="next"/>
    <w:bookmarkEnd w:id="531" w:displacedByCustomXml="next"/>
    <w:bookmarkStart w:id="532" w:name="_Toc443564636" w:displacedByCustomXml="next"/>
    <w:bookmarkEnd w:id="532" w:displacedByCustomXml="next"/>
    <w:bookmarkStart w:id="533" w:name="_Toc443554540" w:displacedByCustomXml="next"/>
    <w:bookmarkEnd w:id="533" w:displacedByCustomXml="next"/>
    <w:bookmarkStart w:id="534" w:name="_Toc443471132" w:displacedByCustomXml="next"/>
    <w:bookmarkEnd w:id="534" w:displacedByCustomXml="next"/>
    <w:bookmarkStart w:id="535" w:name="_Toc443564627" w:displacedByCustomXml="next"/>
    <w:bookmarkEnd w:id="535" w:displacedByCustomXml="next"/>
    <w:bookmarkStart w:id="536" w:name="_Toc443554531" w:displacedByCustomXml="next"/>
    <w:bookmarkEnd w:id="536" w:displacedByCustomXml="next"/>
    <w:bookmarkStart w:id="537" w:name="_Toc443471123" w:displacedByCustomXml="next"/>
    <w:bookmarkEnd w:id="537" w:displacedByCustomXml="next"/>
    <w:bookmarkStart w:id="538" w:name="_Toc443564618" w:displacedByCustomXml="next"/>
    <w:bookmarkEnd w:id="538" w:displacedByCustomXml="next"/>
    <w:bookmarkStart w:id="539" w:name="_Toc443554522" w:displacedByCustomXml="next"/>
    <w:bookmarkEnd w:id="539" w:displacedByCustomXml="next"/>
    <w:bookmarkStart w:id="540" w:name="_Toc443471114" w:displacedByCustomXml="next"/>
    <w:bookmarkEnd w:id="540" w:displacedByCustomXml="next"/>
    <w:bookmarkStart w:id="541" w:name="_Toc443564609" w:displacedByCustomXml="next"/>
    <w:bookmarkEnd w:id="541" w:displacedByCustomXml="next"/>
    <w:bookmarkStart w:id="542" w:name="_Toc443554513" w:displacedByCustomXml="next"/>
    <w:bookmarkEnd w:id="542" w:displacedByCustomXml="next"/>
    <w:bookmarkStart w:id="543" w:name="_Toc443471105" w:displacedByCustomXml="next"/>
    <w:bookmarkEnd w:id="543" w:displacedByCustomXml="next"/>
    <w:bookmarkStart w:id="544" w:name="_Toc443564600" w:displacedByCustomXml="next"/>
    <w:bookmarkEnd w:id="544" w:displacedByCustomXml="next"/>
    <w:bookmarkStart w:id="545" w:name="_Toc443554504" w:displacedByCustomXml="next"/>
    <w:bookmarkEnd w:id="545" w:displacedByCustomXml="next"/>
    <w:bookmarkStart w:id="546" w:name="_Toc443471096" w:displacedByCustomXml="next"/>
    <w:bookmarkEnd w:id="546" w:displacedByCustomXml="next"/>
    <w:bookmarkStart w:id="547" w:name="_Toc443564591" w:displacedByCustomXml="next"/>
    <w:bookmarkEnd w:id="547" w:displacedByCustomXml="next"/>
    <w:bookmarkStart w:id="548" w:name="_Toc443554495" w:displacedByCustomXml="next"/>
    <w:bookmarkEnd w:id="548" w:displacedByCustomXml="next"/>
    <w:bookmarkStart w:id="549" w:name="_Toc443471087" w:displacedByCustomXml="next"/>
    <w:bookmarkEnd w:id="549" w:displacedByCustomXml="next"/>
    <w:bookmarkStart w:id="550" w:name="_Toc443564582" w:displacedByCustomXml="next"/>
    <w:bookmarkEnd w:id="550" w:displacedByCustomXml="next"/>
    <w:bookmarkStart w:id="551" w:name="_Toc443554486" w:displacedByCustomXml="next"/>
    <w:bookmarkEnd w:id="551" w:displacedByCustomXml="next"/>
    <w:bookmarkStart w:id="552" w:name="_Toc443471078" w:displacedByCustomXml="next"/>
    <w:bookmarkEnd w:id="552" w:displacedByCustomXml="next"/>
    <w:bookmarkStart w:id="553" w:name="_Toc443564573" w:displacedByCustomXml="next"/>
    <w:bookmarkEnd w:id="553" w:displacedByCustomXml="next"/>
    <w:bookmarkStart w:id="554" w:name="_Toc443554477" w:displacedByCustomXml="next"/>
    <w:bookmarkEnd w:id="554" w:displacedByCustomXml="next"/>
    <w:bookmarkStart w:id="555" w:name="_Toc443471069" w:displacedByCustomXml="next"/>
    <w:bookmarkEnd w:id="555" w:displacedByCustomXml="next"/>
    <w:bookmarkStart w:id="556" w:name="_Toc443564564" w:displacedByCustomXml="next"/>
    <w:bookmarkEnd w:id="556" w:displacedByCustomXml="next"/>
    <w:bookmarkStart w:id="557" w:name="_Toc443554468" w:displacedByCustomXml="next"/>
    <w:bookmarkEnd w:id="557" w:displacedByCustomXml="next"/>
    <w:bookmarkStart w:id="558" w:name="_Toc443471060" w:displacedByCustomXml="next"/>
    <w:bookmarkEnd w:id="558" w:displacedByCustomXml="next"/>
    <w:bookmarkStart w:id="559" w:name="_Toc443564555" w:displacedByCustomXml="next"/>
    <w:bookmarkEnd w:id="559" w:displacedByCustomXml="next"/>
    <w:bookmarkStart w:id="560" w:name="_Toc443554459" w:displacedByCustomXml="next"/>
    <w:bookmarkEnd w:id="560" w:displacedByCustomXml="next"/>
    <w:bookmarkStart w:id="561" w:name="_Toc443471051" w:displacedByCustomXml="next"/>
    <w:bookmarkEnd w:id="561" w:displacedByCustomXml="next"/>
    <w:bookmarkStart w:id="562" w:name="_Toc443564546" w:displacedByCustomXml="next"/>
    <w:bookmarkEnd w:id="562" w:displacedByCustomXml="next"/>
    <w:bookmarkStart w:id="563" w:name="_Toc443554450" w:displacedByCustomXml="next"/>
    <w:bookmarkEnd w:id="563" w:displacedByCustomXml="next"/>
    <w:bookmarkStart w:id="564" w:name="_Toc443471042" w:displacedByCustomXml="next"/>
    <w:bookmarkEnd w:id="564" w:displacedByCustomXml="next"/>
    <w:bookmarkStart w:id="565" w:name="_Toc443564528" w:displacedByCustomXml="next"/>
    <w:bookmarkEnd w:id="565" w:displacedByCustomXml="next"/>
    <w:bookmarkStart w:id="566" w:name="_Toc443554432" w:displacedByCustomXml="next"/>
    <w:bookmarkEnd w:id="566" w:displacedByCustomXml="next"/>
    <w:bookmarkStart w:id="567" w:name="_Toc443471024" w:displacedByCustomXml="next"/>
    <w:bookmarkEnd w:id="567" w:displacedByCustomXml="next"/>
    <w:bookmarkStart w:id="568" w:name="_Toc443564519" w:displacedByCustomXml="next"/>
    <w:bookmarkEnd w:id="568" w:displacedByCustomXml="next"/>
    <w:bookmarkStart w:id="569" w:name="_Toc443554423" w:displacedByCustomXml="next"/>
    <w:bookmarkEnd w:id="569" w:displacedByCustomXml="next"/>
    <w:bookmarkStart w:id="570" w:name="_Toc443471015" w:displacedByCustomXml="next"/>
    <w:bookmarkEnd w:id="570" w:displacedByCustomXml="next"/>
    <w:bookmarkStart w:id="571" w:name="_Toc443564510" w:displacedByCustomXml="next"/>
    <w:bookmarkEnd w:id="571" w:displacedByCustomXml="next"/>
    <w:bookmarkStart w:id="572" w:name="_Toc443554414" w:displacedByCustomXml="next"/>
    <w:bookmarkEnd w:id="572" w:displacedByCustomXml="next"/>
    <w:bookmarkStart w:id="573" w:name="_Toc443471006" w:displacedByCustomXml="next"/>
    <w:bookmarkEnd w:id="573" w:displacedByCustomXml="next"/>
    <w:bookmarkStart w:id="574" w:name="_Toc443564501" w:displacedByCustomXml="next"/>
    <w:bookmarkEnd w:id="574" w:displacedByCustomXml="next"/>
    <w:bookmarkStart w:id="575" w:name="_Toc443554405" w:displacedByCustomXml="next"/>
    <w:bookmarkEnd w:id="575" w:displacedByCustomXml="next"/>
    <w:bookmarkStart w:id="576" w:name="_Toc443470997" w:displacedByCustomXml="next"/>
    <w:bookmarkEnd w:id="576" w:displacedByCustomXml="next"/>
    <w:bookmarkStart w:id="577" w:name="_Toc443564492" w:displacedByCustomXml="next"/>
    <w:bookmarkEnd w:id="577" w:displacedByCustomXml="next"/>
    <w:bookmarkStart w:id="578" w:name="_Toc443554396" w:displacedByCustomXml="next"/>
    <w:bookmarkEnd w:id="578" w:displacedByCustomXml="next"/>
    <w:bookmarkStart w:id="579" w:name="_Toc443470988" w:displacedByCustomXml="next"/>
    <w:bookmarkEnd w:id="579" w:displacedByCustomXml="next"/>
    <w:bookmarkStart w:id="580" w:name="_Toc443564483" w:displacedByCustomXml="next"/>
    <w:bookmarkEnd w:id="580" w:displacedByCustomXml="next"/>
    <w:bookmarkStart w:id="581" w:name="_Toc443554387" w:displacedByCustomXml="next"/>
    <w:bookmarkEnd w:id="581" w:displacedByCustomXml="next"/>
    <w:bookmarkStart w:id="582" w:name="_Toc443470979" w:displacedByCustomXml="next"/>
    <w:bookmarkEnd w:id="582" w:displacedByCustomXml="next"/>
    <w:bookmarkStart w:id="583" w:name="_Toc443564474" w:displacedByCustomXml="next"/>
    <w:bookmarkEnd w:id="583" w:displacedByCustomXml="next"/>
    <w:bookmarkStart w:id="584" w:name="_Toc443554378" w:displacedByCustomXml="next"/>
    <w:bookmarkEnd w:id="584" w:displacedByCustomXml="next"/>
    <w:bookmarkStart w:id="585" w:name="_Toc443470970" w:displacedByCustomXml="next"/>
    <w:bookmarkEnd w:id="585" w:displacedByCustomXml="next"/>
    <w:bookmarkStart w:id="586" w:name="_Toc443564465" w:displacedByCustomXml="next"/>
    <w:bookmarkEnd w:id="586" w:displacedByCustomXml="next"/>
    <w:bookmarkStart w:id="587" w:name="_Toc443554369" w:displacedByCustomXml="next"/>
    <w:bookmarkEnd w:id="587" w:displacedByCustomXml="next"/>
    <w:bookmarkStart w:id="588" w:name="_Toc443470961" w:displacedByCustomXml="next"/>
    <w:bookmarkEnd w:id="588" w:displacedByCustomXml="next"/>
    <w:bookmarkStart w:id="589" w:name="_Toc443564456" w:displacedByCustomXml="next"/>
    <w:bookmarkEnd w:id="589" w:displacedByCustomXml="next"/>
    <w:bookmarkStart w:id="590" w:name="_Toc443554360" w:displacedByCustomXml="next"/>
    <w:bookmarkEnd w:id="590" w:displacedByCustomXml="next"/>
    <w:bookmarkStart w:id="591" w:name="_Toc443470952" w:displacedByCustomXml="next"/>
    <w:bookmarkEnd w:id="591" w:displacedByCustomXml="next"/>
    <w:bookmarkStart w:id="592" w:name="_Toc443564447" w:displacedByCustomXml="next"/>
    <w:bookmarkEnd w:id="592" w:displacedByCustomXml="next"/>
    <w:bookmarkStart w:id="593" w:name="_Toc443554351" w:displacedByCustomXml="next"/>
    <w:bookmarkEnd w:id="593" w:displacedByCustomXml="next"/>
    <w:bookmarkStart w:id="594" w:name="_Toc443470943" w:displacedByCustomXml="next"/>
    <w:bookmarkEnd w:id="594" w:displacedByCustomXml="next"/>
    <w:bookmarkStart w:id="595" w:name="_Toc443564438" w:displacedByCustomXml="next"/>
    <w:bookmarkEnd w:id="595" w:displacedByCustomXml="next"/>
    <w:bookmarkStart w:id="596" w:name="_Toc443554342" w:displacedByCustomXml="next"/>
    <w:bookmarkEnd w:id="596" w:displacedByCustomXml="next"/>
    <w:bookmarkStart w:id="597" w:name="_Toc443470934" w:displacedByCustomXml="next"/>
    <w:bookmarkEnd w:id="597" w:displacedByCustomXml="next"/>
    <w:bookmarkStart w:id="598" w:name="_Toc443564429" w:displacedByCustomXml="next"/>
    <w:bookmarkEnd w:id="598" w:displacedByCustomXml="next"/>
    <w:bookmarkStart w:id="599" w:name="_Toc443554333" w:displacedByCustomXml="next"/>
    <w:bookmarkEnd w:id="599" w:displacedByCustomXml="next"/>
    <w:bookmarkStart w:id="600" w:name="_Toc443470925" w:displacedByCustomXml="next"/>
    <w:bookmarkEnd w:id="600" w:displacedByCustomXml="next"/>
    <w:bookmarkStart w:id="601" w:name="_Toc443564420" w:displacedByCustomXml="next"/>
    <w:bookmarkEnd w:id="601" w:displacedByCustomXml="next"/>
    <w:bookmarkStart w:id="602" w:name="_Toc443554324" w:displacedByCustomXml="next"/>
    <w:bookmarkEnd w:id="602" w:displacedByCustomXml="next"/>
    <w:bookmarkStart w:id="603" w:name="_Toc443470916" w:displacedByCustomXml="next"/>
    <w:bookmarkEnd w:id="603" w:displacedByCustomXml="next"/>
    <w:bookmarkStart w:id="604" w:name="_Toc443564411" w:displacedByCustomXml="next"/>
    <w:bookmarkEnd w:id="604" w:displacedByCustomXml="next"/>
    <w:bookmarkStart w:id="605" w:name="_Toc443554315" w:displacedByCustomXml="next"/>
    <w:bookmarkEnd w:id="605" w:displacedByCustomXml="next"/>
    <w:bookmarkStart w:id="606" w:name="_Toc443470907" w:displacedByCustomXml="next"/>
    <w:bookmarkEnd w:id="606" w:displacedByCustomXml="next"/>
    <w:bookmarkStart w:id="607" w:name="_Toc443564402" w:displacedByCustomXml="next"/>
    <w:bookmarkEnd w:id="607" w:displacedByCustomXml="next"/>
    <w:bookmarkStart w:id="608" w:name="_Toc443554306" w:displacedByCustomXml="next"/>
    <w:bookmarkEnd w:id="608" w:displacedByCustomXml="next"/>
    <w:bookmarkStart w:id="609" w:name="_Toc443470898" w:displacedByCustomXml="next"/>
    <w:bookmarkEnd w:id="609" w:displacedByCustomXml="next"/>
    <w:bookmarkStart w:id="610" w:name="_Toc443564384" w:displacedByCustomXml="next"/>
    <w:bookmarkEnd w:id="610" w:displacedByCustomXml="next"/>
    <w:bookmarkStart w:id="611" w:name="_Toc443554288" w:displacedByCustomXml="next"/>
    <w:bookmarkEnd w:id="611" w:displacedByCustomXml="next"/>
    <w:bookmarkStart w:id="612" w:name="_Toc443470880" w:displacedByCustomXml="next"/>
    <w:bookmarkEnd w:id="612" w:displacedByCustomXml="next"/>
    <w:bookmarkStart w:id="613" w:name="_Toc443564374" w:displacedByCustomXml="next"/>
    <w:bookmarkEnd w:id="613" w:displacedByCustomXml="next"/>
    <w:bookmarkStart w:id="614" w:name="_Toc443554278" w:displacedByCustomXml="next"/>
    <w:bookmarkEnd w:id="614" w:displacedByCustomXml="next"/>
    <w:bookmarkStart w:id="615" w:name="_Toc443470870" w:displacedByCustomXml="next"/>
    <w:bookmarkEnd w:id="615" w:displacedByCustomXml="next"/>
    <w:bookmarkStart w:id="616" w:name="_Toc443564364" w:displacedByCustomXml="next"/>
    <w:bookmarkEnd w:id="616" w:displacedByCustomXml="next"/>
    <w:bookmarkStart w:id="617" w:name="_Toc443554268" w:displacedByCustomXml="next"/>
    <w:bookmarkEnd w:id="617" w:displacedByCustomXml="next"/>
    <w:bookmarkStart w:id="618" w:name="_Toc443470860" w:displacedByCustomXml="next"/>
    <w:bookmarkEnd w:id="618" w:displacedByCustomXml="next"/>
    <w:bookmarkStart w:id="619" w:name="_Toc443564355" w:displacedByCustomXml="next"/>
    <w:bookmarkEnd w:id="619" w:displacedByCustomXml="next"/>
    <w:bookmarkStart w:id="620" w:name="_Toc443554259" w:displacedByCustomXml="next"/>
    <w:bookmarkEnd w:id="620" w:displacedByCustomXml="next"/>
    <w:bookmarkStart w:id="621" w:name="_Toc443470851" w:displacedByCustomXml="next"/>
    <w:bookmarkEnd w:id="621" w:displacedByCustomXml="next"/>
    <w:bookmarkStart w:id="622" w:name="_Toc443564346" w:displacedByCustomXml="next"/>
    <w:bookmarkEnd w:id="622" w:displacedByCustomXml="next"/>
    <w:bookmarkStart w:id="623" w:name="_Toc443554250" w:displacedByCustomXml="next"/>
    <w:bookmarkEnd w:id="623" w:displacedByCustomXml="next"/>
    <w:bookmarkStart w:id="624" w:name="_Toc443470842" w:displacedByCustomXml="next"/>
    <w:bookmarkEnd w:id="624" w:displacedByCustomXml="next"/>
    <w:bookmarkStart w:id="625" w:name="_Toc443564337" w:displacedByCustomXml="next"/>
    <w:bookmarkEnd w:id="625" w:displacedByCustomXml="next"/>
    <w:bookmarkStart w:id="626" w:name="_Toc443554241" w:displacedByCustomXml="next"/>
    <w:bookmarkEnd w:id="626" w:displacedByCustomXml="next"/>
    <w:bookmarkStart w:id="627" w:name="_Toc443470833" w:displacedByCustomXml="next"/>
    <w:bookmarkEnd w:id="627" w:displacedByCustomXml="next"/>
    <w:bookmarkStart w:id="628" w:name="_Toc443564328" w:displacedByCustomXml="next"/>
    <w:bookmarkEnd w:id="628" w:displacedByCustomXml="next"/>
    <w:bookmarkStart w:id="629" w:name="_Toc443554232" w:displacedByCustomXml="next"/>
    <w:bookmarkEnd w:id="629" w:displacedByCustomXml="next"/>
    <w:bookmarkStart w:id="630" w:name="_Toc443470824" w:displacedByCustomXml="next"/>
    <w:bookmarkEnd w:id="630" w:displacedByCustomXml="next"/>
    <w:bookmarkStart w:id="631" w:name="_Toc443564319" w:displacedByCustomXml="next"/>
    <w:bookmarkEnd w:id="631" w:displacedByCustomXml="next"/>
    <w:bookmarkStart w:id="632" w:name="_Toc443554223" w:displacedByCustomXml="next"/>
    <w:bookmarkEnd w:id="632" w:displacedByCustomXml="next"/>
    <w:bookmarkStart w:id="633" w:name="_Toc443470815" w:displacedByCustomXml="next"/>
    <w:bookmarkEnd w:id="633" w:displacedByCustomXml="next"/>
    <w:bookmarkStart w:id="634" w:name="_Toc443564310" w:displacedByCustomXml="next"/>
    <w:bookmarkEnd w:id="634" w:displacedByCustomXml="next"/>
    <w:bookmarkStart w:id="635" w:name="_Toc443554214" w:displacedByCustomXml="next"/>
    <w:bookmarkEnd w:id="635" w:displacedByCustomXml="next"/>
    <w:bookmarkStart w:id="636" w:name="_Toc443470806" w:displacedByCustomXml="next"/>
    <w:bookmarkEnd w:id="636" w:displacedByCustomXml="next"/>
    <w:bookmarkStart w:id="637" w:name="_Toc443564301" w:displacedByCustomXml="next"/>
    <w:bookmarkEnd w:id="637" w:displacedByCustomXml="next"/>
    <w:bookmarkStart w:id="638" w:name="_Toc443554205" w:displacedByCustomXml="next"/>
    <w:bookmarkEnd w:id="638" w:displacedByCustomXml="next"/>
    <w:bookmarkStart w:id="639" w:name="_Toc443470797" w:displacedByCustomXml="next"/>
    <w:bookmarkEnd w:id="639" w:displacedByCustomXml="next"/>
    <w:bookmarkStart w:id="640" w:name="_Toc443564292" w:displacedByCustomXml="next"/>
    <w:bookmarkEnd w:id="640" w:displacedByCustomXml="next"/>
    <w:bookmarkStart w:id="641" w:name="_Toc443554196" w:displacedByCustomXml="next"/>
    <w:bookmarkEnd w:id="641" w:displacedByCustomXml="next"/>
    <w:bookmarkStart w:id="642" w:name="_Toc443470788" w:displacedByCustomXml="next"/>
    <w:bookmarkEnd w:id="642" w:displacedByCustomXml="next"/>
    <w:bookmarkStart w:id="643" w:name="_Toc443564283" w:displacedByCustomXml="next"/>
    <w:bookmarkEnd w:id="643" w:displacedByCustomXml="next"/>
    <w:bookmarkStart w:id="644" w:name="_Toc443554187" w:displacedByCustomXml="next"/>
    <w:bookmarkEnd w:id="644" w:displacedByCustomXml="next"/>
    <w:bookmarkStart w:id="645" w:name="_Toc443470779" w:displacedByCustomXml="next"/>
    <w:bookmarkEnd w:id="645" w:displacedByCustomXml="next"/>
    <w:bookmarkStart w:id="646" w:name="_Toc443564274" w:displacedByCustomXml="next"/>
    <w:bookmarkEnd w:id="646" w:displacedByCustomXml="next"/>
    <w:bookmarkStart w:id="647" w:name="_Toc443554178" w:displacedByCustomXml="next"/>
    <w:bookmarkEnd w:id="647" w:displacedByCustomXml="next"/>
    <w:bookmarkStart w:id="648" w:name="_Toc443470770" w:displacedByCustomXml="next"/>
    <w:bookmarkEnd w:id="648" w:displacedByCustomXml="next"/>
    <w:bookmarkStart w:id="649" w:name="_Toc443564265" w:displacedByCustomXml="next"/>
    <w:bookmarkEnd w:id="649" w:displacedByCustomXml="next"/>
    <w:bookmarkStart w:id="650" w:name="_Toc443554169" w:displacedByCustomXml="next"/>
    <w:bookmarkEnd w:id="650" w:displacedByCustomXml="next"/>
    <w:bookmarkStart w:id="651" w:name="_Toc443470761" w:displacedByCustomXml="next"/>
    <w:bookmarkEnd w:id="651" w:displacedByCustomXml="next"/>
    <w:bookmarkStart w:id="652" w:name="_Toc443564256" w:displacedByCustomXml="next"/>
    <w:bookmarkEnd w:id="652" w:displacedByCustomXml="next"/>
    <w:bookmarkStart w:id="653" w:name="_Toc443554160" w:displacedByCustomXml="next"/>
    <w:bookmarkEnd w:id="653" w:displacedByCustomXml="next"/>
    <w:bookmarkStart w:id="654" w:name="_Toc443470752" w:displacedByCustomXml="next"/>
    <w:bookmarkEnd w:id="654" w:displacedByCustomXml="next"/>
    <w:bookmarkStart w:id="655" w:name="_Toc443564247" w:displacedByCustomXml="next"/>
    <w:bookmarkEnd w:id="655" w:displacedByCustomXml="next"/>
    <w:bookmarkStart w:id="656" w:name="_Toc443554151" w:displacedByCustomXml="next"/>
    <w:bookmarkEnd w:id="656" w:displacedByCustomXml="next"/>
    <w:bookmarkStart w:id="657" w:name="_Toc443470743" w:displacedByCustomXml="next"/>
    <w:bookmarkEnd w:id="657" w:displacedByCustomXml="next"/>
    <w:bookmarkStart w:id="658" w:name="_Toc443564238" w:displacedByCustomXml="next"/>
    <w:bookmarkEnd w:id="658" w:displacedByCustomXml="next"/>
    <w:bookmarkStart w:id="659" w:name="_Toc443554142" w:displacedByCustomXml="next"/>
    <w:bookmarkEnd w:id="659" w:displacedByCustomXml="next"/>
    <w:bookmarkStart w:id="660" w:name="_Toc443470734" w:displacedByCustomXml="next"/>
    <w:bookmarkEnd w:id="660" w:displacedByCustomXml="next"/>
    <w:bookmarkStart w:id="661" w:name="_Toc443564229" w:displacedByCustomXml="next"/>
    <w:bookmarkEnd w:id="661" w:displacedByCustomXml="next"/>
    <w:bookmarkStart w:id="662" w:name="_Toc443554133" w:displacedByCustomXml="next"/>
    <w:bookmarkEnd w:id="662" w:displacedByCustomXml="next"/>
    <w:bookmarkStart w:id="663" w:name="_Toc443470725" w:displacedByCustomXml="next"/>
    <w:bookmarkEnd w:id="663" w:displacedByCustomXml="next"/>
    <w:bookmarkStart w:id="664" w:name="_Toc443564220" w:displacedByCustomXml="next"/>
    <w:bookmarkEnd w:id="664" w:displacedByCustomXml="next"/>
    <w:bookmarkStart w:id="665" w:name="_Toc443554124" w:displacedByCustomXml="next"/>
    <w:bookmarkEnd w:id="665" w:displacedByCustomXml="next"/>
    <w:bookmarkStart w:id="666" w:name="_Toc443470716" w:displacedByCustomXml="next"/>
    <w:bookmarkEnd w:id="666" w:displacedByCustomXml="next"/>
    <w:bookmarkStart w:id="667" w:name="_Toc443564211" w:displacedByCustomXml="next"/>
    <w:bookmarkEnd w:id="667" w:displacedByCustomXml="next"/>
    <w:bookmarkStart w:id="668" w:name="_Toc443554115" w:displacedByCustomXml="next"/>
    <w:bookmarkEnd w:id="668" w:displacedByCustomXml="next"/>
    <w:bookmarkStart w:id="669" w:name="_Toc443470707" w:displacedByCustomXml="next"/>
    <w:bookmarkEnd w:id="669" w:displacedByCustomXml="next"/>
    <w:bookmarkStart w:id="670" w:name="_Toc443564202" w:displacedByCustomXml="next"/>
    <w:bookmarkEnd w:id="670" w:displacedByCustomXml="next"/>
    <w:bookmarkStart w:id="671" w:name="_Toc443554106" w:displacedByCustomXml="next"/>
    <w:bookmarkEnd w:id="671" w:displacedByCustomXml="next"/>
    <w:bookmarkStart w:id="672" w:name="_Toc443470698" w:displacedByCustomXml="next"/>
    <w:bookmarkEnd w:id="672" w:displacedByCustomXml="next"/>
    <w:bookmarkStart w:id="673" w:name="_Toc443564193" w:displacedByCustomXml="next"/>
    <w:bookmarkEnd w:id="673" w:displacedByCustomXml="next"/>
    <w:bookmarkStart w:id="674" w:name="_Toc443554097" w:displacedByCustomXml="next"/>
    <w:bookmarkEnd w:id="674" w:displacedByCustomXml="next"/>
    <w:bookmarkStart w:id="675" w:name="_Toc443470689" w:displacedByCustomXml="next"/>
    <w:bookmarkEnd w:id="675" w:displacedByCustomXml="next"/>
    <w:bookmarkStart w:id="676" w:name="_Toc443564184" w:displacedByCustomXml="next"/>
    <w:bookmarkEnd w:id="676" w:displacedByCustomXml="next"/>
    <w:bookmarkStart w:id="677" w:name="_Toc443554088" w:displacedByCustomXml="next"/>
    <w:bookmarkEnd w:id="677" w:displacedByCustomXml="next"/>
    <w:bookmarkStart w:id="678" w:name="_Toc443470680" w:displacedByCustomXml="next"/>
    <w:bookmarkEnd w:id="678" w:displacedByCustomXml="next"/>
    <w:bookmarkStart w:id="679" w:name="_Toc443564175" w:displacedByCustomXml="next"/>
    <w:bookmarkEnd w:id="679" w:displacedByCustomXml="next"/>
    <w:bookmarkStart w:id="680" w:name="_Toc443554079" w:displacedByCustomXml="next"/>
    <w:bookmarkEnd w:id="680" w:displacedByCustomXml="next"/>
    <w:bookmarkStart w:id="681" w:name="_Toc443470671" w:displacedByCustomXml="next"/>
    <w:bookmarkEnd w:id="681" w:displacedByCustomXml="next"/>
    <w:bookmarkStart w:id="682" w:name="_Toc443564166" w:displacedByCustomXml="next"/>
    <w:bookmarkEnd w:id="682" w:displacedByCustomXml="next"/>
    <w:bookmarkStart w:id="683" w:name="_Toc443554070" w:displacedByCustomXml="next"/>
    <w:bookmarkEnd w:id="683" w:displacedByCustomXml="next"/>
    <w:bookmarkStart w:id="684" w:name="_Toc443470662" w:displacedByCustomXml="next"/>
    <w:bookmarkEnd w:id="684" w:displacedByCustomXml="next"/>
    <w:bookmarkStart w:id="685" w:name="_Toc443564157" w:displacedByCustomXml="next"/>
    <w:bookmarkEnd w:id="685" w:displacedByCustomXml="next"/>
    <w:bookmarkStart w:id="686" w:name="_Toc443554061" w:displacedByCustomXml="next"/>
    <w:bookmarkEnd w:id="686" w:displacedByCustomXml="next"/>
    <w:bookmarkStart w:id="687" w:name="_Toc443470653" w:displacedByCustomXml="next"/>
    <w:bookmarkEnd w:id="687" w:displacedByCustomXml="next"/>
    <w:bookmarkStart w:id="688" w:name="_Toc443564148" w:displacedByCustomXml="next"/>
    <w:bookmarkEnd w:id="688" w:displacedByCustomXml="next"/>
    <w:bookmarkStart w:id="689" w:name="_Toc443554052" w:displacedByCustomXml="next"/>
    <w:bookmarkEnd w:id="689" w:displacedByCustomXml="next"/>
    <w:bookmarkStart w:id="690" w:name="_Toc443470644" w:displacedByCustomXml="next"/>
    <w:bookmarkEnd w:id="690" w:displacedByCustomXml="next"/>
    <w:bookmarkStart w:id="691" w:name="_Toc443564139" w:displacedByCustomXml="next"/>
    <w:bookmarkEnd w:id="691" w:displacedByCustomXml="next"/>
    <w:bookmarkStart w:id="692" w:name="_Toc443554043" w:displacedByCustomXml="next"/>
    <w:bookmarkEnd w:id="692" w:displacedByCustomXml="next"/>
    <w:bookmarkStart w:id="693" w:name="_Toc443470635" w:displacedByCustomXml="next"/>
    <w:bookmarkEnd w:id="693" w:displacedByCustomXml="next"/>
    <w:bookmarkStart w:id="694" w:name="_Toc443564121" w:displacedByCustomXml="next"/>
    <w:bookmarkEnd w:id="694" w:displacedByCustomXml="next"/>
    <w:bookmarkStart w:id="695" w:name="_Toc443554025" w:displacedByCustomXml="next"/>
    <w:bookmarkEnd w:id="695" w:displacedByCustomXml="next"/>
    <w:bookmarkStart w:id="696" w:name="_Toc443470617" w:displacedByCustomXml="next"/>
    <w:bookmarkEnd w:id="696" w:displacedByCustomXml="next"/>
    <w:bookmarkStart w:id="697" w:name="_Toc443564111" w:displacedByCustomXml="next"/>
    <w:bookmarkEnd w:id="697" w:displacedByCustomXml="next"/>
    <w:bookmarkStart w:id="698" w:name="_Toc443554015" w:displacedByCustomXml="next"/>
    <w:bookmarkEnd w:id="698" w:displacedByCustomXml="next"/>
    <w:bookmarkStart w:id="699" w:name="_Toc443470607" w:displacedByCustomXml="next"/>
    <w:bookmarkEnd w:id="699" w:displacedByCustomXml="next"/>
    <w:bookmarkStart w:id="700" w:name="_Toc443564101" w:displacedByCustomXml="next"/>
    <w:bookmarkEnd w:id="700" w:displacedByCustomXml="next"/>
    <w:bookmarkStart w:id="701" w:name="_Toc443554005" w:displacedByCustomXml="next"/>
    <w:bookmarkEnd w:id="701" w:displacedByCustomXml="next"/>
    <w:bookmarkStart w:id="702" w:name="_Toc443470597" w:displacedByCustomXml="next"/>
    <w:bookmarkEnd w:id="702" w:displacedByCustomXml="next"/>
    <w:bookmarkStart w:id="703" w:name="_Toc443564092" w:displacedByCustomXml="next"/>
    <w:bookmarkEnd w:id="703" w:displacedByCustomXml="next"/>
    <w:bookmarkStart w:id="704" w:name="_Toc443553996" w:displacedByCustomXml="next"/>
    <w:bookmarkEnd w:id="704" w:displacedByCustomXml="next"/>
    <w:bookmarkStart w:id="705" w:name="_Toc443470588" w:displacedByCustomXml="next"/>
    <w:bookmarkEnd w:id="705" w:displacedByCustomXml="next"/>
    <w:bookmarkStart w:id="706" w:name="_Toc443564083" w:displacedByCustomXml="next"/>
    <w:bookmarkEnd w:id="706" w:displacedByCustomXml="next"/>
    <w:bookmarkStart w:id="707" w:name="_Toc443553987" w:displacedByCustomXml="next"/>
    <w:bookmarkEnd w:id="707" w:displacedByCustomXml="next"/>
    <w:bookmarkStart w:id="708" w:name="_Toc443470579" w:displacedByCustomXml="next"/>
    <w:bookmarkEnd w:id="708" w:displacedByCustomXml="next"/>
    <w:bookmarkStart w:id="709" w:name="_Toc443564074" w:displacedByCustomXml="next"/>
    <w:bookmarkEnd w:id="709" w:displacedByCustomXml="next"/>
    <w:bookmarkStart w:id="710" w:name="_Toc443553978" w:displacedByCustomXml="next"/>
    <w:bookmarkEnd w:id="710" w:displacedByCustomXml="next"/>
    <w:bookmarkStart w:id="711" w:name="_Toc443470570" w:displacedByCustomXml="next"/>
    <w:bookmarkEnd w:id="711" w:displacedByCustomXml="next"/>
    <w:bookmarkStart w:id="712" w:name="_Toc443564065" w:displacedByCustomXml="next"/>
    <w:bookmarkEnd w:id="712" w:displacedByCustomXml="next"/>
    <w:bookmarkStart w:id="713" w:name="_Toc443553969" w:displacedByCustomXml="next"/>
    <w:bookmarkEnd w:id="713" w:displacedByCustomXml="next"/>
    <w:bookmarkStart w:id="714" w:name="_Toc443470561" w:displacedByCustomXml="next"/>
    <w:bookmarkEnd w:id="714" w:displacedByCustomXml="next"/>
    <w:bookmarkStart w:id="715" w:name="_Toc443564056" w:displacedByCustomXml="next"/>
    <w:bookmarkEnd w:id="715" w:displacedByCustomXml="next"/>
    <w:bookmarkStart w:id="716" w:name="_Toc443553960" w:displacedByCustomXml="next"/>
    <w:bookmarkEnd w:id="716" w:displacedByCustomXml="next"/>
    <w:bookmarkStart w:id="717" w:name="_Toc443470552" w:displacedByCustomXml="next"/>
    <w:bookmarkEnd w:id="717" w:displacedByCustomXml="next"/>
    <w:bookmarkStart w:id="718" w:name="_Toc443564047" w:displacedByCustomXml="next"/>
    <w:bookmarkEnd w:id="718" w:displacedByCustomXml="next"/>
    <w:bookmarkStart w:id="719" w:name="_Toc443553951" w:displacedByCustomXml="next"/>
    <w:bookmarkEnd w:id="719" w:displacedByCustomXml="next"/>
    <w:bookmarkStart w:id="720" w:name="_Toc443470543" w:displacedByCustomXml="next"/>
    <w:bookmarkEnd w:id="720" w:displacedByCustomXml="next"/>
    <w:bookmarkStart w:id="721" w:name="_Toc443564038" w:displacedByCustomXml="next"/>
    <w:bookmarkEnd w:id="721" w:displacedByCustomXml="next"/>
    <w:bookmarkStart w:id="722" w:name="_Toc443553942" w:displacedByCustomXml="next"/>
    <w:bookmarkEnd w:id="722" w:displacedByCustomXml="next"/>
    <w:bookmarkStart w:id="723" w:name="_Toc443470534" w:displacedByCustomXml="next"/>
    <w:bookmarkEnd w:id="723" w:displacedByCustomXml="next"/>
    <w:bookmarkStart w:id="724" w:name="_Toc443564029" w:displacedByCustomXml="next"/>
    <w:bookmarkEnd w:id="724" w:displacedByCustomXml="next"/>
    <w:bookmarkStart w:id="725" w:name="_Toc443553933" w:displacedByCustomXml="next"/>
    <w:bookmarkEnd w:id="725" w:displacedByCustomXml="next"/>
    <w:bookmarkStart w:id="726" w:name="_Toc443470525" w:displacedByCustomXml="next"/>
    <w:bookmarkEnd w:id="726" w:displacedByCustomXml="next"/>
    <w:bookmarkStart w:id="727" w:name="_Toc443564020" w:displacedByCustomXml="next"/>
    <w:bookmarkEnd w:id="727" w:displacedByCustomXml="next"/>
    <w:bookmarkStart w:id="728" w:name="_Toc443553924" w:displacedByCustomXml="next"/>
    <w:bookmarkEnd w:id="728" w:displacedByCustomXml="next"/>
    <w:bookmarkStart w:id="729" w:name="_Toc443470516" w:displacedByCustomXml="next"/>
    <w:bookmarkEnd w:id="729" w:displacedByCustomXml="next"/>
    <w:bookmarkStart w:id="730" w:name="_Toc443564011" w:displacedByCustomXml="next"/>
    <w:bookmarkEnd w:id="730" w:displacedByCustomXml="next"/>
    <w:bookmarkStart w:id="731" w:name="_Toc443553915" w:displacedByCustomXml="next"/>
    <w:bookmarkEnd w:id="731" w:displacedByCustomXml="next"/>
    <w:bookmarkStart w:id="732" w:name="_Toc443470507" w:displacedByCustomXml="next"/>
    <w:bookmarkEnd w:id="732" w:displacedByCustomXml="next"/>
    <w:bookmarkStart w:id="733" w:name="_Toc443564002" w:displacedByCustomXml="next"/>
    <w:bookmarkEnd w:id="733" w:displacedByCustomXml="next"/>
    <w:bookmarkStart w:id="734" w:name="_Toc443553906" w:displacedByCustomXml="next"/>
    <w:bookmarkEnd w:id="734" w:displacedByCustomXml="next"/>
    <w:bookmarkStart w:id="735" w:name="_Toc443470498" w:displacedByCustomXml="next"/>
    <w:bookmarkEnd w:id="735" w:displacedByCustomXml="next"/>
    <w:bookmarkStart w:id="736" w:name="_Toc443563993" w:displacedByCustomXml="next"/>
    <w:bookmarkEnd w:id="736" w:displacedByCustomXml="next"/>
    <w:bookmarkStart w:id="737" w:name="_Toc443553897" w:displacedByCustomXml="next"/>
    <w:bookmarkEnd w:id="737" w:displacedByCustomXml="next"/>
    <w:bookmarkStart w:id="738" w:name="_Toc443470489" w:displacedByCustomXml="next"/>
    <w:bookmarkEnd w:id="738" w:displacedByCustomXml="next"/>
    <w:bookmarkStart w:id="739" w:name="_Toc443563984" w:displacedByCustomXml="next"/>
    <w:bookmarkEnd w:id="739" w:displacedByCustomXml="next"/>
    <w:bookmarkStart w:id="740" w:name="_Toc443553888" w:displacedByCustomXml="next"/>
    <w:bookmarkEnd w:id="740" w:displacedByCustomXml="next"/>
    <w:bookmarkStart w:id="741" w:name="_Toc443470480" w:displacedByCustomXml="next"/>
    <w:bookmarkEnd w:id="741" w:displacedByCustomXml="next"/>
    <w:bookmarkStart w:id="742" w:name="_Toc443563966" w:displacedByCustomXml="next"/>
    <w:bookmarkEnd w:id="742" w:displacedByCustomXml="next"/>
    <w:bookmarkStart w:id="743" w:name="_Toc443553870" w:displacedByCustomXml="next"/>
    <w:bookmarkEnd w:id="743" w:displacedByCustomXml="next"/>
    <w:bookmarkStart w:id="744" w:name="_Toc443470462" w:displacedByCustomXml="next"/>
    <w:bookmarkEnd w:id="744" w:displacedByCustomXml="next"/>
    <w:bookmarkStart w:id="745" w:name="_Toc443563957" w:displacedByCustomXml="next"/>
    <w:bookmarkEnd w:id="745" w:displacedByCustomXml="next"/>
    <w:bookmarkStart w:id="746" w:name="_Toc443553861" w:displacedByCustomXml="next"/>
    <w:bookmarkEnd w:id="746" w:displacedByCustomXml="next"/>
    <w:bookmarkStart w:id="747" w:name="_Toc443470453" w:displacedByCustomXml="next"/>
    <w:bookmarkEnd w:id="747" w:displacedByCustomXml="next"/>
    <w:bookmarkStart w:id="748" w:name="_Toc443563948" w:displacedByCustomXml="next"/>
    <w:bookmarkEnd w:id="748" w:displacedByCustomXml="next"/>
    <w:bookmarkStart w:id="749" w:name="_Toc443553852" w:displacedByCustomXml="next"/>
    <w:bookmarkEnd w:id="749" w:displacedByCustomXml="next"/>
    <w:bookmarkStart w:id="750" w:name="_Toc443470444" w:displacedByCustomXml="next"/>
    <w:bookmarkEnd w:id="750" w:displacedByCustomXml="next"/>
    <w:bookmarkStart w:id="751" w:name="_Toc443563939" w:displacedByCustomXml="next"/>
    <w:bookmarkEnd w:id="751" w:displacedByCustomXml="next"/>
    <w:bookmarkStart w:id="752" w:name="_Toc443553843" w:displacedByCustomXml="next"/>
    <w:bookmarkEnd w:id="752" w:displacedByCustomXml="next"/>
    <w:bookmarkStart w:id="753" w:name="_Toc443470435" w:displacedByCustomXml="next"/>
    <w:bookmarkEnd w:id="753" w:displacedByCustomXml="next"/>
    <w:bookmarkStart w:id="754" w:name="_Toc443563930" w:displacedByCustomXml="next"/>
    <w:bookmarkEnd w:id="754" w:displacedByCustomXml="next"/>
    <w:bookmarkStart w:id="755" w:name="_Toc443553834" w:displacedByCustomXml="next"/>
    <w:bookmarkEnd w:id="755" w:displacedByCustomXml="next"/>
    <w:bookmarkStart w:id="756" w:name="_Toc443470426" w:displacedByCustomXml="next"/>
    <w:bookmarkEnd w:id="756" w:displacedByCustomXml="next"/>
    <w:bookmarkStart w:id="757" w:name="_Toc443563921" w:displacedByCustomXml="next"/>
    <w:bookmarkEnd w:id="757" w:displacedByCustomXml="next"/>
    <w:bookmarkStart w:id="758" w:name="_Toc443553825" w:displacedByCustomXml="next"/>
    <w:bookmarkEnd w:id="758" w:displacedByCustomXml="next"/>
    <w:bookmarkStart w:id="759" w:name="_Toc443470417" w:displacedByCustomXml="next"/>
    <w:bookmarkEnd w:id="759" w:displacedByCustomXml="next"/>
    <w:bookmarkStart w:id="760" w:name="_Toc443563912" w:displacedByCustomXml="next"/>
    <w:bookmarkEnd w:id="760" w:displacedByCustomXml="next"/>
    <w:bookmarkStart w:id="761" w:name="_Toc443553816" w:displacedByCustomXml="next"/>
    <w:bookmarkEnd w:id="761" w:displacedByCustomXml="next"/>
    <w:bookmarkStart w:id="762" w:name="_Toc443470408" w:displacedByCustomXml="next"/>
    <w:bookmarkEnd w:id="762" w:displacedByCustomXml="next"/>
    <w:bookmarkStart w:id="763" w:name="_Toc443563903" w:displacedByCustomXml="next"/>
    <w:bookmarkEnd w:id="763" w:displacedByCustomXml="next"/>
    <w:bookmarkStart w:id="764" w:name="_Toc443553807" w:displacedByCustomXml="next"/>
    <w:bookmarkEnd w:id="764" w:displacedByCustomXml="next"/>
    <w:bookmarkStart w:id="765" w:name="_Toc443470399" w:displacedByCustomXml="next"/>
    <w:bookmarkEnd w:id="765" w:displacedByCustomXml="next"/>
    <w:bookmarkStart w:id="766" w:name="_Toc443563894" w:displacedByCustomXml="next"/>
    <w:bookmarkEnd w:id="766" w:displacedByCustomXml="next"/>
    <w:bookmarkStart w:id="767" w:name="_Toc443553798" w:displacedByCustomXml="next"/>
    <w:bookmarkEnd w:id="767" w:displacedByCustomXml="next"/>
    <w:bookmarkStart w:id="768" w:name="_Toc443470390" w:displacedByCustomXml="next"/>
    <w:bookmarkEnd w:id="768" w:displacedByCustomXml="next"/>
    <w:bookmarkStart w:id="769" w:name="_Toc443563885" w:displacedByCustomXml="next"/>
    <w:bookmarkEnd w:id="769" w:displacedByCustomXml="next"/>
    <w:bookmarkStart w:id="770" w:name="_Toc443553789" w:displacedByCustomXml="next"/>
    <w:bookmarkEnd w:id="770" w:displacedByCustomXml="next"/>
    <w:bookmarkStart w:id="771" w:name="_Toc443470381" w:displacedByCustomXml="next"/>
    <w:bookmarkEnd w:id="771" w:displacedByCustomXml="next"/>
    <w:bookmarkStart w:id="772" w:name="_Toc443563876" w:displacedByCustomXml="next"/>
    <w:bookmarkEnd w:id="772" w:displacedByCustomXml="next"/>
    <w:bookmarkStart w:id="773" w:name="_Toc443553780" w:displacedByCustomXml="next"/>
    <w:bookmarkEnd w:id="773" w:displacedByCustomXml="next"/>
    <w:bookmarkStart w:id="774" w:name="_Toc443470372" w:displacedByCustomXml="next"/>
    <w:bookmarkEnd w:id="774" w:displacedByCustomXml="next"/>
    <w:bookmarkStart w:id="775" w:name="_Toc443563867" w:displacedByCustomXml="next"/>
    <w:bookmarkEnd w:id="775" w:displacedByCustomXml="next"/>
    <w:bookmarkStart w:id="776" w:name="_Toc443553771" w:displacedByCustomXml="next"/>
    <w:bookmarkEnd w:id="776" w:displacedByCustomXml="next"/>
    <w:bookmarkStart w:id="777" w:name="_Toc443470363" w:displacedByCustomXml="next"/>
    <w:bookmarkEnd w:id="777" w:displacedByCustomXml="next"/>
    <w:bookmarkStart w:id="778" w:name="_Toc443563858" w:displacedByCustomXml="next"/>
    <w:bookmarkEnd w:id="778" w:displacedByCustomXml="next"/>
    <w:bookmarkStart w:id="779" w:name="_Toc443553762" w:displacedByCustomXml="next"/>
    <w:bookmarkEnd w:id="779" w:displacedByCustomXml="next"/>
    <w:bookmarkStart w:id="780" w:name="_Toc443470354" w:displacedByCustomXml="next"/>
    <w:bookmarkEnd w:id="780" w:displacedByCustomXml="next"/>
    <w:bookmarkStart w:id="781" w:name="_Toc443563849" w:displacedByCustomXml="next"/>
    <w:bookmarkEnd w:id="781" w:displacedByCustomXml="next"/>
    <w:bookmarkStart w:id="782" w:name="_Toc443553753" w:displacedByCustomXml="next"/>
    <w:bookmarkEnd w:id="782" w:displacedByCustomXml="next"/>
    <w:bookmarkStart w:id="783" w:name="_Toc443470345" w:displacedByCustomXml="next"/>
    <w:bookmarkEnd w:id="783" w:displacedByCustomXml="next"/>
    <w:bookmarkStart w:id="784" w:name="_Toc443563831" w:displacedByCustomXml="next"/>
    <w:bookmarkEnd w:id="784" w:displacedByCustomXml="next"/>
    <w:bookmarkStart w:id="785" w:name="_Toc443553735" w:displacedByCustomXml="next"/>
    <w:bookmarkEnd w:id="785" w:displacedByCustomXml="next"/>
    <w:bookmarkStart w:id="786" w:name="_Toc443470327" w:displacedByCustomXml="next"/>
    <w:bookmarkEnd w:id="786" w:displacedByCustomXml="next"/>
    <w:bookmarkStart w:id="787" w:name="_Toc443563822" w:displacedByCustomXml="next"/>
    <w:bookmarkEnd w:id="787" w:displacedByCustomXml="next"/>
    <w:bookmarkStart w:id="788" w:name="_Toc443553726" w:displacedByCustomXml="next"/>
    <w:bookmarkEnd w:id="788" w:displacedByCustomXml="next"/>
    <w:bookmarkStart w:id="789" w:name="_Toc443470318" w:displacedByCustomXml="next"/>
    <w:bookmarkEnd w:id="789" w:displacedByCustomXml="next"/>
    <w:bookmarkStart w:id="790" w:name="_Toc443563813" w:displacedByCustomXml="next"/>
    <w:bookmarkEnd w:id="790" w:displacedByCustomXml="next"/>
    <w:bookmarkStart w:id="791" w:name="_Toc443553717" w:displacedByCustomXml="next"/>
    <w:bookmarkEnd w:id="791" w:displacedByCustomXml="next"/>
    <w:bookmarkStart w:id="792" w:name="_Toc443470309" w:displacedByCustomXml="next"/>
    <w:bookmarkEnd w:id="792" w:displacedByCustomXml="next"/>
    <w:bookmarkStart w:id="793" w:name="_Toc443563804" w:displacedByCustomXml="next"/>
    <w:bookmarkEnd w:id="793" w:displacedByCustomXml="next"/>
    <w:bookmarkStart w:id="794" w:name="_Toc443553708" w:displacedByCustomXml="next"/>
    <w:bookmarkEnd w:id="794" w:displacedByCustomXml="next"/>
    <w:bookmarkStart w:id="795" w:name="_Toc443470300" w:displacedByCustomXml="next"/>
    <w:bookmarkEnd w:id="795" w:displacedByCustomXml="next"/>
    <w:bookmarkStart w:id="796" w:name="_Toc443563795" w:displacedByCustomXml="next"/>
    <w:bookmarkEnd w:id="796" w:displacedByCustomXml="next"/>
    <w:bookmarkStart w:id="797" w:name="_Toc443553699" w:displacedByCustomXml="next"/>
    <w:bookmarkEnd w:id="797" w:displacedByCustomXml="next"/>
    <w:bookmarkStart w:id="798" w:name="_Toc443470291" w:displacedByCustomXml="next"/>
    <w:bookmarkEnd w:id="798" w:displacedByCustomXml="next"/>
    <w:bookmarkStart w:id="799" w:name="_Toc443563786" w:displacedByCustomXml="next"/>
    <w:bookmarkEnd w:id="799" w:displacedByCustomXml="next"/>
    <w:bookmarkStart w:id="800" w:name="_Toc443553690" w:displacedByCustomXml="next"/>
    <w:bookmarkEnd w:id="800" w:displacedByCustomXml="next"/>
    <w:bookmarkStart w:id="801" w:name="_Toc443470282" w:displacedByCustomXml="next"/>
    <w:bookmarkEnd w:id="801" w:displacedByCustomXml="next"/>
    <w:bookmarkStart w:id="802" w:name="_Toc443563777" w:displacedByCustomXml="next"/>
    <w:bookmarkEnd w:id="802" w:displacedByCustomXml="next"/>
    <w:bookmarkStart w:id="803" w:name="_Toc443553681" w:displacedByCustomXml="next"/>
    <w:bookmarkEnd w:id="803" w:displacedByCustomXml="next"/>
    <w:bookmarkStart w:id="804" w:name="_Toc443470273" w:displacedByCustomXml="next"/>
    <w:bookmarkEnd w:id="804" w:displacedByCustomXml="next"/>
    <w:bookmarkStart w:id="805" w:name="_Toc443563768" w:displacedByCustomXml="next"/>
    <w:bookmarkEnd w:id="805" w:displacedByCustomXml="next"/>
    <w:bookmarkStart w:id="806" w:name="_Toc443553672" w:displacedByCustomXml="next"/>
    <w:bookmarkEnd w:id="806" w:displacedByCustomXml="next"/>
    <w:bookmarkStart w:id="807" w:name="_Toc443470264" w:displacedByCustomXml="next"/>
    <w:bookmarkEnd w:id="807" w:displacedByCustomXml="next"/>
    <w:bookmarkStart w:id="808" w:name="_Toc443563759" w:displacedByCustomXml="next"/>
    <w:bookmarkEnd w:id="808" w:displacedByCustomXml="next"/>
    <w:bookmarkStart w:id="809" w:name="_Toc443553663" w:displacedByCustomXml="next"/>
    <w:bookmarkEnd w:id="809" w:displacedByCustomXml="next"/>
    <w:bookmarkStart w:id="810" w:name="_Toc443470255" w:displacedByCustomXml="next"/>
    <w:bookmarkEnd w:id="810" w:displacedByCustomXml="next"/>
    <w:bookmarkStart w:id="811" w:name="_Toc443563750" w:displacedByCustomXml="next"/>
    <w:bookmarkEnd w:id="811" w:displacedByCustomXml="next"/>
    <w:bookmarkStart w:id="812" w:name="_Toc443553654" w:displacedByCustomXml="next"/>
    <w:bookmarkEnd w:id="812" w:displacedByCustomXml="next"/>
    <w:bookmarkStart w:id="813" w:name="_Toc443470246" w:displacedByCustomXml="next"/>
    <w:bookmarkEnd w:id="813" w:displacedByCustomXml="next"/>
    <w:bookmarkStart w:id="814" w:name="_Toc443563741" w:displacedByCustomXml="next"/>
    <w:bookmarkEnd w:id="814" w:displacedByCustomXml="next"/>
    <w:bookmarkStart w:id="815" w:name="_Toc443553645" w:displacedByCustomXml="next"/>
    <w:bookmarkEnd w:id="815" w:displacedByCustomXml="next"/>
    <w:bookmarkStart w:id="816" w:name="_Toc443470237" w:displacedByCustomXml="next"/>
    <w:bookmarkEnd w:id="816" w:displacedByCustomXml="next"/>
    <w:bookmarkStart w:id="817" w:name="_Toc443563732" w:displacedByCustomXml="next"/>
    <w:bookmarkEnd w:id="817" w:displacedByCustomXml="next"/>
    <w:bookmarkStart w:id="818" w:name="_Toc443553636" w:displacedByCustomXml="next"/>
    <w:bookmarkEnd w:id="818" w:displacedByCustomXml="next"/>
    <w:bookmarkStart w:id="819" w:name="_Toc443470228" w:displacedByCustomXml="next"/>
    <w:bookmarkEnd w:id="819" w:displacedByCustomXml="next"/>
    <w:bookmarkStart w:id="820" w:name="_Toc443563723" w:displacedByCustomXml="next"/>
    <w:bookmarkEnd w:id="820" w:displacedByCustomXml="next"/>
    <w:bookmarkStart w:id="821" w:name="_Toc443553627" w:displacedByCustomXml="next"/>
    <w:bookmarkEnd w:id="821" w:displacedByCustomXml="next"/>
    <w:bookmarkStart w:id="822" w:name="_Toc443470219" w:displacedByCustomXml="next"/>
    <w:bookmarkEnd w:id="822" w:displacedByCustomXml="next"/>
    <w:bookmarkStart w:id="823" w:name="_Toc443563714" w:displacedByCustomXml="next"/>
    <w:bookmarkEnd w:id="823" w:displacedByCustomXml="next"/>
    <w:bookmarkStart w:id="824" w:name="_Toc443553618" w:displacedByCustomXml="next"/>
    <w:bookmarkEnd w:id="824" w:displacedByCustomXml="next"/>
    <w:bookmarkStart w:id="825" w:name="_Toc443470210" w:displacedByCustomXml="next"/>
    <w:bookmarkEnd w:id="825" w:displacedByCustomXml="next"/>
    <w:bookmarkStart w:id="826" w:name="_Toc443563705" w:displacedByCustomXml="next"/>
    <w:bookmarkEnd w:id="826" w:displacedByCustomXml="next"/>
    <w:bookmarkStart w:id="827" w:name="_Toc443553609" w:displacedByCustomXml="next"/>
    <w:bookmarkEnd w:id="827" w:displacedByCustomXml="next"/>
    <w:bookmarkStart w:id="828" w:name="_Toc443470201" w:displacedByCustomXml="next"/>
    <w:bookmarkEnd w:id="828" w:displacedByCustomXml="next"/>
    <w:bookmarkStart w:id="829" w:name="_Toc443563687" w:displacedByCustomXml="next"/>
    <w:bookmarkEnd w:id="829" w:displacedByCustomXml="next"/>
    <w:bookmarkStart w:id="830" w:name="_Toc443553591" w:displacedByCustomXml="next"/>
    <w:bookmarkEnd w:id="830" w:displacedByCustomXml="next"/>
    <w:bookmarkStart w:id="831" w:name="_Toc443470183" w:displacedByCustomXml="next"/>
    <w:bookmarkEnd w:id="831" w:displacedByCustomXml="next"/>
    <w:bookmarkStart w:id="832" w:name="_Toc443563678" w:displacedByCustomXml="next"/>
    <w:bookmarkEnd w:id="832" w:displacedByCustomXml="next"/>
    <w:bookmarkStart w:id="833" w:name="_Toc443553582" w:displacedByCustomXml="next"/>
    <w:bookmarkEnd w:id="833" w:displacedByCustomXml="next"/>
    <w:bookmarkStart w:id="834" w:name="_Toc443470174" w:displacedByCustomXml="next"/>
    <w:bookmarkEnd w:id="834" w:displacedByCustomXml="next"/>
    <w:bookmarkStart w:id="835" w:name="_Toc443563669" w:displacedByCustomXml="next"/>
    <w:bookmarkEnd w:id="835" w:displacedByCustomXml="next"/>
    <w:bookmarkStart w:id="836" w:name="_Toc443553573" w:displacedByCustomXml="next"/>
    <w:bookmarkEnd w:id="836" w:displacedByCustomXml="next"/>
    <w:bookmarkStart w:id="837" w:name="_Toc443470165" w:displacedByCustomXml="next"/>
    <w:bookmarkEnd w:id="837" w:displacedByCustomXml="next"/>
    <w:bookmarkStart w:id="838" w:name="_Toc443563660" w:displacedByCustomXml="next"/>
    <w:bookmarkEnd w:id="838" w:displacedByCustomXml="next"/>
    <w:bookmarkStart w:id="839" w:name="_Toc443553564" w:displacedByCustomXml="next"/>
    <w:bookmarkEnd w:id="839" w:displacedByCustomXml="next"/>
    <w:bookmarkStart w:id="840" w:name="_Toc443470156" w:displacedByCustomXml="next"/>
    <w:bookmarkEnd w:id="840" w:displacedByCustomXml="next"/>
    <w:bookmarkStart w:id="841" w:name="_Toc443563651" w:displacedByCustomXml="next"/>
    <w:bookmarkEnd w:id="841" w:displacedByCustomXml="next"/>
    <w:bookmarkStart w:id="842" w:name="_Toc443553555" w:displacedByCustomXml="next"/>
    <w:bookmarkEnd w:id="842" w:displacedByCustomXml="next"/>
    <w:bookmarkStart w:id="843" w:name="_Toc443470147" w:displacedByCustomXml="next"/>
    <w:bookmarkEnd w:id="843" w:displacedByCustomXml="next"/>
    <w:bookmarkStart w:id="844" w:name="_Toc443563642" w:displacedByCustomXml="next"/>
    <w:bookmarkEnd w:id="844" w:displacedByCustomXml="next"/>
    <w:bookmarkStart w:id="845" w:name="_Toc443553546" w:displacedByCustomXml="next"/>
    <w:bookmarkEnd w:id="845" w:displacedByCustomXml="next"/>
    <w:bookmarkStart w:id="846" w:name="_Toc443470138" w:displacedByCustomXml="next"/>
    <w:bookmarkEnd w:id="846" w:displacedByCustomXml="next"/>
    <w:bookmarkStart w:id="847" w:name="_Toc443563633" w:displacedByCustomXml="next"/>
    <w:bookmarkEnd w:id="847" w:displacedByCustomXml="next"/>
    <w:bookmarkStart w:id="848" w:name="_Toc443553537" w:displacedByCustomXml="next"/>
    <w:bookmarkEnd w:id="848" w:displacedByCustomXml="next"/>
    <w:bookmarkStart w:id="849" w:name="_Toc443470129" w:displacedByCustomXml="next"/>
    <w:bookmarkEnd w:id="849" w:displacedByCustomXml="next"/>
    <w:bookmarkStart w:id="850" w:name="_Toc443563624" w:displacedByCustomXml="next"/>
    <w:bookmarkEnd w:id="850" w:displacedByCustomXml="next"/>
    <w:bookmarkStart w:id="851" w:name="_Toc443553528" w:displacedByCustomXml="next"/>
    <w:bookmarkEnd w:id="851" w:displacedByCustomXml="next"/>
    <w:bookmarkStart w:id="852" w:name="_Toc443470120" w:displacedByCustomXml="next"/>
    <w:bookmarkEnd w:id="852" w:displacedByCustomXml="next"/>
    <w:bookmarkStart w:id="853" w:name="_Toc443563615" w:displacedByCustomXml="next"/>
    <w:bookmarkEnd w:id="853" w:displacedByCustomXml="next"/>
    <w:bookmarkStart w:id="854" w:name="_Toc443553519" w:displacedByCustomXml="next"/>
    <w:bookmarkEnd w:id="854" w:displacedByCustomXml="next"/>
    <w:bookmarkStart w:id="855" w:name="_Toc443470111" w:displacedByCustomXml="next"/>
    <w:bookmarkEnd w:id="855" w:displacedByCustomXml="next"/>
    <w:bookmarkStart w:id="856" w:name="_Toc443563606" w:displacedByCustomXml="next"/>
    <w:bookmarkEnd w:id="856" w:displacedByCustomXml="next"/>
    <w:bookmarkStart w:id="857" w:name="_Toc443553510" w:displacedByCustomXml="next"/>
    <w:bookmarkEnd w:id="857" w:displacedByCustomXml="next"/>
    <w:bookmarkStart w:id="858" w:name="_Toc443470102" w:displacedByCustomXml="next"/>
    <w:bookmarkEnd w:id="858" w:displacedByCustomXml="next"/>
    <w:bookmarkStart w:id="859" w:name="_Toc443563597" w:displacedByCustomXml="next"/>
    <w:bookmarkEnd w:id="859" w:displacedByCustomXml="next"/>
    <w:bookmarkStart w:id="860" w:name="_Toc443553501" w:displacedByCustomXml="next"/>
    <w:bookmarkEnd w:id="860" w:displacedByCustomXml="next"/>
    <w:bookmarkStart w:id="861" w:name="_Toc443470093" w:displacedByCustomXml="next"/>
    <w:bookmarkEnd w:id="861" w:displacedByCustomXml="next"/>
    <w:bookmarkStart w:id="862" w:name="_Toc443563588" w:displacedByCustomXml="next"/>
    <w:bookmarkEnd w:id="862" w:displacedByCustomXml="next"/>
    <w:bookmarkStart w:id="863" w:name="_Toc443553492" w:displacedByCustomXml="next"/>
    <w:bookmarkEnd w:id="863" w:displacedByCustomXml="next"/>
    <w:bookmarkStart w:id="864" w:name="_Toc443470084" w:displacedByCustomXml="next"/>
    <w:bookmarkEnd w:id="864" w:displacedByCustomXml="next"/>
    <w:bookmarkStart w:id="865" w:name="_Toc443563579" w:displacedByCustomXml="next"/>
    <w:bookmarkEnd w:id="865" w:displacedByCustomXml="next"/>
    <w:bookmarkStart w:id="866" w:name="_Toc443553483" w:displacedByCustomXml="next"/>
    <w:bookmarkEnd w:id="866" w:displacedByCustomXml="next"/>
    <w:bookmarkStart w:id="867" w:name="_Toc443470075" w:displacedByCustomXml="next"/>
    <w:bookmarkEnd w:id="867" w:displacedByCustomXml="next"/>
    <w:bookmarkStart w:id="868" w:name="_Toc443563570" w:displacedByCustomXml="next"/>
    <w:bookmarkEnd w:id="868" w:displacedByCustomXml="next"/>
    <w:bookmarkStart w:id="869" w:name="_Toc443553474" w:displacedByCustomXml="next"/>
    <w:bookmarkEnd w:id="869" w:displacedByCustomXml="next"/>
    <w:bookmarkStart w:id="870" w:name="_Toc443470066" w:displacedByCustomXml="next"/>
    <w:bookmarkEnd w:id="870" w:displacedByCustomXml="next"/>
    <w:bookmarkStart w:id="871" w:name="_Toc443563561" w:displacedByCustomXml="next"/>
    <w:bookmarkEnd w:id="871" w:displacedByCustomXml="next"/>
    <w:bookmarkStart w:id="872" w:name="_Toc443553465" w:displacedByCustomXml="next"/>
    <w:bookmarkEnd w:id="872" w:displacedByCustomXml="next"/>
    <w:bookmarkStart w:id="873" w:name="_Toc443470057" w:displacedByCustomXml="next"/>
    <w:bookmarkEnd w:id="873" w:displacedByCustomXml="next"/>
    <w:bookmarkStart w:id="874" w:name="_Toc443563552" w:displacedByCustomXml="next"/>
    <w:bookmarkEnd w:id="874" w:displacedByCustomXml="next"/>
    <w:bookmarkStart w:id="875" w:name="_Toc443553456" w:displacedByCustomXml="next"/>
    <w:bookmarkEnd w:id="875" w:displacedByCustomXml="next"/>
    <w:bookmarkStart w:id="876" w:name="_Toc443470048" w:displacedByCustomXml="next"/>
    <w:bookmarkEnd w:id="876" w:displacedByCustomXml="next"/>
    <w:bookmarkStart w:id="877" w:name="_Toc443563543" w:displacedByCustomXml="next"/>
    <w:bookmarkEnd w:id="877" w:displacedByCustomXml="next"/>
    <w:bookmarkStart w:id="878" w:name="_Toc443553447" w:displacedByCustomXml="next"/>
    <w:bookmarkEnd w:id="878" w:displacedByCustomXml="next"/>
    <w:bookmarkStart w:id="879" w:name="_Toc443470039" w:displacedByCustomXml="next"/>
    <w:bookmarkEnd w:id="879" w:displacedByCustomXml="next"/>
    <w:bookmarkStart w:id="880" w:name="_Toc443563534" w:displacedByCustomXml="next"/>
    <w:bookmarkEnd w:id="880" w:displacedByCustomXml="next"/>
    <w:bookmarkStart w:id="881" w:name="_Toc443553438" w:displacedByCustomXml="next"/>
    <w:bookmarkEnd w:id="881" w:displacedByCustomXml="next"/>
    <w:bookmarkStart w:id="882" w:name="_Toc443470030" w:displacedByCustomXml="next"/>
    <w:bookmarkEnd w:id="882" w:displacedByCustomXml="next"/>
    <w:bookmarkStart w:id="883" w:name="_Toc443563525" w:displacedByCustomXml="next"/>
    <w:bookmarkEnd w:id="883" w:displacedByCustomXml="next"/>
    <w:bookmarkStart w:id="884" w:name="_Toc443553429" w:displacedByCustomXml="next"/>
    <w:bookmarkEnd w:id="884" w:displacedByCustomXml="next"/>
    <w:bookmarkStart w:id="885" w:name="_Toc443470021" w:displacedByCustomXml="next"/>
    <w:bookmarkEnd w:id="885" w:displacedByCustomXml="next"/>
    <w:bookmarkStart w:id="886" w:name="_Toc443563516" w:displacedByCustomXml="next"/>
    <w:bookmarkEnd w:id="886" w:displacedByCustomXml="next"/>
    <w:bookmarkStart w:id="887" w:name="_Toc443553420" w:displacedByCustomXml="next"/>
    <w:bookmarkEnd w:id="887" w:displacedByCustomXml="next"/>
    <w:bookmarkStart w:id="888" w:name="_Toc443470012" w:displacedByCustomXml="next"/>
    <w:bookmarkEnd w:id="888" w:displacedByCustomXml="next"/>
    <w:bookmarkStart w:id="889" w:name="_Toc443563507" w:displacedByCustomXml="next"/>
    <w:bookmarkEnd w:id="889" w:displacedByCustomXml="next"/>
    <w:bookmarkStart w:id="890" w:name="_Toc443553411" w:displacedByCustomXml="next"/>
    <w:bookmarkEnd w:id="890" w:displacedByCustomXml="next"/>
    <w:bookmarkStart w:id="891" w:name="_Toc443470003" w:displacedByCustomXml="next"/>
    <w:bookmarkEnd w:id="891" w:displacedByCustomXml="next"/>
    <w:bookmarkStart w:id="892" w:name="_Toc443563498" w:displacedByCustomXml="next"/>
    <w:bookmarkEnd w:id="892" w:displacedByCustomXml="next"/>
    <w:bookmarkStart w:id="893" w:name="_Toc443553402" w:displacedByCustomXml="next"/>
    <w:bookmarkEnd w:id="893" w:displacedByCustomXml="next"/>
    <w:bookmarkStart w:id="894" w:name="_Toc443469994" w:displacedByCustomXml="next"/>
    <w:bookmarkEnd w:id="894" w:displacedByCustomXml="next"/>
    <w:bookmarkStart w:id="895" w:name="_Toc443563489" w:displacedByCustomXml="next"/>
    <w:bookmarkEnd w:id="895" w:displacedByCustomXml="next"/>
    <w:bookmarkStart w:id="896" w:name="_Toc443553393" w:displacedByCustomXml="next"/>
    <w:bookmarkEnd w:id="896" w:displacedByCustomXml="next"/>
    <w:bookmarkStart w:id="897" w:name="_Toc443469985" w:displacedByCustomXml="next"/>
    <w:bookmarkEnd w:id="897" w:displacedByCustomXml="next"/>
    <w:bookmarkStart w:id="898" w:name="_Toc443563480" w:displacedByCustomXml="next"/>
    <w:bookmarkEnd w:id="898" w:displacedByCustomXml="next"/>
    <w:bookmarkStart w:id="899" w:name="_Toc443553384" w:displacedByCustomXml="next"/>
    <w:bookmarkEnd w:id="899" w:displacedByCustomXml="next"/>
    <w:bookmarkStart w:id="900" w:name="_Toc443469976" w:displacedByCustomXml="next"/>
    <w:bookmarkEnd w:id="900" w:displacedByCustomXml="next"/>
    <w:bookmarkStart w:id="901" w:name="_Toc443563462" w:displacedByCustomXml="next"/>
    <w:bookmarkEnd w:id="901" w:displacedByCustomXml="next"/>
    <w:bookmarkStart w:id="902" w:name="_Toc443553366" w:displacedByCustomXml="next"/>
    <w:bookmarkEnd w:id="902" w:displacedByCustomXml="next"/>
    <w:bookmarkStart w:id="903" w:name="_Toc443469958" w:displacedByCustomXml="next"/>
    <w:bookmarkEnd w:id="903" w:displacedByCustomXml="next"/>
    <w:bookmarkStart w:id="904" w:name="_Toc443563453" w:displacedByCustomXml="next"/>
    <w:bookmarkEnd w:id="904" w:displacedByCustomXml="next"/>
    <w:bookmarkStart w:id="905" w:name="_Toc443553357" w:displacedByCustomXml="next"/>
    <w:bookmarkEnd w:id="905" w:displacedByCustomXml="next"/>
    <w:bookmarkStart w:id="906" w:name="_Toc443469949" w:displacedByCustomXml="next"/>
    <w:bookmarkEnd w:id="906" w:displacedByCustomXml="next"/>
    <w:bookmarkStart w:id="907" w:name="_Toc443563444" w:displacedByCustomXml="next"/>
    <w:bookmarkEnd w:id="907" w:displacedByCustomXml="next"/>
    <w:bookmarkStart w:id="908" w:name="_Toc443553348" w:displacedByCustomXml="next"/>
    <w:bookmarkEnd w:id="908" w:displacedByCustomXml="next"/>
    <w:bookmarkStart w:id="909" w:name="_Toc443469940" w:displacedByCustomXml="next"/>
    <w:bookmarkEnd w:id="909" w:displacedByCustomXml="next"/>
    <w:bookmarkStart w:id="910" w:name="_Toc443563435" w:displacedByCustomXml="next"/>
    <w:bookmarkEnd w:id="910" w:displacedByCustomXml="next"/>
    <w:bookmarkStart w:id="911" w:name="_Toc443553339" w:displacedByCustomXml="next"/>
    <w:bookmarkEnd w:id="911" w:displacedByCustomXml="next"/>
    <w:bookmarkStart w:id="912" w:name="_Toc443469931" w:displacedByCustomXml="next"/>
    <w:bookmarkEnd w:id="912" w:displacedByCustomXml="next"/>
    <w:bookmarkStart w:id="913" w:name="_Toc443563426" w:displacedByCustomXml="next"/>
    <w:bookmarkEnd w:id="913" w:displacedByCustomXml="next"/>
    <w:bookmarkStart w:id="914" w:name="_Toc443553330" w:displacedByCustomXml="next"/>
    <w:bookmarkEnd w:id="914" w:displacedByCustomXml="next"/>
    <w:bookmarkStart w:id="915" w:name="_Toc443469922" w:displacedByCustomXml="next"/>
    <w:bookmarkEnd w:id="915" w:displacedByCustomXml="next"/>
    <w:bookmarkStart w:id="916" w:name="_Toc443563417" w:displacedByCustomXml="next"/>
    <w:bookmarkEnd w:id="916" w:displacedByCustomXml="next"/>
    <w:bookmarkStart w:id="917" w:name="_Toc443553321" w:displacedByCustomXml="next"/>
    <w:bookmarkEnd w:id="917" w:displacedByCustomXml="next"/>
    <w:bookmarkStart w:id="918" w:name="_Toc443469913" w:displacedByCustomXml="next"/>
    <w:bookmarkEnd w:id="918" w:displacedByCustomXml="next"/>
    <w:bookmarkStart w:id="919" w:name="_Toc443563408" w:displacedByCustomXml="next"/>
    <w:bookmarkEnd w:id="919" w:displacedByCustomXml="next"/>
    <w:bookmarkStart w:id="920" w:name="_Toc443553312" w:displacedByCustomXml="next"/>
    <w:bookmarkEnd w:id="920" w:displacedByCustomXml="next"/>
    <w:bookmarkStart w:id="921" w:name="_Toc443469904" w:displacedByCustomXml="next"/>
    <w:bookmarkEnd w:id="921" w:displacedByCustomXml="next"/>
    <w:bookmarkStart w:id="922" w:name="_Toc443563399" w:displacedByCustomXml="next"/>
    <w:bookmarkEnd w:id="922" w:displacedByCustomXml="next"/>
    <w:bookmarkStart w:id="923" w:name="_Toc443553303" w:displacedByCustomXml="next"/>
    <w:bookmarkEnd w:id="923" w:displacedByCustomXml="next"/>
    <w:bookmarkStart w:id="924" w:name="_Toc443469895" w:displacedByCustomXml="next"/>
    <w:bookmarkEnd w:id="924" w:displacedByCustomXml="next"/>
    <w:bookmarkStart w:id="925" w:name="_Toc443563390" w:displacedByCustomXml="next"/>
    <w:bookmarkEnd w:id="925" w:displacedByCustomXml="next"/>
    <w:bookmarkStart w:id="926" w:name="_Toc443553294" w:displacedByCustomXml="next"/>
    <w:bookmarkEnd w:id="926" w:displacedByCustomXml="next"/>
    <w:bookmarkStart w:id="927" w:name="_Toc443469886" w:displacedByCustomXml="next"/>
    <w:bookmarkEnd w:id="927" w:displacedByCustomXml="next"/>
    <w:bookmarkStart w:id="928" w:name="_Toc443563381" w:displacedByCustomXml="next"/>
    <w:bookmarkEnd w:id="928" w:displacedByCustomXml="next"/>
    <w:bookmarkStart w:id="929" w:name="_Toc443553285" w:displacedByCustomXml="next"/>
    <w:bookmarkEnd w:id="929" w:displacedByCustomXml="next"/>
    <w:bookmarkStart w:id="930" w:name="_Toc443469877" w:displacedByCustomXml="next"/>
    <w:bookmarkEnd w:id="930" w:displacedByCustomXml="next"/>
    <w:bookmarkStart w:id="931" w:name="_Toc443563372" w:displacedByCustomXml="next"/>
    <w:bookmarkEnd w:id="931" w:displacedByCustomXml="next"/>
    <w:bookmarkStart w:id="932" w:name="_Toc443553276" w:displacedByCustomXml="next"/>
    <w:bookmarkEnd w:id="932" w:displacedByCustomXml="next"/>
    <w:bookmarkStart w:id="933" w:name="_Toc443469868" w:displacedByCustomXml="next"/>
    <w:bookmarkEnd w:id="933" w:displacedByCustomXml="next"/>
    <w:bookmarkStart w:id="934" w:name="_Toc443563363" w:displacedByCustomXml="next"/>
    <w:bookmarkEnd w:id="934" w:displacedByCustomXml="next"/>
    <w:bookmarkStart w:id="935" w:name="_Toc443553267" w:displacedByCustomXml="next"/>
    <w:bookmarkEnd w:id="935" w:displacedByCustomXml="next"/>
    <w:bookmarkStart w:id="936" w:name="_Toc443469859" w:displacedByCustomXml="next"/>
    <w:bookmarkEnd w:id="936" w:displacedByCustomXml="next"/>
    <w:bookmarkStart w:id="937" w:name="_Toc443563354" w:displacedByCustomXml="next"/>
    <w:bookmarkEnd w:id="937" w:displacedByCustomXml="next"/>
    <w:bookmarkStart w:id="938" w:name="_Toc443553258" w:displacedByCustomXml="next"/>
    <w:bookmarkEnd w:id="938" w:displacedByCustomXml="next"/>
    <w:bookmarkStart w:id="939" w:name="_Toc443469850" w:displacedByCustomXml="next"/>
    <w:bookmarkEnd w:id="939" w:displacedByCustomXml="next"/>
    <w:bookmarkStart w:id="940" w:name="_Toc443563345" w:displacedByCustomXml="next"/>
    <w:bookmarkEnd w:id="940" w:displacedByCustomXml="next"/>
    <w:bookmarkStart w:id="941" w:name="_Toc443553249" w:displacedByCustomXml="next"/>
    <w:bookmarkEnd w:id="941" w:displacedByCustomXml="next"/>
    <w:bookmarkStart w:id="942" w:name="_Toc443469841" w:displacedByCustomXml="next"/>
    <w:bookmarkEnd w:id="942" w:displacedByCustomXml="next"/>
    <w:bookmarkStart w:id="943" w:name="_Toc443563336" w:displacedByCustomXml="next"/>
    <w:bookmarkEnd w:id="943" w:displacedByCustomXml="next"/>
    <w:bookmarkStart w:id="944" w:name="_Toc443553240" w:displacedByCustomXml="next"/>
    <w:bookmarkEnd w:id="944" w:displacedByCustomXml="next"/>
    <w:bookmarkStart w:id="945" w:name="_Toc443469832" w:displacedByCustomXml="next"/>
    <w:bookmarkEnd w:id="945" w:displacedByCustomXml="next"/>
    <w:bookmarkStart w:id="946" w:name="_Toc443563327" w:displacedByCustomXml="next"/>
    <w:bookmarkEnd w:id="946" w:displacedByCustomXml="next"/>
    <w:bookmarkStart w:id="947" w:name="_Toc443553231" w:displacedByCustomXml="next"/>
    <w:bookmarkEnd w:id="947" w:displacedByCustomXml="next"/>
    <w:bookmarkStart w:id="948" w:name="_Toc443469823" w:displacedByCustomXml="next"/>
    <w:bookmarkEnd w:id="948" w:displacedByCustomXml="next"/>
    <w:bookmarkStart w:id="949" w:name="_Toc443563318" w:displacedByCustomXml="next"/>
    <w:bookmarkEnd w:id="949" w:displacedByCustomXml="next"/>
    <w:bookmarkStart w:id="950" w:name="_Toc443553222" w:displacedByCustomXml="next"/>
    <w:bookmarkEnd w:id="950" w:displacedByCustomXml="next"/>
    <w:bookmarkStart w:id="951" w:name="_Toc443469814" w:displacedByCustomXml="next"/>
    <w:bookmarkEnd w:id="951" w:displacedByCustomXml="next"/>
    <w:bookmarkStart w:id="952" w:name="_Toc443563309" w:displacedByCustomXml="next"/>
    <w:bookmarkEnd w:id="952" w:displacedByCustomXml="next"/>
    <w:bookmarkStart w:id="953" w:name="_Toc443553213" w:displacedByCustomXml="next"/>
    <w:bookmarkEnd w:id="953" w:displacedByCustomXml="next"/>
    <w:bookmarkStart w:id="954" w:name="_Toc443469805" w:displacedByCustomXml="next"/>
    <w:bookmarkEnd w:id="954" w:displacedByCustomXml="next"/>
    <w:bookmarkStart w:id="955" w:name="_Toc443563300" w:displacedByCustomXml="next"/>
    <w:bookmarkEnd w:id="955" w:displacedByCustomXml="next"/>
    <w:bookmarkStart w:id="956" w:name="_Toc443553204" w:displacedByCustomXml="next"/>
    <w:bookmarkEnd w:id="956" w:displacedByCustomXml="next"/>
    <w:bookmarkStart w:id="957" w:name="_Toc443469796" w:displacedByCustomXml="next"/>
    <w:bookmarkEnd w:id="957" w:displacedByCustomXml="next"/>
    <w:bookmarkStart w:id="958" w:name="_Toc443563291" w:displacedByCustomXml="next"/>
    <w:bookmarkEnd w:id="958" w:displacedByCustomXml="next"/>
    <w:bookmarkStart w:id="959" w:name="_Toc443553195" w:displacedByCustomXml="next"/>
    <w:bookmarkEnd w:id="959" w:displacedByCustomXml="next"/>
    <w:bookmarkStart w:id="960" w:name="_Toc443469787" w:displacedByCustomXml="next"/>
    <w:bookmarkEnd w:id="960" w:displacedByCustomXml="next"/>
    <w:bookmarkStart w:id="961" w:name="_Toc443563282" w:displacedByCustomXml="next"/>
    <w:bookmarkEnd w:id="961" w:displacedByCustomXml="next"/>
    <w:bookmarkStart w:id="962" w:name="_Toc443553186" w:displacedByCustomXml="next"/>
    <w:bookmarkEnd w:id="962" w:displacedByCustomXml="next"/>
    <w:bookmarkStart w:id="963" w:name="_Toc443469778" w:displacedByCustomXml="next"/>
    <w:bookmarkEnd w:id="963" w:displacedByCustomXml="next"/>
    <w:bookmarkStart w:id="964" w:name="_Toc443563273" w:displacedByCustomXml="next"/>
    <w:bookmarkEnd w:id="964" w:displacedByCustomXml="next"/>
    <w:bookmarkStart w:id="965" w:name="_Toc443553177" w:displacedByCustomXml="next"/>
    <w:bookmarkEnd w:id="965" w:displacedByCustomXml="next"/>
    <w:bookmarkStart w:id="966" w:name="_Toc443469769" w:displacedByCustomXml="next"/>
    <w:bookmarkEnd w:id="966" w:displacedByCustomXml="next"/>
    <w:bookmarkStart w:id="967" w:name="_Toc443563264" w:displacedByCustomXml="next"/>
    <w:bookmarkEnd w:id="967" w:displacedByCustomXml="next"/>
    <w:bookmarkStart w:id="968" w:name="_Toc443553168" w:displacedByCustomXml="next"/>
    <w:bookmarkEnd w:id="968" w:displacedByCustomXml="next"/>
    <w:bookmarkStart w:id="969" w:name="_Toc443469760" w:displacedByCustomXml="next"/>
    <w:bookmarkEnd w:id="969" w:displacedByCustomXml="next"/>
    <w:bookmarkStart w:id="970" w:name="_Toc443563246" w:displacedByCustomXml="next"/>
    <w:bookmarkEnd w:id="970" w:displacedByCustomXml="next"/>
    <w:bookmarkStart w:id="971" w:name="_Toc443553150" w:displacedByCustomXml="next"/>
    <w:bookmarkEnd w:id="971" w:displacedByCustomXml="next"/>
    <w:bookmarkStart w:id="972" w:name="_Toc443469742" w:displacedByCustomXml="next"/>
    <w:bookmarkEnd w:id="972" w:displacedByCustomXml="next"/>
    <w:bookmarkStart w:id="973" w:name="_Toc443563237" w:displacedByCustomXml="next"/>
    <w:bookmarkEnd w:id="973" w:displacedByCustomXml="next"/>
    <w:bookmarkStart w:id="974" w:name="_Toc443553141" w:displacedByCustomXml="next"/>
    <w:bookmarkEnd w:id="974" w:displacedByCustomXml="next"/>
    <w:bookmarkStart w:id="975" w:name="_Toc443469733" w:displacedByCustomXml="next"/>
    <w:bookmarkEnd w:id="975" w:displacedByCustomXml="next"/>
    <w:bookmarkStart w:id="976" w:name="_Toc443563228" w:displacedByCustomXml="next"/>
    <w:bookmarkEnd w:id="976" w:displacedByCustomXml="next"/>
    <w:bookmarkStart w:id="977" w:name="_Toc443553132" w:displacedByCustomXml="next"/>
    <w:bookmarkEnd w:id="977" w:displacedByCustomXml="next"/>
    <w:bookmarkStart w:id="978" w:name="_Toc443469724" w:displacedByCustomXml="next"/>
    <w:bookmarkEnd w:id="978" w:displacedByCustomXml="next"/>
    <w:bookmarkStart w:id="979" w:name="_Toc443563219" w:displacedByCustomXml="next"/>
    <w:bookmarkEnd w:id="979" w:displacedByCustomXml="next"/>
    <w:bookmarkStart w:id="980" w:name="_Toc443553123" w:displacedByCustomXml="next"/>
    <w:bookmarkEnd w:id="980" w:displacedByCustomXml="next"/>
    <w:bookmarkStart w:id="981" w:name="_Toc443469715" w:displacedByCustomXml="next"/>
    <w:bookmarkEnd w:id="981" w:displacedByCustomXml="next"/>
    <w:bookmarkStart w:id="982" w:name="_Toc443563210" w:displacedByCustomXml="next"/>
    <w:bookmarkEnd w:id="982" w:displacedByCustomXml="next"/>
    <w:bookmarkStart w:id="983" w:name="_Toc443553114" w:displacedByCustomXml="next"/>
    <w:bookmarkEnd w:id="983" w:displacedByCustomXml="next"/>
    <w:bookmarkStart w:id="984" w:name="_Toc443469706" w:displacedByCustomXml="next"/>
    <w:bookmarkEnd w:id="984" w:displacedByCustomXml="next"/>
    <w:bookmarkStart w:id="985" w:name="_Toc443563201" w:displacedByCustomXml="next"/>
    <w:bookmarkEnd w:id="985" w:displacedByCustomXml="next"/>
    <w:bookmarkStart w:id="986" w:name="_Toc443553105" w:displacedByCustomXml="next"/>
    <w:bookmarkEnd w:id="986" w:displacedByCustomXml="next"/>
    <w:bookmarkStart w:id="987" w:name="_Toc443469697" w:displacedByCustomXml="next"/>
    <w:bookmarkEnd w:id="987" w:displacedByCustomXml="next"/>
    <w:bookmarkStart w:id="988" w:name="_Toc443563192" w:displacedByCustomXml="next"/>
    <w:bookmarkEnd w:id="988" w:displacedByCustomXml="next"/>
    <w:bookmarkStart w:id="989" w:name="_Toc443553096" w:displacedByCustomXml="next"/>
    <w:bookmarkEnd w:id="989" w:displacedByCustomXml="next"/>
    <w:bookmarkStart w:id="990" w:name="_Toc443469688" w:displacedByCustomXml="next"/>
    <w:bookmarkEnd w:id="990" w:displacedByCustomXml="next"/>
    <w:bookmarkStart w:id="991" w:name="_Toc443563183" w:displacedByCustomXml="next"/>
    <w:bookmarkEnd w:id="991" w:displacedByCustomXml="next"/>
    <w:bookmarkStart w:id="992" w:name="_Toc443553087" w:displacedByCustomXml="next"/>
    <w:bookmarkEnd w:id="992" w:displacedByCustomXml="next"/>
    <w:bookmarkStart w:id="993" w:name="_Toc443469679" w:displacedByCustomXml="next"/>
    <w:bookmarkEnd w:id="993" w:displacedByCustomXml="next"/>
    <w:bookmarkStart w:id="994" w:name="_Toc443563174" w:displacedByCustomXml="next"/>
    <w:bookmarkEnd w:id="994" w:displacedByCustomXml="next"/>
    <w:bookmarkStart w:id="995" w:name="_Toc443553078" w:displacedByCustomXml="next"/>
    <w:bookmarkEnd w:id="995" w:displacedByCustomXml="next"/>
    <w:bookmarkStart w:id="996" w:name="_Toc443469670" w:displacedByCustomXml="next"/>
    <w:bookmarkEnd w:id="996" w:displacedByCustomXml="next"/>
    <w:bookmarkStart w:id="997" w:name="_Toc443563165" w:displacedByCustomXml="next"/>
    <w:bookmarkEnd w:id="997" w:displacedByCustomXml="next"/>
    <w:bookmarkStart w:id="998" w:name="_Toc443553069" w:displacedByCustomXml="next"/>
    <w:bookmarkEnd w:id="998" w:displacedByCustomXml="next"/>
    <w:bookmarkStart w:id="999" w:name="_Toc443469661" w:displacedByCustomXml="next"/>
    <w:bookmarkEnd w:id="999" w:displacedByCustomXml="next"/>
    <w:bookmarkStart w:id="1000" w:name="_Toc443563156" w:displacedByCustomXml="next"/>
    <w:bookmarkEnd w:id="1000" w:displacedByCustomXml="next"/>
    <w:bookmarkStart w:id="1001" w:name="_Toc443553060" w:displacedByCustomXml="next"/>
    <w:bookmarkEnd w:id="1001" w:displacedByCustomXml="next"/>
    <w:bookmarkStart w:id="1002" w:name="_Toc443469652" w:displacedByCustomXml="next"/>
    <w:bookmarkEnd w:id="1002" w:displacedByCustomXml="next"/>
    <w:bookmarkStart w:id="1003" w:name="_Toc443563147" w:displacedByCustomXml="next"/>
    <w:bookmarkEnd w:id="1003" w:displacedByCustomXml="next"/>
    <w:bookmarkStart w:id="1004" w:name="_Toc443553051" w:displacedByCustomXml="next"/>
    <w:bookmarkEnd w:id="1004" w:displacedByCustomXml="next"/>
    <w:bookmarkStart w:id="1005" w:name="_Toc443469643" w:displacedByCustomXml="next"/>
    <w:bookmarkEnd w:id="1005" w:displacedByCustomXml="next"/>
    <w:bookmarkStart w:id="1006" w:name="_Toc443563138" w:displacedByCustomXml="next"/>
    <w:bookmarkEnd w:id="1006" w:displacedByCustomXml="next"/>
    <w:bookmarkStart w:id="1007" w:name="_Toc443553042" w:displacedByCustomXml="next"/>
    <w:bookmarkEnd w:id="1007" w:displacedByCustomXml="next"/>
    <w:bookmarkStart w:id="1008" w:name="_Toc443469634" w:displacedByCustomXml="next"/>
    <w:bookmarkEnd w:id="1008" w:displacedByCustomXml="next"/>
    <w:bookmarkStart w:id="1009" w:name="_Toc443563129" w:displacedByCustomXml="next"/>
    <w:bookmarkEnd w:id="1009" w:displacedByCustomXml="next"/>
    <w:bookmarkStart w:id="1010" w:name="_Toc443553033" w:displacedByCustomXml="next"/>
    <w:bookmarkEnd w:id="1010" w:displacedByCustomXml="next"/>
    <w:bookmarkStart w:id="1011" w:name="_Toc443469625" w:displacedByCustomXml="next"/>
    <w:bookmarkEnd w:id="1011" w:displacedByCustomXml="next"/>
    <w:bookmarkStart w:id="1012" w:name="_Toc443563120" w:displacedByCustomXml="next"/>
    <w:bookmarkEnd w:id="1012" w:displacedByCustomXml="next"/>
    <w:bookmarkStart w:id="1013" w:name="_Toc443553024" w:displacedByCustomXml="next"/>
    <w:bookmarkEnd w:id="1013" w:displacedByCustomXml="next"/>
    <w:bookmarkStart w:id="1014" w:name="_Toc443469616" w:displacedByCustomXml="next"/>
    <w:bookmarkEnd w:id="1014" w:displacedByCustomXml="next"/>
    <w:bookmarkStart w:id="1015" w:name="_Toc443563111" w:displacedByCustomXml="next"/>
    <w:bookmarkEnd w:id="1015" w:displacedByCustomXml="next"/>
    <w:bookmarkStart w:id="1016" w:name="_Toc443553015" w:displacedByCustomXml="next"/>
    <w:bookmarkEnd w:id="1016" w:displacedByCustomXml="next"/>
    <w:bookmarkStart w:id="1017" w:name="_Toc443469607" w:displacedByCustomXml="next"/>
    <w:bookmarkEnd w:id="1017" w:displacedByCustomXml="next"/>
    <w:bookmarkStart w:id="1018" w:name="_Toc443563093" w:displacedByCustomXml="next"/>
    <w:bookmarkEnd w:id="1018" w:displacedByCustomXml="next"/>
    <w:bookmarkStart w:id="1019" w:name="_Toc443552997" w:displacedByCustomXml="next"/>
    <w:bookmarkEnd w:id="1019" w:displacedByCustomXml="next"/>
    <w:bookmarkStart w:id="1020" w:name="_Toc443469589" w:displacedByCustomXml="next"/>
    <w:bookmarkEnd w:id="1020" w:displacedByCustomXml="next"/>
    <w:bookmarkStart w:id="1021" w:name="_Toc443563084" w:displacedByCustomXml="next"/>
    <w:bookmarkEnd w:id="1021" w:displacedByCustomXml="next"/>
    <w:bookmarkStart w:id="1022" w:name="_Toc443552988" w:displacedByCustomXml="next"/>
    <w:bookmarkEnd w:id="1022" w:displacedByCustomXml="next"/>
    <w:bookmarkStart w:id="1023" w:name="_Toc443469580" w:displacedByCustomXml="next"/>
    <w:bookmarkEnd w:id="1023" w:displacedByCustomXml="next"/>
    <w:bookmarkStart w:id="1024" w:name="_Toc443563075" w:displacedByCustomXml="next"/>
    <w:bookmarkEnd w:id="1024" w:displacedByCustomXml="next"/>
    <w:bookmarkStart w:id="1025" w:name="_Toc443552979" w:displacedByCustomXml="next"/>
    <w:bookmarkEnd w:id="1025" w:displacedByCustomXml="next"/>
    <w:bookmarkStart w:id="1026" w:name="_Toc443469571" w:displacedByCustomXml="next"/>
    <w:bookmarkEnd w:id="1026" w:displacedByCustomXml="next"/>
    <w:bookmarkStart w:id="1027" w:name="_Toc443563066" w:displacedByCustomXml="next"/>
    <w:bookmarkEnd w:id="1027" w:displacedByCustomXml="next"/>
    <w:bookmarkStart w:id="1028" w:name="_Toc443552970" w:displacedByCustomXml="next"/>
    <w:bookmarkEnd w:id="1028" w:displacedByCustomXml="next"/>
    <w:bookmarkStart w:id="1029" w:name="_Toc443469562" w:displacedByCustomXml="next"/>
    <w:bookmarkEnd w:id="1029" w:displacedByCustomXml="next"/>
    <w:bookmarkStart w:id="1030" w:name="_Toc443563057" w:displacedByCustomXml="next"/>
    <w:bookmarkEnd w:id="1030" w:displacedByCustomXml="next"/>
    <w:bookmarkStart w:id="1031" w:name="_Toc443552961" w:displacedByCustomXml="next"/>
    <w:bookmarkEnd w:id="1031" w:displacedByCustomXml="next"/>
    <w:bookmarkStart w:id="1032" w:name="_Toc443469553" w:displacedByCustomXml="next"/>
    <w:bookmarkEnd w:id="1032" w:displacedByCustomXml="next"/>
    <w:bookmarkStart w:id="1033" w:name="_Toc443576100" w:displacedByCustomXml="next"/>
    <w:bookmarkEnd w:id="1033" w:displacedByCustomXml="next"/>
    <w:bookmarkStart w:id="1034" w:name="_Toc443563048" w:displacedByCustomXml="next"/>
    <w:bookmarkEnd w:id="1034" w:displacedByCustomXml="next"/>
    <w:bookmarkStart w:id="1035" w:name="_Toc443552952" w:displacedByCustomXml="next"/>
    <w:bookmarkEnd w:id="1035" w:displacedByCustomXml="next"/>
    <w:bookmarkStart w:id="1036" w:name="_Toc443469544" w:displacedByCustomXml="next"/>
    <w:bookmarkEnd w:id="1036" w:displacedByCustomXml="next"/>
    <w:bookmarkStart w:id="1037" w:name="_Toc443576091" w:displacedByCustomXml="next"/>
    <w:bookmarkEnd w:id="1037" w:displacedByCustomXml="next"/>
    <w:bookmarkStart w:id="1038" w:name="_Toc443563039" w:displacedByCustomXml="next"/>
    <w:bookmarkEnd w:id="1038" w:displacedByCustomXml="next"/>
    <w:bookmarkStart w:id="1039" w:name="_Toc443552943" w:displacedByCustomXml="next"/>
    <w:bookmarkEnd w:id="1039" w:displacedByCustomXml="next"/>
    <w:bookmarkStart w:id="1040" w:name="_Toc443469535" w:displacedByCustomXml="next"/>
    <w:bookmarkEnd w:id="1040" w:displacedByCustomXml="next"/>
    <w:bookmarkStart w:id="1041" w:name="_Toc443576082" w:displacedByCustomXml="next"/>
    <w:bookmarkEnd w:id="1041" w:displacedByCustomXml="next"/>
    <w:bookmarkStart w:id="1042" w:name="_Toc443563030" w:displacedByCustomXml="next"/>
    <w:bookmarkEnd w:id="1042" w:displacedByCustomXml="next"/>
    <w:bookmarkStart w:id="1043" w:name="_Toc443552934" w:displacedByCustomXml="next"/>
    <w:bookmarkEnd w:id="1043" w:displacedByCustomXml="next"/>
    <w:bookmarkStart w:id="1044" w:name="_Toc443469526" w:displacedByCustomXml="next"/>
    <w:bookmarkEnd w:id="1044" w:displacedByCustomXml="next"/>
    <w:bookmarkStart w:id="1045" w:name="_Toc443576073" w:displacedByCustomXml="next"/>
    <w:bookmarkEnd w:id="1045" w:displacedByCustomXml="next"/>
    <w:bookmarkStart w:id="1046" w:name="_Toc443563021" w:displacedByCustomXml="next"/>
    <w:bookmarkEnd w:id="1046" w:displacedByCustomXml="next"/>
    <w:bookmarkStart w:id="1047" w:name="_Toc443552925" w:displacedByCustomXml="next"/>
    <w:bookmarkEnd w:id="1047" w:displacedByCustomXml="next"/>
    <w:bookmarkStart w:id="1048" w:name="_Toc443469517" w:displacedByCustomXml="next"/>
    <w:bookmarkEnd w:id="1048" w:displacedByCustomXml="next"/>
    <w:bookmarkStart w:id="1049" w:name="_Toc443576064" w:displacedByCustomXml="next"/>
    <w:bookmarkEnd w:id="1049" w:displacedByCustomXml="next"/>
    <w:bookmarkStart w:id="1050" w:name="_Toc443563012" w:displacedByCustomXml="next"/>
    <w:bookmarkEnd w:id="1050" w:displacedByCustomXml="next"/>
    <w:bookmarkStart w:id="1051" w:name="_Toc443552916" w:displacedByCustomXml="next"/>
    <w:bookmarkEnd w:id="1051" w:displacedByCustomXml="next"/>
    <w:bookmarkStart w:id="1052" w:name="_Toc443469508" w:displacedByCustomXml="next"/>
    <w:bookmarkEnd w:id="1052" w:displacedByCustomXml="next"/>
    <w:bookmarkStart w:id="1053" w:name="_Toc443576055" w:displacedByCustomXml="next"/>
    <w:bookmarkEnd w:id="1053" w:displacedByCustomXml="next"/>
    <w:bookmarkStart w:id="1054" w:name="_Toc443563003" w:displacedByCustomXml="next"/>
    <w:bookmarkEnd w:id="1054" w:displacedByCustomXml="next"/>
    <w:bookmarkStart w:id="1055" w:name="_Toc443552907" w:displacedByCustomXml="next"/>
    <w:bookmarkEnd w:id="1055" w:displacedByCustomXml="next"/>
    <w:bookmarkStart w:id="1056" w:name="_Toc443469499" w:displacedByCustomXml="next"/>
    <w:bookmarkEnd w:id="1056" w:displacedByCustomXml="next"/>
    <w:bookmarkStart w:id="1057" w:name="_Toc443576046" w:displacedByCustomXml="next"/>
    <w:bookmarkEnd w:id="1057" w:displacedByCustomXml="next"/>
    <w:bookmarkStart w:id="1058" w:name="_Toc443562994" w:displacedByCustomXml="next"/>
    <w:bookmarkEnd w:id="1058" w:displacedByCustomXml="next"/>
    <w:bookmarkStart w:id="1059" w:name="_Toc443552898" w:displacedByCustomXml="next"/>
    <w:bookmarkEnd w:id="1059" w:displacedByCustomXml="next"/>
    <w:bookmarkStart w:id="1060" w:name="_Toc443469490" w:displacedByCustomXml="next"/>
    <w:bookmarkEnd w:id="1060" w:displacedByCustomXml="next"/>
    <w:bookmarkStart w:id="1061" w:name="_Toc443576037" w:displacedByCustomXml="next"/>
    <w:bookmarkEnd w:id="1061" w:displacedByCustomXml="next"/>
    <w:bookmarkStart w:id="1062" w:name="_Toc443562985" w:displacedByCustomXml="next"/>
    <w:bookmarkEnd w:id="1062" w:displacedByCustomXml="next"/>
    <w:bookmarkStart w:id="1063" w:name="_Toc443552889" w:displacedByCustomXml="next"/>
    <w:bookmarkEnd w:id="1063" w:displacedByCustomXml="next"/>
    <w:bookmarkStart w:id="1064" w:name="_Toc443469481" w:displacedByCustomXml="next"/>
    <w:bookmarkEnd w:id="1064" w:displacedByCustomXml="next"/>
    <w:bookmarkStart w:id="1065" w:name="_Toc443576028" w:displacedByCustomXml="next"/>
    <w:bookmarkEnd w:id="1065" w:displacedByCustomXml="next"/>
    <w:bookmarkStart w:id="1066" w:name="_Toc443562976" w:displacedByCustomXml="next"/>
    <w:bookmarkEnd w:id="1066" w:displacedByCustomXml="next"/>
    <w:bookmarkStart w:id="1067" w:name="_Toc443552880" w:displacedByCustomXml="next"/>
    <w:bookmarkEnd w:id="1067" w:displacedByCustomXml="next"/>
    <w:bookmarkStart w:id="1068" w:name="_Toc443469472" w:displacedByCustomXml="next"/>
    <w:bookmarkEnd w:id="1068" w:displacedByCustomXml="next"/>
    <w:bookmarkStart w:id="1069" w:name="_Toc443576019" w:displacedByCustomXml="next"/>
    <w:bookmarkEnd w:id="1069" w:displacedByCustomXml="next"/>
    <w:bookmarkStart w:id="1070" w:name="_Toc443562967" w:displacedByCustomXml="next"/>
    <w:bookmarkEnd w:id="1070" w:displacedByCustomXml="next"/>
    <w:bookmarkStart w:id="1071" w:name="_Toc443552871" w:displacedByCustomXml="next"/>
    <w:bookmarkEnd w:id="1071" w:displacedByCustomXml="next"/>
    <w:bookmarkStart w:id="1072" w:name="_Toc443469463" w:displacedByCustomXml="next"/>
    <w:bookmarkEnd w:id="1072" w:displacedByCustomXml="next"/>
    <w:bookmarkStart w:id="1073" w:name="_Toc443576001" w:displacedByCustomXml="next"/>
    <w:bookmarkEnd w:id="1073" w:displacedByCustomXml="next"/>
    <w:bookmarkStart w:id="1074" w:name="_Toc443562949" w:displacedByCustomXml="next"/>
    <w:bookmarkEnd w:id="1074" w:displacedByCustomXml="next"/>
    <w:bookmarkStart w:id="1075" w:name="_Toc443552853" w:displacedByCustomXml="next"/>
    <w:bookmarkEnd w:id="1075" w:displacedByCustomXml="next"/>
    <w:bookmarkStart w:id="1076" w:name="_Toc443469445" w:displacedByCustomXml="next"/>
    <w:bookmarkEnd w:id="1076" w:displacedByCustomXml="next"/>
    <w:bookmarkStart w:id="1077" w:name="_Toc443575992" w:displacedByCustomXml="next"/>
    <w:bookmarkEnd w:id="1077" w:displacedByCustomXml="next"/>
    <w:bookmarkStart w:id="1078" w:name="_Toc443562940" w:displacedByCustomXml="next"/>
    <w:bookmarkEnd w:id="1078" w:displacedByCustomXml="next"/>
    <w:bookmarkStart w:id="1079" w:name="_Toc443552844" w:displacedByCustomXml="next"/>
    <w:bookmarkEnd w:id="1079" w:displacedByCustomXml="next"/>
    <w:bookmarkStart w:id="1080" w:name="_Toc443469436" w:displacedByCustomXml="next"/>
    <w:bookmarkEnd w:id="1080" w:displacedByCustomXml="next"/>
    <w:bookmarkStart w:id="1081" w:name="_Toc443575983" w:displacedByCustomXml="next"/>
    <w:bookmarkEnd w:id="1081" w:displacedByCustomXml="next"/>
    <w:bookmarkStart w:id="1082" w:name="_Toc443562931" w:displacedByCustomXml="next"/>
    <w:bookmarkEnd w:id="1082" w:displacedByCustomXml="next"/>
    <w:bookmarkStart w:id="1083" w:name="_Toc443552835" w:displacedByCustomXml="next"/>
    <w:bookmarkEnd w:id="1083" w:displacedByCustomXml="next"/>
    <w:bookmarkStart w:id="1084" w:name="_Toc443469427" w:displacedByCustomXml="next"/>
    <w:bookmarkEnd w:id="1084" w:displacedByCustomXml="next"/>
    <w:bookmarkStart w:id="1085" w:name="_Toc443575974" w:displacedByCustomXml="next"/>
    <w:bookmarkEnd w:id="1085" w:displacedByCustomXml="next"/>
    <w:bookmarkStart w:id="1086" w:name="_Toc443562922" w:displacedByCustomXml="next"/>
    <w:bookmarkEnd w:id="1086" w:displacedByCustomXml="next"/>
    <w:bookmarkStart w:id="1087" w:name="_Toc443552826" w:displacedByCustomXml="next"/>
    <w:bookmarkEnd w:id="1087" w:displacedByCustomXml="next"/>
    <w:bookmarkStart w:id="1088" w:name="_Toc443469418" w:displacedByCustomXml="next"/>
    <w:bookmarkEnd w:id="1088" w:displacedByCustomXml="next"/>
    <w:bookmarkStart w:id="1089" w:name="_Toc443575965" w:displacedByCustomXml="next"/>
    <w:bookmarkEnd w:id="1089" w:displacedByCustomXml="next"/>
    <w:bookmarkStart w:id="1090" w:name="_Toc443562913" w:displacedByCustomXml="next"/>
    <w:bookmarkEnd w:id="1090" w:displacedByCustomXml="next"/>
    <w:bookmarkStart w:id="1091" w:name="_Toc443552817" w:displacedByCustomXml="next"/>
    <w:bookmarkEnd w:id="1091" w:displacedByCustomXml="next"/>
    <w:bookmarkStart w:id="1092" w:name="_Toc443469409" w:displacedByCustomXml="next"/>
    <w:bookmarkEnd w:id="1092" w:displacedByCustomXml="next"/>
    <w:bookmarkStart w:id="1093" w:name="_Toc443575956" w:displacedByCustomXml="next"/>
    <w:bookmarkEnd w:id="1093" w:displacedByCustomXml="next"/>
    <w:bookmarkStart w:id="1094" w:name="_Toc443562904" w:displacedByCustomXml="next"/>
    <w:bookmarkEnd w:id="1094" w:displacedByCustomXml="next"/>
    <w:bookmarkStart w:id="1095" w:name="_Toc443552808" w:displacedByCustomXml="next"/>
    <w:bookmarkEnd w:id="1095" w:displacedByCustomXml="next"/>
    <w:bookmarkStart w:id="1096" w:name="_Toc443469400" w:displacedByCustomXml="next"/>
    <w:bookmarkEnd w:id="1096" w:displacedByCustomXml="next"/>
    <w:bookmarkStart w:id="1097" w:name="_Toc443575947" w:displacedByCustomXml="next"/>
    <w:bookmarkEnd w:id="1097" w:displacedByCustomXml="next"/>
    <w:bookmarkStart w:id="1098" w:name="_Toc443562895" w:displacedByCustomXml="next"/>
    <w:bookmarkEnd w:id="1098" w:displacedByCustomXml="next"/>
    <w:bookmarkStart w:id="1099" w:name="_Toc443552799" w:displacedByCustomXml="next"/>
    <w:bookmarkEnd w:id="1099" w:displacedByCustomXml="next"/>
    <w:bookmarkStart w:id="1100" w:name="_Toc443469391" w:displacedByCustomXml="next"/>
    <w:bookmarkEnd w:id="1100" w:displacedByCustomXml="next"/>
    <w:bookmarkStart w:id="1101" w:name="_Toc443575938" w:displacedByCustomXml="next"/>
    <w:bookmarkEnd w:id="1101" w:displacedByCustomXml="next"/>
    <w:bookmarkStart w:id="1102" w:name="_Toc443562886" w:displacedByCustomXml="next"/>
    <w:bookmarkEnd w:id="1102" w:displacedByCustomXml="next"/>
    <w:bookmarkStart w:id="1103" w:name="_Toc443552790" w:displacedByCustomXml="next"/>
    <w:bookmarkEnd w:id="1103" w:displacedByCustomXml="next"/>
    <w:bookmarkStart w:id="1104" w:name="_Toc443469382" w:displacedByCustomXml="next"/>
    <w:bookmarkEnd w:id="1104" w:displacedByCustomXml="next"/>
    <w:bookmarkStart w:id="1105" w:name="_Toc443575929" w:displacedByCustomXml="next"/>
    <w:bookmarkEnd w:id="1105" w:displacedByCustomXml="next"/>
    <w:bookmarkStart w:id="1106" w:name="_Toc443562877" w:displacedByCustomXml="next"/>
    <w:bookmarkEnd w:id="1106" w:displacedByCustomXml="next"/>
    <w:bookmarkStart w:id="1107" w:name="_Toc443552781" w:displacedByCustomXml="next"/>
    <w:bookmarkEnd w:id="1107" w:displacedByCustomXml="next"/>
    <w:bookmarkStart w:id="1108" w:name="_Toc443469373" w:displacedByCustomXml="next"/>
    <w:bookmarkEnd w:id="1108" w:displacedByCustomXml="next"/>
    <w:bookmarkStart w:id="1109" w:name="_Toc443575920" w:displacedByCustomXml="next"/>
    <w:bookmarkEnd w:id="1109" w:displacedByCustomXml="next"/>
    <w:bookmarkStart w:id="1110" w:name="_Toc443562868" w:displacedByCustomXml="next"/>
    <w:bookmarkEnd w:id="1110" w:displacedByCustomXml="next"/>
    <w:bookmarkStart w:id="1111" w:name="_Toc443552772" w:displacedByCustomXml="next"/>
    <w:bookmarkEnd w:id="1111" w:displacedByCustomXml="next"/>
    <w:bookmarkStart w:id="1112" w:name="_Toc443469364" w:displacedByCustomXml="next"/>
    <w:bookmarkEnd w:id="1112" w:displacedByCustomXml="next"/>
    <w:bookmarkStart w:id="1113" w:name="_Toc443575911" w:displacedByCustomXml="next"/>
    <w:bookmarkEnd w:id="1113" w:displacedByCustomXml="next"/>
    <w:bookmarkStart w:id="1114" w:name="_Toc443562859" w:displacedByCustomXml="next"/>
    <w:bookmarkEnd w:id="1114" w:displacedByCustomXml="next"/>
    <w:bookmarkStart w:id="1115" w:name="_Toc443552763" w:displacedByCustomXml="next"/>
    <w:bookmarkEnd w:id="1115" w:displacedByCustomXml="next"/>
    <w:bookmarkStart w:id="1116" w:name="_Toc443469355" w:displacedByCustomXml="next"/>
    <w:bookmarkEnd w:id="1116" w:displacedByCustomXml="next"/>
    <w:bookmarkStart w:id="1117" w:name="_Toc443575902" w:displacedByCustomXml="next"/>
    <w:bookmarkEnd w:id="1117" w:displacedByCustomXml="next"/>
    <w:bookmarkStart w:id="1118" w:name="_Toc443562850" w:displacedByCustomXml="next"/>
    <w:bookmarkEnd w:id="1118" w:displacedByCustomXml="next"/>
    <w:bookmarkStart w:id="1119" w:name="_Toc443552754" w:displacedByCustomXml="next"/>
    <w:bookmarkEnd w:id="1119" w:displacedByCustomXml="next"/>
    <w:bookmarkStart w:id="1120" w:name="_Toc443469346" w:displacedByCustomXml="next"/>
    <w:bookmarkEnd w:id="1120" w:displacedByCustomXml="next"/>
    <w:bookmarkStart w:id="1121" w:name="_Toc443575893" w:displacedByCustomXml="next"/>
    <w:bookmarkEnd w:id="1121" w:displacedByCustomXml="next"/>
    <w:bookmarkStart w:id="1122" w:name="_Toc443562841" w:displacedByCustomXml="next"/>
    <w:bookmarkEnd w:id="1122" w:displacedByCustomXml="next"/>
    <w:bookmarkStart w:id="1123" w:name="_Toc443552745" w:displacedByCustomXml="next"/>
    <w:bookmarkEnd w:id="1123" w:displacedByCustomXml="next"/>
    <w:bookmarkStart w:id="1124" w:name="_Toc443469337" w:displacedByCustomXml="next"/>
    <w:bookmarkEnd w:id="1124" w:displacedByCustomXml="next"/>
    <w:bookmarkStart w:id="1125" w:name="_Toc443575875" w:displacedByCustomXml="next"/>
    <w:bookmarkEnd w:id="1125" w:displacedByCustomXml="next"/>
    <w:bookmarkStart w:id="1126" w:name="_Toc443562823" w:displacedByCustomXml="next"/>
    <w:bookmarkEnd w:id="1126" w:displacedByCustomXml="next"/>
    <w:bookmarkStart w:id="1127" w:name="_Toc443552727" w:displacedByCustomXml="next"/>
    <w:bookmarkEnd w:id="1127" w:displacedByCustomXml="next"/>
    <w:bookmarkStart w:id="1128" w:name="_Toc443469319" w:displacedByCustomXml="next"/>
    <w:bookmarkEnd w:id="1128" w:displacedByCustomXml="next"/>
    <w:bookmarkStart w:id="1129" w:name="_Toc443575866" w:displacedByCustomXml="next"/>
    <w:bookmarkEnd w:id="1129" w:displacedByCustomXml="next"/>
    <w:bookmarkStart w:id="1130" w:name="_Toc443562814" w:displacedByCustomXml="next"/>
    <w:bookmarkEnd w:id="1130" w:displacedByCustomXml="next"/>
    <w:bookmarkStart w:id="1131" w:name="_Toc443552718" w:displacedByCustomXml="next"/>
    <w:bookmarkEnd w:id="1131" w:displacedByCustomXml="next"/>
    <w:bookmarkStart w:id="1132" w:name="_Toc443469310" w:displacedByCustomXml="next"/>
    <w:bookmarkEnd w:id="1132" w:displacedByCustomXml="next"/>
    <w:bookmarkStart w:id="1133" w:name="_Toc443575857" w:displacedByCustomXml="next"/>
    <w:bookmarkEnd w:id="1133" w:displacedByCustomXml="next"/>
    <w:bookmarkStart w:id="1134" w:name="_Toc443562805" w:displacedByCustomXml="next"/>
    <w:bookmarkEnd w:id="1134" w:displacedByCustomXml="next"/>
    <w:bookmarkStart w:id="1135" w:name="_Toc443552709" w:displacedByCustomXml="next"/>
    <w:bookmarkEnd w:id="1135" w:displacedByCustomXml="next"/>
    <w:bookmarkStart w:id="1136" w:name="_Toc443469301" w:displacedByCustomXml="next"/>
    <w:bookmarkEnd w:id="1136" w:displacedByCustomXml="next"/>
    <w:bookmarkStart w:id="1137" w:name="_Toc443575848" w:displacedByCustomXml="next"/>
    <w:bookmarkEnd w:id="1137" w:displacedByCustomXml="next"/>
    <w:bookmarkStart w:id="1138" w:name="_Toc443562796" w:displacedByCustomXml="next"/>
    <w:bookmarkEnd w:id="1138" w:displacedByCustomXml="next"/>
    <w:bookmarkStart w:id="1139" w:name="_Toc443552700" w:displacedByCustomXml="next"/>
    <w:bookmarkEnd w:id="1139" w:displacedByCustomXml="next"/>
    <w:bookmarkStart w:id="1140" w:name="_Toc443469292" w:displacedByCustomXml="next"/>
    <w:bookmarkEnd w:id="1140" w:displacedByCustomXml="next"/>
    <w:bookmarkStart w:id="1141" w:name="_Toc443575839" w:displacedByCustomXml="next"/>
    <w:bookmarkEnd w:id="1141" w:displacedByCustomXml="next"/>
    <w:bookmarkStart w:id="1142" w:name="_Toc443562787" w:displacedByCustomXml="next"/>
    <w:bookmarkEnd w:id="1142" w:displacedByCustomXml="next"/>
    <w:bookmarkStart w:id="1143" w:name="_Toc443552691" w:displacedByCustomXml="next"/>
    <w:bookmarkEnd w:id="1143" w:displacedByCustomXml="next"/>
    <w:bookmarkStart w:id="1144" w:name="_Toc443469283" w:displacedByCustomXml="next"/>
    <w:bookmarkEnd w:id="1144" w:displacedByCustomXml="next"/>
    <w:bookmarkStart w:id="1145" w:name="_Toc443575830" w:displacedByCustomXml="next"/>
    <w:bookmarkEnd w:id="1145" w:displacedByCustomXml="next"/>
    <w:bookmarkStart w:id="1146" w:name="_Toc443562778" w:displacedByCustomXml="next"/>
    <w:bookmarkEnd w:id="1146" w:displacedByCustomXml="next"/>
    <w:bookmarkStart w:id="1147" w:name="_Toc443552682" w:displacedByCustomXml="next"/>
    <w:bookmarkEnd w:id="1147" w:displacedByCustomXml="next"/>
    <w:bookmarkStart w:id="1148" w:name="_Toc443469274" w:displacedByCustomXml="next"/>
    <w:bookmarkEnd w:id="1148" w:displacedByCustomXml="next"/>
    <w:bookmarkStart w:id="1149" w:name="_Toc443575807" w:displacedByCustomXml="next"/>
    <w:bookmarkEnd w:id="1149" w:displacedByCustomXml="next"/>
    <w:bookmarkStart w:id="1150" w:name="_Toc443562755" w:displacedByCustomXml="next"/>
    <w:bookmarkEnd w:id="1150" w:displacedByCustomXml="next"/>
    <w:bookmarkStart w:id="1151" w:name="_Toc443552659" w:displacedByCustomXml="next"/>
    <w:bookmarkEnd w:id="1151" w:displacedByCustomXml="next"/>
    <w:bookmarkStart w:id="1152" w:name="_Toc443469251" w:displacedByCustomXml="next"/>
    <w:bookmarkEnd w:id="1152" w:displacedByCustomXml="next"/>
    <w:bookmarkStart w:id="1153" w:name="_Toc443575806" w:displacedByCustomXml="next"/>
    <w:bookmarkEnd w:id="1153" w:displacedByCustomXml="next"/>
    <w:bookmarkStart w:id="1154" w:name="_Toc443562754" w:displacedByCustomXml="next"/>
    <w:bookmarkEnd w:id="1154" w:displacedByCustomXml="next"/>
    <w:bookmarkStart w:id="1155" w:name="_Toc443552658" w:displacedByCustomXml="next"/>
    <w:bookmarkEnd w:id="1155" w:displacedByCustomXml="next"/>
    <w:bookmarkStart w:id="1156" w:name="_Toc443469250" w:displacedByCustomXml="next"/>
    <w:bookmarkEnd w:id="1156" w:displacedByCustomXml="next"/>
    <w:bookmarkStart w:id="1157" w:name="_Toc443575805" w:displacedByCustomXml="next"/>
    <w:bookmarkEnd w:id="1157" w:displacedByCustomXml="next"/>
    <w:bookmarkStart w:id="1158" w:name="_Toc443562753" w:displacedByCustomXml="next"/>
    <w:bookmarkEnd w:id="1158" w:displacedByCustomXml="next"/>
    <w:bookmarkStart w:id="1159" w:name="_Toc443552657" w:displacedByCustomXml="next"/>
    <w:bookmarkEnd w:id="1159" w:displacedByCustomXml="next"/>
    <w:bookmarkStart w:id="1160" w:name="_Toc443469249" w:displacedByCustomXml="next"/>
    <w:bookmarkEnd w:id="1160" w:displacedByCustomXml="next"/>
    <w:bookmarkStart w:id="1161" w:name="_Toc443575804" w:displacedByCustomXml="next"/>
    <w:bookmarkEnd w:id="1161" w:displacedByCustomXml="next"/>
    <w:bookmarkStart w:id="1162" w:name="_Toc443562752" w:displacedByCustomXml="next"/>
    <w:bookmarkEnd w:id="1162" w:displacedByCustomXml="next"/>
    <w:bookmarkStart w:id="1163" w:name="_Toc443552656" w:displacedByCustomXml="next"/>
    <w:bookmarkEnd w:id="1163" w:displacedByCustomXml="next"/>
    <w:bookmarkStart w:id="1164" w:name="_Toc443469248" w:displacedByCustomXml="next"/>
    <w:bookmarkEnd w:id="1164" w:displacedByCustomXml="next"/>
    <w:bookmarkStart w:id="1165" w:name="_Toc443575803" w:displacedByCustomXml="next"/>
    <w:bookmarkEnd w:id="1165" w:displacedByCustomXml="next"/>
    <w:bookmarkStart w:id="1166" w:name="_Toc443562751" w:displacedByCustomXml="next"/>
    <w:bookmarkEnd w:id="1166" w:displacedByCustomXml="next"/>
    <w:bookmarkStart w:id="1167" w:name="_Toc443552655" w:displacedByCustomXml="next"/>
    <w:bookmarkEnd w:id="1167" w:displacedByCustomXml="next"/>
    <w:bookmarkStart w:id="1168" w:name="_Toc443469247" w:displacedByCustomXml="next"/>
    <w:bookmarkEnd w:id="1168" w:displacedByCustomXml="next"/>
    <w:bookmarkStart w:id="1169" w:name="_Toc443575802" w:displacedByCustomXml="next"/>
    <w:bookmarkEnd w:id="1169" w:displacedByCustomXml="next"/>
    <w:bookmarkStart w:id="1170" w:name="_Toc443562750" w:displacedByCustomXml="next"/>
    <w:bookmarkEnd w:id="1170" w:displacedByCustomXml="next"/>
    <w:bookmarkStart w:id="1171" w:name="_Toc443552654" w:displacedByCustomXml="next"/>
    <w:bookmarkEnd w:id="1171" w:displacedByCustomXml="next"/>
    <w:bookmarkStart w:id="1172" w:name="_Toc443469246" w:displacedByCustomXml="next"/>
    <w:bookmarkEnd w:id="1172" w:displacedByCustomXml="next"/>
    <w:bookmarkStart w:id="1173" w:name="_Toc443575801" w:displacedByCustomXml="next"/>
    <w:bookmarkEnd w:id="1173" w:displacedByCustomXml="next"/>
    <w:bookmarkStart w:id="1174" w:name="_Toc443562749" w:displacedByCustomXml="next"/>
    <w:bookmarkEnd w:id="1174" w:displacedByCustomXml="next"/>
    <w:bookmarkStart w:id="1175" w:name="_Toc443552653" w:displacedByCustomXml="next"/>
    <w:bookmarkEnd w:id="1175" w:displacedByCustomXml="next"/>
    <w:bookmarkStart w:id="1176" w:name="_Toc443469245" w:displacedByCustomXml="next"/>
    <w:bookmarkEnd w:id="1176" w:displacedByCustomXml="next"/>
    <w:bookmarkStart w:id="1177" w:name="_Toc443575800" w:displacedByCustomXml="next"/>
    <w:bookmarkEnd w:id="1177" w:displacedByCustomXml="next"/>
    <w:bookmarkStart w:id="1178" w:name="_Toc443562748" w:displacedByCustomXml="next"/>
    <w:bookmarkEnd w:id="1178" w:displacedByCustomXml="next"/>
    <w:bookmarkStart w:id="1179" w:name="_Toc443552652" w:displacedByCustomXml="next"/>
    <w:bookmarkEnd w:id="1179" w:displacedByCustomXml="next"/>
    <w:bookmarkStart w:id="1180" w:name="_Toc443469244" w:displacedByCustomXml="next"/>
    <w:bookmarkEnd w:id="1180" w:displacedByCustomXml="next"/>
    <w:bookmarkStart w:id="1181" w:name="_Toc443575798" w:displacedByCustomXml="next"/>
    <w:bookmarkEnd w:id="1181" w:displacedByCustomXml="next"/>
    <w:bookmarkStart w:id="1182" w:name="_Toc443562746" w:displacedByCustomXml="next"/>
    <w:bookmarkEnd w:id="1182" w:displacedByCustomXml="next"/>
    <w:bookmarkStart w:id="1183" w:name="_Toc443552650" w:displacedByCustomXml="next"/>
    <w:bookmarkEnd w:id="1183" w:displacedByCustomXml="next"/>
    <w:bookmarkStart w:id="1184" w:name="_Toc443469242" w:displacedByCustomXml="next"/>
    <w:bookmarkEnd w:id="1184" w:displacedByCustomXml="next"/>
    <w:bookmarkStart w:id="1185" w:name="_Toc443575797" w:displacedByCustomXml="next"/>
    <w:bookmarkEnd w:id="1185" w:displacedByCustomXml="next"/>
    <w:bookmarkStart w:id="1186" w:name="_Toc443562745" w:displacedByCustomXml="next"/>
    <w:bookmarkEnd w:id="1186" w:displacedByCustomXml="next"/>
    <w:bookmarkStart w:id="1187" w:name="_Toc443552649" w:displacedByCustomXml="next"/>
    <w:bookmarkEnd w:id="1187" w:displacedByCustomXml="next"/>
    <w:bookmarkStart w:id="1188" w:name="_Toc443469241" w:displacedByCustomXml="next"/>
    <w:bookmarkEnd w:id="1188" w:displacedByCustomXml="next"/>
    <w:bookmarkStart w:id="1189" w:name="_Toc443575796" w:displacedByCustomXml="next"/>
    <w:bookmarkEnd w:id="1189" w:displacedByCustomXml="next"/>
    <w:bookmarkStart w:id="1190" w:name="_Toc443562744" w:displacedByCustomXml="next"/>
    <w:bookmarkEnd w:id="1190" w:displacedByCustomXml="next"/>
    <w:bookmarkStart w:id="1191" w:name="_Toc443552648" w:displacedByCustomXml="next"/>
    <w:bookmarkEnd w:id="1191" w:displacedByCustomXml="next"/>
    <w:bookmarkStart w:id="1192" w:name="_Toc443469240" w:displacedByCustomXml="next"/>
    <w:bookmarkEnd w:id="1192" w:displacedByCustomXml="next"/>
    <w:bookmarkStart w:id="1193" w:name="_Toc443575795" w:displacedByCustomXml="next"/>
    <w:bookmarkEnd w:id="1193" w:displacedByCustomXml="next"/>
    <w:bookmarkStart w:id="1194" w:name="_Toc443562743" w:displacedByCustomXml="next"/>
    <w:bookmarkEnd w:id="1194" w:displacedByCustomXml="next"/>
    <w:bookmarkStart w:id="1195" w:name="_Toc443552647" w:displacedByCustomXml="next"/>
    <w:bookmarkEnd w:id="1195" w:displacedByCustomXml="next"/>
    <w:bookmarkStart w:id="1196" w:name="_Toc443469239" w:displacedByCustomXml="next"/>
    <w:bookmarkEnd w:id="1196" w:displacedByCustomXml="next"/>
    <w:bookmarkStart w:id="1197" w:name="_Toc443575794" w:displacedByCustomXml="next"/>
    <w:bookmarkEnd w:id="1197" w:displacedByCustomXml="next"/>
    <w:bookmarkStart w:id="1198" w:name="_Toc443562742" w:displacedByCustomXml="next"/>
    <w:bookmarkEnd w:id="1198" w:displacedByCustomXml="next"/>
    <w:bookmarkStart w:id="1199" w:name="_Toc443552646" w:displacedByCustomXml="next"/>
    <w:bookmarkEnd w:id="1199" w:displacedByCustomXml="next"/>
    <w:bookmarkStart w:id="1200" w:name="_Toc443469238" w:displacedByCustomXml="next"/>
    <w:bookmarkEnd w:id="1200" w:displacedByCustomXml="next"/>
    <w:bookmarkStart w:id="1201" w:name="_Toc443575792" w:displacedByCustomXml="next"/>
    <w:bookmarkEnd w:id="1201" w:displacedByCustomXml="next"/>
    <w:bookmarkStart w:id="1202" w:name="_Toc443562740" w:displacedByCustomXml="next"/>
    <w:bookmarkEnd w:id="1202" w:displacedByCustomXml="next"/>
    <w:bookmarkStart w:id="1203" w:name="_Toc443552644" w:displacedByCustomXml="next"/>
    <w:bookmarkEnd w:id="1203" w:displacedByCustomXml="next"/>
    <w:bookmarkStart w:id="1204" w:name="_Toc443469236" w:displacedByCustomXml="next"/>
    <w:bookmarkEnd w:id="1204" w:displacedByCustomXml="next"/>
    <w:bookmarkStart w:id="1205" w:name="_Toc443575791" w:displacedByCustomXml="next"/>
    <w:bookmarkEnd w:id="1205" w:displacedByCustomXml="next"/>
    <w:bookmarkStart w:id="1206" w:name="_Toc443562739" w:displacedByCustomXml="next"/>
    <w:bookmarkEnd w:id="1206" w:displacedByCustomXml="next"/>
    <w:bookmarkStart w:id="1207" w:name="_Toc443552643" w:displacedByCustomXml="next"/>
    <w:bookmarkEnd w:id="1207" w:displacedByCustomXml="next"/>
    <w:bookmarkStart w:id="1208" w:name="_Toc443469235" w:displacedByCustomXml="next"/>
    <w:bookmarkEnd w:id="1208" w:displacedByCustomXml="next"/>
    <w:bookmarkStart w:id="1209" w:name="_Toc443575790" w:displacedByCustomXml="next"/>
    <w:bookmarkEnd w:id="1209" w:displacedByCustomXml="next"/>
    <w:bookmarkStart w:id="1210" w:name="_Toc443562738" w:displacedByCustomXml="next"/>
    <w:bookmarkEnd w:id="1210" w:displacedByCustomXml="next"/>
    <w:bookmarkStart w:id="1211" w:name="_Toc443552642" w:displacedByCustomXml="next"/>
    <w:bookmarkEnd w:id="1211" w:displacedByCustomXml="next"/>
    <w:bookmarkStart w:id="1212" w:name="_Toc443469234" w:displacedByCustomXml="next"/>
    <w:bookmarkEnd w:id="1212" w:displacedByCustomXml="next"/>
    <w:bookmarkStart w:id="1213" w:name="_Toc443575789" w:displacedByCustomXml="next"/>
    <w:bookmarkEnd w:id="1213" w:displacedByCustomXml="next"/>
    <w:bookmarkStart w:id="1214" w:name="_Toc443562737" w:displacedByCustomXml="next"/>
    <w:bookmarkEnd w:id="1214" w:displacedByCustomXml="next"/>
    <w:bookmarkStart w:id="1215" w:name="_Toc443552641" w:displacedByCustomXml="next"/>
    <w:bookmarkEnd w:id="1215" w:displacedByCustomXml="next"/>
    <w:bookmarkStart w:id="1216" w:name="_Toc443469233" w:displacedByCustomXml="next"/>
    <w:bookmarkEnd w:id="1216" w:displacedByCustomXml="next"/>
    <w:bookmarkStart w:id="1217" w:name="_Toc443575788" w:displacedByCustomXml="next"/>
    <w:bookmarkEnd w:id="1217" w:displacedByCustomXml="next"/>
    <w:bookmarkStart w:id="1218" w:name="_Toc443562736" w:displacedByCustomXml="next"/>
    <w:bookmarkEnd w:id="1218" w:displacedByCustomXml="next"/>
    <w:bookmarkStart w:id="1219" w:name="_Toc443552640" w:displacedByCustomXml="next"/>
    <w:bookmarkEnd w:id="1219" w:displacedByCustomXml="next"/>
    <w:bookmarkStart w:id="1220" w:name="_Toc443469232" w:displacedByCustomXml="next"/>
    <w:bookmarkEnd w:id="1220" w:displacedByCustomXml="next"/>
    <w:bookmarkStart w:id="1221" w:name="_Toc443575787" w:displacedByCustomXml="next"/>
    <w:bookmarkEnd w:id="1221" w:displacedByCustomXml="next"/>
    <w:bookmarkStart w:id="1222" w:name="_Toc443562735" w:displacedByCustomXml="next"/>
    <w:bookmarkEnd w:id="1222" w:displacedByCustomXml="next"/>
    <w:bookmarkStart w:id="1223" w:name="_Toc443552639" w:displacedByCustomXml="next"/>
    <w:bookmarkEnd w:id="1223" w:displacedByCustomXml="next"/>
    <w:bookmarkStart w:id="1224" w:name="_Toc443469231" w:displacedByCustomXml="next"/>
    <w:bookmarkEnd w:id="1224" w:displacedByCustomXml="next"/>
    <w:bookmarkStart w:id="1225" w:name="_Toc443575786" w:displacedByCustomXml="next"/>
    <w:bookmarkEnd w:id="1225" w:displacedByCustomXml="next"/>
    <w:bookmarkStart w:id="1226" w:name="_Toc443562734" w:displacedByCustomXml="next"/>
    <w:bookmarkEnd w:id="1226" w:displacedByCustomXml="next"/>
    <w:bookmarkStart w:id="1227" w:name="_Toc443552638" w:displacedByCustomXml="next"/>
    <w:bookmarkEnd w:id="1227" w:displacedByCustomXml="next"/>
    <w:bookmarkStart w:id="1228" w:name="_Toc443469230" w:displacedByCustomXml="next"/>
    <w:bookmarkEnd w:id="1228" w:displacedByCustomXml="next"/>
    <w:bookmarkStart w:id="1229" w:name="_Toc443575785" w:displacedByCustomXml="next"/>
    <w:bookmarkEnd w:id="1229" w:displacedByCustomXml="next"/>
    <w:bookmarkStart w:id="1230" w:name="_Toc443562733" w:displacedByCustomXml="next"/>
    <w:bookmarkEnd w:id="1230" w:displacedByCustomXml="next"/>
    <w:bookmarkStart w:id="1231" w:name="_Toc443552637" w:displacedByCustomXml="next"/>
    <w:bookmarkEnd w:id="1231" w:displacedByCustomXml="next"/>
    <w:bookmarkStart w:id="1232" w:name="_Toc443469229" w:displacedByCustomXml="next"/>
    <w:bookmarkEnd w:id="1232" w:displacedByCustomXml="next"/>
    <w:bookmarkStart w:id="1233" w:name="_Toc443575784" w:displacedByCustomXml="next"/>
    <w:bookmarkEnd w:id="1233" w:displacedByCustomXml="next"/>
    <w:bookmarkStart w:id="1234" w:name="_Toc443562732" w:displacedByCustomXml="next"/>
    <w:bookmarkEnd w:id="1234" w:displacedByCustomXml="next"/>
    <w:bookmarkStart w:id="1235" w:name="_Toc443552636" w:displacedByCustomXml="next"/>
    <w:bookmarkEnd w:id="1235" w:displacedByCustomXml="next"/>
    <w:bookmarkStart w:id="1236" w:name="_Toc443469228" w:displacedByCustomXml="next"/>
    <w:bookmarkEnd w:id="1236" w:displacedByCustomXml="next"/>
    <w:bookmarkStart w:id="1237" w:name="_Toc443575776" w:displacedByCustomXml="next"/>
    <w:bookmarkEnd w:id="1237" w:displacedByCustomXml="next"/>
    <w:bookmarkStart w:id="1238" w:name="_Toc443562724" w:displacedByCustomXml="next"/>
    <w:bookmarkEnd w:id="1238" w:displacedByCustomXml="next"/>
    <w:bookmarkStart w:id="1239" w:name="_Toc443552628" w:displacedByCustomXml="next"/>
    <w:bookmarkEnd w:id="1239" w:displacedByCustomXml="next"/>
    <w:bookmarkStart w:id="1240" w:name="_Toc443469220" w:displacedByCustomXml="next"/>
    <w:bookmarkEnd w:id="1240" w:displacedByCustomXml="next"/>
    <w:bookmarkStart w:id="1241" w:name="_Toc443575768" w:displacedByCustomXml="next"/>
    <w:bookmarkEnd w:id="1241" w:displacedByCustomXml="next"/>
    <w:bookmarkStart w:id="1242" w:name="_Toc443562716" w:displacedByCustomXml="next"/>
    <w:bookmarkEnd w:id="1242" w:displacedByCustomXml="next"/>
    <w:bookmarkStart w:id="1243" w:name="_Toc443552620" w:displacedByCustomXml="next"/>
    <w:bookmarkEnd w:id="1243" w:displacedByCustomXml="next"/>
    <w:bookmarkStart w:id="1244" w:name="_Toc443469212" w:displacedByCustomXml="next"/>
    <w:bookmarkEnd w:id="1244" w:displacedByCustomXml="next"/>
    <w:bookmarkStart w:id="1245" w:name="_Toc443575760" w:displacedByCustomXml="next"/>
    <w:bookmarkEnd w:id="1245" w:displacedByCustomXml="next"/>
    <w:bookmarkStart w:id="1246" w:name="_Toc443562708" w:displacedByCustomXml="next"/>
    <w:bookmarkEnd w:id="1246" w:displacedByCustomXml="next"/>
    <w:bookmarkStart w:id="1247" w:name="_Toc443552612" w:displacedByCustomXml="next"/>
    <w:bookmarkEnd w:id="1247" w:displacedByCustomXml="next"/>
    <w:bookmarkStart w:id="1248" w:name="_Toc443469204" w:displacedByCustomXml="next"/>
    <w:bookmarkEnd w:id="1248" w:displacedByCustomXml="next"/>
    <w:bookmarkStart w:id="1249" w:name="_Toc443575752" w:displacedByCustomXml="next"/>
    <w:bookmarkEnd w:id="1249" w:displacedByCustomXml="next"/>
    <w:bookmarkStart w:id="1250" w:name="_Toc443562700" w:displacedByCustomXml="next"/>
    <w:bookmarkEnd w:id="1250" w:displacedByCustomXml="next"/>
    <w:bookmarkStart w:id="1251" w:name="_Toc443552604" w:displacedByCustomXml="next"/>
    <w:bookmarkEnd w:id="1251" w:displacedByCustomXml="next"/>
    <w:bookmarkStart w:id="1252" w:name="_Toc443469196" w:displacedByCustomXml="next"/>
    <w:bookmarkEnd w:id="1252" w:displacedByCustomXml="next"/>
    <w:bookmarkStart w:id="1253" w:name="_Toc443575744" w:displacedByCustomXml="next"/>
    <w:bookmarkEnd w:id="1253" w:displacedByCustomXml="next"/>
    <w:bookmarkStart w:id="1254" w:name="_Toc443562692" w:displacedByCustomXml="next"/>
    <w:bookmarkEnd w:id="1254" w:displacedByCustomXml="next"/>
    <w:bookmarkStart w:id="1255" w:name="_Toc443552596" w:displacedByCustomXml="next"/>
    <w:bookmarkEnd w:id="1255" w:displacedByCustomXml="next"/>
    <w:bookmarkStart w:id="1256" w:name="_Toc443469188" w:displacedByCustomXml="next"/>
    <w:bookmarkEnd w:id="1256" w:displacedByCustomXml="next"/>
    <w:bookmarkStart w:id="1257" w:name="_Toc443575736" w:displacedByCustomXml="next"/>
    <w:bookmarkEnd w:id="1257" w:displacedByCustomXml="next"/>
    <w:bookmarkStart w:id="1258" w:name="_Toc443562684" w:displacedByCustomXml="next"/>
    <w:bookmarkEnd w:id="1258" w:displacedByCustomXml="next"/>
    <w:bookmarkStart w:id="1259" w:name="_Toc443552588" w:displacedByCustomXml="next"/>
    <w:bookmarkEnd w:id="1259" w:displacedByCustomXml="next"/>
    <w:bookmarkStart w:id="1260" w:name="_Toc443469180" w:displacedByCustomXml="next"/>
    <w:bookmarkEnd w:id="1260" w:displacedByCustomXml="next"/>
    <w:bookmarkStart w:id="1261" w:name="_Toc443575728" w:displacedByCustomXml="next"/>
    <w:bookmarkEnd w:id="1261" w:displacedByCustomXml="next"/>
    <w:bookmarkStart w:id="1262" w:name="_Toc443562676" w:displacedByCustomXml="next"/>
    <w:bookmarkEnd w:id="1262" w:displacedByCustomXml="next"/>
    <w:bookmarkStart w:id="1263" w:name="_Toc443552580" w:displacedByCustomXml="next"/>
    <w:bookmarkEnd w:id="1263" w:displacedByCustomXml="next"/>
    <w:bookmarkStart w:id="1264" w:name="_Toc443469172" w:displacedByCustomXml="next"/>
    <w:bookmarkEnd w:id="1264" w:displacedByCustomXml="next"/>
    <w:bookmarkStart w:id="1265" w:name="_Toc443575720" w:displacedByCustomXml="next"/>
    <w:bookmarkEnd w:id="1265" w:displacedByCustomXml="next"/>
    <w:bookmarkStart w:id="1266" w:name="_Toc443562668" w:displacedByCustomXml="next"/>
    <w:bookmarkEnd w:id="1266" w:displacedByCustomXml="next"/>
    <w:bookmarkStart w:id="1267" w:name="_Toc443552572" w:displacedByCustomXml="next"/>
    <w:bookmarkEnd w:id="1267" w:displacedByCustomXml="next"/>
    <w:bookmarkStart w:id="1268" w:name="_Toc443469164" w:displacedByCustomXml="next"/>
    <w:bookmarkEnd w:id="1268" w:displacedByCustomXml="next"/>
    <w:bookmarkStart w:id="1269" w:name="_Toc443575712" w:displacedByCustomXml="next"/>
    <w:bookmarkEnd w:id="1269" w:displacedByCustomXml="next"/>
    <w:bookmarkStart w:id="1270" w:name="_Toc443562660" w:displacedByCustomXml="next"/>
    <w:bookmarkEnd w:id="1270" w:displacedByCustomXml="next"/>
    <w:bookmarkStart w:id="1271" w:name="_Toc443552564" w:displacedByCustomXml="next"/>
    <w:bookmarkEnd w:id="1271" w:displacedByCustomXml="next"/>
    <w:bookmarkStart w:id="1272" w:name="_Toc443469156" w:displacedByCustomXml="next"/>
    <w:bookmarkEnd w:id="1272" w:displacedByCustomXml="next"/>
    <w:bookmarkStart w:id="1273" w:name="_Toc443575696" w:displacedByCustomXml="next"/>
    <w:bookmarkEnd w:id="1273" w:displacedByCustomXml="next"/>
    <w:bookmarkStart w:id="1274" w:name="_Toc443562644" w:displacedByCustomXml="next"/>
    <w:bookmarkEnd w:id="1274" w:displacedByCustomXml="next"/>
    <w:bookmarkStart w:id="1275" w:name="_Toc443552548" w:displacedByCustomXml="next"/>
    <w:bookmarkEnd w:id="1275" w:displacedByCustomXml="next"/>
    <w:bookmarkStart w:id="1276" w:name="_Toc443469140" w:displacedByCustomXml="next"/>
    <w:bookmarkEnd w:id="1276" w:displacedByCustomXml="next"/>
    <w:bookmarkStart w:id="1277" w:name="_Toc443575688" w:displacedByCustomXml="next"/>
    <w:bookmarkEnd w:id="1277" w:displacedByCustomXml="next"/>
    <w:bookmarkStart w:id="1278" w:name="_Toc443562636" w:displacedByCustomXml="next"/>
    <w:bookmarkEnd w:id="1278" w:displacedByCustomXml="next"/>
    <w:bookmarkStart w:id="1279" w:name="_Toc443552540" w:displacedByCustomXml="next"/>
    <w:bookmarkEnd w:id="1279" w:displacedByCustomXml="next"/>
    <w:bookmarkStart w:id="1280" w:name="_Toc443469132" w:displacedByCustomXml="next"/>
    <w:bookmarkEnd w:id="1280" w:displacedByCustomXml="next"/>
    <w:bookmarkStart w:id="1281" w:name="_Toc443575680" w:displacedByCustomXml="next"/>
    <w:bookmarkEnd w:id="1281" w:displacedByCustomXml="next"/>
    <w:bookmarkStart w:id="1282" w:name="_Toc443562628" w:displacedByCustomXml="next"/>
    <w:bookmarkEnd w:id="1282" w:displacedByCustomXml="next"/>
    <w:bookmarkStart w:id="1283" w:name="_Toc443552532" w:displacedByCustomXml="next"/>
    <w:bookmarkEnd w:id="1283" w:displacedByCustomXml="next"/>
    <w:bookmarkStart w:id="1284" w:name="_Toc443469124" w:displacedByCustomXml="next"/>
    <w:bookmarkEnd w:id="1284" w:displacedByCustomXml="next"/>
    <w:bookmarkStart w:id="1285" w:name="_Toc443575672" w:displacedByCustomXml="next"/>
    <w:bookmarkEnd w:id="1285" w:displacedByCustomXml="next"/>
    <w:bookmarkStart w:id="1286" w:name="_Toc443562620" w:displacedByCustomXml="next"/>
    <w:bookmarkEnd w:id="1286" w:displacedByCustomXml="next"/>
    <w:bookmarkStart w:id="1287" w:name="_Toc443552524" w:displacedByCustomXml="next"/>
    <w:bookmarkEnd w:id="1287" w:displacedByCustomXml="next"/>
    <w:bookmarkStart w:id="1288" w:name="_Toc443469116" w:displacedByCustomXml="next"/>
    <w:bookmarkEnd w:id="1288" w:displacedByCustomXml="next"/>
    <w:bookmarkStart w:id="1289" w:name="_Toc443575664" w:displacedByCustomXml="next"/>
    <w:bookmarkEnd w:id="1289" w:displacedByCustomXml="next"/>
    <w:bookmarkStart w:id="1290" w:name="_Toc443562612" w:displacedByCustomXml="next"/>
    <w:bookmarkEnd w:id="1290" w:displacedByCustomXml="next"/>
    <w:bookmarkStart w:id="1291" w:name="_Toc443552516" w:displacedByCustomXml="next"/>
    <w:bookmarkEnd w:id="1291" w:displacedByCustomXml="next"/>
    <w:bookmarkStart w:id="1292" w:name="_Toc443469108" w:displacedByCustomXml="next"/>
    <w:bookmarkEnd w:id="1292" w:displacedByCustomXml="next"/>
    <w:bookmarkStart w:id="1293" w:name="_Toc443575656" w:displacedByCustomXml="next"/>
    <w:bookmarkEnd w:id="1293" w:displacedByCustomXml="next"/>
    <w:bookmarkStart w:id="1294" w:name="_Toc443562604" w:displacedByCustomXml="next"/>
    <w:bookmarkEnd w:id="1294" w:displacedByCustomXml="next"/>
    <w:bookmarkStart w:id="1295" w:name="_Toc443552508" w:displacedByCustomXml="next"/>
    <w:bookmarkEnd w:id="1295" w:displacedByCustomXml="next"/>
    <w:bookmarkStart w:id="1296" w:name="_Toc443469100" w:displacedByCustomXml="next"/>
    <w:bookmarkEnd w:id="1296" w:displacedByCustomXml="next"/>
    <w:bookmarkStart w:id="1297" w:name="_Toc443575648" w:displacedByCustomXml="next"/>
    <w:bookmarkEnd w:id="1297" w:displacedByCustomXml="next"/>
    <w:bookmarkStart w:id="1298" w:name="_Toc443562596" w:displacedByCustomXml="next"/>
    <w:bookmarkEnd w:id="1298" w:displacedByCustomXml="next"/>
    <w:bookmarkStart w:id="1299" w:name="_Toc443552500" w:displacedByCustomXml="next"/>
    <w:bookmarkEnd w:id="1299" w:displacedByCustomXml="next"/>
    <w:bookmarkStart w:id="1300" w:name="_Toc443469092" w:displacedByCustomXml="next"/>
    <w:bookmarkEnd w:id="1300" w:displacedByCustomXml="next"/>
    <w:bookmarkStart w:id="1301" w:name="_Toc443575640" w:displacedByCustomXml="next"/>
    <w:bookmarkEnd w:id="1301" w:displacedByCustomXml="next"/>
    <w:bookmarkStart w:id="1302" w:name="_Toc443562588" w:displacedByCustomXml="next"/>
    <w:bookmarkEnd w:id="1302" w:displacedByCustomXml="next"/>
    <w:bookmarkStart w:id="1303" w:name="_Toc443552492" w:displacedByCustomXml="next"/>
    <w:bookmarkEnd w:id="1303" w:displacedByCustomXml="next"/>
    <w:bookmarkStart w:id="1304" w:name="_Toc443469084" w:displacedByCustomXml="next"/>
    <w:bookmarkEnd w:id="1304" w:displacedByCustomXml="next"/>
    <w:bookmarkStart w:id="1305" w:name="_Toc443575632" w:displacedByCustomXml="next"/>
    <w:bookmarkEnd w:id="1305" w:displacedByCustomXml="next"/>
    <w:bookmarkStart w:id="1306" w:name="_Toc443562580" w:displacedByCustomXml="next"/>
    <w:bookmarkEnd w:id="1306" w:displacedByCustomXml="next"/>
    <w:bookmarkStart w:id="1307" w:name="_Toc443552484" w:displacedByCustomXml="next"/>
    <w:bookmarkEnd w:id="1307" w:displacedByCustomXml="next"/>
    <w:bookmarkStart w:id="1308" w:name="_Toc443469076" w:displacedByCustomXml="next"/>
    <w:bookmarkEnd w:id="1308" w:displacedByCustomXml="next"/>
    <w:bookmarkStart w:id="1309" w:name="_Toc443575624" w:displacedByCustomXml="next"/>
    <w:bookmarkEnd w:id="1309" w:displacedByCustomXml="next"/>
    <w:bookmarkStart w:id="1310" w:name="_Toc443562572" w:displacedByCustomXml="next"/>
    <w:bookmarkEnd w:id="1310" w:displacedByCustomXml="next"/>
    <w:bookmarkStart w:id="1311" w:name="_Toc443552476" w:displacedByCustomXml="next"/>
    <w:bookmarkEnd w:id="1311" w:displacedByCustomXml="next"/>
    <w:bookmarkStart w:id="1312" w:name="_Toc443469068" w:displacedByCustomXml="next"/>
    <w:bookmarkEnd w:id="1312" w:displacedByCustomXml="next"/>
    <w:bookmarkStart w:id="1313" w:name="_Toc443575616" w:displacedByCustomXml="next"/>
    <w:bookmarkEnd w:id="1313" w:displacedByCustomXml="next"/>
    <w:bookmarkStart w:id="1314" w:name="_Toc443562564" w:displacedByCustomXml="next"/>
    <w:bookmarkEnd w:id="1314" w:displacedByCustomXml="next"/>
    <w:bookmarkStart w:id="1315" w:name="_Toc443552468" w:displacedByCustomXml="next"/>
    <w:bookmarkEnd w:id="1315" w:displacedByCustomXml="next"/>
    <w:bookmarkStart w:id="1316" w:name="_Toc443469060" w:displacedByCustomXml="next"/>
    <w:bookmarkEnd w:id="1316" w:displacedByCustomXml="next"/>
    <w:bookmarkStart w:id="1317" w:name="_Toc443575608" w:displacedByCustomXml="next"/>
    <w:bookmarkEnd w:id="1317" w:displacedByCustomXml="next"/>
    <w:bookmarkStart w:id="1318" w:name="_Toc443562556" w:displacedByCustomXml="next"/>
    <w:bookmarkEnd w:id="1318" w:displacedByCustomXml="next"/>
    <w:bookmarkStart w:id="1319" w:name="_Toc443552460" w:displacedByCustomXml="next"/>
    <w:bookmarkEnd w:id="1319" w:displacedByCustomXml="next"/>
    <w:bookmarkStart w:id="1320" w:name="_Toc443469052" w:displacedByCustomXml="next"/>
    <w:bookmarkEnd w:id="1320" w:displacedByCustomXml="next"/>
    <w:bookmarkStart w:id="1321" w:name="_Toc443575600" w:displacedByCustomXml="next"/>
    <w:bookmarkEnd w:id="1321" w:displacedByCustomXml="next"/>
    <w:bookmarkStart w:id="1322" w:name="_Toc443562548" w:displacedByCustomXml="next"/>
    <w:bookmarkEnd w:id="1322" w:displacedByCustomXml="next"/>
    <w:bookmarkStart w:id="1323" w:name="_Toc443552452" w:displacedByCustomXml="next"/>
    <w:bookmarkEnd w:id="1323" w:displacedByCustomXml="next"/>
    <w:bookmarkStart w:id="1324" w:name="_Toc443469044" w:displacedByCustomXml="next"/>
    <w:bookmarkEnd w:id="1324" w:displacedByCustomXml="next"/>
    <w:bookmarkStart w:id="1325" w:name="_Toc443575592" w:displacedByCustomXml="next"/>
    <w:bookmarkEnd w:id="1325" w:displacedByCustomXml="next"/>
    <w:bookmarkStart w:id="1326" w:name="_Toc443562540" w:displacedByCustomXml="next"/>
    <w:bookmarkEnd w:id="1326" w:displacedByCustomXml="next"/>
    <w:bookmarkStart w:id="1327" w:name="_Toc443552444" w:displacedByCustomXml="next"/>
    <w:bookmarkEnd w:id="1327" w:displacedByCustomXml="next"/>
    <w:bookmarkStart w:id="1328" w:name="_Toc443469036" w:displacedByCustomXml="next"/>
    <w:bookmarkEnd w:id="1328" w:displacedByCustomXml="next"/>
    <w:bookmarkStart w:id="1329" w:name="_Toc443575584" w:displacedByCustomXml="next"/>
    <w:bookmarkEnd w:id="1329" w:displacedByCustomXml="next"/>
    <w:bookmarkStart w:id="1330" w:name="_Toc443562532" w:displacedByCustomXml="next"/>
    <w:bookmarkEnd w:id="1330" w:displacedByCustomXml="next"/>
    <w:bookmarkStart w:id="1331" w:name="_Toc443552436" w:displacedByCustomXml="next"/>
    <w:bookmarkEnd w:id="1331" w:displacedByCustomXml="next"/>
    <w:bookmarkStart w:id="1332" w:name="_Toc443469028" w:displacedByCustomXml="next"/>
    <w:bookmarkEnd w:id="1332" w:displacedByCustomXml="next"/>
    <w:bookmarkStart w:id="1333" w:name="_Toc443575576" w:displacedByCustomXml="next"/>
    <w:bookmarkEnd w:id="1333" w:displacedByCustomXml="next"/>
    <w:bookmarkStart w:id="1334" w:name="_Toc443562524" w:displacedByCustomXml="next"/>
    <w:bookmarkEnd w:id="1334" w:displacedByCustomXml="next"/>
    <w:bookmarkStart w:id="1335" w:name="_Toc443552428" w:displacedByCustomXml="next"/>
    <w:bookmarkEnd w:id="1335" w:displacedByCustomXml="next"/>
    <w:bookmarkStart w:id="1336" w:name="_Toc443469020" w:displacedByCustomXml="next"/>
    <w:bookmarkEnd w:id="1336" w:displacedByCustomXml="next"/>
    <w:bookmarkStart w:id="1337" w:name="_Toc443575568" w:displacedByCustomXml="next"/>
    <w:bookmarkEnd w:id="1337" w:displacedByCustomXml="next"/>
    <w:bookmarkStart w:id="1338" w:name="_Toc443562516" w:displacedByCustomXml="next"/>
    <w:bookmarkEnd w:id="1338" w:displacedByCustomXml="next"/>
    <w:bookmarkStart w:id="1339" w:name="_Toc443552420" w:displacedByCustomXml="next"/>
    <w:bookmarkEnd w:id="1339" w:displacedByCustomXml="next"/>
    <w:bookmarkStart w:id="1340" w:name="_Toc443469012" w:displacedByCustomXml="next"/>
    <w:bookmarkEnd w:id="1340" w:displacedByCustomXml="next"/>
    <w:bookmarkStart w:id="1341" w:name="_Toc443575560" w:displacedByCustomXml="next"/>
    <w:bookmarkEnd w:id="1341" w:displacedByCustomXml="next"/>
    <w:bookmarkStart w:id="1342" w:name="_Toc443562508" w:displacedByCustomXml="next"/>
    <w:bookmarkEnd w:id="1342" w:displacedByCustomXml="next"/>
    <w:bookmarkStart w:id="1343" w:name="_Toc443552412" w:displacedByCustomXml="next"/>
    <w:bookmarkEnd w:id="1343" w:displacedByCustomXml="next"/>
    <w:bookmarkStart w:id="1344" w:name="_Toc443469004" w:displacedByCustomXml="next"/>
    <w:bookmarkEnd w:id="1344" w:displacedByCustomXml="next"/>
    <w:bookmarkStart w:id="1345" w:name="_Toc443575552" w:displacedByCustomXml="next"/>
    <w:bookmarkEnd w:id="1345" w:displacedByCustomXml="next"/>
    <w:bookmarkStart w:id="1346" w:name="_Toc443562500" w:displacedByCustomXml="next"/>
    <w:bookmarkEnd w:id="1346" w:displacedByCustomXml="next"/>
    <w:bookmarkStart w:id="1347" w:name="_Toc443552404" w:displacedByCustomXml="next"/>
    <w:bookmarkEnd w:id="1347" w:displacedByCustomXml="next"/>
    <w:bookmarkStart w:id="1348" w:name="_Toc443468996" w:displacedByCustomXml="next"/>
    <w:bookmarkEnd w:id="1348" w:displacedByCustomXml="next"/>
    <w:bookmarkStart w:id="1349" w:name="_Toc443575544" w:displacedByCustomXml="next"/>
    <w:bookmarkEnd w:id="1349" w:displacedByCustomXml="next"/>
    <w:bookmarkStart w:id="1350" w:name="_Toc443562492" w:displacedByCustomXml="next"/>
    <w:bookmarkEnd w:id="1350" w:displacedByCustomXml="next"/>
    <w:bookmarkStart w:id="1351" w:name="_Toc443552396" w:displacedByCustomXml="next"/>
    <w:bookmarkEnd w:id="1351" w:displacedByCustomXml="next"/>
    <w:bookmarkStart w:id="1352" w:name="_Toc443468988" w:displacedByCustomXml="next"/>
    <w:bookmarkEnd w:id="1352" w:displacedByCustomXml="next"/>
    <w:bookmarkStart w:id="1353" w:name="_Toc443575536" w:displacedByCustomXml="next"/>
    <w:bookmarkEnd w:id="1353" w:displacedByCustomXml="next"/>
    <w:bookmarkStart w:id="1354" w:name="_Toc443562484" w:displacedByCustomXml="next"/>
    <w:bookmarkEnd w:id="1354" w:displacedByCustomXml="next"/>
    <w:bookmarkStart w:id="1355" w:name="_Toc443552388" w:displacedByCustomXml="next"/>
    <w:bookmarkEnd w:id="1355" w:displacedByCustomXml="next"/>
    <w:bookmarkStart w:id="1356" w:name="_Toc443468980" w:displacedByCustomXml="next"/>
    <w:bookmarkEnd w:id="1356" w:displacedByCustomXml="next"/>
    <w:bookmarkStart w:id="1357" w:name="_Toc443575528" w:displacedByCustomXml="next"/>
    <w:bookmarkEnd w:id="1357" w:displacedByCustomXml="next"/>
    <w:bookmarkStart w:id="1358" w:name="_Toc443562476" w:displacedByCustomXml="next"/>
    <w:bookmarkEnd w:id="1358" w:displacedByCustomXml="next"/>
    <w:bookmarkStart w:id="1359" w:name="_Toc443552380" w:displacedByCustomXml="next"/>
    <w:bookmarkEnd w:id="1359" w:displacedByCustomXml="next"/>
    <w:bookmarkStart w:id="1360" w:name="_Toc443468972" w:displacedByCustomXml="next"/>
    <w:bookmarkEnd w:id="1360" w:displacedByCustomXml="next"/>
    <w:bookmarkStart w:id="1361" w:name="_Toc443575520" w:displacedByCustomXml="next"/>
    <w:bookmarkEnd w:id="1361" w:displacedByCustomXml="next"/>
    <w:bookmarkStart w:id="1362" w:name="_Toc443562468" w:displacedByCustomXml="next"/>
    <w:bookmarkEnd w:id="1362" w:displacedByCustomXml="next"/>
    <w:bookmarkStart w:id="1363" w:name="_Toc443552372" w:displacedByCustomXml="next"/>
    <w:bookmarkEnd w:id="1363" w:displacedByCustomXml="next"/>
    <w:bookmarkStart w:id="1364" w:name="_Toc443468964" w:displacedByCustomXml="next"/>
    <w:bookmarkEnd w:id="1364" w:displacedByCustomXml="next"/>
    <w:bookmarkStart w:id="1365" w:name="_Toc443575512" w:displacedByCustomXml="next"/>
    <w:bookmarkEnd w:id="1365" w:displacedByCustomXml="next"/>
    <w:bookmarkStart w:id="1366" w:name="_Toc443562460" w:displacedByCustomXml="next"/>
    <w:bookmarkEnd w:id="1366" w:displacedByCustomXml="next"/>
    <w:bookmarkStart w:id="1367" w:name="_Toc443552364" w:displacedByCustomXml="next"/>
    <w:bookmarkEnd w:id="1367" w:displacedByCustomXml="next"/>
    <w:bookmarkStart w:id="1368" w:name="_Toc443468956" w:displacedByCustomXml="next"/>
    <w:bookmarkEnd w:id="1368" w:displacedByCustomXml="next"/>
    <w:bookmarkStart w:id="1369" w:name="_Toc443575504" w:displacedByCustomXml="next"/>
    <w:bookmarkEnd w:id="1369" w:displacedByCustomXml="next"/>
    <w:bookmarkStart w:id="1370" w:name="_Toc443562452" w:displacedByCustomXml="next"/>
    <w:bookmarkEnd w:id="1370" w:displacedByCustomXml="next"/>
    <w:bookmarkStart w:id="1371" w:name="_Toc443552356" w:displacedByCustomXml="next"/>
    <w:bookmarkEnd w:id="1371" w:displacedByCustomXml="next"/>
    <w:bookmarkStart w:id="1372" w:name="_Toc443468948" w:displacedByCustomXml="next"/>
    <w:bookmarkEnd w:id="1372" w:displacedByCustomXml="next"/>
    <w:bookmarkStart w:id="1373" w:name="_Toc443575496" w:displacedByCustomXml="next"/>
    <w:bookmarkEnd w:id="1373" w:displacedByCustomXml="next"/>
    <w:bookmarkStart w:id="1374" w:name="_Toc443562444" w:displacedByCustomXml="next"/>
    <w:bookmarkEnd w:id="1374" w:displacedByCustomXml="next"/>
    <w:bookmarkStart w:id="1375" w:name="_Toc443552348" w:displacedByCustomXml="next"/>
    <w:bookmarkEnd w:id="1375" w:displacedByCustomXml="next"/>
    <w:bookmarkStart w:id="1376" w:name="_Toc443468940" w:displacedByCustomXml="next"/>
    <w:bookmarkEnd w:id="1376" w:displacedByCustomXml="next"/>
    <w:bookmarkStart w:id="1377" w:name="_Toc443575488" w:displacedByCustomXml="next"/>
    <w:bookmarkEnd w:id="1377" w:displacedByCustomXml="next"/>
    <w:bookmarkStart w:id="1378" w:name="_Toc443562436" w:displacedByCustomXml="next"/>
    <w:bookmarkEnd w:id="1378" w:displacedByCustomXml="next"/>
    <w:bookmarkStart w:id="1379" w:name="_Toc443552340" w:displacedByCustomXml="next"/>
    <w:bookmarkEnd w:id="1379" w:displacedByCustomXml="next"/>
    <w:bookmarkStart w:id="1380" w:name="_Toc443468932" w:displacedByCustomXml="next"/>
    <w:bookmarkEnd w:id="1380" w:displacedByCustomXml="next"/>
    <w:bookmarkStart w:id="1381" w:name="_Toc443575480" w:displacedByCustomXml="next"/>
    <w:bookmarkEnd w:id="1381" w:displacedByCustomXml="next"/>
    <w:bookmarkStart w:id="1382" w:name="_Toc443562428" w:displacedByCustomXml="next"/>
    <w:bookmarkEnd w:id="1382" w:displacedByCustomXml="next"/>
    <w:bookmarkStart w:id="1383" w:name="_Toc443552332" w:displacedByCustomXml="next"/>
    <w:bookmarkEnd w:id="1383" w:displacedByCustomXml="next"/>
    <w:bookmarkStart w:id="1384" w:name="_Toc443468924" w:displacedByCustomXml="next"/>
    <w:bookmarkEnd w:id="1384" w:displacedByCustomXml="next"/>
    <w:bookmarkStart w:id="1385" w:name="_Toc443575472" w:displacedByCustomXml="next"/>
    <w:bookmarkEnd w:id="1385" w:displacedByCustomXml="next"/>
    <w:bookmarkStart w:id="1386" w:name="_Toc443562420" w:displacedByCustomXml="next"/>
    <w:bookmarkEnd w:id="1386" w:displacedByCustomXml="next"/>
    <w:bookmarkStart w:id="1387" w:name="_Toc443552324" w:displacedByCustomXml="next"/>
    <w:bookmarkEnd w:id="1387" w:displacedByCustomXml="next"/>
    <w:bookmarkStart w:id="1388" w:name="_Toc443468916" w:displacedByCustomXml="next"/>
    <w:bookmarkEnd w:id="1388" w:displacedByCustomXml="next"/>
    <w:bookmarkStart w:id="1389" w:name="_Toc443575452" w:displacedByCustomXml="next"/>
    <w:bookmarkEnd w:id="1389" w:displacedByCustomXml="next"/>
    <w:bookmarkStart w:id="1390" w:name="_Toc443562400" w:displacedByCustomXml="next"/>
    <w:bookmarkEnd w:id="1390" w:displacedByCustomXml="next"/>
    <w:bookmarkStart w:id="1391" w:name="_Toc443552304" w:displacedByCustomXml="next"/>
    <w:bookmarkEnd w:id="1391" w:displacedByCustomXml="next"/>
    <w:bookmarkStart w:id="1392" w:name="_Toc443468896" w:displacedByCustomXml="next"/>
    <w:bookmarkEnd w:id="1392" w:displacedByCustomXml="next"/>
    <w:bookmarkStart w:id="1393" w:name="_Toc443575451" w:displacedByCustomXml="next"/>
    <w:bookmarkEnd w:id="1393" w:displacedByCustomXml="next"/>
    <w:bookmarkStart w:id="1394" w:name="_Toc443562399" w:displacedByCustomXml="next"/>
    <w:bookmarkEnd w:id="1394" w:displacedByCustomXml="next"/>
    <w:bookmarkStart w:id="1395" w:name="_Toc443552303" w:displacedByCustomXml="next"/>
    <w:bookmarkEnd w:id="1395" w:displacedByCustomXml="next"/>
    <w:bookmarkStart w:id="1396" w:name="_Toc443468895" w:displacedByCustomXml="next"/>
    <w:bookmarkEnd w:id="1396" w:displacedByCustomXml="next"/>
    <w:bookmarkStart w:id="1397" w:name="_Toc443575442" w:displacedByCustomXml="next"/>
    <w:bookmarkEnd w:id="1397" w:displacedByCustomXml="next"/>
    <w:bookmarkStart w:id="1398" w:name="_Toc443562390" w:displacedByCustomXml="next"/>
    <w:bookmarkEnd w:id="1398" w:displacedByCustomXml="next"/>
    <w:bookmarkStart w:id="1399" w:name="_Toc443552294" w:displacedByCustomXml="next"/>
    <w:bookmarkEnd w:id="1399" w:displacedByCustomXml="next"/>
    <w:bookmarkStart w:id="1400" w:name="_Toc443468886" w:displacedByCustomXml="next"/>
    <w:bookmarkEnd w:id="1400" w:displacedByCustomXml="next"/>
    <w:bookmarkStart w:id="1401" w:name="_Toc443575433" w:displacedByCustomXml="next"/>
    <w:bookmarkEnd w:id="1401" w:displacedByCustomXml="next"/>
    <w:bookmarkStart w:id="1402" w:name="_Toc443562381" w:displacedByCustomXml="next"/>
    <w:bookmarkEnd w:id="1402" w:displacedByCustomXml="next"/>
    <w:bookmarkStart w:id="1403" w:name="_Toc443552285" w:displacedByCustomXml="next"/>
    <w:bookmarkEnd w:id="1403" w:displacedByCustomXml="next"/>
    <w:bookmarkStart w:id="1404" w:name="_Toc443468877" w:displacedByCustomXml="next"/>
    <w:bookmarkEnd w:id="1404" w:displacedByCustomXml="next"/>
    <w:bookmarkStart w:id="1405" w:name="_Toc443575424" w:displacedByCustomXml="next"/>
    <w:bookmarkEnd w:id="1405" w:displacedByCustomXml="next"/>
    <w:bookmarkStart w:id="1406" w:name="_Toc443562372" w:displacedByCustomXml="next"/>
    <w:bookmarkEnd w:id="1406" w:displacedByCustomXml="next"/>
    <w:bookmarkStart w:id="1407" w:name="_Toc443552276" w:displacedByCustomXml="next"/>
    <w:bookmarkEnd w:id="1407" w:displacedByCustomXml="next"/>
    <w:bookmarkStart w:id="1408" w:name="_Toc443468868" w:displacedByCustomXml="next"/>
    <w:bookmarkEnd w:id="1408" w:displacedByCustomXml="next"/>
    <w:bookmarkStart w:id="1409" w:name="_Toc443575415" w:displacedByCustomXml="next"/>
    <w:bookmarkEnd w:id="1409" w:displacedByCustomXml="next"/>
    <w:bookmarkStart w:id="1410" w:name="_Toc443562363" w:displacedByCustomXml="next"/>
    <w:bookmarkEnd w:id="1410" w:displacedByCustomXml="next"/>
    <w:bookmarkStart w:id="1411" w:name="_Toc443552267" w:displacedByCustomXml="next"/>
    <w:bookmarkEnd w:id="1411" w:displacedByCustomXml="next"/>
    <w:bookmarkStart w:id="1412" w:name="_Toc443468859" w:displacedByCustomXml="next"/>
    <w:bookmarkEnd w:id="1412" w:displacedByCustomXml="next"/>
    <w:bookmarkStart w:id="1413" w:name="_Toc443575406" w:displacedByCustomXml="next"/>
    <w:bookmarkEnd w:id="1413" w:displacedByCustomXml="next"/>
    <w:bookmarkStart w:id="1414" w:name="_Toc443562354" w:displacedByCustomXml="next"/>
    <w:bookmarkEnd w:id="1414" w:displacedByCustomXml="next"/>
    <w:bookmarkStart w:id="1415" w:name="_Toc443552258" w:displacedByCustomXml="next"/>
    <w:bookmarkEnd w:id="1415" w:displacedByCustomXml="next"/>
    <w:bookmarkStart w:id="1416" w:name="_Toc443468850" w:displacedByCustomXml="next"/>
    <w:bookmarkEnd w:id="1416" w:displacedByCustomXml="next"/>
    <w:bookmarkStart w:id="1417" w:name="_Toc443575397" w:displacedByCustomXml="next"/>
    <w:bookmarkEnd w:id="1417" w:displacedByCustomXml="next"/>
    <w:bookmarkStart w:id="1418" w:name="_Toc443562345" w:displacedByCustomXml="next"/>
    <w:bookmarkEnd w:id="1418" w:displacedByCustomXml="next"/>
    <w:bookmarkStart w:id="1419" w:name="_Toc443552249" w:displacedByCustomXml="next"/>
    <w:bookmarkEnd w:id="1419" w:displacedByCustomXml="next"/>
    <w:bookmarkStart w:id="1420" w:name="_Toc443468841" w:displacedByCustomXml="next"/>
    <w:bookmarkEnd w:id="1420" w:displacedByCustomXml="next"/>
    <w:bookmarkStart w:id="1421" w:name="_Toc443575388" w:displacedByCustomXml="next"/>
    <w:bookmarkEnd w:id="1421" w:displacedByCustomXml="next"/>
    <w:bookmarkStart w:id="1422" w:name="_Toc443562336" w:displacedByCustomXml="next"/>
    <w:bookmarkEnd w:id="1422" w:displacedByCustomXml="next"/>
    <w:bookmarkStart w:id="1423" w:name="_Toc443552240" w:displacedByCustomXml="next"/>
    <w:bookmarkEnd w:id="1423" w:displacedByCustomXml="next"/>
    <w:bookmarkStart w:id="1424" w:name="_Toc443468832" w:displacedByCustomXml="next"/>
    <w:bookmarkEnd w:id="1424" w:displacedByCustomXml="next"/>
    <w:bookmarkStart w:id="1425" w:name="_Toc443575379" w:displacedByCustomXml="next"/>
    <w:bookmarkEnd w:id="1425" w:displacedByCustomXml="next"/>
    <w:bookmarkStart w:id="1426" w:name="_Toc443562327" w:displacedByCustomXml="next"/>
    <w:bookmarkEnd w:id="1426" w:displacedByCustomXml="next"/>
    <w:bookmarkStart w:id="1427" w:name="_Toc443552231" w:displacedByCustomXml="next"/>
    <w:bookmarkEnd w:id="1427" w:displacedByCustomXml="next"/>
    <w:bookmarkStart w:id="1428" w:name="_Toc443468823" w:displacedByCustomXml="next"/>
    <w:bookmarkEnd w:id="1428" w:displacedByCustomXml="next"/>
    <w:bookmarkStart w:id="1429" w:name="_Toc443575370" w:displacedByCustomXml="next"/>
    <w:bookmarkEnd w:id="1429" w:displacedByCustomXml="next"/>
    <w:bookmarkStart w:id="1430" w:name="_Toc443562318" w:displacedByCustomXml="next"/>
    <w:bookmarkEnd w:id="1430" w:displacedByCustomXml="next"/>
    <w:bookmarkStart w:id="1431" w:name="_Toc443552222" w:displacedByCustomXml="next"/>
    <w:bookmarkEnd w:id="1431" w:displacedByCustomXml="next"/>
    <w:bookmarkStart w:id="1432" w:name="_Toc443468814" w:displacedByCustomXml="next"/>
    <w:bookmarkEnd w:id="1432" w:displacedByCustomXml="next"/>
    <w:bookmarkStart w:id="1433" w:name="_Toc443575361" w:displacedByCustomXml="next"/>
    <w:bookmarkEnd w:id="1433" w:displacedByCustomXml="next"/>
    <w:bookmarkStart w:id="1434" w:name="_Toc443562309" w:displacedByCustomXml="next"/>
    <w:bookmarkEnd w:id="1434" w:displacedByCustomXml="next"/>
    <w:bookmarkStart w:id="1435" w:name="_Toc443552213" w:displacedByCustomXml="next"/>
    <w:bookmarkEnd w:id="1435" w:displacedByCustomXml="next"/>
    <w:bookmarkStart w:id="1436" w:name="_Toc443468805" w:displacedByCustomXml="next"/>
    <w:bookmarkEnd w:id="1436" w:displacedByCustomXml="next"/>
    <w:bookmarkStart w:id="1437" w:name="_Toc443575352" w:displacedByCustomXml="next"/>
    <w:bookmarkEnd w:id="1437" w:displacedByCustomXml="next"/>
    <w:bookmarkStart w:id="1438" w:name="_Toc443562300" w:displacedByCustomXml="next"/>
    <w:bookmarkEnd w:id="1438" w:displacedByCustomXml="next"/>
    <w:bookmarkStart w:id="1439" w:name="_Toc443552204" w:displacedByCustomXml="next"/>
    <w:bookmarkEnd w:id="1439" w:displacedByCustomXml="next"/>
    <w:bookmarkStart w:id="1440" w:name="_Toc443468796" w:displacedByCustomXml="next"/>
    <w:bookmarkEnd w:id="1440" w:displacedByCustomXml="next"/>
    <w:bookmarkStart w:id="1441" w:name="_Toc443575343" w:displacedByCustomXml="next"/>
    <w:bookmarkEnd w:id="1441" w:displacedByCustomXml="next"/>
    <w:bookmarkStart w:id="1442" w:name="_Toc443562291" w:displacedByCustomXml="next"/>
    <w:bookmarkEnd w:id="1442" w:displacedByCustomXml="next"/>
    <w:bookmarkStart w:id="1443" w:name="_Toc443552195" w:displacedByCustomXml="next"/>
    <w:bookmarkEnd w:id="1443" w:displacedByCustomXml="next"/>
    <w:bookmarkStart w:id="1444" w:name="_Toc443468787" w:displacedByCustomXml="next"/>
    <w:bookmarkEnd w:id="1444" w:displacedByCustomXml="next"/>
    <w:bookmarkStart w:id="1445" w:name="_Toc443575325" w:displacedByCustomXml="next"/>
    <w:bookmarkEnd w:id="1445" w:displacedByCustomXml="next"/>
    <w:bookmarkStart w:id="1446" w:name="_Toc443562273" w:displacedByCustomXml="next"/>
    <w:bookmarkEnd w:id="1446" w:displacedByCustomXml="next"/>
    <w:bookmarkStart w:id="1447" w:name="_Toc443552177" w:displacedByCustomXml="next"/>
    <w:bookmarkEnd w:id="1447" w:displacedByCustomXml="next"/>
    <w:bookmarkStart w:id="1448" w:name="_Toc443468769" w:displacedByCustomXml="next"/>
    <w:bookmarkEnd w:id="1448" w:displacedByCustomXml="next"/>
    <w:bookmarkStart w:id="1449" w:name="_Toc443575316" w:displacedByCustomXml="next"/>
    <w:bookmarkEnd w:id="1449" w:displacedByCustomXml="next"/>
    <w:bookmarkStart w:id="1450" w:name="_Toc443562264" w:displacedByCustomXml="next"/>
    <w:bookmarkEnd w:id="1450" w:displacedByCustomXml="next"/>
    <w:bookmarkStart w:id="1451" w:name="_Toc443552168" w:displacedByCustomXml="next"/>
    <w:bookmarkEnd w:id="1451" w:displacedByCustomXml="next"/>
    <w:bookmarkStart w:id="1452" w:name="_Toc443468760" w:displacedByCustomXml="next"/>
    <w:bookmarkEnd w:id="1452" w:displacedByCustomXml="next"/>
    <w:bookmarkStart w:id="1453" w:name="_Toc443575307" w:displacedByCustomXml="next"/>
    <w:bookmarkEnd w:id="1453" w:displacedByCustomXml="next"/>
    <w:bookmarkStart w:id="1454" w:name="_Toc443562255" w:displacedByCustomXml="next"/>
    <w:bookmarkEnd w:id="1454" w:displacedByCustomXml="next"/>
    <w:bookmarkStart w:id="1455" w:name="_Toc443552159" w:displacedByCustomXml="next"/>
    <w:bookmarkEnd w:id="1455" w:displacedByCustomXml="next"/>
    <w:bookmarkStart w:id="1456" w:name="_Toc443468751" w:displacedByCustomXml="next"/>
    <w:bookmarkEnd w:id="1456" w:displacedByCustomXml="next"/>
    <w:bookmarkStart w:id="1457" w:name="_Toc443575298" w:displacedByCustomXml="next"/>
    <w:bookmarkEnd w:id="1457" w:displacedByCustomXml="next"/>
    <w:bookmarkStart w:id="1458" w:name="_Toc443562246" w:displacedByCustomXml="next"/>
    <w:bookmarkEnd w:id="1458" w:displacedByCustomXml="next"/>
    <w:bookmarkStart w:id="1459" w:name="_Toc443552150" w:displacedByCustomXml="next"/>
    <w:bookmarkEnd w:id="1459" w:displacedByCustomXml="next"/>
    <w:bookmarkStart w:id="1460" w:name="_Toc443468742" w:displacedByCustomXml="next"/>
    <w:bookmarkEnd w:id="1460" w:displacedByCustomXml="next"/>
    <w:bookmarkStart w:id="1461" w:name="_Toc443575289" w:displacedByCustomXml="next"/>
    <w:bookmarkEnd w:id="1461" w:displacedByCustomXml="next"/>
    <w:bookmarkStart w:id="1462" w:name="_Toc443562237" w:displacedByCustomXml="next"/>
    <w:bookmarkEnd w:id="1462" w:displacedByCustomXml="next"/>
    <w:bookmarkStart w:id="1463" w:name="_Toc443552141" w:displacedByCustomXml="next"/>
    <w:bookmarkEnd w:id="1463" w:displacedByCustomXml="next"/>
    <w:bookmarkStart w:id="1464" w:name="_Toc443468733" w:displacedByCustomXml="next"/>
    <w:bookmarkEnd w:id="1464" w:displacedByCustomXml="next"/>
    <w:bookmarkStart w:id="1465" w:name="_Toc443575280" w:displacedByCustomXml="next"/>
    <w:bookmarkEnd w:id="1465" w:displacedByCustomXml="next"/>
    <w:bookmarkStart w:id="1466" w:name="_Toc443562228" w:displacedByCustomXml="next"/>
    <w:bookmarkEnd w:id="1466" w:displacedByCustomXml="next"/>
    <w:bookmarkStart w:id="1467" w:name="_Toc443552132" w:displacedByCustomXml="next"/>
    <w:bookmarkEnd w:id="1467" w:displacedByCustomXml="next"/>
    <w:bookmarkStart w:id="1468" w:name="_Toc443468724" w:displacedByCustomXml="next"/>
    <w:bookmarkEnd w:id="1468" w:displacedByCustomXml="next"/>
    <w:bookmarkStart w:id="1469" w:name="_Toc443575271" w:displacedByCustomXml="next"/>
    <w:bookmarkEnd w:id="1469" w:displacedByCustomXml="next"/>
    <w:bookmarkStart w:id="1470" w:name="_Toc443562219" w:displacedByCustomXml="next"/>
    <w:bookmarkEnd w:id="1470" w:displacedByCustomXml="next"/>
    <w:bookmarkStart w:id="1471" w:name="_Toc443552123" w:displacedByCustomXml="next"/>
    <w:bookmarkEnd w:id="1471" w:displacedByCustomXml="next"/>
    <w:bookmarkStart w:id="1472" w:name="_Toc443468715" w:displacedByCustomXml="next"/>
    <w:bookmarkEnd w:id="1472" w:displacedByCustomXml="next"/>
    <w:bookmarkStart w:id="1473" w:name="_Toc443575262" w:displacedByCustomXml="next"/>
    <w:bookmarkEnd w:id="1473" w:displacedByCustomXml="next"/>
    <w:bookmarkStart w:id="1474" w:name="_Toc443562210" w:displacedByCustomXml="next"/>
    <w:bookmarkEnd w:id="1474" w:displacedByCustomXml="next"/>
    <w:bookmarkStart w:id="1475" w:name="_Toc443552114" w:displacedByCustomXml="next"/>
    <w:bookmarkEnd w:id="1475" w:displacedByCustomXml="next"/>
    <w:bookmarkStart w:id="1476" w:name="_Toc443468706" w:displacedByCustomXml="next"/>
    <w:bookmarkEnd w:id="1476" w:displacedByCustomXml="next"/>
    <w:bookmarkStart w:id="1477" w:name="_Toc443575253" w:displacedByCustomXml="next"/>
    <w:bookmarkEnd w:id="1477" w:displacedByCustomXml="next"/>
    <w:bookmarkStart w:id="1478" w:name="_Toc443562201" w:displacedByCustomXml="next"/>
    <w:bookmarkEnd w:id="1478" w:displacedByCustomXml="next"/>
    <w:bookmarkStart w:id="1479" w:name="_Toc443552105" w:displacedByCustomXml="next"/>
    <w:bookmarkEnd w:id="1479" w:displacedByCustomXml="next"/>
    <w:bookmarkStart w:id="1480" w:name="_Toc443468697" w:displacedByCustomXml="next"/>
    <w:bookmarkEnd w:id="1480" w:displacedByCustomXml="next"/>
    <w:bookmarkStart w:id="1481" w:name="_Toc443575244" w:displacedByCustomXml="next"/>
    <w:bookmarkEnd w:id="1481" w:displacedByCustomXml="next"/>
    <w:bookmarkStart w:id="1482" w:name="_Toc443562192" w:displacedByCustomXml="next"/>
    <w:bookmarkEnd w:id="1482" w:displacedByCustomXml="next"/>
    <w:bookmarkStart w:id="1483" w:name="_Toc443552096" w:displacedByCustomXml="next"/>
    <w:bookmarkEnd w:id="1483" w:displacedByCustomXml="next"/>
    <w:bookmarkStart w:id="1484" w:name="_Toc443468688" w:displacedByCustomXml="next"/>
    <w:bookmarkEnd w:id="1484" w:displacedByCustomXml="next"/>
    <w:bookmarkStart w:id="1485" w:name="_Toc443575235" w:displacedByCustomXml="next"/>
    <w:bookmarkEnd w:id="1485" w:displacedByCustomXml="next"/>
    <w:bookmarkStart w:id="1486" w:name="_Toc443562183" w:displacedByCustomXml="next"/>
    <w:bookmarkEnd w:id="1486" w:displacedByCustomXml="next"/>
    <w:bookmarkStart w:id="1487" w:name="_Toc443552087" w:displacedByCustomXml="next"/>
    <w:bookmarkEnd w:id="1487" w:displacedByCustomXml="next"/>
    <w:bookmarkStart w:id="1488" w:name="_Toc443468679" w:displacedByCustomXml="next"/>
    <w:bookmarkEnd w:id="1488" w:displacedByCustomXml="next"/>
    <w:bookmarkStart w:id="1489" w:name="_Toc443575217" w:displacedByCustomXml="next"/>
    <w:bookmarkEnd w:id="1489" w:displacedByCustomXml="next"/>
    <w:bookmarkStart w:id="1490" w:name="_Toc443562165" w:displacedByCustomXml="next"/>
    <w:bookmarkEnd w:id="1490" w:displacedByCustomXml="next"/>
    <w:bookmarkStart w:id="1491" w:name="_Toc443552069" w:displacedByCustomXml="next"/>
    <w:bookmarkEnd w:id="1491" w:displacedByCustomXml="next"/>
    <w:bookmarkStart w:id="1492" w:name="_Toc443468661" w:displacedByCustomXml="next"/>
    <w:bookmarkEnd w:id="1492" w:displacedByCustomXml="next"/>
    <w:bookmarkStart w:id="1493" w:name="_Toc443575208" w:displacedByCustomXml="next"/>
    <w:bookmarkEnd w:id="1493" w:displacedByCustomXml="next"/>
    <w:bookmarkStart w:id="1494" w:name="_Toc443562156" w:displacedByCustomXml="next"/>
    <w:bookmarkEnd w:id="1494" w:displacedByCustomXml="next"/>
    <w:bookmarkStart w:id="1495" w:name="_Toc443552060" w:displacedByCustomXml="next"/>
    <w:bookmarkEnd w:id="1495" w:displacedByCustomXml="next"/>
    <w:bookmarkStart w:id="1496" w:name="_Toc443468652" w:displacedByCustomXml="next"/>
    <w:bookmarkEnd w:id="1496" w:displacedByCustomXml="next"/>
    <w:bookmarkStart w:id="1497" w:name="_Toc443575199" w:displacedByCustomXml="next"/>
    <w:bookmarkEnd w:id="1497" w:displacedByCustomXml="next"/>
    <w:bookmarkStart w:id="1498" w:name="_Toc443562147" w:displacedByCustomXml="next"/>
    <w:bookmarkEnd w:id="1498" w:displacedByCustomXml="next"/>
    <w:bookmarkStart w:id="1499" w:name="_Toc443552051" w:displacedByCustomXml="next"/>
    <w:bookmarkEnd w:id="1499" w:displacedByCustomXml="next"/>
    <w:bookmarkStart w:id="1500" w:name="_Toc443468643" w:displacedByCustomXml="next"/>
    <w:bookmarkEnd w:id="1500" w:displacedByCustomXml="next"/>
    <w:bookmarkStart w:id="1501" w:name="_Toc443575190" w:displacedByCustomXml="next"/>
    <w:bookmarkEnd w:id="1501" w:displacedByCustomXml="next"/>
    <w:bookmarkStart w:id="1502" w:name="_Toc443562138" w:displacedByCustomXml="next"/>
    <w:bookmarkEnd w:id="1502" w:displacedByCustomXml="next"/>
    <w:bookmarkStart w:id="1503" w:name="_Toc443552042" w:displacedByCustomXml="next"/>
    <w:bookmarkEnd w:id="1503" w:displacedByCustomXml="next"/>
    <w:bookmarkStart w:id="1504" w:name="_Toc443468634" w:displacedByCustomXml="next"/>
    <w:bookmarkEnd w:id="1504" w:displacedByCustomXml="next"/>
    <w:bookmarkStart w:id="1505" w:name="_Toc443575181" w:displacedByCustomXml="next"/>
    <w:bookmarkEnd w:id="1505" w:displacedByCustomXml="next"/>
    <w:bookmarkStart w:id="1506" w:name="_Toc443562129" w:displacedByCustomXml="next"/>
    <w:bookmarkEnd w:id="1506" w:displacedByCustomXml="next"/>
    <w:bookmarkStart w:id="1507" w:name="_Toc443552033" w:displacedByCustomXml="next"/>
    <w:bookmarkEnd w:id="1507" w:displacedByCustomXml="next"/>
    <w:bookmarkStart w:id="1508" w:name="_Toc443468625" w:displacedByCustomXml="next"/>
    <w:bookmarkEnd w:id="1508" w:displacedByCustomXml="next"/>
    <w:bookmarkStart w:id="1509" w:name="_Toc443575172" w:displacedByCustomXml="next"/>
    <w:bookmarkEnd w:id="1509" w:displacedByCustomXml="next"/>
    <w:bookmarkStart w:id="1510" w:name="_Toc443562120" w:displacedByCustomXml="next"/>
    <w:bookmarkEnd w:id="1510" w:displacedByCustomXml="next"/>
    <w:bookmarkStart w:id="1511" w:name="_Toc443552024" w:displacedByCustomXml="next"/>
    <w:bookmarkEnd w:id="1511" w:displacedByCustomXml="next"/>
    <w:bookmarkStart w:id="1512" w:name="_Toc443468616" w:displacedByCustomXml="next"/>
    <w:bookmarkEnd w:id="1512" w:displacedByCustomXml="next"/>
    <w:bookmarkStart w:id="1513" w:name="_Toc443575163" w:displacedByCustomXml="next"/>
    <w:bookmarkEnd w:id="1513" w:displacedByCustomXml="next"/>
    <w:bookmarkStart w:id="1514" w:name="_Toc443562111" w:displacedByCustomXml="next"/>
    <w:bookmarkEnd w:id="1514" w:displacedByCustomXml="next"/>
    <w:bookmarkStart w:id="1515" w:name="_Toc443552015" w:displacedByCustomXml="next"/>
    <w:bookmarkEnd w:id="1515" w:displacedByCustomXml="next"/>
    <w:bookmarkStart w:id="1516" w:name="_Toc443468607" w:displacedByCustomXml="next"/>
    <w:bookmarkEnd w:id="1516" w:displacedByCustomXml="next"/>
    <w:bookmarkStart w:id="1517" w:name="_Toc443575154" w:displacedByCustomXml="next"/>
    <w:bookmarkEnd w:id="1517" w:displacedByCustomXml="next"/>
    <w:bookmarkStart w:id="1518" w:name="_Toc443562102" w:displacedByCustomXml="next"/>
    <w:bookmarkEnd w:id="1518" w:displacedByCustomXml="next"/>
    <w:bookmarkStart w:id="1519" w:name="_Toc443552006" w:displacedByCustomXml="next"/>
    <w:bookmarkEnd w:id="1519" w:displacedByCustomXml="next"/>
    <w:bookmarkStart w:id="1520" w:name="_Toc443468598" w:displacedByCustomXml="next"/>
    <w:bookmarkEnd w:id="1520" w:displacedByCustomXml="next"/>
    <w:bookmarkStart w:id="1521" w:name="_Toc443575145" w:displacedByCustomXml="next"/>
    <w:bookmarkEnd w:id="1521" w:displacedByCustomXml="next"/>
    <w:bookmarkStart w:id="1522" w:name="_Toc443562093" w:displacedByCustomXml="next"/>
    <w:bookmarkEnd w:id="1522" w:displacedByCustomXml="next"/>
    <w:bookmarkStart w:id="1523" w:name="_Toc443551997" w:displacedByCustomXml="next"/>
    <w:bookmarkEnd w:id="1523" w:displacedByCustomXml="next"/>
    <w:bookmarkStart w:id="1524" w:name="_Toc443468589" w:displacedByCustomXml="next"/>
    <w:bookmarkEnd w:id="1524" w:displacedByCustomXml="next"/>
    <w:bookmarkStart w:id="1525" w:name="_Toc443575136" w:displacedByCustomXml="next"/>
    <w:bookmarkEnd w:id="1525" w:displacedByCustomXml="next"/>
    <w:bookmarkStart w:id="1526" w:name="_Toc443562084" w:displacedByCustomXml="next"/>
    <w:bookmarkEnd w:id="1526" w:displacedByCustomXml="next"/>
    <w:bookmarkStart w:id="1527" w:name="_Toc443551988" w:displacedByCustomXml="next"/>
    <w:bookmarkEnd w:id="1527" w:displacedByCustomXml="next"/>
    <w:bookmarkStart w:id="1528" w:name="_Toc443468580" w:displacedByCustomXml="next"/>
    <w:bookmarkEnd w:id="1528" w:displacedByCustomXml="next"/>
    <w:bookmarkStart w:id="1529" w:name="_Toc443575127" w:displacedByCustomXml="next"/>
    <w:bookmarkEnd w:id="1529" w:displacedByCustomXml="next"/>
    <w:bookmarkStart w:id="1530" w:name="_Toc443562075" w:displacedByCustomXml="next"/>
    <w:bookmarkEnd w:id="1530" w:displacedByCustomXml="next"/>
    <w:bookmarkStart w:id="1531" w:name="_Toc443551979" w:displacedByCustomXml="next"/>
    <w:bookmarkEnd w:id="1531" w:displacedByCustomXml="next"/>
    <w:bookmarkStart w:id="1532" w:name="_Toc443468571" w:displacedByCustomXml="next"/>
    <w:bookmarkEnd w:id="1532" w:displacedByCustomXml="next"/>
    <w:bookmarkStart w:id="1533" w:name="_Toc443575109" w:displacedByCustomXml="next"/>
    <w:bookmarkEnd w:id="1533" w:displacedByCustomXml="next"/>
    <w:bookmarkStart w:id="1534" w:name="_Toc443562057" w:displacedByCustomXml="next"/>
    <w:bookmarkEnd w:id="1534" w:displacedByCustomXml="next"/>
    <w:bookmarkStart w:id="1535" w:name="_Toc443551961" w:displacedByCustomXml="next"/>
    <w:bookmarkEnd w:id="1535" w:displacedByCustomXml="next"/>
    <w:bookmarkStart w:id="1536" w:name="_Toc443468553" w:displacedByCustomXml="next"/>
    <w:bookmarkEnd w:id="1536" w:displacedByCustomXml="next"/>
    <w:bookmarkStart w:id="1537" w:name="_Toc443575100" w:displacedByCustomXml="next"/>
    <w:bookmarkEnd w:id="1537" w:displacedByCustomXml="next"/>
    <w:bookmarkStart w:id="1538" w:name="_Toc443562048" w:displacedByCustomXml="next"/>
    <w:bookmarkEnd w:id="1538" w:displacedByCustomXml="next"/>
    <w:bookmarkStart w:id="1539" w:name="_Toc443551952" w:displacedByCustomXml="next"/>
    <w:bookmarkEnd w:id="1539" w:displacedByCustomXml="next"/>
    <w:bookmarkStart w:id="1540" w:name="_Toc443468544" w:displacedByCustomXml="next"/>
    <w:bookmarkEnd w:id="1540" w:displacedByCustomXml="next"/>
    <w:bookmarkStart w:id="1541" w:name="_Toc443575091" w:displacedByCustomXml="next"/>
    <w:bookmarkEnd w:id="1541" w:displacedByCustomXml="next"/>
    <w:bookmarkStart w:id="1542" w:name="_Toc443562039" w:displacedByCustomXml="next"/>
    <w:bookmarkEnd w:id="1542" w:displacedByCustomXml="next"/>
    <w:bookmarkStart w:id="1543" w:name="_Toc443551943" w:displacedByCustomXml="next"/>
    <w:bookmarkEnd w:id="1543" w:displacedByCustomXml="next"/>
    <w:bookmarkStart w:id="1544" w:name="_Toc443468535" w:displacedByCustomXml="next"/>
    <w:bookmarkEnd w:id="1544" w:displacedByCustomXml="next"/>
    <w:bookmarkStart w:id="1545" w:name="_Toc443575082" w:displacedByCustomXml="next"/>
    <w:bookmarkEnd w:id="1545" w:displacedByCustomXml="next"/>
    <w:bookmarkStart w:id="1546" w:name="_Toc443562030" w:displacedByCustomXml="next"/>
    <w:bookmarkEnd w:id="1546" w:displacedByCustomXml="next"/>
    <w:bookmarkStart w:id="1547" w:name="_Toc443551934" w:displacedByCustomXml="next"/>
    <w:bookmarkEnd w:id="1547" w:displacedByCustomXml="next"/>
    <w:bookmarkStart w:id="1548" w:name="_Toc443468526" w:displacedByCustomXml="next"/>
    <w:bookmarkEnd w:id="1548" w:displacedByCustomXml="next"/>
    <w:bookmarkStart w:id="1549" w:name="_Toc443575073" w:displacedByCustomXml="next"/>
    <w:bookmarkEnd w:id="1549" w:displacedByCustomXml="next"/>
    <w:bookmarkStart w:id="1550" w:name="_Toc443562021" w:displacedByCustomXml="next"/>
    <w:bookmarkEnd w:id="1550" w:displacedByCustomXml="next"/>
    <w:bookmarkStart w:id="1551" w:name="_Toc443551925" w:displacedByCustomXml="next"/>
    <w:bookmarkEnd w:id="1551" w:displacedByCustomXml="next"/>
    <w:bookmarkStart w:id="1552" w:name="_Toc443468517" w:displacedByCustomXml="next"/>
    <w:bookmarkEnd w:id="1552" w:displacedByCustomXml="next"/>
    <w:bookmarkStart w:id="1553" w:name="_Toc443575064" w:displacedByCustomXml="next"/>
    <w:bookmarkEnd w:id="1553" w:displacedByCustomXml="next"/>
    <w:bookmarkStart w:id="1554" w:name="_Toc443562012" w:displacedByCustomXml="next"/>
    <w:bookmarkEnd w:id="1554" w:displacedByCustomXml="next"/>
    <w:bookmarkStart w:id="1555" w:name="_Toc443551916" w:displacedByCustomXml="next"/>
    <w:bookmarkEnd w:id="1555" w:displacedByCustomXml="next"/>
    <w:bookmarkStart w:id="1556" w:name="_Toc443468508" w:displacedByCustomXml="next"/>
    <w:bookmarkEnd w:id="1556" w:displacedByCustomXml="next"/>
    <w:bookmarkStart w:id="1557" w:name="_Toc443575055" w:displacedByCustomXml="next"/>
    <w:bookmarkEnd w:id="1557" w:displacedByCustomXml="next"/>
    <w:bookmarkStart w:id="1558" w:name="_Toc443562003" w:displacedByCustomXml="next"/>
    <w:bookmarkEnd w:id="1558" w:displacedByCustomXml="next"/>
    <w:bookmarkStart w:id="1559" w:name="_Toc443551907" w:displacedByCustomXml="next"/>
    <w:bookmarkEnd w:id="1559" w:displacedByCustomXml="next"/>
    <w:bookmarkStart w:id="1560" w:name="_Toc443468499" w:displacedByCustomXml="next"/>
    <w:bookmarkEnd w:id="1560" w:displacedByCustomXml="next"/>
    <w:bookmarkStart w:id="1561" w:name="_Toc443575046" w:displacedByCustomXml="next"/>
    <w:bookmarkEnd w:id="1561" w:displacedByCustomXml="next"/>
    <w:bookmarkStart w:id="1562" w:name="_Toc443561994" w:displacedByCustomXml="next"/>
    <w:bookmarkEnd w:id="1562" w:displacedByCustomXml="next"/>
    <w:bookmarkStart w:id="1563" w:name="_Toc443551898" w:displacedByCustomXml="next"/>
    <w:bookmarkEnd w:id="1563" w:displacedByCustomXml="next"/>
    <w:bookmarkStart w:id="1564" w:name="_Toc443468490" w:displacedByCustomXml="next"/>
    <w:bookmarkEnd w:id="1564" w:displacedByCustomXml="next"/>
    <w:bookmarkStart w:id="1565" w:name="_Toc443575037" w:displacedByCustomXml="next"/>
    <w:bookmarkEnd w:id="1565" w:displacedByCustomXml="next"/>
    <w:bookmarkStart w:id="1566" w:name="_Toc443561985" w:displacedByCustomXml="next"/>
    <w:bookmarkEnd w:id="1566" w:displacedByCustomXml="next"/>
    <w:bookmarkStart w:id="1567" w:name="_Toc443551889" w:displacedByCustomXml="next"/>
    <w:bookmarkEnd w:id="1567" w:displacedByCustomXml="next"/>
    <w:bookmarkStart w:id="1568" w:name="_Toc443468481" w:displacedByCustomXml="next"/>
    <w:bookmarkEnd w:id="1568" w:displacedByCustomXml="next"/>
    <w:bookmarkStart w:id="1569" w:name="_Toc443575028" w:displacedByCustomXml="next"/>
    <w:bookmarkEnd w:id="1569" w:displacedByCustomXml="next"/>
    <w:bookmarkStart w:id="1570" w:name="_Toc443561976" w:displacedByCustomXml="next"/>
    <w:bookmarkEnd w:id="1570" w:displacedByCustomXml="next"/>
    <w:bookmarkStart w:id="1571" w:name="_Toc443551880" w:displacedByCustomXml="next"/>
    <w:bookmarkEnd w:id="1571" w:displacedByCustomXml="next"/>
    <w:bookmarkStart w:id="1572" w:name="_Toc443468472" w:displacedByCustomXml="next"/>
    <w:bookmarkEnd w:id="1572" w:displacedByCustomXml="next"/>
    <w:bookmarkStart w:id="1573" w:name="_Toc443575019" w:displacedByCustomXml="next"/>
    <w:bookmarkEnd w:id="1573" w:displacedByCustomXml="next"/>
    <w:bookmarkStart w:id="1574" w:name="_Toc443561967" w:displacedByCustomXml="next"/>
    <w:bookmarkEnd w:id="1574" w:displacedByCustomXml="next"/>
    <w:bookmarkStart w:id="1575" w:name="_Toc443551871" w:displacedByCustomXml="next"/>
    <w:bookmarkEnd w:id="1575" w:displacedByCustomXml="next"/>
    <w:bookmarkStart w:id="1576" w:name="_Toc443468463" w:displacedByCustomXml="next"/>
    <w:bookmarkEnd w:id="1576" w:displacedByCustomXml="next"/>
    <w:bookmarkStart w:id="1577" w:name="_Toc443575000" w:displacedByCustomXml="next"/>
    <w:bookmarkEnd w:id="1577" w:displacedByCustomXml="next"/>
    <w:bookmarkStart w:id="1578" w:name="_Toc443561948" w:displacedByCustomXml="next"/>
    <w:bookmarkEnd w:id="1578" w:displacedByCustomXml="next"/>
    <w:bookmarkStart w:id="1579" w:name="_Toc443551852" w:displacedByCustomXml="next"/>
    <w:bookmarkEnd w:id="1579" w:displacedByCustomXml="next"/>
    <w:bookmarkStart w:id="1580" w:name="_Toc443468444" w:displacedByCustomXml="next"/>
    <w:bookmarkEnd w:id="1580" w:displacedByCustomXml="next"/>
    <w:bookmarkStart w:id="1581" w:name="_Toc443574991" w:displacedByCustomXml="next"/>
    <w:bookmarkEnd w:id="1581" w:displacedByCustomXml="next"/>
    <w:bookmarkStart w:id="1582" w:name="_Toc443561939" w:displacedByCustomXml="next"/>
    <w:bookmarkEnd w:id="1582" w:displacedByCustomXml="next"/>
    <w:bookmarkStart w:id="1583" w:name="_Toc443551843" w:displacedByCustomXml="next"/>
    <w:bookmarkEnd w:id="1583" w:displacedByCustomXml="next"/>
    <w:bookmarkStart w:id="1584" w:name="_Toc443468435" w:displacedByCustomXml="next"/>
    <w:bookmarkEnd w:id="1584" w:displacedByCustomXml="next"/>
    <w:bookmarkStart w:id="1585" w:name="_Toc443574982" w:displacedByCustomXml="next"/>
    <w:bookmarkEnd w:id="1585" w:displacedByCustomXml="next"/>
    <w:bookmarkStart w:id="1586" w:name="_Toc443561930" w:displacedByCustomXml="next"/>
    <w:bookmarkEnd w:id="1586" w:displacedByCustomXml="next"/>
    <w:bookmarkStart w:id="1587" w:name="_Toc443551834" w:displacedByCustomXml="next"/>
    <w:bookmarkEnd w:id="1587" w:displacedByCustomXml="next"/>
    <w:bookmarkStart w:id="1588" w:name="_Toc443468426" w:displacedByCustomXml="next"/>
    <w:bookmarkEnd w:id="1588" w:displacedByCustomXml="next"/>
    <w:bookmarkStart w:id="1589" w:name="_Toc443574973" w:displacedByCustomXml="next"/>
    <w:bookmarkEnd w:id="1589" w:displacedByCustomXml="next"/>
    <w:bookmarkStart w:id="1590" w:name="_Toc443561921" w:displacedByCustomXml="next"/>
    <w:bookmarkEnd w:id="1590" w:displacedByCustomXml="next"/>
    <w:bookmarkStart w:id="1591" w:name="_Toc443551825" w:displacedByCustomXml="next"/>
    <w:bookmarkEnd w:id="1591" w:displacedByCustomXml="next"/>
    <w:bookmarkStart w:id="1592" w:name="_Toc443468417" w:displacedByCustomXml="next"/>
    <w:bookmarkEnd w:id="1592" w:displacedByCustomXml="next"/>
    <w:bookmarkStart w:id="1593" w:name="_Toc443574964" w:displacedByCustomXml="next"/>
    <w:bookmarkEnd w:id="1593" w:displacedByCustomXml="next"/>
    <w:bookmarkStart w:id="1594" w:name="_Toc443561912" w:displacedByCustomXml="next"/>
    <w:bookmarkEnd w:id="1594" w:displacedByCustomXml="next"/>
    <w:bookmarkStart w:id="1595" w:name="_Toc443551816" w:displacedByCustomXml="next"/>
    <w:bookmarkEnd w:id="1595" w:displacedByCustomXml="next"/>
    <w:bookmarkStart w:id="1596" w:name="_Toc443468408" w:displacedByCustomXml="next"/>
    <w:bookmarkEnd w:id="1596" w:displacedByCustomXml="next"/>
    <w:bookmarkStart w:id="1597" w:name="_Toc443574955" w:displacedByCustomXml="next"/>
    <w:bookmarkEnd w:id="1597" w:displacedByCustomXml="next"/>
    <w:bookmarkStart w:id="1598" w:name="_Toc443561903" w:displacedByCustomXml="next"/>
    <w:bookmarkEnd w:id="1598" w:displacedByCustomXml="next"/>
    <w:bookmarkStart w:id="1599" w:name="_Toc443551807" w:displacedByCustomXml="next"/>
    <w:bookmarkEnd w:id="1599" w:displacedByCustomXml="next"/>
    <w:bookmarkStart w:id="1600" w:name="_Toc443468399" w:displacedByCustomXml="next"/>
    <w:bookmarkEnd w:id="1600" w:displacedByCustomXml="next"/>
    <w:bookmarkStart w:id="1601" w:name="_Toc443574946" w:displacedByCustomXml="next"/>
    <w:bookmarkEnd w:id="1601" w:displacedByCustomXml="next"/>
    <w:bookmarkStart w:id="1602" w:name="_Toc443561894" w:displacedByCustomXml="next"/>
    <w:bookmarkEnd w:id="1602" w:displacedByCustomXml="next"/>
    <w:bookmarkStart w:id="1603" w:name="_Toc443551798" w:displacedByCustomXml="next"/>
    <w:bookmarkEnd w:id="1603" w:displacedByCustomXml="next"/>
    <w:bookmarkStart w:id="1604" w:name="_Toc443468390" w:displacedByCustomXml="next"/>
    <w:bookmarkEnd w:id="1604" w:displacedByCustomXml="next"/>
    <w:bookmarkStart w:id="1605" w:name="_Toc443574937" w:displacedByCustomXml="next"/>
    <w:bookmarkEnd w:id="1605" w:displacedByCustomXml="next"/>
    <w:bookmarkStart w:id="1606" w:name="_Toc443561885" w:displacedByCustomXml="next"/>
    <w:bookmarkEnd w:id="1606" w:displacedByCustomXml="next"/>
    <w:bookmarkStart w:id="1607" w:name="_Toc443551789" w:displacedByCustomXml="next"/>
    <w:bookmarkEnd w:id="1607" w:displacedByCustomXml="next"/>
    <w:bookmarkStart w:id="1608" w:name="_Toc443468381" w:displacedByCustomXml="next"/>
    <w:bookmarkEnd w:id="1608" w:displacedByCustomXml="next"/>
    <w:bookmarkStart w:id="1609" w:name="_Toc443574928" w:displacedByCustomXml="next"/>
    <w:bookmarkEnd w:id="1609" w:displacedByCustomXml="next"/>
    <w:bookmarkStart w:id="1610" w:name="_Toc443561876" w:displacedByCustomXml="next"/>
    <w:bookmarkEnd w:id="1610" w:displacedByCustomXml="next"/>
    <w:bookmarkStart w:id="1611" w:name="_Toc443551780" w:displacedByCustomXml="next"/>
    <w:bookmarkEnd w:id="1611" w:displacedByCustomXml="next"/>
    <w:bookmarkStart w:id="1612" w:name="_Toc443468372" w:displacedByCustomXml="next"/>
    <w:bookmarkEnd w:id="1612" w:displacedByCustomXml="next"/>
    <w:bookmarkStart w:id="1613" w:name="_Toc443574919" w:displacedByCustomXml="next"/>
    <w:bookmarkEnd w:id="1613" w:displacedByCustomXml="next"/>
    <w:bookmarkStart w:id="1614" w:name="_Toc443561867" w:displacedByCustomXml="next"/>
    <w:bookmarkEnd w:id="1614" w:displacedByCustomXml="next"/>
    <w:bookmarkStart w:id="1615" w:name="_Toc443551771" w:displacedByCustomXml="next"/>
    <w:bookmarkEnd w:id="1615" w:displacedByCustomXml="next"/>
    <w:bookmarkStart w:id="1616" w:name="_Toc443468363" w:displacedByCustomXml="next"/>
    <w:bookmarkEnd w:id="1616" w:displacedByCustomXml="next"/>
    <w:bookmarkStart w:id="1617" w:name="_Toc443574910" w:displacedByCustomXml="next"/>
    <w:bookmarkEnd w:id="1617" w:displacedByCustomXml="next"/>
    <w:bookmarkStart w:id="1618" w:name="_Toc443561858" w:displacedByCustomXml="next"/>
    <w:bookmarkEnd w:id="1618" w:displacedByCustomXml="next"/>
    <w:bookmarkStart w:id="1619" w:name="_Toc443551762" w:displacedByCustomXml="next"/>
    <w:bookmarkEnd w:id="1619" w:displacedByCustomXml="next"/>
    <w:bookmarkStart w:id="1620" w:name="_Toc443468354" w:displacedByCustomXml="next"/>
    <w:bookmarkEnd w:id="1620" w:displacedByCustomXml="next"/>
    <w:bookmarkStart w:id="1621" w:name="_Toc443574892" w:displacedByCustomXml="next"/>
    <w:bookmarkEnd w:id="1621" w:displacedByCustomXml="next"/>
    <w:bookmarkStart w:id="1622" w:name="_Toc443561840" w:displacedByCustomXml="next"/>
    <w:bookmarkEnd w:id="1622" w:displacedByCustomXml="next"/>
    <w:bookmarkStart w:id="1623" w:name="_Toc443551744" w:displacedByCustomXml="next"/>
    <w:bookmarkEnd w:id="1623" w:displacedByCustomXml="next"/>
    <w:bookmarkStart w:id="1624" w:name="_Toc443468336" w:displacedByCustomXml="next"/>
    <w:bookmarkEnd w:id="1624" w:displacedByCustomXml="next"/>
    <w:bookmarkStart w:id="1625" w:name="_Toc443574883" w:displacedByCustomXml="next"/>
    <w:bookmarkEnd w:id="1625" w:displacedByCustomXml="next"/>
    <w:bookmarkStart w:id="1626" w:name="_Toc443561831" w:displacedByCustomXml="next"/>
    <w:bookmarkEnd w:id="1626" w:displacedByCustomXml="next"/>
    <w:bookmarkStart w:id="1627" w:name="_Toc443551735" w:displacedByCustomXml="next"/>
    <w:bookmarkEnd w:id="1627" w:displacedByCustomXml="next"/>
    <w:bookmarkStart w:id="1628" w:name="_Toc443468327" w:displacedByCustomXml="next"/>
    <w:bookmarkEnd w:id="1628" w:displacedByCustomXml="next"/>
    <w:bookmarkStart w:id="1629" w:name="_Toc443574874" w:displacedByCustomXml="next"/>
    <w:bookmarkEnd w:id="1629" w:displacedByCustomXml="next"/>
    <w:bookmarkStart w:id="1630" w:name="_Toc443561822" w:displacedByCustomXml="next"/>
    <w:bookmarkEnd w:id="1630" w:displacedByCustomXml="next"/>
    <w:bookmarkStart w:id="1631" w:name="_Toc443551726" w:displacedByCustomXml="next"/>
    <w:bookmarkEnd w:id="1631" w:displacedByCustomXml="next"/>
    <w:bookmarkStart w:id="1632" w:name="_Toc443468318" w:displacedByCustomXml="next"/>
    <w:bookmarkEnd w:id="1632" w:displacedByCustomXml="next"/>
    <w:bookmarkStart w:id="1633" w:name="_Toc443574865" w:displacedByCustomXml="next"/>
    <w:bookmarkEnd w:id="1633" w:displacedByCustomXml="next"/>
    <w:bookmarkStart w:id="1634" w:name="_Toc443561813" w:displacedByCustomXml="next"/>
    <w:bookmarkEnd w:id="1634" w:displacedByCustomXml="next"/>
    <w:bookmarkStart w:id="1635" w:name="_Toc443551717" w:displacedByCustomXml="next"/>
    <w:bookmarkEnd w:id="1635" w:displacedByCustomXml="next"/>
    <w:bookmarkStart w:id="1636" w:name="_Toc443468309" w:displacedByCustomXml="next"/>
    <w:bookmarkEnd w:id="1636" w:displacedByCustomXml="next"/>
    <w:bookmarkStart w:id="1637" w:name="_Toc443574856" w:displacedByCustomXml="next"/>
    <w:bookmarkEnd w:id="1637" w:displacedByCustomXml="next"/>
    <w:bookmarkStart w:id="1638" w:name="_Toc443561804" w:displacedByCustomXml="next"/>
    <w:bookmarkEnd w:id="1638" w:displacedByCustomXml="next"/>
    <w:bookmarkStart w:id="1639" w:name="_Toc443551708" w:displacedByCustomXml="next"/>
    <w:bookmarkEnd w:id="1639" w:displacedByCustomXml="next"/>
    <w:bookmarkStart w:id="1640" w:name="_Toc443468300" w:displacedByCustomXml="next"/>
    <w:bookmarkEnd w:id="1640" w:displacedByCustomXml="next"/>
    <w:bookmarkStart w:id="1641" w:name="_Toc443574847" w:displacedByCustomXml="next"/>
    <w:bookmarkEnd w:id="1641" w:displacedByCustomXml="next"/>
    <w:bookmarkStart w:id="1642" w:name="_Toc443561795" w:displacedByCustomXml="next"/>
    <w:bookmarkEnd w:id="1642" w:displacedByCustomXml="next"/>
    <w:bookmarkStart w:id="1643" w:name="_Toc443551699" w:displacedByCustomXml="next"/>
    <w:bookmarkEnd w:id="1643" w:displacedByCustomXml="next"/>
    <w:bookmarkStart w:id="1644" w:name="_Toc443468291" w:displacedByCustomXml="next"/>
    <w:bookmarkEnd w:id="1644" w:displacedByCustomXml="next"/>
    <w:bookmarkStart w:id="1645" w:name="_Toc443574838" w:displacedByCustomXml="next"/>
    <w:bookmarkEnd w:id="1645" w:displacedByCustomXml="next"/>
    <w:bookmarkStart w:id="1646" w:name="_Toc443561786" w:displacedByCustomXml="next"/>
    <w:bookmarkEnd w:id="1646" w:displacedByCustomXml="next"/>
    <w:bookmarkStart w:id="1647" w:name="_Toc443551690" w:displacedByCustomXml="next"/>
    <w:bookmarkEnd w:id="1647" w:displacedByCustomXml="next"/>
    <w:bookmarkStart w:id="1648" w:name="_Toc443468282" w:displacedByCustomXml="next"/>
    <w:bookmarkEnd w:id="1648" w:displacedByCustomXml="next"/>
    <w:bookmarkStart w:id="1649" w:name="_Toc443574829" w:displacedByCustomXml="next"/>
    <w:bookmarkEnd w:id="1649" w:displacedByCustomXml="next"/>
    <w:bookmarkStart w:id="1650" w:name="_Toc443561777" w:displacedByCustomXml="next"/>
    <w:bookmarkEnd w:id="1650" w:displacedByCustomXml="next"/>
    <w:bookmarkStart w:id="1651" w:name="_Toc443551681" w:displacedByCustomXml="next"/>
    <w:bookmarkEnd w:id="1651" w:displacedByCustomXml="next"/>
    <w:bookmarkStart w:id="1652" w:name="_Toc443468273" w:displacedByCustomXml="next"/>
    <w:bookmarkEnd w:id="1652" w:displacedByCustomXml="next"/>
    <w:bookmarkStart w:id="1653" w:name="_Toc443574820" w:displacedByCustomXml="next"/>
    <w:bookmarkEnd w:id="1653" w:displacedByCustomXml="next"/>
    <w:bookmarkStart w:id="1654" w:name="_Toc443561768" w:displacedByCustomXml="next"/>
    <w:bookmarkEnd w:id="1654" w:displacedByCustomXml="next"/>
    <w:bookmarkStart w:id="1655" w:name="_Toc443551672" w:displacedByCustomXml="next"/>
    <w:bookmarkEnd w:id="1655" w:displacedByCustomXml="next"/>
    <w:bookmarkStart w:id="1656" w:name="_Toc443468264" w:displacedByCustomXml="next"/>
    <w:bookmarkEnd w:id="1656" w:displacedByCustomXml="next"/>
    <w:bookmarkStart w:id="1657" w:name="_Toc443574811" w:displacedByCustomXml="next"/>
    <w:bookmarkEnd w:id="1657" w:displacedByCustomXml="next"/>
    <w:bookmarkStart w:id="1658" w:name="_Toc443561759" w:displacedByCustomXml="next"/>
    <w:bookmarkEnd w:id="1658" w:displacedByCustomXml="next"/>
    <w:bookmarkStart w:id="1659" w:name="_Toc443551663" w:displacedByCustomXml="next"/>
    <w:bookmarkEnd w:id="1659" w:displacedByCustomXml="next"/>
    <w:bookmarkStart w:id="1660" w:name="_Toc443468255" w:displacedByCustomXml="next"/>
    <w:bookmarkEnd w:id="1660" w:displacedByCustomXml="next"/>
    <w:bookmarkStart w:id="1661" w:name="_Toc443574802" w:displacedByCustomXml="next"/>
    <w:bookmarkEnd w:id="1661" w:displacedByCustomXml="next"/>
    <w:bookmarkStart w:id="1662" w:name="_Toc443561750" w:displacedByCustomXml="next"/>
    <w:bookmarkEnd w:id="1662" w:displacedByCustomXml="next"/>
    <w:bookmarkStart w:id="1663" w:name="_Toc443551654" w:displacedByCustomXml="next"/>
    <w:bookmarkEnd w:id="1663" w:displacedByCustomXml="next"/>
    <w:bookmarkStart w:id="1664" w:name="_Toc443468246" w:displacedByCustomXml="next"/>
    <w:bookmarkEnd w:id="1664" w:displacedByCustomXml="next"/>
    <w:bookmarkStart w:id="1665" w:name="_Toc443574784" w:displacedByCustomXml="next"/>
    <w:bookmarkEnd w:id="1665" w:displacedByCustomXml="next"/>
    <w:bookmarkStart w:id="1666" w:name="_Toc443561732" w:displacedByCustomXml="next"/>
    <w:bookmarkEnd w:id="1666" w:displacedByCustomXml="next"/>
    <w:bookmarkStart w:id="1667" w:name="_Toc443551636" w:displacedByCustomXml="next"/>
    <w:bookmarkEnd w:id="1667" w:displacedByCustomXml="next"/>
    <w:bookmarkStart w:id="1668" w:name="_Toc443468228" w:displacedByCustomXml="next"/>
    <w:bookmarkEnd w:id="1668" w:displacedByCustomXml="next"/>
    <w:bookmarkStart w:id="1669" w:name="_Toc443574775" w:displacedByCustomXml="next"/>
    <w:bookmarkEnd w:id="1669" w:displacedByCustomXml="next"/>
    <w:bookmarkStart w:id="1670" w:name="_Toc443561723" w:displacedByCustomXml="next"/>
    <w:bookmarkEnd w:id="1670" w:displacedByCustomXml="next"/>
    <w:bookmarkStart w:id="1671" w:name="_Toc443551627" w:displacedByCustomXml="next"/>
    <w:bookmarkEnd w:id="1671" w:displacedByCustomXml="next"/>
    <w:bookmarkStart w:id="1672" w:name="_Toc443468219" w:displacedByCustomXml="next"/>
    <w:bookmarkEnd w:id="1672" w:displacedByCustomXml="next"/>
    <w:bookmarkStart w:id="1673" w:name="_Toc443574766" w:displacedByCustomXml="next"/>
    <w:bookmarkEnd w:id="1673" w:displacedByCustomXml="next"/>
    <w:bookmarkStart w:id="1674" w:name="_Toc443561714" w:displacedByCustomXml="next"/>
    <w:bookmarkEnd w:id="1674" w:displacedByCustomXml="next"/>
    <w:bookmarkStart w:id="1675" w:name="_Toc443551618" w:displacedByCustomXml="next"/>
    <w:bookmarkEnd w:id="1675" w:displacedByCustomXml="next"/>
    <w:bookmarkStart w:id="1676" w:name="_Toc443468210" w:displacedByCustomXml="next"/>
    <w:bookmarkEnd w:id="1676" w:displacedByCustomXml="next"/>
    <w:bookmarkStart w:id="1677" w:name="_Toc443574757" w:displacedByCustomXml="next"/>
    <w:bookmarkEnd w:id="1677" w:displacedByCustomXml="next"/>
    <w:bookmarkStart w:id="1678" w:name="_Toc443561705" w:displacedByCustomXml="next"/>
    <w:bookmarkEnd w:id="1678" w:displacedByCustomXml="next"/>
    <w:bookmarkStart w:id="1679" w:name="_Toc443551609" w:displacedByCustomXml="next"/>
    <w:bookmarkEnd w:id="1679" w:displacedByCustomXml="next"/>
    <w:bookmarkStart w:id="1680" w:name="_Toc443468201" w:displacedByCustomXml="next"/>
    <w:bookmarkEnd w:id="1680" w:displacedByCustomXml="next"/>
    <w:bookmarkStart w:id="1681" w:name="_Toc443574748" w:displacedByCustomXml="next"/>
    <w:bookmarkEnd w:id="1681" w:displacedByCustomXml="next"/>
    <w:bookmarkStart w:id="1682" w:name="_Toc443561696" w:displacedByCustomXml="next"/>
    <w:bookmarkEnd w:id="1682" w:displacedByCustomXml="next"/>
    <w:bookmarkStart w:id="1683" w:name="_Toc443551600" w:displacedByCustomXml="next"/>
    <w:bookmarkEnd w:id="1683" w:displacedByCustomXml="next"/>
    <w:bookmarkStart w:id="1684" w:name="_Toc443468192" w:displacedByCustomXml="next"/>
    <w:bookmarkEnd w:id="1684" w:displacedByCustomXml="next"/>
    <w:bookmarkStart w:id="1685" w:name="_Toc443574739" w:displacedByCustomXml="next"/>
    <w:bookmarkEnd w:id="1685" w:displacedByCustomXml="next"/>
    <w:bookmarkStart w:id="1686" w:name="_Toc443561687" w:displacedByCustomXml="next"/>
    <w:bookmarkEnd w:id="1686" w:displacedByCustomXml="next"/>
    <w:bookmarkStart w:id="1687" w:name="_Toc443551591" w:displacedByCustomXml="next"/>
    <w:bookmarkEnd w:id="1687" w:displacedByCustomXml="next"/>
    <w:bookmarkStart w:id="1688" w:name="_Toc443468183" w:displacedByCustomXml="next"/>
    <w:bookmarkEnd w:id="1688" w:displacedByCustomXml="next"/>
    <w:bookmarkStart w:id="1689" w:name="_Toc443574730" w:displacedByCustomXml="next"/>
    <w:bookmarkEnd w:id="1689" w:displacedByCustomXml="next"/>
    <w:bookmarkStart w:id="1690" w:name="_Toc443561678" w:displacedByCustomXml="next"/>
    <w:bookmarkEnd w:id="1690" w:displacedByCustomXml="next"/>
    <w:bookmarkStart w:id="1691" w:name="_Toc443551582" w:displacedByCustomXml="next"/>
    <w:bookmarkEnd w:id="1691" w:displacedByCustomXml="next"/>
    <w:bookmarkStart w:id="1692" w:name="_Toc443468174" w:displacedByCustomXml="next"/>
    <w:bookmarkEnd w:id="1692" w:displacedByCustomXml="next"/>
    <w:bookmarkStart w:id="1693" w:name="_Toc443574721" w:displacedByCustomXml="next"/>
    <w:bookmarkEnd w:id="1693" w:displacedByCustomXml="next"/>
    <w:bookmarkStart w:id="1694" w:name="_Toc443561669" w:displacedByCustomXml="next"/>
    <w:bookmarkEnd w:id="1694" w:displacedByCustomXml="next"/>
    <w:bookmarkStart w:id="1695" w:name="_Toc443551573" w:displacedByCustomXml="next"/>
    <w:bookmarkEnd w:id="1695" w:displacedByCustomXml="next"/>
    <w:bookmarkStart w:id="1696" w:name="_Toc443468165" w:displacedByCustomXml="next"/>
    <w:bookmarkEnd w:id="1696" w:displacedByCustomXml="next"/>
    <w:bookmarkStart w:id="1697" w:name="_Toc443574712" w:displacedByCustomXml="next"/>
    <w:bookmarkEnd w:id="1697" w:displacedByCustomXml="next"/>
    <w:bookmarkStart w:id="1698" w:name="_Toc443561660" w:displacedByCustomXml="next"/>
    <w:bookmarkEnd w:id="1698" w:displacedByCustomXml="next"/>
    <w:bookmarkStart w:id="1699" w:name="_Toc443551564" w:displacedByCustomXml="next"/>
    <w:bookmarkEnd w:id="1699" w:displacedByCustomXml="next"/>
    <w:bookmarkStart w:id="1700" w:name="_Toc443468156" w:displacedByCustomXml="next"/>
    <w:bookmarkEnd w:id="1700" w:displacedByCustomXml="next"/>
    <w:bookmarkStart w:id="1701" w:name="_Toc443574703" w:displacedByCustomXml="next"/>
    <w:bookmarkEnd w:id="1701" w:displacedByCustomXml="next"/>
    <w:bookmarkStart w:id="1702" w:name="_Toc443561651" w:displacedByCustomXml="next"/>
    <w:bookmarkEnd w:id="1702" w:displacedByCustomXml="next"/>
    <w:bookmarkStart w:id="1703" w:name="_Toc443551555" w:displacedByCustomXml="next"/>
    <w:bookmarkEnd w:id="1703" w:displacedByCustomXml="next"/>
    <w:bookmarkStart w:id="1704" w:name="_Toc443468147" w:displacedByCustomXml="next"/>
    <w:bookmarkEnd w:id="1704" w:displacedByCustomXml="next"/>
    <w:bookmarkStart w:id="1705" w:name="_Toc443574694" w:displacedByCustomXml="next"/>
    <w:bookmarkEnd w:id="1705" w:displacedByCustomXml="next"/>
    <w:bookmarkStart w:id="1706" w:name="_Toc443561642" w:displacedByCustomXml="next"/>
    <w:bookmarkEnd w:id="1706" w:displacedByCustomXml="next"/>
    <w:bookmarkStart w:id="1707" w:name="_Toc443551546" w:displacedByCustomXml="next"/>
    <w:bookmarkEnd w:id="1707" w:displacedByCustomXml="next"/>
    <w:bookmarkStart w:id="1708" w:name="_Toc443468138" w:displacedByCustomXml="next"/>
    <w:bookmarkEnd w:id="1708" w:displacedByCustomXml="next"/>
    <w:bookmarkStart w:id="1709" w:name="_Toc443574676" w:displacedByCustomXml="next"/>
    <w:bookmarkEnd w:id="1709" w:displacedByCustomXml="next"/>
    <w:bookmarkStart w:id="1710" w:name="_Toc443561624" w:displacedByCustomXml="next"/>
    <w:bookmarkEnd w:id="1710" w:displacedByCustomXml="next"/>
    <w:bookmarkStart w:id="1711" w:name="_Toc443551528" w:displacedByCustomXml="next"/>
    <w:bookmarkEnd w:id="1711" w:displacedByCustomXml="next"/>
    <w:bookmarkStart w:id="1712" w:name="_Toc443468120" w:displacedByCustomXml="next"/>
    <w:bookmarkEnd w:id="1712" w:displacedByCustomXml="next"/>
    <w:bookmarkStart w:id="1713" w:name="_Toc443574667" w:displacedByCustomXml="next"/>
    <w:bookmarkEnd w:id="1713" w:displacedByCustomXml="next"/>
    <w:bookmarkStart w:id="1714" w:name="_Toc443561615" w:displacedByCustomXml="next"/>
    <w:bookmarkEnd w:id="1714" w:displacedByCustomXml="next"/>
    <w:bookmarkStart w:id="1715" w:name="_Toc443551519" w:displacedByCustomXml="next"/>
    <w:bookmarkEnd w:id="1715" w:displacedByCustomXml="next"/>
    <w:bookmarkStart w:id="1716" w:name="_Toc443468111" w:displacedByCustomXml="next"/>
    <w:bookmarkEnd w:id="1716" w:displacedByCustomXml="next"/>
    <w:bookmarkStart w:id="1717" w:name="_Toc443574658" w:displacedByCustomXml="next"/>
    <w:bookmarkEnd w:id="1717" w:displacedByCustomXml="next"/>
    <w:bookmarkStart w:id="1718" w:name="_Toc443561606" w:displacedByCustomXml="next"/>
    <w:bookmarkEnd w:id="1718" w:displacedByCustomXml="next"/>
    <w:bookmarkStart w:id="1719" w:name="_Toc443551510" w:displacedByCustomXml="next"/>
    <w:bookmarkEnd w:id="1719" w:displacedByCustomXml="next"/>
    <w:bookmarkStart w:id="1720" w:name="_Toc443468102" w:displacedByCustomXml="next"/>
    <w:bookmarkEnd w:id="1720" w:displacedByCustomXml="next"/>
    <w:bookmarkStart w:id="1721" w:name="_Toc443574649" w:displacedByCustomXml="next"/>
    <w:bookmarkEnd w:id="1721" w:displacedByCustomXml="next"/>
    <w:bookmarkStart w:id="1722" w:name="_Toc443561597" w:displacedByCustomXml="next"/>
    <w:bookmarkEnd w:id="1722" w:displacedByCustomXml="next"/>
    <w:bookmarkStart w:id="1723" w:name="_Toc443551501" w:displacedByCustomXml="next"/>
    <w:bookmarkEnd w:id="1723" w:displacedByCustomXml="next"/>
    <w:bookmarkStart w:id="1724" w:name="_Toc443468093" w:displacedByCustomXml="next"/>
    <w:bookmarkEnd w:id="1724" w:displacedByCustomXml="next"/>
    <w:bookmarkStart w:id="1725" w:name="_Toc443574640" w:displacedByCustomXml="next"/>
    <w:bookmarkEnd w:id="1725" w:displacedByCustomXml="next"/>
    <w:bookmarkStart w:id="1726" w:name="_Toc443561588" w:displacedByCustomXml="next"/>
    <w:bookmarkEnd w:id="1726" w:displacedByCustomXml="next"/>
    <w:bookmarkStart w:id="1727" w:name="_Toc443551492" w:displacedByCustomXml="next"/>
    <w:bookmarkEnd w:id="1727" w:displacedByCustomXml="next"/>
    <w:bookmarkStart w:id="1728" w:name="_Toc443468084" w:displacedByCustomXml="next"/>
    <w:bookmarkEnd w:id="1728" w:displacedByCustomXml="next"/>
    <w:bookmarkStart w:id="1729" w:name="_Toc443574631" w:displacedByCustomXml="next"/>
    <w:bookmarkEnd w:id="1729" w:displacedByCustomXml="next"/>
    <w:bookmarkStart w:id="1730" w:name="_Toc443561579" w:displacedByCustomXml="next"/>
    <w:bookmarkEnd w:id="1730" w:displacedByCustomXml="next"/>
    <w:bookmarkStart w:id="1731" w:name="_Toc443551483" w:displacedByCustomXml="next"/>
    <w:bookmarkEnd w:id="1731" w:displacedByCustomXml="next"/>
    <w:bookmarkStart w:id="1732" w:name="_Toc443468075" w:displacedByCustomXml="next"/>
    <w:bookmarkEnd w:id="1732" w:displacedByCustomXml="next"/>
    <w:bookmarkStart w:id="1733" w:name="_Toc443574622" w:displacedByCustomXml="next"/>
    <w:bookmarkEnd w:id="1733" w:displacedByCustomXml="next"/>
    <w:bookmarkStart w:id="1734" w:name="_Toc443561570" w:displacedByCustomXml="next"/>
    <w:bookmarkEnd w:id="1734" w:displacedByCustomXml="next"/>
    <w:bookmarkStart w:id="1735" w:name="_Toc443551474" w:displacedByCustomXml="next"/>
    <w:bookmarkEnd w:id="1735" w:displacedByCustomXml="next"/>
    <w:bookmarkStart w:id="1736" w:name="_Toc443468066" w:displacedByCustomXml="next"/>
    <w:bookmarkEnd w:id="1736" w:displacedByCustomXml="next"/>
    <w:bookmarkStart w:id="1737" w:name="_Toc443574613" w:displacedByCustomXml="next"/>
    <w:bookmarkEnd w:id="1737" w:displacedByCustomXml="next"/>
    <w:bookmarkStart w:id="1738" w:name="_Toc443561561" w:displacedByCustomXml="next"/>
    <w:bookmarkEnd w:id="1738" w:displacedByCustomXml="next"/>
    <w:bookmarkStart w:id="1739" w:name="_Toc443551465" w:displacedByCustomXml="next"/>
    <w:bookmarkEnd w:id="1739" w:displacedByCustomXml="next"/>
    <w:bookmarkStart w:id="1740" w:name="_Toc443468057" w:displacedByCustomXml="next"/>
    <w:bookmarkEnd w:id="1740" w:displacedByCustomXml="next"/>
    <w:bookmarkStart w:id="1741" w:name="_Toc443574604" w:displacedByCustomXml="next"/>
    <w:bookmarkEnd w:id="1741" w:displacedByCustomXml="next"/>
    <w:bookmarkStart w:id="1742" w:name="_Toc443561552" w:displacedByCustomXml="next"/>
    <w:bookmarkEnd w:id="1742" w:displacedByCustomXml="next"/>
    <w:bookmarkStart w:id="1743" w:name="_Toc443551456" w:displacedByCustomXml="next"/>
    <w:bookmarkEnd w:id="1743" w:displacedByCustomXml="next"/>
    <w:bookmarkStart w:id="1744" w:name="_Toc443468048" w:displacedByCustomXml="next"/>
    <w:bookmarkEnd w:id="1744" w:displacedByCustomXml="next"/>
    <w:bookmarkStart w:id="1745" w:name="_Toc443574595" w:displacedByCustomXml="next"/>
    <w:bookmarkEnd w:id="1745" w:displacedByCustomXml="next"/>
    <w:bookmarkStart w:id="1746" w:name="_Toc443561543" w:displacedByCustomXml="next"/>
    <w:bookmarkEnd w:id="1746" w:displacedByCustomXml="next"/>
    <w:bookmarkStart w:id="1747" w:name="_Toc443551447" w:displacedByCustomXml="next"/>
    <w:bookmarkEnd w:id="1747" w:displacedByCustomXml="next"/>
    <w:bookmarkStart w:id="1748" w:name="_Toc443468039" w:displacedByCustomXml="next"/>
    <w:bookmarkEnd w:id="1748" w:displacedByCustomXml="next"/>
    <w:bookmarkStart w:id="1749" w:name="_Toc443574586" w:displacedByCustomXml="next"/>
    <w:bookmarkEnd w:id="1749" w:displacedByCustomXml="next"/>
    <w:bookmarkStart w:id="1750" w:name="_Toc443561534" w:displacedByCustomXml="next"/>
    <w:bookmarkEnd w:id="1750" w:displacedByCustomXml="next"/>
    <w:bookmarkStart w:id="1751" w:name="_Toc443551438" w:displacedByCustomXml="next"/>
    <w:bookmarkEnd w:id="1751" w:displacedByCustomXml="next"/>
    <w:bookmarkStart w:id="1752" w:name="_Toc443468030" w:displacedByCustomXml="next"/>
    <w:bookmarkEnd w:id="1752" w:displacedByCustomXml="next"/>
    <w:bookmarkStart w:id="1753" w:name="_Toc443574563" w:displacedByCustomXml="next"/>
    <w:bookmarkEnd w:id="1753" w:displacedByCustomXml="next"/>
    <w:bookmarkStart w:id="1754" w:name="_Toc443561511" w:displacedByCustomXml="next"/>
    <w:bookmarkEnd w:id="1754" w:displacedByCustomXml="next"/>
    <w:bookmarkStart w:id="1755" w:name="_Toc443551415" w:displacedByCustomXml="next"/>
    <w:bookmarkEnd w:id="1755" w:displacedByCustomXml="next"/>
    <w:bookmarkStart w:id="1756" w:name="_Toc443468007" w:displacedByCustomXml="next"/>
    <w:bookmarkEnd w:id="1756" w:displacedByCustomXml="next"/>
    <w:bookmarkStart w:id="1757" w:name="_Toc443574561" w:displacedByCustomXml="next"/>
    <w:bookmarkEnd w:id="1757" w:displacedByCustomXml="next"/>
    <w:bookmarkStart w:id="1758" w:name="_Toc443561509" w:displacedByCustomXml="next"/>
    <w:bookmarkEnd w:id="1758" w:displacedByCustomXml="next"/>
    <w:bookmarkStart w:id="1759" w:name="_Toc443551413" w:displacedByCustomXml="next"/>
    <w:bookmarkEnd w:id="1759" w:displacedByCustomXml="next"/>
    <w:bookmarkStart w:id="1760" w:name="_Toc443468005" w:displacedByCustomXml="next"/>
    <w:bookmarkEnd w:id="1760" w:displacedByCustomXml="next"/>
    <w:bookmarkStart w:id="1761" w:name="_Toc443574560" w:displacedByCustomXml="next"/>
    <w:bookmarkEnd w:id="1761" w:displacedByCustomXml="next"/>
    <w:bookmarkStart w:id="1762" w:name="_Toc443561508" w:displacedByCustomXml="next"/>
    <w:bookmarkEnd w:id="1762" w:displacedByCustomXml="next"/>
    <w:bookmarkStart w:id="1763" w:name="_Toc443551412" w:displacedByCustomXml="next"/>
    <w:bookmarkEnd w:id="1763" w:displacedByCustomXml="next"/>
    <w:bookmarkStart w:id="1764" w:name="_Toc443468004" w:displacedByCustomXml="next"/>
    <w:bookmarkEnd w:id="1764" w:displacedByCustomXml="next"/>
    <w:bookmarkStart w:id="1765" w:name="_Toc443574559" w:displacedByCustomXml="next"/>
    <w:bookmarkEnd w:id="1765" w:displacedByCustomXml="next"/>
    <w:bookmarkStart w:id="1766" w:name="_Toc443561507" w:displacedByCustomXml="next"/>
    <w:bookmarkEnd w:id="1766" w:displacedByCustomXml="next"/>
    <w:bookmarkStart w:id="1767" w:name="_Toc443551411" w:displacedByCustomXml="next"/>
    <w:bookmarkEnd w:id="1767" w:displacedByCustomXml="next"/>
    <w:bookmarkStart w:id="1768" w:name="_Toc443468003" w:displacedByCustomXml="next"/>
    <w:bookmarkEnd w:id="1768" w:displacedByCustomXml="next"/>
    <w:bookmarkStart w:id="1769" w:name="_Toc443574558" w:displacedByCustomXml="next"/>
    <w:bookmarkEnd w:id="1769" w:displacedByCustomXml="next"/>
    <w:bookmarkStart w:id="1770" w:name="_Toc443561506" w:displacedByCustomXml="next"/>
    <w:bookmarkEnd w:id="1770" w:displacedByCustomXml="next"/>
    <w:bookmarkStart w:id="1771" w:name="_Toc443551410" w:displacedByCustomXml="next"/>
    <w:bookmarkEnd w:id="1771" w:displacedByCustomXml="next"/>
    <w:bookmarkStart w:id="1772" w:name="_Toc443468002" w:displacedByCustomXml="next"/>
    <w:bookmarkEnd w:id="1772" w:displacedByCustomXml="next"/>
    <w:bookmarkStart w:id="1773" w:name="_Toc443574557" w:displacedByCustomXml="next"/>
    <w:bookmarkEnd w:id="1773" w:displacedByCustomXml="next"/>
    <w:bookmarkStart w:id="1774" w:name="_Toc443561505" w:displacedByCustomXml="next"/>
    <w:bookmarkEnd w:id="1774" w:displacedByCustomXml="next"/>
    <w:bookmarkStart w:id="1775" w:name="_Toc443551409" w:displacedByCustomXml="next"/>
    <w:bookmarkEnd w:id="1775" w:displacedByCustomXml="next"/>
    <w:bookmarkStart w:id="1776" w:name="_Toc443468001" w:displacedByCustomXml="next"/>
    <w:bookmarkEnd w:id="1776" w:displacedByCustomXml="next"/>
    <w:bookmarkStart w:id="1777" w:name="_Toc443574556" w:displacedByCustomXml="next"/>
    <w:bookmarkEnd w:id="1777" w:displacedByCustomXml="next"/>
    <w:bookmarkStart w:id="1778" w:name="_Toc443561504" w:displacedByCustomXml="next"/>
    <w:bookmarkEnd w:id="1778" w:displacedByCustomXml="next"/>
    <w:bookmarkStart w:id="1779" w:name="_Toc443551408" w:displacedByCustomXml="next"/>
    <w:bookmarkEnd w:id="1779" w:displacedByCustomXml="next"/>
    <w:bookmarkStart w:id="1780" w:name="_Toc443468000" w:displacedByCustomXml="next"/>
    <w:bookmarkEnd w:id="1780" w:displacedByCustomXml="next"/>
    <w:bookmarkStart w:id="1781" w:name="_Toc443574555" w:displacedByCustomXml="next"/>
    <w:bookmarkEnd w:id="1781" w:displacedByCustomXml="next"/>
    <w:bookmarkStart w:id="1782" w:name="_Toc443561503" w:displacedByCustomXml="next"/>
    <w:bookmarkEnd w:id="1782" w:displacedByCustomXml="next"/>
    <w:bookmarkStart w:id="1783" w:name="_Toc443551407" w:displacedByCustomXml="next"/>
    <w:bookmarkEnd w:id="1783" w:displacedByCustomXml="next"/>
    <w:bookmarkStart w:id="1784" w:name="_Toc443467999" w:displacedByCustomXml="next"/>
    <w:bookmarkEnd w:id="1784" w:displacedByCustomXml="next"/>
    <w:bookmarkStart w:id="1785" w:name="_Toc443574554" w:displacedByCustomXml="next"/>
    <w:bookmarkEnd w:id="1785" w:displacedByCustomXml="next"/>
    <w:bookmarkStart w:id="1786" w:name="_Toc443561502" w:displacedByCustomXml="next"/>
    <w:bookmarkEnd w:id="1786" w:displacedByCustomXml="next"/>
    <w:bookmarkStart w:id="1787" w:name="_Toc443551406" w:displacedByCustomXml="next"/>
    <w:bookmarkEnd w:id="1787" w:displacedByCustomXml="next"/>
    <w:bookmarkStart w:id="1788" w:name="_Toc443467998" w:displacedByCustomXml="next"/>
    <w:bookmarkEnd w:id="1788" w:displacedByCustomXml="next"/>
    <w:bookmarkStart w:id="1789" w:name="_Toc443574552" w:displacedByCustomXml="next"/>
    <w:bookmarkEnd w:id="1789" w:displacedByCustomXml="next"/>
    <w:bookmarkStart w:id="1790" w:name="_Toc443561500" w:displacedByCustomXml="next"/>
    <w:bookmarkEnd w:id="1790" w:displacedByCustomXml="next"/>
    <w:bookmarkStart w:id="1791" w:name="_Toc443551404" w:displacedByCustomXml="next"/>
    <w:bookmarkEnd w:id="1791" w:displacedByCustomXml="next"/>
    <w:bookmarkStart w:id="1792" w:name="_Toc443467996" w:displacedByCustomXml="next"/>
    <w:bookmarkEnd w:id="1792" w:displacedByCustomXml="next"/>
    <w:bookmarkStart w:id="1793" w:name="_Toc443574551" w:displacedByCustomXml="next"/>
    <w:bookmarkEnd w:id="1793" w:displacedByCustomXml="next"/>
    <w:bookmarkStart w:id="1794" w:name="_Toc443561499" w:displacedByCustomXml="next"/>
    <w:bookmarkEnd w:id="1794" w:displacedByCustomXml="next"/>
    <w:bookmarkStart w:id="1795" w:name="_Toc443551403" w:displacedByCustomXml="next"/>
    <w:bookmarkEnd w:id="1795" w:displacedByCustomXml="next"/>
    <w:bookmarkStart w:id="1796" w:name="_Toc443467995" w:displacedByCustomXml="next"/>
    <w:bookmarkEnd w:id="1796" w:displacedByCustomXml="next"/>
    <w:bookmarkStart w:id="1797" w:name="_Toc443574550" w:displacedByCustomXml="next"/>
    <w:bookmarkEnd w:id="1797" w:displacedByCustomXml="next"/>
    <w:bookmarkStart w:id="1798" w:name="_Toc443561498" w:displacedByCustomXml="next"/>
    <w:bookmarkEnd w:id="1798" w:displacedByCustomXml="next"/>
    <w:bookmarkStart w:id="1799" w:name="_Toc443551402" w:displacedByCustomXml="next"/>
    <w:bookmarkEnd w:id="1799" w:displacedByCustomXml="next"/>
    <w:bookmarkStart w:id="1800" w:name="_Toc443467994" w:displacedByCustomXml="next"/>
    <w:bookmarkEnd w:id="1800" w:displacedByCustomXml="next"/>
    <w:bookmarkStart w:id="1801" w:name="_Toc443574549" w:displacedByCustomXml="next"/>
    <w:bookmarkEnd w:id="1801" w:displacedByCustomXml="next"/>
    <w:bookmarkStart w:id="1802" w:name="_Toc443561497" w:displacedByCustomXml="next"/>
    <w:bookmarkEnd w:id="1802" w:displacedByCustomXml="next"/>
    <w:bookmarkStart w:id="1803" w:name="_Toc443551401" w:displacedByCustomXml="next"/>
    <w:bookmarkEnd w:id="1803" w:displacedByCustomXml="next"/>
    <w:bookmarkStart w:id="1804" w:name="_Toc443467993" w:displacedByCustomXml="next"/>
    <w:bookmarkEnd w:id="1804" w:displacedByCustomXml="next"/>
    <w:bookmarkStart w:id="1805" w:name="_Toc443574548" w:displacedByCustomXml="next"/>
    <w:bookmarkEnd w:id="1805" w:displacedByCustomXml="next"/>
    <w:bookmarkStart w:id="1806" w:name="_Toc443561496" w:displacedByCustomXml="next"/>
    <w:bookmarkEnd w:id="1806" w:displacedByCustomXml="next"/>
    <w:bookmarkStart w:id="1807" w:name="_Toc443551400" w:displacedByCustomXml="next"/>
    <w:bookmarkEnd w:id="1807" w:displacedByCustomXml="next"/>
    <w:bookmarkStart w:id="1808" w:name="_Toc443467992" w:displacedByCustomXml="next"/>
    <w:bookmarkEnd w:id="1808" w:displacedByCustomXml="next"/>
    <w:bookmarkStart w:id="1809" w:name="_Toc443574547" w:displacedByCustomXml="next"/>
    <w:bookmarkEnd w:id="1809" w:displacedByCustomXml="next"/>
    <w:bookmarkStart w:id="1810" w:name="_Toc443561495" w:displacedByCustomXml="next"/>
    <w:bookmarkEnd w:id="1810" w:displacedByCustomXml="next"/>
    <w:bookmarkStart w:id="1811" w:name="_Toc443551399" w:displacedByCustomXml="next"/>
    <w:bookmarkEnd w:id="1811" w:displacedByCustomXml="next"/>
    <w:bookmarkStart w:id="1812" w:name="_Toc443467991" w:displacedByCustomXml="next"/>
    <w:bookmarkEnd w:id="1812" w:displacedByCustomXml="next"/>
    <w:bookmarkStart w:id="1813" w:name="_Toc443574546" w:displacedByCustomXml="next"/>
    <w:bookmarkEnd w:id="1813" w:displacedByCustomXml="next"/>
    <w:bookmarkStart w:id="1814" w:name="_Toc443561494" w:displacedByCustomXml="next"/>
    <w:bookmarkEnd w:id="1814" w:displacedByCustomXml="next"/>
    <w:bookmarkStart w:id="1815" w:name="_Toc443551398" w:displacedByCustomXml="next"/>
    <w:bookmarkEnd w:id="1815" w:displacedByCustomXml="next"/>
    <w:bookmarkStart w:id="1816" w:name="_Toc443467990" w:displacedByCustomXml="next"/>
    <w:bookmarkEnd w:id="1816" w:displacedByCustomXml="next"/>
    <w:bookmarkStart w:id="1817" w:name="_Toc443574545" w:displacedByCustomXml="next"/>
    <w:bookmarkEnd w:id="1817" w:displacedByCustomXml="next"/>
    <w:bookmarkStart w:id="1818" w:name="_Toc443561493" w:displacedByCustomXml="next"/>
    <w:bookmarkEnd w:id="1818" w:displacedByCustomXml="next"/>
    <w:bookmarkStart w:id="1819" w:name="_Toc443551397" w:displacedByCustomXml="next"/>
    <w:bookmarkEnd w:id="1819" w:displacedByCustomXml="next"/>
    <w:bookmarkStart w:id="1820" w:name="_Toc443467989" w:displacedByCustomXml="next"/>
    <w:bookmarkEnd w:id="1820" w:displacedByCustomXml="next"/>
    <w:bookmarkStart w:id="1821" w:name="_Toc443574544" w:displacedByCustomXml="next"/>
    <w:bookmarkEnd w:id="1821" w:displacedByCustomXml="next"/>
    <w:bookmarkStart w:id="1822" w:name="_Toc443561492" w:displacedByCustomXml="next"/>
    <w:bookmarkEnd w:id="1822" w:displacedByCustomXml="next"/>
    <w:bookmarkStart w:id="1823" w:name="_Toc443551396" w:displacedByCustomXml="next"/>
    <w:bookmarkEnd w:id="1823" w:displacedByCustomXml="next"/>
    <w:bookmarkStart w:id="1824" w:name="_Toc443467988" w:displacedByCustomXml="next"/>
    <w:bookmarkEnd w:id="1824" w:displacedByCustomXml="next"/>
    <w:bookmarkStart w:id="1825" w:name="_Toc443574543" w:displacedByCustomXml="next"/>
    <w:bookmarkEnd w:id="1825" w:displacedByCustomXml="next"/>
    <w:bookmarkStart w:id="1826" w:name="_Toc443561491" w:displacedByCustomXml="next"/>
    <w:bookmarkEnd w:id="1826" w:displacedByCustomXml="next"/>
    <w:bookmarkStart w:id="1827" w:name="_Toc443551395" w:displacedByCustomXml="next"/>
    <w:bookmarkEnd w:id="1827" w:displacedByCustomXml="next"/>
    <w:bookmarkStart w:id="1828" w:name="_Toc443467987" w:displacedByCustomXml="next"/>
    <w:bookmarkEnd w:id="1828" w:displacedByCustomXml="next"/>
    <w:bookmarkStart w:id="1829" w:name="_Toc443574541" w:displacedByCustomXml="next"/>
    <w:bookmarkEnd w:id="1829" w:displacedByCustomXml="next"/>
    <w:bookmarkStart w:id="1830" w:name="_Toc443561489" w:displacedByCustomXml="next"/>
    <w:bookmarkEnd w:id="1830" w:displacedByCustomXml="next"/>
    <w:bookmarkStart w:id="1831" w:name="_Toc443551393" w:displacedByCustomXml="next"/>
    <w:bookmarkEnd w:id="1831" w:displacedByCustomXml="next"/>
    <w:bookmarkStart w:id="1832" w:name="_Toc443467985" w:displacedByCustomXml="next"/>
    <w:bookmarkEnd w:id="1832" w:displacedByCustomXml="next"/>
    <w:bookmarkStart w:id="1833" w:name="_Toc443574540" w:displacedByCustomXml="next"/>
    <w:bookmarkEnd w:id="1833" w:displacedByCustomXml="next"/>
    <w:bookmarkStart w:id="1834" w:name="_Toc443561488" w:displacedByCustomXml="next"/>
    <w:bookmarkEnd w:id="1834" w:displacedByCustomXml="next"/>
    <w:bookmarkStart w:id="1835" w:name="_Toc443551392" w:displacedByCustomXml="next"/>
    <w:bookmarkEnd w:id="1835" w:displacedByCustomXml="next"/>
    <w:bookmarkStart w:id="1836" w:name="_Toc443467984" w:displacedByCustomXml="next"/>
    <w:bookmarkEnd w:id="1836" w:displacedByCustomXml="next"/>
    <w:bookmarkStart w:id="1837" w:name="_Toc443574539" w:displacedByCustomXml="next"/>
    <w:bookmarkEnd w:id="1837" w:displacedByCustomXml="next"/>
    <w:bookmarkStart w:id="1838" w:name="_Toc443561487" w:displacedByCustomXml="next"/>
    <w:bookmarkEnd w:id="1838" w:displacedByCustomXml="next"/>
    <w:bookmarkStart w:id="1839" w:name="_Toc443551391" w:displacedByCustomXml="next"/>
    <w:bookmarkEnd w:id="1839" w:displacedByCustomXml="next"/>
    <w:bookmarkStart w:id="1840" w:name="_Toc443467983" w:displacedByCustomXml="next"/>
    <w:bookmarkEnd w:id="1840" w:displacedByCustomXml="next"/>
    <w:bookmarkStart w:id="1841" w:name="_Toc443574538" w:displacedByCustomXml="next"/>
    <w:bookmarkEnd w:id="1841" w:displacedByCustomXml="next"/>
    <w:bookmarkStart w:id="1842" w:name="_Toc443561486" w:displacedByCustomXml="next"/>
    <w:bookmarkEnd w:id="1842" w:displacedByCustomXml="next"/>
    <w:bookmarkStart w:id="1843" w:name="_Toc443551390" w:displacedByCustomXml="next"/>
    <w:bookmarkEnd w:id="1843" w:displacedByCustomXml="next"/>
    <w:bookmarkStart w:id="1844" w:name="_Toc443467982" w:displacedByCustomXml="next"/>
    <w:bookmarkEnd w:id="1844" w:displacedByCustomXml="next"/>
    <w:bookmarkStart w:id="1845" w:name="_Toc443574537" w:displacedByCustomXml="next"/>
    <w:bookmarkEnd w:id="1845" w:displacedByCustomXml="next"/>
    <w:bookmarkStart w:id="1846" w:name="_Toc443561485" w:displacedByCustomXml="next"/>
    <w:bookmarkEnd w:id="1846" w:displacedByCustomXml="next"/>
    <w:bookmarkStart w:id="1847" w:name="_Toc443551389" w:displacedByCustomXml="next"/>
    <w:bookmarkEnd w:id="1847" w:displacedByCustomXml="next"/>
    <w:bookmarkStart w:id="1848" w:name="_Toc443467981" w:displacedByCustomXml="next"/>
    <w:bookmarkEnd w:id="1848" w:displacedByCustomXml="next"/>
    <w:bookmarkStart w:id="1849" w:name="_Toc443574536" w:displacedByCustomXml="next"/>
    <w:bookmarkEnd w:id="1849" w:displacedByCustomXml="next"/>
    <w:bookmarkStart w:id="1850" w:name="_Toc443561484" w:displacedByCustomXml="next"/>
    <w:bookmarkEnd w:id="1850" w:displacedByCustomXml="next"/>
    <w:bookmarkStart w:id="1851" w:name="_Toc443551388" w:displacedByCustomXml="next"/>
    <w:bookmarkEnd w:id="1851" w:displacedByCustomXml="next"/>
    <w:bookmarkStart w:id="1852" w:name="_Toc443467980" w:displacedByCustomXml="next"/>
    <w:bookmarkEnd w:id="1852" w:displacedByCustomXml="next"/>
    <w:bookmarkStart w:id="1853" w:name="_Toc443574535" w:displacedByCustomXml="next"/>
    <w:bookmarkEnd w:id="1853" w:displacedByCustomXml="next"/>
    <w:bookmarkStart w:id="1854" w:name="_Toc443561483" w:displacedByCustomXml="next"/>
    <w:bookmarkEnd w:id="1854" w:displacedByCustomXml="next"/>
    <w:bookmarkStart w:id="1855" w:name="_Toc443551387" w:displacedByCustomXml="next"/>
    <w:bookmarkEnd w:id="1855" w:displacedByCustomXml="next"/>
    <w:bookmarkStart w:id="1856" w:name="_Toc443467979" w:displacedByCustomXml="next"/>
    <w:bookmarkEnd w:id="1856" w:displacedByCustomXml="next"/>
    <w:bookmarkStart w:id="1857" w:name="_Toc443574533" w:displacedByCustomXml="next"/>
    <w:bookmarkEnd w:id="1857" w:displacedByCustomXml="next"/>
    <w:bookmarkStart w:id="1858" w:name="_Toc443561481" w:displacedByCustomXml="next"/>
    <w:bookmarkEnd w:id="1858" w:displacedByCustomXml="next"/>
    <w:bookmarkStart w:id="1859" w:name="_Toc443551385" w:displacedByCustomXml="next"/>
    <w:bookmarkEnd w:id="1859" w:displacedByCustomXml="next"/>
    <w:bookmarkStart w:id="1860" w:name="_Toc443467977" w:displacedByCustomXml="next"/>
    <w:bookmarkEnd w:id="1860" w:displacedByCustomXml="next"/>
    <w:bookmarkStart w:id="1861" w:name="_Toc443574532" w:displacedByCustomXml="next"/>
    <w:bookmarkEnd w:id="1861" w:displacedByCustomXml="next"/>
    <w:bookmarkStart w:id="1862" w:name="_Toc443561480" w:displacedByCustomXml="next"/>
    <w:bookmarkEnd w:id="1862" w:displacedByCustomXml="next"/>
    <w:bookmarkStart w:id="1863" w:name="_Toc443551384" w:displacedByCustomXml="next"/>
    <w:bookmarkEnd w:id="1863" w:displacedByCustomXml="next"/>
    <w:bookmarkStart w:id="1864" w:name="_Toc443467976" w:displacedByCustomXml="next"/>
    <w:bookmarkEnd w:id="1864" w:displacedByCustomXml="next"/>
    <w:bookmarkStart w:id="1865" w:name="_Toc443574531" w:displacedByCustomXml="next"/>
    <w:bookmarkEnd w:id="1865" w:displacedByCustomXml="next"/>
    <w:bookmarkStart w:id="1866" w:name="_Toc443561479" w:displacedByCustomXml="next"/>
    <w:bookmarkEnd w:id="1866" w:displacedByCustomXml="next"/>
    <w:bookmarkStart w:id="1867" w:name="_Toc443551383" w:displacedByCustomXml="next"/>
    <w:bookmarkEnd w:id="1867" w:displacedByCustomXml="next"/>
    <w:bookmarkStart w:id="1868" w:name="_Toc443467975" w:displacedByCustomXml="next"/>
    <w:bookmarkEnd w:id="1868" w:displacedByCustomXml="next"/>
    <w:bookmarkStart w:id="1869" w:name="_Toc443574529" w:displacedByCustomXml="next"/>
    <w:bookmarkEnd w:id="1869" w:displacedByCustomXml="next"/>
    <w:bookmarkStart w:id="1870" w:name="_Toc443561477" w:displacedByCustomXml="next"/>
    <w:bookmarkEnd w:id="1870" w:displacedByCustomXml="next"/>
    <w:bookmarkStart w:id="1871" w:name="_Toc443551381" w:displacedByCustomXml="next"/>
    <w:bookmarkEnd w:id="1871" w:displacedByCustomXml="next"/>
    <w:bookmarkStart w:id="1872" w:name="_Toc443467973" w:displacedByCustomXml="next"/>
    <w:bookmarkEnd w:id="1872" w:displacedByCustomXml="next"/>
    <w:bookmarkStart w:id="1873" w:name="_Toc443574528" w:displacedByCustomXml="next"/>
    <w:bookmarkEnd w:id="1873" w:displacedByCustomXml="next"/>
    <w:bookmarkStart w:id="1874" w:name="_Toc443561476" w:displacedByCustomXml="next"/>
    <w:bookmarkEnd w:id="1874" w:displacedByCustomXml="next"/>
    <w:bookmarkStart w:id="1875" w:name="_Toc443551380" w:displacedByCustomXml="next"/>
    <w:bookmarkEnd w:id="1875" w:displacedByCustomXml="next"/>
    <w:bookmarkStart w:id="1876" w:name="_Toc443467972" w:displacedByCustomXml="next"/>
    <w:bookmarkEnd w:id="1876" w:displacedByCustomXml="next"/>
    <w:bookmarkStart w:id="1877" w:name="_Toc443574527" w:displacedByCustomXml="next"/>
    <w:bookmarkEnd w:id="1877" w:displacedByCustomXml="next"/>
    <w:bookmarkStart w:id="1878" w:name="_Toc443561475" w:displacedByCustomXml="next"/>
    <w:bookmarkEnd w:id="1878" w:displacedByCustomXml="next"/>
    <w:bookmarkStart w:id="1879" w:name="_Toc443551379" w:displacedByCustomXml="next"/>
    <w:bookmarkEnd w:id="1879" w:displacedByCustomXml="next"/>
    <w:bookmarkStart w:id="1880" w:name="_Toc443467971" w:displacedByCustomXml="next"/>
    <w:bookmarkEnd w:id="1880" w:displacedByCustomXml="next"/>
    <w:bookmarkStart w:id="1881" w:name="_Toc443574525" w:displacedByCustomXml="next"/>
    <w:bookmarkEnd w:id="1881" w:displacedByCustomXml="next"/>
    <w:bookmarkStart w:id="1882" w:name="_Toc443561473" w:displacedByCustomXml="next"/>
    <w:bookmarkEnd w:id="1882" w:displacedByCustomXml="next"/>
    <w:bookmarkStart w:id="1883" w:name="_Toc443551377" w:displacedByCustomXml="next"/>
    <w:bookmarkEnd w:id="1883" w:displacedByCustomXml="next"/>
    <w:bookmarkStart w:id="1884" w:name="_Toc443467969" w:displacedByCustomXml="next"/>
    <w:bookmarkEnd w:id="1884" w:displacedByCustomXml="next"/>
    <w:bookmarkStart w:id="1885" w:name="_Toc443574523" w:displacedByCustomXml="next"/>
    <w:bookmarkEnd w:id="1885" w:displacedByCustomXml="next"/>
    <w:bookmarkStart w:id="1886" w:name="_Toc443561471" w:displacedByCustomXml="next"/>
    <w:bookmarkEnd w:id="1886" w:displacedByCustomXml="next"/>
    <w:bookmarkStart w:id="1887" w:name="_Toc443551375" w:displacedByCustomXml="next"/>
    <w:bookmarkEnd w:id="1887" w:displacedByCustomXml="next"/>
    <w:bookmarkStart w:id="1888" w:name="_Toc443467967" w:displacedByCustomXml="next"/>
    <w:bookmarkEnd w:id="1888" w:displacedByCustomXml="next"/>
    <w:bookmarkStart w:id="1889" w:name="_Toc443574522" w:displacedByCustomXml="next"/>
    <w:bookmarkEnd w:id="1889" w:displacedByCustomXml="next"/>
    <w:bookmarkStart w:id="1890" w:name="_Toc443561470" w:displacedByCustomXml="next"/>
    <w:bookmarkEnd w:id="1890" w:displacedByCustomXml="next"/>
    <w:bookmarkStart w:id="1891" w:name="_Toc443551374" w:displacedByCustomXml="next"/>
    <w:bookmarkEnd w:id="1891" w:displacedByCustomXml="next"/>
    <w:bookmarkStart w:id="1892" w:name="_Toc443467966" w:displacedByCustomXml="next"/>
    <w:bookmarkEnd w:id="1892" w:displacedByCustomXml="next"/>
    <w:bookmarkStart w:id="1893" w:name="_Toc443574519" w:displacedByCustomXml="next"/>
    <w:bookmarkEnd w:id="1893" w:displacedByCustomXml="next"/>
    <w:bookmarkStart w:id="1894" w:name="_Toc443561467" w:displacedByCustomXml="next"/>
    <w:bookmarkEnd w:id="1894" w:displacedByCustomXml="next"/>
    <w:bookmarkStart w:id="1895" w:name="_Toc443551371" w:displacedByCustomXml="next"/>
    <w:bookmarkEnd w:id="1895" w:displacedByCustomXml="next"/>
    <w:bookmarkStart w:id="1896" w:name="_Toc443467963" w:displacedByCustomXml="next"/>
    <w:bookmarkEnd w:id="1896" w:displacedByCustomXml="next"/>
    <w:bookmarkStart w:id="1897" w:name="_Toc443574514" w:displacedByCustomXml="next"/>
    <w:bookmarkEnd w:id="1897" w:displacedByCustomXml="next"/>
    <w:bookmarkStart w:id="1898" w:name="_Toc443561462" w:displacedByCustomXml="next"/>
    <w:bookmarkEnd w:id="1898" w:displacedByCustomXml="next"/>
    <w:bookmarkStart w:id="1899" w:name="_Toc443551366" w:displacedByCustomXml="next"/>
    <w:bookmarkEnd w:id="1899" w:displacedByCustomXml="next"/>
    <w:bookmarkStart w:id="1900" w:name="_Toc443467958" w:displacedByCustomXml="next"/>
    <w:bookmarkEnd w:id="1900" w:displacedByCustomXml="next"/>
    <w:bookmarkStart w:id="1901" w:name="_Toc443574512" w:displacedByCustomXml="next"/>
    <w:bookmarkEnd w:id="1901" w:displacedByCustomXml="next"/>
    <w:bookmarkStart w:id="1902" w:name="_Toc443561460" w:displacedByCustomXml="next"/>
    <w:bookmarkEnd w:id="1902" w:displacedByCustomXml="next"/>
    <w:bookmarkStart w:id="1903" w:name="_Toc443551364" w:displacedByCustomXml="next"/>
    <w:bookmarkEnd w:id="1903" w:displacedByCustomXml="next"/>
    <w:bookmarkStart w:id="1904" w:name="_Toc443467956" w:displacedByCustomXml="next"/>
    <w:bookmarkEnd w:id="1904" w:displacedByCustomXml="next"/>
    <w:bookmarkStart w:id="1905" w:name="_Toc443574506" w:displacedByCustomXml="next"/>
    <w:bookmarkEnd w:id="1905" w:displacedByCustomXml="next"/>
    <w:bookmarkStart w:id="1906" w:name="_Toc443561454" w:displacedByCustomXml="next"/>
    <w:bookmarkEnd w:id="1906" w:displacedByCustomXml="next"/>
    <w:bookmarkStart w:id="1907" w:name="_Toc443551358" w:displacedByCustomXml="next"/>
    <w:bookmarkEnd w:id="1907" w:displacedByCustomXml="next"/>
    <w:bookmarkStart w:id="1908" w:name="_Toc443467950" w:displacedByCustomXml="next"/>
    <w:bookmarkEnd w:id="1908" w:displacedByCustomXml="next"/>
    <w:bookmarkStart w:id="1909" w:name="_Toc443574505" w:displacedByCustomXml="next"/>
    <w:bookmarkEnd w:id="1909" w:displacedByCustomXml="next"/>
    <w:bookmarkStart w:id="1910" w:name="_Toc443561453" w:displacedByCustomXml="next"/>
    <w:bookmarkEnd w:id="1910" w:displacedByCustomXml="next"/>
    <w:bookmarkStart w:id="1911" w:name="_Toc443551357" w:displacedByCustomXml="next"/>
    <w:bookmarkEnd w:id="1911" w:displacedByCustomXml="next"/>
    <w:bookmarkStart w:id="1912" w:name="_Toc443467949" w:displacedByCustomXml="next"/>
    <w:bookmarkEnd w:id="1912" w:displacedByCustomXml="next"/>
    <w:bookmarkStart w:id="1913" w:name="_Toc443574504" w:displacedByCustomXml="next"/>
    <w:bookmarkEnd w:id="1913" w:displacedByCustomXml="next"/>
    <w:bookmarkStart w:id="1914" w:name="_Toc443561452" w:displacedByCustomXml="next"/>
    <w:bookmarkEnd w:id="1914" w:displacedByCustomXml="next"/>
    <w:bookmarkStart w:id="1915" w:name="_Toc443551356" w:displacedByCustomXml="next"/>
    <w:bookmarkEnd w:id="1915" w:displacedByCustomXml="next"/>
    <w:bookmarkStart w:id="1916" w:name="_Toc443467948" w:displacedByCustomXml="next"/>
    <w:bookmarkEnd w:id="1916" w:displacedByCustomXml="next"/>
    <w:bookmarkStart w:id="1917" w:name="_Toc443574502" w:displacedByCustomXml="next"/>
    <w:bookmarkEnd w:id="1917" w:displacedByCustomXml="next"/>
    <w:bookmarkStart w:id="1918" w:name="_Toc443561450" w:displacedByCustomXml="next"/>
    <w:bookmarkEnd w:id="1918" w:displacedByCustomXml="next"/>
    <w:bookmarkStart w:id="1919" w:name="_Toc443551354" w:displacedByCustomXml="next"/>
    <w:bookmarkEnd w:id="1919" w:displacedByCustomXml="next"/>
    <w:bookmarkStart w:id="1920" w:name="_Toc443467946" w:displacedByCustomXml="next"/>
    <w:bookmarkEnd w:id="1920" w:displacedByCustomXml="next"/>
    <w:bookmarkStart w:id="1921" w:name="_Toc443574498" w:displacedByCustomXml="next"/>
    <w:bookmarkEnd w:id="1921" w:displacedByCustomXml="next"/>
    <w:bookmarkStart w:id="1922" w:name="_Toc443561446" w:displacedByCustomXml="next"/>
    <w:bookmarkEnd w:id="1922" w:displacedByCustomXml="next"/>
    <w:bookmarkStart w:id="1923" w:name="_Toc443551350" w:displacedByCustomXml="next"/>
    <w:bookmarkEnd w:id="1923" w:displacedByCustomXml="next"/>
    <w:bookmarkStart w:id="1924" w:name="_Toc443467942" w:displacedByCustomXml="next"/>
    <w:bookmarkEnd w:id="1924" w:displacedByCustomXml="next"/>
    <w:bookmarkStart w:id="1925" w:name="_Toc443574497" w:displacedByCustomXml="next"/>
    <w:bookmarkEnd w:id="1925" w:displacedByCustomXml="next"/>
    <w:bookmarkStart w:id="1926" w:name="_Toc443561445" w:displacedByCustomXml="next"/>
    <w:bookmarkEnd w:id="1926" w:displacedByCustomXml="next"/>
    <w:bookmarkStart w:id="1927" w:name="_Toc443551349" w:displacedByCustomXml="next"/>
    <w:bookmarkEnd w:id="1927" w:displacedByCustomXml="next"/>
    <w:bookmarkStart w:id="1928" w:name="_Toc443467941" w:displacedByCustomXml="next"/>
    <w:bookmarkEnd w:id="1928" w:displacedByCustomXml="next"/>
    <w:bookmarkStart w:id="1929" w:name="_Toc443574496" w:displacedByCustomXml="next"/>
    <w:bookmarkEnd w:id="1929" w:displacedByCustomXml="next"/>
    <w:bookmarkStart w:id="1930" w:name="_Toc443561444" w:displacedByCustomXml="next"/>
    <w:bookmarkEnd w:id="1930" w:displacedByCustomXml="next"/>
    <w:bookmarkStart w:id="1931" w:name="_Toc443551348" w:displacedByCustomXml="next"/>
    <w:bookmarkEnd w:id="1931" w:displacedByCustomXml="next"/>
    <w:bookmarkStart w:id="1932" w:name="_Toc443467940" w:displacedByCustomXml="next"/>
    <w:bookmarkEnd w:id="1932" w:displacedByCustomXml="next"/>
    <w:bookmarkStart w:id="1933" w:name="_Toc443574490" w:displacedByCustomXml="next"/>
    <w:bookmarkEnd w:id="1933" w:displacedByCustomXml="next"/>
    <w:bookmarkStart w:id="1934" w:name="_Toc443561438" w:displacedByCustomXml="next"/>
    <w:bookmarkEnd w:id="1934" w:displacedByCustomXml="next"/>
    <w:bookmarkStart w:id="1935" w:name="_Toc443551342" w:displacedByCustomXml="next"/>
    <w:bookmarkEnd w:id="1935" w:displacedByCustomXml="next"/>
    <w:bookmarkStart w:id="1936" w:name="_Toc443467934" w:displacedByCustomXml="next"/>
    <w:bookmarkEnd w:id="1936" w:displacedByCustomXml="next"/>
    <w:bookmarkStart w:id="1937" w:name="_Toc443574489" w:displacedByCustomXml="next"/>
    <w:bookmarkEnd w:id="1937" w:displacedByCustomXml="next"/>
    <w:bookmarkStart w:id="1938" w:name="_Toc443561437" w:displacedByCustomXml="next"/>
    <w:bookmarkEnd w:id="1938" w:displacedByCustomXml="next"/>
    <w:bookmarkStart w:id="1939" w:name="_Toc443551341" w:displacedByCustomXml="next"/>
    <w:bookmarkEnd w:id="1939" w:displacedByCustomXml="next"/>
    <w:bookmarkStart w:id="1940" w:name="_Toc443467933" w:displacedByCustomXml="next"/>
    <w:bookmarkEnd w:id="1940" w:displacedByCustomXml="next"/>
    <w:bookmarkStart w:id="1941" w:name="_Toc443574483" w:displacedByCustomXml="next"/>
    <w:bookmarkEnd w:id="1941" w:displacedByCustomXml="next"/>
    <w:bookmarkStart w:id="1942" w:name="_Toc443561431" w:displacedByCustomXml="next"/>
    <w:bookmarkEnd w:id="1942" w:displacedByCustomXml="next"/>
    <w:bookmarkStart w:id="1943" w:name="_Toc443551335" w:displacedByCustomXml="next"/>
    <w:bookmarkEnd w:id="1943" w:displacedByCustomXml="next"/>
    <w:bookmarkStart w:id="1944" w:name="_Toc443467927" w:displacedByCustomXml="next"/>
    <w:bookmarkEnd w:id="1944" w:displacedByCustomXml="next"/>
    <w:bookmarkStart w:id="1945" w:name="_Toc443574481" w:displacedByCustomXml="next"/>
    <w:bookmarkEnd w:id="1945" w:displacedByCustomXml="next"/>
    <w:bookmarkStart w:id="1946" w:name="_Toc443561429" w:displacedByCustomXml="next"/>
    <w:bookmarkEnd w:id="1946" w:displacedByCustomXml="next"/>
    <w:bookmarkStart w:id="1947" w:name="_Toc443551333" w:displacedByCustomXml="next"/>
    <w:bookmarkEnd w:id="1947" w:displacedByCustomXml="next"/>
    <w:bookmarkStart w:id="1948" w:name="_Toc443467925" w:displacedByCustomXml="next"/>
    <w:bookmarkEnd w:id="1948" w:displacedByCustomXml="next"/>
    <w:bookmarkStart w:id="1949" w:name="_Toc443574480" w:displacedByCustomXml="next"/>
    <w:bookmarkEnd w:id="1949" w:displacedByCustomXml="next"/>
    <w:bookmarkStart w:id="1950" w:name="_Toc443561428" w:displacedByCustomXml="next"/>
    <w:bookmarkEnd w:id="1950" w:displacedByCustomXml="next"/>
    <w:bookmarkStart w:id="1951" w:name="_Toc443551332" w:displacedByCustomXml="next"/>
    <w:bookmarkEnd w:id="1951" w:displacedByCustomXml="next"/>
    <w:bookmarkStart w:id="1952" w:name="_Toc443467924" w:displacedByCustomXml="next"/>
    <w:bookmarkEnd w:id="1952" w:displacedByCustomXml="next"/>
    <w:bookmarkStart w:id="1953" w:name="_Toc443574479" w:displacedByCustomXml="next"/>
    <w:bookmarkEnd w:id="1953" w:displacedByCustomXml="next"/>
    <w:bookmarkStart w:id="1954" w:name="_Toc443561427" w:displacedByCustomXml="next"/>
    <w:bookmarkEnd w:id="1954" w:displacedByCustomXml="next"/>
    <w:bookmarkStart w:id="1955" w:name="_Toc443551331" w:displacedByCustomXml="next"/>
    <w:bookmarkEnd w:id="1955" w:displacedByCustomXml="next"/>
    <w:bookmarkStart w:id="1956" w:name="_Toc443467923" w:displacedByCustomXml="next"/>
    <w:bookmarkEnd w:id="1956" w:displacedByCustomXml="next"/>
    <w:bookmarkStart w:id="1957" w:name="_Toc443574475" w:displacedByCustomXml="next"/>
    <w:bookmarkEnd w:id="1957" w:displacedByCustomXml="next"/>
    <w:bookmarkStart w:id="1958" w:name="_Toc443561423" w:displacedByCustomXml="next"/>
    <w:bookmarkEnd w:id="1958" w:displacedByCustomXml="next"/>
    <w:bookmarkStart w:id="1959" w:name="_Toc443551327" w:displacedByCustomXml="next"/>
    <w:bookmarkEnd w:id="1959" w:displacedByCustomXml="next"/>
    <w:bookmarkStart w:id="1960" w:name="_Toc443467919" w:displacedByCustomXml="next"/>
    <w:bookmarkEnd w:id="1960" w:displacedByCustomXml="next"/>
    <w:bookmarkStart w:id="1961" w:name="_Toc443574474" w:displacedByCustomXml="next"/>
    <w:bookmarkEnd w:id="1961" w:displacedByCustomXml="next"/>
    <w:bookmarkStart w:id="1962" w:name="_Toc443561422" w:displacedByCustomXml="next"/>
    <w:bookmarkEnd w:id="1962" w:displacedByCustomXml="next"/>
    <w:bookmarkStart w:id="1963" w:name="_Toc443551326" w:displacedByCustomXml="next"/>
    <w:bookmarkEnd w:id="1963" w:displacedByCustomXml="next"/>
    <w:bookmarkStart w:id="1964" w:name="_Toc443467918" w:displacedByCustomXml="next"/>
    <w:bookmarkEnd w:id="1964" w:displacedByCustomXml="next"/>
    <w:bookmarkStart w:id="1965" w:name="_Toc443574473" w:displacedByCustomXml="next"/>
    <w:bookmarkEnd w:id="1965" w:displacedByCustomXml="next"/>
    <w:bookmarkStart w:id="1966" w:name="_Toc443561421" w:displacedByCustomXml="next"/>
    <w:bookmarkEnd w:id="1966" w:displacedByCustomXml="next"/>
    <w:bookmarkStart w:id="1967" w:name="_Toc443551325" w:displacedByCustomXml="next"/>
    <w:bookmarkEnd w:id="1967" w:displacedByCustomXml="next"/>
    <w:bookmarkStart w:id="1968" w:name="_Toc443467917" w:displacedByCustomXml="next"/>
    <w:bookmarkEnd w:id="1968" w:displacedByCustomXml="next"/>
    <w:bookmarkStart w:id="1969" w:name="_Toc443574472" w:displacedByCustomXml="next"/>
    <w:bookmarkEnd w:id="1969" w:displacedByCustomXml="next"/>
    <w:bookmarkStart w:id="1970" w:name="_Toc443561420" w:displacedByCustomXml="next"/>
    <w:bookmarkEnd w:id="1970" w:displacedByCustomXml="next"/>
    <w:bookmarkStart w:id="1971" w:name="_Toc443551324" w:displacedByCustomXml="next"/>
    <w:bookmarkEnd w:id="1971" w:displacedByCustomXml="next"/>
    <w:bookmarkStart w:id="1972" w:name="_Toc443467916" w:displacedByCustomXml="next"/>
    <w:bookmarkEnd w:id="1972" w:displacedByCustomXml="next"/>
    <w:bookmarkStart w:id="1973" w:name="_Toc443574471" w:displacedByCustomXml="next"/>
    <w:bookmarkEnd w:id="1973" w:displacedByCustomXml="next"/>
    <w:bookmarkStart w:id="1974" w:name="_Toc443561419" w:displacedByCustomXml="next"/>
    <w:bookmarkEnd w:id="1974" w:displacedByCustomXml="next"/>
    <w:bookmarkStart w:id="1975" w:name="_Toc443551323" w:displacedByCustomXml="next"/>
    <w:bookmarkEnd w:id="1975" w:displacedByCustomXml="next"/>
    <w:bookmarkStart w:id="1976" w:name="_Toc443467915" w:displacedByCustomXml="next"/>
    <w:bookmarkEnd w:id="1976" w:displacedByCustomXml="next"/>
    <w:bookmarkStart w:id="1977" w:name="_Toc443574464" w:displacedByCustomXml="next"/>
    <w:bookmarkEnd w:id="1977" w:displacedByCustomXml="next"/>
    <w:bookmarkStart w:id="1978" w:name="_Toc443561412" w:displacedByCustomXml="next"/>
    <w:bookmarkEnd w:id="1978" w:displacedByCustomXml="next"/>
    <w:bookmarkStart w:id="1979" w:name="_Toc443551316" w:displacedByCustomXml="next"/>
    <w:bookmarkEnd w:id="1979" w:displacedByCustomXml="next"/>
    <w:bookmarkStart w:id="1980" w:name="_Toc443467908" w:displacedByCustomXml="next"/>
    <w:bookmarkEnd w:id="1980" w:displacedByCustomXml="next"/>
    <w:bookmarkStart w:id="1981" w:name="_Toc443574463" w:displacedByCustomXml="next"/>
    <w:bookmarkEnd w:id="1981" w:displacedByCustomXml="next"/>
    <w:bookmarkStart w:id="1982" w:name="_Toc443561411" w:displacedByCustomXml="next"/>
    <w:bookmarkEnd w:id="1982" w:displacedByCustomXml="next"/>
    <w:bookmarkStart w:id="1983" w:name="_Toc443551315" w:displacedByCustomXml="next"/>
    <w:bookmarkEnd w:id="1983" w:displacedByCustomXml="next"/>
    <w:bookmarkStart w:id="1984" w:name="_Toc443467907" w:displacedByCustomXml="next"/>
    <w:bookmarkEnd w:id="1984" w:displacedByCustomXml="next"/>
    <w:bookmarkStart w:id="1985" w:name="_Toc443574462" w:displacedByCustomXml="next"/>
    <w:bookmarkEnd w:id="1985" w:displacedByCustomXml="next"/>
    <w:bookmarkStart w:id="1986" w:name="_Toc443561410" w:displacedByCustomXml="next"/>
    <w:bookmarkEnd w:id="1986" w:displacedByCustomXml="next"/>
    <w:bookmarkStart w:id="1987" w:name="_Toc443551314" w:displacedByCustomXml="next"/>
    <w:bookmarkEnd w:id="1987" w:displacedByCustomXml="next"/>
    <w:bookmarkStart w:id="1988" w:name="_Toc443467906" w:displacedByCustomXml="next"/>
    <w:bookmarkEnd w:id="1988" w:displacedByCustomXml="next"/>
    <w:bookmarkStart w:id="1989" w:name="_Toc443574461" w:displacedByCustomXml="next"/>
    <w:bookmarkEnd w:id="1989" w:displacedByCustomXml="next"/>
    <w:bookmarkStart w:id="1990" w:name="_Toc443561409" w:displacedByCustomXml="next"/>
    <w:bookmarkEnd w:id="1990" w:displacedByCustomXml="next"/>
    <w:bookmarkStart w:id="1991" w:name="_Toc443551313" w:displacedByCustomXml="next"/>
    <w:bookmarkEnd w:id="1991" w:displacedByCustomXml="next"/>
    <w:bookmarkStart w:id="1992" w:name="_Toc443467905" w:displacedByCustomXml="next"/>
    <w:bookmarkEnd w:id="1992" w:displacedByCustomXml="next"/>
    <w:bookmarkStart w:id="1993" w:name="_Toc443574459" w:displacedByCustomXml="next"/>
    <w:bookmarkEnd w:id="1993" w:displacedByCustomXml="next"/>
    <w:bookmarkStart w:id="1994" w:name="_Toc443561407" w:displacedByCustomXml="next"/>
    <w:bookmarkEnd w:id="1994" w:displacedByCustomXml="next"/>
    <w:bookmarkStart w:id="1995" w:name="_Toc443551311" w:displacedByCustomXml="next"/>
    <w:bookmarkEnd w:id="1995" w:displacedByCustomXml="next"/>
    <w:bookmarkStart w:id="1996" w:name="_Toc443467903" w:displacedByCustomXml="next"/>
    <w:bookmarkEnd w:id="1996" w:displacedByCustomXml="next"/>
    <w:bookmarkStart w:id="1997" w:name="_Toc443574458" w:displacedByCustomXml="next"/>
    <w:bookmarkEnd w:id="1997" w:displacedByCustomXml="next"/>
    <w:bookmarkStart w:id="1998" w:name="_Toc443561406" w:displacedByCustomXml="next"/>
    <w:bookmarkEnd w:id="1998" w:displacedByCustomXml="next"/>
    <w:bookmarkStart w:id="1999" w:name="_Toc443551310" w:displacedByCustomXml="next"/>
    <w:bookmarkEnd w:id="1999" w:displacedByCustomXml="next"/>
    <w:bookmarkStart w:id="2000" w:name="_Toc443467902" w:displacedByCustomXml="next"/>
    <w:bookmarkEnd w:id="2000" w:displacedByCustomXml="next"/>
    <w:bookmarkStart w:id="2001" w:name="_Toc443574457" w:displacedByCustomXml="next"/>
    <w:bookmarkEnd w:id="2001" w:displacedByCustomXml="next"/>
    <w:bookmarkStart w:id="2002" w:name="_Toc443561405" w:displacedByCustomXml="next"/>
    <w:bookmarkEnd w:id="2002" w:displacedByCustomXml="next"/>
    <w:bookmarkStart w:id="2003" w:name="_Toc443551309" w:displacedByCustomXml="next"/>
    <w:bookmarkEnd w:id="2003" w:displacedByCustomXml="next"/>
    <w:bookmarkStart w:id="2004" w:name="_Toc443467901" w:displacedByCustomXml="next"/>
    <w:bookmarkEnd w:id="2004" w:displacedByCustomXml="next"/>
    <w:bookmarkStart w:id="2005" w:name="_Toc443574456" w:displacedByCustomXml="next"/>
    <w:bookmarkEnd w:id="2005" w:displacedByCustomXml="next"/>
    <w:bookmarkStart w:id="2006" w:name="_Toc443561404" w:displacedByCustomXml="next"/>
    <w:bookmarkEnd w:id="2006" w:displacedByCustomXml="next"/>
    <w:bookmarkStart w:id="2007" w:name="_Toc443551308" w:displacedByCustomXml="next"/>
    <w:bookmarkEnd w:id="2007" w:displacedByCustomXml="next"/>
    <w:bookmarkStart w:id="2008" w:name="_Toc443467900" w:displacedByCustomXml="next"/>
    <w:bookmarkEnd w:id="2008" w:displacedByCustomXml="next"/>
    <w:bookmarkStart w:id="2009" w:name="_Toc443574455" w:displacedByCustomXml="next"/>
    <w:bookmarkEnd w:id="2009" w:displacedByCustomXml="next"/>
    <w:bookmarkStart w:id="2010" w:name="_Toc443561403" w:displacedByCustomXml="next"/>
    <w:bookmarkEnd w:id="2010" w:displacedByCustomXml="next"/>
    <w:bookmarkStart w:id="2011" w:name="_Toc443551307" w:displacedByCustomXml="next"/>
    <w:bookmarkEnd w:id="2011" w:displacedByCustomXml="next"/>
    <w:bookmarkStart w:id="2012" w:name="_Toc443467899" w:displacedByCustomXml="next"/>
    <w:bookmarkEnd w:id="2012" w:displacedByCustomXml="next"/>
    <w:bookmarkStart w:id="2013" w:name="_Toc443574454" w:displacedByCustomXml="next"/>
    <w:bookmarkEnd w:id="2013" w:displacedByCustomXml="next"/>
    <w:bookmarkStart w:id="2014" w:name="_Toc443561402" w:displacedByCustomXml="next"/>
    <w:bookmarkEnd w:id="2014" w:displacedByCustomXml="next"/>
    <w:bookmarkStart w:id="2015" w:name="_Toc443551306" w:displacedByCustomXml="next"/>
    <w:bookmarkEnd w:id="2015" w:displacedByCustomXml="next"/>
    <w:bookmarkStart w:id="2016" w:name="_Toc443467898" w:displacedByCustomXml="next"/>
    <w:bookmarkEnd w:id="2016" w:displacedByCustomXml="next"/>
    <w:bookmarkStart w:id="2017" w:name="_Toc443574453" w:displacedByCustomXml="next"/>
    <w:bookmarkEnd w:id="2017" w:displacedByCustomXml="next"/>
    <w:bookmarkStart w:id="2018" w:name="_Toc443561401" w:displacedByCustomXml="next"/>
    <w:bookmarkEnd w:id="2018" w:displacedByCustomXml="next"/>
    <w:bookmarkStart w:id="2019" w:name="_Toc443551305" w:displacedByCustomXml="next"/>
    <w:bookmarkEnd w:id="2019" w:displacedByCustomXml="next"/>
    <w:bookmarkStart w:id="2020" w:name="_Toc443467897" w:displacedByCustomXml="next"/>
    <w:bookmarkEnd w:id="2020" w:displacedByCustomXml="next"/>
    <w:bookmarkStart w:id="2021" w:name="_Toc443574452" w:displacedByCustomXml="next"/>
    <w:bookmarkEnd w:id="2021" w:displacedByCustomXml="next"/>
    <w:bookmarkStart w:id="2022" w:name="_Toc443561400" w:displacedByCustomXml="next"/>
    <w:bookmarkEnd w:id="2022" w:displacedByCustomXml="next"/>
    <w:bookmarkStart w:id="2023" w:name="_Toc443551304" w:displacedByCustomXml="next"/>
    <w:bookmarkEnd w:id="2023" w:displacedByCustomXml="next"/>
    <w:bookmarkStart w:id="2024" w:name="_Toc443467896" w:displacedByCustomXml="next"/>
    <w:bookmarkEnd w:id="2024" w:displacedByCustomXml="next"/>
    <w:bookmarkStart w:id="2025" w:name="_Toc443574451" w:displacedByCustomXml="next"/>
    <w:bookmarkEnd w:id="2025" w:displacedByCustomXml="next"/>
    <w:bookmarkStart w:id="2026" w:name="_Toc443561399" w:displacedByCustomXml="next"/>
    <w:bookmarkEnd w:id="2026" w:displacedByCustomXml="next"/>
    <w:bookmarkStart w:id="2027" w:name="_Toc443551303" w:displacedByCustomXml="next"/>
    <w:bookmarkEnd w:id="2027" w:displacedByCustomXml="next"/>
    <w:bookmarkStart w:id="2028" w:name="_Toc443467895" w:displacedByCustomXml="next"/>
    <w:bookmarkEnd w:id="2028" w:displacedByCustomXml="next"/>
    <w:bookmarkStart w:id="2029" w:name="_Toc443574450" w:displacedByCustomXml="next"/>
    <w:bookmarkEnd w:id="2029" w:displacedByCustomXml="next"/>
    <w:bookmarkStart w:id="2030" w:name="_Toc443561398" w:displacedByCustomXml="next"/>
    <w:bookmarkEnd w:id="2030" w:displacedByCustomXml="next"/>
    <w:bookmarkStart w:id="2031" w:name="_Toc443551302" w:displacedByCustomXml="next"/>
    <w:bookmarkEnd w:id="2031" w:displacedByCustomXml="next"/>
    <w:bookmarkStart w:id="2032" w:name="_Toc443467894" w:displacedByCustomXml="next"/>
    <w:bookmarkEnd w:id="2032" w:displacedByCustomXml="next"/>
    <w:bookmarkStart w:id="2033" w:name="_Toc443574449" w:displacedByCustomXml="next"/>
    <w:bookmarkEnd w:id="2033" w:displacedByCustomXml="next"/>
    <w:bookmarkStart w:id="2034" w:name="_Toc443561397" w:displacedByCustomXml="next"/>
    <w:bookmarkEnd w:id="2034" w:displacedByCustomXml="next"/>
    <w:bookmarkStart w:id="2035" w:name="_Toc443551301" w:displacedByCustomXml="next"/>
    <w:bookmarkEnd w:id="2035" w:displacedByCustomXml="next"/>
    <w:bookmarkStart w:id="2036" w:name="_Toc443467893" w:displacedByCustomXml="next"/>
    <w:bookmarkEnd w:id="2036" w:displacedByCustomXml="next"/>
    <w:bookmarkStart w:id="2037" w:name="_Toc443574448" w:displacedByCustomXml="next"/>
    <w:bookmarkEnd w:id="2037" w:displacedByCustomXml="next"/>
    <w:bookmarkStart w:id="2038" w:name="_Toc443561396" w:displacedByCustomXml="next"/>
    <w:bookmarkEnd w:id="2038" w:displacedByCustomXml="next"/>
    <w:bookmarkStart w:id="2039" w:name="_Toc443551300" w:displacedByCustomXml="next"/>
    <w:bookmarkEnd w:id="2039" w:displacedByCustomXml="next"/>
    <w:bookmarkStart w:id="2040" w:name="_Toc443467892" w:displacedByCustomXml="next"/>
    <w:bookmarkEnd w:id="2040" w:displacedByCustomXml="next"/>
    <w:bookmarkStart w:id="2041" w:name="_Toc443574447" w:displacedByCustomXml="next"/>
    <w:bookmarkEnd w:id="2041" w:displacedByCustomXml="next"/>
    <w:bookmarkStart w:id="2042" w:name="_Toc443561395" w:displacedByCustomXml="next"/>
    <w:bookmarkEnd w:id="2042" w:displacedByCustomXml="next"/>
    <w:bookmarkStart w:id="2043" w:name="_Toc443551299" w:displacedByCustomXml="next"/>
    <w:bookmarkEnd w:id="2043" w:displacedByCustomXml="next"/>
    <w:bookmarkStart w:id="2044" w:name="_Toc443467891" w:displacedByCustomXml="next"/>
    <w:bookmarkEnd w:id="2044" w:displacedByCustomXml="next"/>
    <w:bookmarkStart w:id="2045" w:name="_Toc443574446" w:displacedByCustomXml="next"/>
    <w:bookmarkEnd w:id="2045" w:displacedByCustomXml="next"/>
    <w:bookmarkStart w:id="2046" w:name="_Toc443561394" w:displacedByCustomXml="next"/>
    <w:bookmarkEnd w:id="2046" w:displacedByCustomXml="next"/>
    <w:bookmarkStart w:id="2047" w:name="_Toc443551298" w:displacedByCustomXml="next"/>
    <w:bookmarkEnd w:id="2047" w:displacedByCustomXml="next"/>
    <w:bookmarkStart w:id="2048" w:name="_Toc443467890" w:displacedByCustomXml="next"/>
    <w:bookmarkEnd w:id="2048" w:displacedByCustomXml="next"/>
    <w:bookmarkStart w:id="2049" w:name="_Toc443574445" w:displacedByCustomXml="next"/>
    <w:bookmarkEnd w:id="2049" w:displacedByCustomXml="next"/>
    <w:bookmarkStart w:id="2050" w:name="_Toc443561393" w:displacedByCustomXml="next"/>
    <w:bookmarkEnd w:id="2050" w:displacedByCustomXml="next"/>
    <w:bookmarkStart w:id="2051" w:name="_Toc443551297" w:displacedByCustomXml="next"/>
    <w:bookmarkEnd w:id="2051" w:displacedByCustomXml="next"/>
    <w:bookmarkStart w:id="2052" w:name="_Toc443467889" w:displacedByCustomXml="next"/>
    <w:bookmarkEnd w:id="2052" w:displacedByCustomXml="next"/>
    <w:bookmarkStart w:id="2053" w:name="_Toc443574444" w:displacedByCustomXml="next"/>
    <w:bookmarkEnd w:id="2053" w:displacedByCustomXml="next"/>
    <w:bookmarkStart w:id="2054" w:name="_Toc443561392" w:displacedByCustomXml="next"/>
    <w:bookmarkEnd w:id="2054" w:displacedByCustomXml="next"/>
    <w:bookmarkStart w:id="2055" w:name="_Toc443551296" w:displacedByCustomXml="next"/>
    <w:bookmarkEnd w:id="2055" w:displacedByCustomXml="next"/>
    <w:bookmarkStart w:id="2056" w:name="_Toc443467888" w:displacedByCustomXml="next"/>
    <w:bookmarkEnd w:id="2056" w:displacedByCustomXml="next"/>
    <w:bookmarkStart w:id="2057" w:name="_Toc443574409" w:displacedByCustomXml="next"/>
    <w:bookmarkEnd w:id="2057" w:displacedByCustomXml="next"/>
    <w:bookmarkStart w:id="2058" w:name="_Toc443561357" w:displacedByCustomXml="next"/>
    <w:bookmarkEnd w:id="2058" w:displacedByCustomXml="next"/>
    <w:bookmarkStart w:id="2059" w:name="_Toc443551261" w:displacedByCustomXml="next"/>
    <w:bookmarkEnd w:id="2059" w:displacedByCustomXml="next"/>
    <w:bookmarkStart w:id="2060" w:name="_Toc443467853" w:displacedByCustomXml="next"/>
    <w:bookmarkEnd w:id="2060" w:displacedByCustomXml="next"/>
    <w:bookmarkStart w:id="2061" w:name="_Toc443574408" w:displacedByCustomXml="next"/>
    <w:bookmarkEnd w:id="2061" w:displacedByCustomXml="next"/>
    <w:bookmarkStart w:id="2062" w:name="_Toc443561356" w:displacedByCustomXml="next"/>
    <w:bookmarkEnd w:id="2062" w:displacedByCustomXml="next"/>
    <w:bookmarkStart w:id="2063" w:name="_Toc443551260" w:displacedByCustomXml="next"/>
    <w:bookmarkEnd w:id="2063" w:displacedByCustomXml="next"/>
    <w:bookmarkStart w:id="2064" w:name="_Toc443467852" w:displacedByCustomXml="next"/>
    <w:bookmarkEnd w:id="2064" w:displacedByCustomXml="next"/>
    <w:bookmarkStart w:id="2065" w:name="_Toc443574407" w:displacedByCustomXml="next"/>
    <w:bookmarkEnd w:id="2065" w:displacedByCustomXml="next"/>
    <w:bookmarkStart w:id="2066" w:name="_Toc443561355" w:displacedByCustomXml="next"/>
    <w:bookmarkEnd w:id="2066" w:displacedByCustomXml="next"/>
    <w:bookmarkStart w:id="2067" w:name="_Toc443551259" w:displacedByCustomXml="next"/>
    <w:bookmarkEnd w:id="2067" w:displacedByCustomXml="next"/>
    <w:bookmarkStart w:id="2068" w:name="_Toc443467851" w:displacedByCustomXml="next"/>
    <w:bookmarkEnd w:id="2068" w:displacedByCustomXml="next"/>
    <w:bookmarkStart w:id="2069" w:name="_Toc443579264" w:displacedByCustomXml="next"/>
    <w:bookmarkEnd w:id="2069" w:displacedByCustomXml="next"/>
    <w:bookmarkStart w:id="2070" w:name="_Toc443574389" w:displacedByCustomXml="next"/>
    <w:bookmarkEnd w:id="2070" w:displacedByCustomXml="next"/>
    <w:bookmarkStart w:id="2071" w:name="_Toc443561337" w:displacedByCustomXml="next"/>
    <w:bookmarkEnd w:id="2071" w:displacedByCustomXml="next"/>
    <w:bookmarkStart w:id="2072" w:name="_Toc443551241" w:displacedByCustomXml="next"/>
    <w:bookmarkEnd w:id="2072" w:displacedByCustomXml="next"/>
    <w:bookmarkStart w:id="2073" w:name="_Toc443467833" w:displacedByCustomXml="next"/>
    <w:bookmarkEnd w:id="2073" w:displacedByCustomXml="next"/>
    <w:sdt>
      <w:sdtPr>
        <w:rPr>
          <w:rFonts w:cs="Times New Roman"/>
          <w:b/>
          <w:caps/>
          <w:lang w:eastAsia="ru-RU"/>
        </w:rPr>
        <w:id w:val="-1949758352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3EAA5271" w14:textId="58D386BF" w:rsidR="000D6760" w:rsidRPr="00ED371A" w:rsidRDefault="000D6760" w:rsidP="00ED371A">
          <w:pPr>
            <w:pStyle w:val="affffff2"/>
            <w:ind w:firstLine="142"/>
            <w:jc w:val="center"/>
            <w:rPr>
              <w:b/>
              <w:sz w:val="32"/>
            </w:rPr>
          </w:pPr>
          <w:r w:rsidRPr="00ED371A">
            <w:rPr>
              <w:b/>
              <w:sz w:val="32"/>
            </w:rPr>
            <w:t>Оглавление</w:t>
          </w:r>
        </w:p>
        <w:p w14:paraId="3EFA0EEF" w14:textId="551D45AD" w:rsidR="005C62C5" w:rsidRDefault="00ED371A">
          <w:pPr>
            <w:pStyle w:val="17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"1-1"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13469004" w:history="1">
            <w:r w:rsidR="005C62C5" w:rsidRPr="0099749A">
              <w:rPr>
                <w:rStyle w:val="aff8"/>
                <w:noProof/>
              </w:rPr>
              <w:t>1</w:t>
            </w:r>
            <w:r w:rsidR="005C62C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5C62C5" w:rsidRPr="0099749A">
              <w:rPr>
                <w:rStyle w:val="aff8"/>
                <w:noProof/>
              </w:rPr>
              <w:t>ВВедение</w:t>
            </w:r>
            <w:r w:rsidR="005C62C5">
              <w:rPr>
                <w:noProof/>
                <w:webHidden/>
              </w:rPr>
              <w:tab/>
            </w:r>
            <w:r w:rsidR="005C62C5">
              <w:rPr>
                <w:noProof/>
                <w:webHidden/>
              </w:rPr>
              <w:fldChar w:fldCharType="begin"/>
            </w:r>
            <w:r w:rsidR="005C62C5">
              <w:rPr>
                <w:noProof/>
                <w:webHidden/>
              </w:rPr>
              <w:instrText xml:space="preserve"> PAGEREF _Toc113469004 \h </w:instrText>
            </w:r>
            <w:r w:rsidR="005C62C5">
              <w:rPr>
                <w:noProof/>
                <w:webHidden/>
              </w:rPr>
            </w:r>
            <w:r w:rsidR="005C62C5">
              <w:rPr>
                <w:noProof/>
                <w:webHidden/>
              </w:rPr>
              <w:fldChar w:fldCharType="separate"/>
            </w:r>
            <w:r w:rsidR="00004CA9">
              <w:rPr>
                <w:noProof/>
                <w:webHidden/>
              </w:rPr>
              <w:t>3</w:t>
            </w:r>
            <w:r w:rsidR="005C62C5">
              <w:rPr>
                <w:noProof/>
                <w:webHidden/>
              </w:rPr>
              <w:fldChar w:fldCharType="end"/>
            </w:r>
          </w:hyperlink>
        </w:p>
        <w:p w14:paraId="1A1BB7E7" w14:textId="70CBBFDE" w:rsidR="005C62C5" w:rsidRDefault="007021DD">
          <w:pPr>
            <w:pStyle w:val="17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13469005" w:history="1">
            <w:r w:rsidR="005C62C5" w:rsidRPr="0099749A">
              <w:rPr>
                <w:rStyle w:val="aff8"/>
                <w:noProof/>
              </w:rPr>
              <w:t>2</w:t>
            </w:r>
            <w:r w:rsidR="005C62C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5C62C5" w:rsidRPr="0099749A">
              <w:rPr>
                <w:rStyle w:val="aff8"/>
                <w:noProof/>
              </w:rPr>
              <w:t>Стратегии СУУТП по управлению и оптимизации</w:t>
            </w:r>
            <w:r w:rsidR="005C62C5">
              <w:rPr>
                <w:noProof/>
                <w:webHidden/>
              </w:rPr>
              <w:tab/>
            </w:r>
            <w:r w:rsidR="005C62C5">
              <w:rPr>
                <w:noProof/>
                <w:webHidden/>
              </w:rPr>
              <w:fldChar w:fldCharType="begin"/>
            </w:r>
            <w:r w:rsidR="005C62C5">
              <w:rPr>
                <w:noProof/>
                <w:webHidden/>
              </w:rPr>
              <w:instrText xml:space="preserve"> PAGEREF _Toc113469005 \h </w:instrText>
            </w:r>
            <w:r w:rsidR="005C62C5">
              <w:rPr>
                <w:noProof/>
                <w:webHidden/>
              </w:rPr>
            </w:r>
            <w:r w:rsidR="005C62C5">
              <w:rPr>
                <w:noProof/>
                <w:webHidden/>
              </w:rPr>
              <w:fldChar w:fldCharType="separate"/>
            </w:r>
            <w:r w:rsidR="00004CA9">
              <w:rPr>
                <w:noProof/>
                <w:webHidden/>
              </w:rPr>
              <w:t>4</w:t>
            </w:r>
            <w:r w:rsidR="005C62C5">
              <w:rPr>
                <w:noProof/>
                <w:webHidden/>
              </w:rPr>
              <w:fldChar w:fldCharType="end"/>
            </w:r>
          </w:hyperlink>
        </w:p>
        <w:p w14:paraId="346AC607" w14:textId="42F244D8" w:rsidR="005C62C5" w:rsidRDefault="007021DD">
          <w:pPr>
            <w:pStyle w:val="17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13469006" w:history="1">
            <w:r w:rsidR="005C62C5" w:rsidRPr="0099749A">
              <w:rPr>
                <w:rStyle w:val="aff8"/>
                <w:noProof/>
              </w:rPr>
              <w:t>3</w:t>
            </w:r>
            <w:r w:rsidR="005C62C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5C62C5" w:rsidRPr="0099749A">
              <w:rPr>
                <w:rStyle w:val="aff8"/>
                <w:noProof/>
              </w:rPr>
              <w:t>Перечень принятых сокращений и определений</w:t>
            </w:r>
            <w:r w:rsidR="005C62C5">
              <w:rPr>
                <w:noProof/>
                <w:webHidden/>
              </w:rPr>
              <w:tab/>
            </w:r>
            <w:r w:rsidR="005C62C5">
              <w:rPr>
                <w:noProof/>
                <w:webHidden/>
              </w:rPr>
              <w:fldChar w:fldCharType="begin"/>
            </w:r>
            <w:r w:rsidR="005C62C5">
              <w:rPr>
                <w:noProof/>
                <w:webHidden/>
              </w:rPr>
              <w:instrText xml:space="preserve"> PAGEREF _Toc113469006 \h </w:instrText>
            </w:r>
            <w:r w:rsidR="005C62C5">
              <w:rPr>
                <w:noProof/>
                <w:webHidden/>
              </w:rPr>
            </w:r>
            <w:r w:rsidR="005C62C5">
              <w:rPr>
                <w:noProof/>
                <w:webHidden/>
              </w:rPr>
              <w:fldChar w:fldCharType="separate"/>
            </w:r>
            <w:r w:rsidR="00004CA9">
              <w:rPr>
                <w:noProof/>
                <w:webHidden/>
              </w:rPr>
              <w:t>34</w:t>
            </w:r>
            <w:r w:rsidR="005C62C5">
              <w:rPr>
                <w:noProof/>
                <w:webHidden/>
              </w:rPr>
              <w:fldChar w:fldCharType="end"/>
            </w:r>
          </w:hyperlink>
        </w:p>
        <w:p w14:paraId="27297CF0" w14:textId="7F3BBB5A" w:rsidR="000D6760" w:rsidRDefault="00ED371A">
          <w:r>
            <w:rPr>
              <w:b/>
              <w:bCs/>
              <w:caps/>
            </w:rPr>
            <w:fldChar w:fldCharType="end"/>
          </w:r>
        </w:p>
      </w:sdtContent>
    </w:sdt>
    <w:p w14:paraId="2190409E" w14:textId="5E8F441C" w:rsidR="007937DB" w:rsidRPr="000E173C" w:rsidRDefault="007937DB" w:rsidP="00792B9A">
      <w:pPr>
        <w:spacing w:line="264" w:lineRule="auto"/>
        <w:ind w:firstLine="0"/>
        <w:rPr>
          <w:rFonts w:ascii="Times New Roman" w:hAnsi="Times New Roman"/>
          <w:sz w:val="22"/>
          <w:szCs w:val="22"/>
        </w:rPr>
      </w:pPr>
    </w:p>
    <w:p w14:paraId="27D1D6F1" w14:textId="12AB3725" w:rsidR="009221AE" w:rsidRPr="00EF63D9" w:rsidRDefault="009221AE" w:rsidP="00AA7A84">
      <w:pPr>
        <w:pStyle w:val="af1"/>
      </w:pPr>
    </w:p>
    <w:p w14:paraId="486F6F7B" w14:textId="58C97285" w:rsidR="002E42BE" w:rsidRDefault="002E42BE" w:rsidP="00AA7A84">
      <w:pPr>
        <w:pStyle w:val="af1"/>
        <w:rPr>
          <w:lang w:eastAsia="ja-JP"/>
        </w:rPr>
      </w:pPr>
    </w:p>
    <w:p w14:paraId="30B3A603" w14:textId="77777777" w:rsidR="002E42BE" w:rsidRPr="002E42BE" w:rsidRDefault="002E42BE" w:rsidP="002E42BE">
      <w:pPr>
        <w:rPr>
          <w:lang w:eastAsia="ja-JP"/>
        </w:rPr>
      </w:pPr>
    </w:p>
    <w:p w14:paraId="1FEB7984" w14:textId="77777777" w:rsidR="002E42BE" w:rsidRPr="002E42BE" w:rsidRDefault="002E42BE" w:rsidP="002E42BE">
      <w:pPr>
        <w:rPr>
          <w:lang w:eastAsia="ja-JP"/>
        </w:rPr>
      </w:pPr>
    </w:p>
    <w:p w14:paraId="79F26025" w14:textId="77777777" w:rsidR="002E42BE" w:rsidRPr="002E42BE" w:rsidRDefault="002E42BE" w:rsidP="002E42BE">
      <w:pPr>
        <w:rPr>
          <w:lang w:eastAsia="ja-JP"/>
        </w:rPr>
      </w:pPr>
    </w:p>
    <w:p w14:paraId="7ECBCC0D" w14:textId="77777777" w:rsidR="002E42BE" w:rsidRPr="002E42BE" w:rsidRDefault="002E42BE" w:rsidP="002E42BE">
      <w:pPr>
        <w:rPr>
          <w:lang w:eastAsia="ja-JP"/>
        </w:rPr>
      </w:pPr>
    </w:p>
    <w:p w14:paraId="5E7FD366" w14:textId="77777777" w:rsidR="002E42BE" w:rsidRPr="002E42BE" w:rsidRDefault="002E42BE" w:rsidP="002E42BE">
      <w:pPr>
        <w:rPr>
          <w:lang w:eastAsia="ja-JP"/>
        </w:rPr>
      </w:pPr>
    </w:p>
    <w:p w14:paraId="217A1224" w14:textId="77777777" w:rsidR="002E42BE" w:rsidRPr="002E42BE" w:rsidRDefault="002E42BE" w:rsidP="002E42BE">
      <w:pPr>
        <w:rPr>
          <w:lang w:eastAsia="ja-JP"/>
        </w:rPr>
      </w:pPr>
    </w:p>
    <w:p w14:paraId="7610B722" w14:textId="77777777" w:rsidR="002E42BE" w:rsidRPr="002E42BE" w:rsidRDefault="002E42BE" w:rsidP="002E42BE">
      <w:pPr>
        <w:rPr>
          <w:lang w:eastAsia="ja-JP"/>
        </w:rPr>
      </w:pPr>
    </w:p>
    <w:p w14:paraId="34B5F25E" w14:textId="77777777" w:rsidR="002E42BE" w:rsidRPr="002E42BE" w:rsidRDefault="002E42BE" w:rsidP="002E42BE">
      <w:pPr>
        <w:rPr>
          <w:lang w:eastAsia="ja-JP"/>
        </w:rPr>
      </w:pPr>
    </w:p>
    <w:p w14:paraId="35822D09" w14:textId="77777777" w:rsidR="002E42BE" w:rsidRPr="002E42BE" w:rsidRDefault="002E42BE" w:rsidP="002E42BE">
      <w:pPr>
        <w:rPr>
          <w:lang w:eastAsia="ja-JP"/>
        </w:rPr>
      </w:pPr>
    </w:p>
    <w:p w14:paraId="3A0C38EF" w14:textId="77777777" w:rsidR="002E42BE" w:rsidRPr="002E42BE" w:rsidRDefault="002E42BE" w:rsidP="002E42BE">
      <w:pPr>
        <w:rPr>
          <w:lang w:eastAsia="ja-JP"/>
        </w:rPr>
      </w:pPr>
    </w:p>
    <w:p w14:paraId="150310D0" w14:textId="77777777" w:rsidR="002E42BE" w:rsidRPr="002E42BE" w:rsidRDefault="002E42BE" w:rsidP="002E42BE">
      <w:pPr>
        <w:rPr>
          <w:lang w:eastAsia="ja-JP"/>
        </w:rPr>
      </w:pPr>
    </w:p>
    <w:p w14:paraId="31D99E15" w14:textId="77777777" w:rsidR="002E42BE" w:rsidRPr="002E42BE" w:rsidRDefault="002E42BE" w:rsidP="002E42BE">
      <w:pPr>
        <w:rPr>
          <w:lang w:eastAsia="ja-JP"/>
        </w:rPr>
      </w:pPr>
    </w:p>
    <w:p w14:paraId="7C46410D" w14:textId="77777777" w:rsidR="002E42BE" w:rsidRPr="002E42BE" w:rsidRDefault="002E42BE" w:rsidP="002E42BE">
      <w:pPr>
        <w:rPr>
          <w:lang w:eastAsia="ja-JP"/>
        </w:rPr>
      </w:pPr>
    </w:p>
    <w:p w14:paraId="1706B067" w14:textId="77777777" w:rsidR="002E42BE" w:rsidRPr="002E42BE" w:rsidRDefault="002E42BE" w:rsidP="002E42BE">
      <w:pPr>
        <w:rPr>
          <w:lang w:eastAsia="ja-JP"/>
        </w:rPr>
      </w:pPr>
    </w:p>
    <w:p w14:paraId="7783B743" w14:textId="77777777" w:rsidR="002E42BE" w:rsidRPr="002E42BE" w:rsidRDefault="002E42BE" w:rsidP="002E42BE">
      <w:pPr>
        <w:rPr>
          <w:lang w:eastAsia="ja-JP"/>
        </w:rPr>
      </w:pPr>
    </w:p>
    <w:p w14:paraId="7BCCB3E1" w14:textId="77777777" w:rsidR="002E42BE" w:rsidRPr="002E42BE" w:rsidRDefault="002E42BE" w:rsidP="002E42BE">
      <w:pPr>
        <w:rPr>
          <w:lang w:eastAsia="ja-JP"/>
        </w:rPr>
      </w:pPr>
    </w:p>
    <w:p w14:paraId="433B2B7D" w14:textId="1338720E" w:rsidR="002E42BE" w:rsidRDefault="002E42BE" w:rsidP="002E42BE">
      <w:pPr>
        <w:rPr>
          <w:lang w:eastAsia="ja-JP"/>
        </w:rPr>
      </w:pPr>
    </w:p>
    <w:p w14:paraId="777C2D7E" w14:textId="4277A7D6" w:rsidR="002E42BE" w:rsidRDefault="002E42BE" w:rsidP="002E42BE">
      <w:pPr>
        <w:tabs>
          <w:tab w:val="left" w:pos="6165"/>
        </w:tabs>
        <w:rPr>
          <w:lang w:eastAsia="ja-JP"/>
        </w:rPr>
      </w:pPr>
      <w:r>
        <w:rPr>
          <w:lang w:eastAsia="ja-JP"/>
        </w:rPr>
        <w:tab/>
      </w:r>
    </w:p>
    <w:p w14:paraId="289575CD" w14:textId="3584C7B0" w:rsidR="00486D5A" w:rsidRPr="002E42BE" w:rsidRDefault="002E42BE" w:rsidP="002E42BE">
      <w:pPr>
        <w:tabs>
          <w:tab w:val="left" w:pos="6165"/>
        </w:tabs>
        <w:rPr>
          <w:lang w:eastAsia="ja-JP"/>
        </w:rPr>
        <w:sectPr w:rsidR="00486D5A" w:rsidRPr="002E42BE" w:rsidSect="0006206A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6" w:h="16838" w:code="9"/>
          <w:pgMar w:top="-851" w:right="566" w:bottom="1418" w:left="1418" w:header="74" w:footer="953" w:gutter="0"/>
          <w:cols w:space="720"/>
          <w:docGrid w:linePitch="326"/>
        </w:sectPr>
      </w:pPr>
      <w:r>
        <w:rPr>
          <w:lang w:eastAsia="ja-JP"/>
        </w:rPr>
        <w:tab/>
      </w:r>
    </w:p>
    <w:p w14:paraId="11E969C3" w14:textId="08D9E0E6" w:rsidR="00942F82" w:rsidRPr="00AE1D79" w:rsidRDefault="005A3B92" w:rsidP="00AE1D79">
      <w:pPr>
        <w:pStyle w:val="1"/>
      </w:pPr>
      <w:bookmarkStart w:id="2074" w:name="_Toc112142355"/>
      <w:bookmarkStart w:id="2075" w:name="_Toc113469004"/>
      <w:r w:rsidRPr="00AE1D79">
        <w:lastRenderedPageBreak/>
        <w:t>ВВедение</w:t>
      </w:r>
      <w:bookmarkEnd w:id="2074"/>
      <w:bookmarkEnd w:id="2075"/>
    </w:p>
    <w:p w14:paraId="76F36241" w14:textId="2F9C3B6E" w:rsidR="00B827CC" w:rsidRPr="00B827CC" w:rsidRDefault="00B827CC" w:rsidP="00B827CC">
      <w:pPr>
        <w:pStyle w:val="af1"/>
      </w:pPr>
      <w:r w:rsidRPr="00B827CC">
        <w:t xml:space="preserve">Настоящий документ разработан в рамках работ на разработку и внедрение системы усовершенствованного управления технологическим процессом СУУТП. </w:t>
      </w:r>
    </w:p>
    <w:p w14:paraId="3B4A3882" w14:textId="77777777" w:rsidR="00E97831" w:rsidRPr="005A6E57" w:rsidRDefault="00E97831" w:rsidP="00E97831">
      <w:pPr>
        <w:pStyle w:val="af1"/>
      </w:pPr>
      <w:bookmarkStart w:id="2076" w:name="_Toc113469005"/>
      <w:bookmarkStart w:id="2077" w:name="_Toc112142358"/>
      <w:r w:rsidRPr="005A6E57">
        <w:t>В настоящем документе представлены методики:</w:t>
      </w:r>
    </w:p>
    <w:p w14:paraId="2966B323" w14:textId="049B46DD" w:rsidR="00E97831" w:rsidRPr="00E97831" w:rsidRDefault="00E97831" w:rsidP="007B2F71">
      <w:pPr>
        <w:pStyle w:val="af1"/>
        <w:numPr>
          <w:ilvl w:val="0"/>
          <w:numId w:val="30"/>
        </w:numPr>
      </w:pPr>
      <w:r w:rsidRPr="00E97831">
        <w:t>оцен</w:t>
      </w:r>
      <w:r>
        <w:t>ка</w:t>
      </w:r>
      <w:r w:rsidRPr="00E97831">
        <w:t xml:space="preserve"> ожидаемой технико-экономической эффективности («ожидаемого эффекта») от</w:t>
      </w:r>
      <w:r>
        <w:t xml:space="preserve"> внедрения</w:t>
      </w:r>
      <w:r w:rsidRPr="00E97831">
        <w:t xml:space="preserve"> СУУТП на начальном этапе проекта (Обследование установки и разработка ТЗ);</w:t>
      </w:r>
    </w:p>
    <w:p w14:paraId="63F30C5F" w14:textId="77777777" w:rsidR="00E97831" w:rsidRPr="00E97831" w:rsidRDefault="00E97831" w:rsidP="007B2F71">
      <w:pPr>
        <w:pStyle w:val="af1"/>
        <w:numPr>
          <w:ilvl w:val="0"/>
          <w:numId w:val="30"/>
        </w:numPr>
      </w:pPr>
      <w:r w:rsidRPr="00E97831">
        <w:t>подтверждения фактической технико-экономической эффективности («достигнутого эффекта») на завершающем этапе проекта (ввод СУУТП в эксплуатацию).</w:t>
      </w:r>
    </w:p>
    <w:p w14:paraId="7E2E7D5D" w14:textId="228E3222" w:rsidR="00E97831" w:rsidRPr="005A6E57" w:rsidRDefault="00E97831" w:rsidP="00E97831">
      <w:pPr>
        <w:pStyle w:val="af1"/>
      </w:pPr>
      <w:r w:rsidRPr="005A6E57">
        <w:t xml:space="preserve">Результаты применения первой из них отражены в Отчете по </w:t>
      </w:r>
      <w:r>
        <w:t>обследованию</w:t>
      </w:r>
      <w:r w:rsidRPr="005A6E57">
        <w:t xml:space="preserve">, а подтверждение фактической технико-экономической эффективности входит в состав работ по </w:t>
      </w:r>
      <w:commentRangeStart w:id="2078"/>
      <w:r w:rsidRPr="005A6E57">
        <w:t xml:space="preserve">Этапу </w:t>
      </w:r>
      <w:r w:rsidR="00586059">
        <w:t>7</w:t>
      </w:r>
      <w:r w:rsidRPr="005A6E57">
        <w:t xml:space="preserve"> проекта.</w:t>
      </w:r>
      <w:commentRangeEnd w:id="2078"/>
      <w:r w:rsidR="007021DD">
        <w:rPr>
          <w:rStyle w:val="affb"/>
          <w:rFonts w:ascii="Arial" w:hAnsi="Arial"/>
        </w:rPr>
        <w:commentReference w:id="2078"/>
      </w:r>
    </w:p>
    <w:p w14:paraId="588C455B" w14:textId="7CB22D50" w:rsidR="00E97831" w:rsidRPr="00470DB7" w:rsidRDefault="00E97831" w:rsidP="00E97831">
      <w:pPr>
        <w:pStyle w:val="af1"/>
      </w:pPr>
      <w:r w:rsidRPr="00470DB7">
        <w:t xml:space="preserve">Обе методики предусматривают расчеты эффективности только в натуральном выражении (выходы продуктов, </w:t>
      </w:r>
      <w:r w:rsidR="00586059">
        <w:t>сокращение потребления пара</w:t>
      </w:r>
      <w:r w:rsidRPr="00470DB7">
        <w:t xml:space="preserve"> и т.п.). </w:t>
      </w:r>
    </w:p>
    <w:p w14:paraId="184D958B" w14:textId="77777777" w:rsidR="00E97831" w:rsidRDefault="00E97831" w:rsidP="00E97831">
      <w:pPr>
        <w:pStyle w:val="af1"/>
      </w:pPr>
      <w:r w:rsidRPr="00470DB7">
        <w:t xml:space="preserve">Методика оценивания достигнутого эффекта будет применена при анализе результатов опытно-промышленной эксплуатации; результаты ее применения при оценивании достигнутого эффекта будут отражены в «Отчете по опытно-промышленной эксплуатации СУУТП». </w:t>
      </w:r>
      <w:bookmarkStart w:id="2079" w:name="_Toc444100241"/>
      <w:bookmarkStart w:id="2080" w:name="_Toc496095432"/>
      <w:bookmarkStart w:id="2081" w:name="_Toc535561965"/>
      <w:bookmarkStart w:id="2082" w:name="_Toc55990144"/>
    </w:p>
    <w:p w14:paraId="2A1E98E0" w14:textId="5E6BB0D7" w:rsidR="00586059" w:rsidRPr="00240F42" w:rsidRDefault="007413C2" w:rsidP="00586059">
      <w:pPr>
        <w:pStyle w:val="1"/>
        <w:ind w:left="0" w:firstLine="0"/>
      </w:pPr>
      <w:bookmarkStart w:id="2083" w:name="_Toc444100242"/>
      <w:bookmarkStart w:id="2084" w:name="_Toc109770380"/>
      <w:bookmarkStart w:id="2085" w:name="_Toc112142388"/>
      <w:bookmarkStart w:id="2086" w:name="_Toc113469006"/>
      <w:bookmarkEnd w:id="2076"/>
      <w:bookmarkEnd w:id="2077"/>
      <w:bookmarkEnd w:id="2079"/>
      <w:bookmarkEnd w:id="2080"/>
      <w:bookmarkEnd w:id="2081"/>
      <w:bookmarkEnd w:id="2082"/>
      <w:r>
        <w:lastRenderedPageBreak/>
        <w:t xml:space="preserve">Методы </w:t>
      </w:r>
      <w:r w:rsidR="00586059" w:rsidRPr="00E97831">
        <w:t>оцен</w:t>
      </w:r>
      <w:r w:rsidR="00586059">
        <w:t>к</w:t>
      </w:r>
      <w:r>
        <w:t>и</w:t>
      </w:r>
      <w:r w:rsidR="00586059" w:rsidRPr="00E97831">
        <w:t xml:space="preserve"> эффект</w:t>
      </w:r>
      <w:r w:rsidR="00586059">
        <w:t>а</w:t>
      </w:r>
    </w:p>
    <w:p w14:paraId="7209C414" w14:textId="77777777" w:rsidR="00586059" w:rsidRPr="00F4366B" w:rsidRDefault="00586059" w:rsidP="00586059">
      <w:pPr>
        <w:pStyle w:val="20"/>
        <w:ind w:left="993" w:hanging="426"/>
      </w:pPr>
      <w:r w:rsidRPr="00F4366B">
        <w:t>Определение ключевых ограничений процесса для СУУТП</w:t>
      </w:r>
      <w:bookmarkEnd w:id="2083"/>
    </w:p>
    <w:p w14:paraId="49E562D3" w14:textId="3F9B08C7" w:rsidR="00586059" w:rsidRPr="00586059" w:rsidRDefault="00586059" w:rsidP="00717974">
      <w:pPr>
        <w:pStyle w:val="af1"/>
      </w:pPr>
      <w:r w:rsidRPr="00F4366B">
        <w:t xml:space="preserve">Ключевые ограничения процесса – это параметры ТП, стабилизация (снижение изменчивости) которых позволяет получить эффект. </w:t>
      </w:r>
      <w:r w:rsidR="00717974">
        <w:t>С</w:t>
      </w:r>
      <w:r w:rsidRPr="00586059">
        <w:t xml:space="preserve">нижение изменчивости </w:t>
      </w:r>
      <w:r w:rsidR="00717974">
        <w:t>ограничений</w:t>
      </w:r>
      <w:r w:rsidRPr="00586059">
        <w:t xml:space="preserve"> позволяет сместить ТП в более оптимальную рабочую точку. Обычно под таким «смещением» понимают изменение структуры материального баланса установки в экономически более выгодную сторону</w:t>
      </w:r>
      <w:r w:rsidR="00717974">
        <w:t>.</w:t>
      </w:r>
    </w:p>
    <w:p w14:paraId="11B63000" w14:textId="35A9F1FD" w:rsidR="00586059" w:rsidRPr="00F4366B" w:rsidRDefault="00586059" w:rsidP="00717974">
      <w:pPr>
        <w:pStyle w:val="af1"/>
      </w:pPr>
      <w:r w:rsidRPr="00F4366B">
        <w:t xml:space="preserve">Выявление ключевых ограничений ТП и их взаимосвязей с показателями эффективности проекта проводится в ходе анализа ограничений ТП при формировании стратегий управления СУУТП на этапах 1 и 2 проекта. </w:t>
      </w:r>
    </w:p>
    <w:p w14:paraId="0542E6C4" w14:textId="77777777" w:rsidR="00586059" w:rsidRPr="00F4366B" w:rsidRDefault="00586059" w:rsidP="00586059">
      <w:pPr>
        <w:pStyle w:val="20"/>
        <w:ind w:left="0" w:firstLine="0"/>
      </w:pPr>
      <w:bookmarkStart w:id="2087" w:name="_Ref438482920"/>
      <w:bookmarkStart w:id="2088" w:name="_Toc444100246"/>
      <w:bookmarkStart w:id="2089" w:name="_Toc55990145"/>
      <w:r w:rsidRPr="00F4366B">
        <w:t>Количественное оценивание взаимосвязи смещения ключевых переменных ТП и балансовых параметров ТП</w:t>
      </w:r>
      <w:bookmarkEnd w:id="2087"/>
      <w:bookmarkEnd w:id="2088"/>
      <w:bookmarkEnd w:id="2089"/>
    </w:p>
    <w:p w14:paraId="729B95E3" w14:textId="77777777" w:rsidR="00586059" w:rsidRPr="00637202" w:rsidRDefault="00586059" w:rsidP="00586059">
      <w:pPr>
        <w:pStyle w:val="af1"/>
      </w:pPr>
      <w:r w:rsidRPr="00637202">
        <w:t>Смещение среднего значения ключевой переменной ТП в ту или иную сторону обусловлено перемещением рабочей точки ТП в более оптимальную область работы и, соответственно, корректировкой балансов ТП (теплового и/или материального) в более выгодную с позиций производственной экономики сторону. Взаимосвязь между рассматриваемым ключевым переменными ТП и интересующим балансовым показателем называется коэффициентом усиления процесса (КУП).</w:t>
      </w:r>
      <w:r>
        <w:t xml:space="preserve"> </w:t>
      </w:r>
      <w:r w:rsidRPr="00637202">
        <w:t>Для расчета ожидаемого эффекта КУП могут быть оценены следующими способами:</w:t>
      </w:r>
    </w:p>
    <w:p w14:paraId="55D21781" w14:textId="49FC3F3C" w:rsidR="00586059" w:rsidRPr="00586059" w:rsidRDefault="00586059" w:rsidP="007B2F71">
      <w:pPr>
        <w:pStyle w:val="af1"/>
        <w:numPr>
          <w:ilvl w:val="0"/>
          <w:numId w:val="33"/>
        </w:numPr>
      </w:pPr>
      <w:r w:rsidRPr="00586059">
        <w:t>на основе статистического анализа данных, включая определение корреляций между соответствующими переменными ТП</w:t>
      </w:r>
      <w:r w:rsidR="007021DD">
        <w:t xml:space="preserve"> </w:t>
      </w:r>
      <w:r w:rsidR="00265788">
        <w:t>(Приложение 1)</w:t>
      </w:r>
      <w:r w:rsidRPr="00586059">
        <w:t>;</w:t>
      </w:r>
    </w:p>
    <w:p w14:paraId="77DC9B62" w14:textId="77777777" w:rsidR="00586059" w:rsidRPr="00586059" w:rsidRDefault="00586059" w:rsidP="007B2F71">
      <w:pPr>
        <w:pStyle w:val="af1"/>
        <w:numPr>
          <w:ilvl w:val="0"/>
          <w:numId w:val="33"/>
        </w:numPr>
      </w:pPr>
      <w:r w:rsidRPr="00586059">
        <w:t>в результате применения аналитического подхода, включая использование эмпирических зависимостей, диаграмм и методов, определяющих искомые взаимосвязи;</w:t>
      </w:r>
    </w:p>
    <w:p w14:paraId="6541F18A" w14:textId="77777777" w:rsidR="00586059" w:rsidRPr="00586059" w:rsidRDefault="00586059" w:rsidP="007B2F71">
      <w:pPr>
        <w:pStyle w:val="af1"/>
        <w:numPr>
          <w:ilvl w:val="0"/>
          <w:numId w:val="33"/>
        </w:numPr>
      </w:pPr>
      <w:r w:rsidRPr="00586059">
        <w:t>по итогам обработки результатов тестирований ТП в рамках проекта создания и внедрения СУУТП.</w:t>
      </w:r>
    </w:p>
    <w:p w14:paraId="2DDC2D8D" w14:textId="24D22A80" w:rsidR="00586059" w:rsidRDefault="00586059" w:rsidP="00586059">
      <w:pPr>
        <w:pStyle w:val="af1"/>
      </w:pPr>
      <w:r w:rsidRPr="00637202">
        <w:t>В итоге проведения всех расчетов, получаем для ключевых «качественных» параметров оценки снижения изменчивости (в терминах СКО) с использованием СУУТП, а для ключевых «количественных» – новые балансовые соотношения продуктов или тепловых потоков.</w:t>
      </w:r>
    </w:p>
    <w:p w14:paraId="2DB54386" w14:textId="77777777" w:rsidR="002758F3" w:rsidRPr="00637202" w:rsidRDefault="002758F3" w:rsidP="00586059">
      <w:pPr>
        <w:pStyle w:val="af1"/>
      </w:pPr>
    </w:p>
    <w:p w14:paraId="201B8584" w14:textId="77777777" w:rsidR="00586059" w:rsidRPr="00F4366B" w:rsidRDefault="00586059" w:rsidP="00586059">
      <w:pPr>
        <w:pStyle w:val="20"/>
        <w:ind w:left="0" w:firstLine="0"/>
      </w:pPr>
      <w:bookmarkStart w:id="2090" w:name="_Toc444100248"/>
      <w:r w:rsidRPr="00F4366B">
        <w:lastRenderedPageBreak/>
        <w:t>Подготовка и проведение опытной эксплуатации СУУТП</w:t>
      </w:r>
      <w:bookmarkEnd w:id="2090"/>
    </w:p>
    <w:p w14:paraId="5ADDEF0B" w14:textId="77777777" w:rsidR="00586059" w:rsidRPr="00637202" w:rsidRDefault="00586059" w:rsidP="002920A8">
      <w:pPr>
        <w:pStyle w:val="af1"/>
      </w:pPr>
      <w:r w:rsidRPr="00637202">
        <w:t xml:space="preserve">В ходе опытной эксплуатации СУУТП нарабатываются статистические данные для отчетного периода работы установки, которые будут использоваться для оценивания достигнутой эффективности. </w:t>
      </w:r>
    </w:p>
    <w:p w14:paraId="0F286DE3" w14:textId="77777777" w:rsidR="00586059" w:rsidRPr="00637202" w:rsidRDefault="00586059" w:rsidP="002920A8">
      <w:pPr>
        <w:pStyle w:val="af1"/>
      </w:pPr>
      <w:r w:rsidRPr="00637202">
        <w:t xml:space="preserve">К началу подготовки СУУТП к опытной эксплуатации </w:t>
      </w:r>
      <w:r>
        <w:t xml:space="preserve">целесообразно провести статистический анализ </w:t>
      </w:r>
      <w:r w:rsidRPr="00637202">
        <w:t>данных для нового базового периода работы установки. Такая необходимость возникает в случае, когда использование данных базового периода, выбранного на Этапе 1, или последующих периодов работы установки до момента включения СУУТП в работу, окажется полностью или частично неадекватным. Причиной такой неадекватности может быть, например, внесение изменений в состав оборудования и/или КИП и А установки в период реализации проекта СУУТП, не связанных с проектом, которые привели к смещению «базовой линии» ТП.</w:t>
      </w:r>
    </w:p>
    <w:p w14:paraId="1D0C5EBB" w14:textId="6E2B85D2" w:rsidR="00586059" w:rsidRPr="00637202" w:rsidRDefault="00586059" w:rsidP="002920A8">
      <w:pPr>
        <w:pStyle w:val="af1"/>
      </w:pPr>
      <w:r w:rsidRPr="00637202">
        <w:t xml:space="preserve">Также, перед опытной эксплуатацией уточняется набор показателей эффективности и ключевых параметров (ограничений) для СУУТП. </w:t>
      </w:r>
    </w:p>
    <w:p w14:paraId="7E9AE76C" w14:textId="77777777" w:rsidR="00586059" w:rsidRPr="00637202" w:rsidRDefault="00586059" w:rsidP="002920A8">
      <w:pPr>
        <w:pStyle w:val="af1"/>
      </w:pPr>
      <w:r w:rsidRPr="00637202">
        <w:t>В ходе опытной эксплуатации СУУТП необходимо использовать в системе набор оптимизационных целевых функций, отвечающих выбранным показателям эффективности.</w:t>
      </w:r>
    </w:p>
    <w:p w14:paraId="17AD22FB" w14:textId="77777777" w:rsidR="00586059" w:rsidRPr="00637202" w:rsidRDefault="00586059" w:rsidP="002920A8">
      <w:pPr>
        <w:pStyle w:val="af1"/>
      </w:pPr>
      <w:r w:rsidRPr="00637202">
        <w:t>Требования к отчетному периоду, который нарабатывается в ходе опытной эксплуатации СУУТП те же, что и к базовому.</w:t>
      </w:r>
    </w:p>
    <w:p w14:paraId="6823BDB0" w14:textId="77777777" w:rsidR="00586059" w:rsidRPr="00637202" w:rsidRDefault="00586059" w:rsidP="002920A8">
      <w:pPr>
        <w:pStyle w:val="af1"/>
      </w:pPr>
      <w:r w:rsidRPr="00637202">
        <w:t>В ходе обработки данных отчетного периода необходимо удалять данные, соответствующие следующим ситуациям:</w:t>
      </w:r>
    </w:p>
    <w:p w14:paraId="3E310638" w14:textId="77777777" w:rsidR="00586059" w:rsidRPr="00586059" w:rsidRDefault="00586059" w:rsidP="007B2F71">
      <w:pPr>
        <w:pStyle w:val="af1"/>
        <w:numPr>
          <w:ilvl w:val="0"/>
          <w:numId w:val="34"/>
        </w:numPr>
      </w:pPr>
      <w:r w:rsidRPr="00586059">
        <w:t>нехарактерные периоды работы объекта (низкая/высокая производительность, вывод из строя технологического оборудования, механические проблемы с клапанами и т.п.);</w:t>
      </w:r>
    </w:p>
    <w:p w14:paraId="79C860CA" w14:textId="77777777" w:rsidR="00586059" w:rsidRPr="00586059" w:rsidRDefault="00586059" w:rsidP="007B2F71">
      <w:pPr>
        <w:pStyle w:val="af1"/>
        <w:numPr>
          <w:ilvl w:val="0"/>
          <w:numId w:val="34"/>
        </w:numPr>
      </w:pPr>
      <w:r w:rsidRPr="00586059">
        <w:t>периоды активной настройки/наладки/испытаний СУУТП;</w:t>
      </w:r>
    </w:p>
    <w:p w14:paraId="6E3D7212" w14:textId="248F82F7" w:rsidR="005F6117" w:rsidRDefault="00586059" w:rsidP="007B2F71">
      <w:pPr>
        <w:pStyle w:val="af1"/>
        <w:numPr>
          <w:ilvl w:val="0"/>
          <w:numId w:val="34"/>
        </w:numPr>
      </w:pPr>
      <w:r w:rsidRPr="00586059">
        <w:t xml:space="preserve">периоды времени, когда контроллеры СУУТП были необоснованно ограничены по основным управляющим/оптимизационным </w:t>
      </w:r>
      <w:r w:rsidRPr="00637202">
        <w:t>MV</w:t>
      </w:r>
      <w:r w:rsidRPr="00586059">
        <w:t>.</w:t>
      </w:r>
    </w:p>
    <w:p w14:paraId="04FE3D7C" w14:textId="5EC98057" w:rsidR="005F6117" w:rsidRPr="00F4366B" w:rsidRDefault="005F6117" w:rsidP="005F6117">
      <w:pPr>
        <w:pStyle w:val="20"/>
        <w:ind w:left="993" w:hanging="567"/>
      </w:pPr>
      <w:bookmarkStart w:id="2091" w:name="_Ref438482864"/>
      <w:bookmarkStart w:id="2092" w:name="_Ref438482897"/>
      <w:bookmarkStart w:id="2093" w:name="_Toc444100243"/>
      <w:r w:rsidRPr="00F4366B">
        <w:t>Выбор базового</w:t>
      </w:r>
      <w:r w:rsidR="00BE54E1">
        <w:t xml:space="preserve"> и отчетного</w:t>
      </w:r>
      <w:r w:rsidRPr="00F4366B">
        <w:t xml:space="preserve"> периода работы установки</w:t>
      </w:r>
      <w:bookmarkEnd w:id="2091"/>
      <w:bookmarkEnd w:id="2092"/>
      <w:bookmarkEnd w:id="2093"/>
    </w:p>
    <w:p w14:paraId="258D9280" w14:textId="77777777" w:rsidR="002758F3" w:rsidRPr="002758F3" w:rsidRDefault="002758F3" w:rsidP="002758F3">
      <w:pPr>
        <w:pStyle w:val="af1"/>
      </w:pPr>
      <w:r w:rsidRPr="002758F3">
        <w:t>Сравнение режимов работы Установки и оценку эффективности ее работы необходимо производить при равных условиях, таких как нагрузка на Установку, температура окружающей среды, качество сырья и т.п.</w:t>
      </w:r>
    </w:p>
    <w:p w14:paraId="4339F066" w14:textId="31AADE93" w:rsidR="002758F3" w:rsidRPr="002758F3" w:rsidRDefault="002758F3" w:rsidP="002758F3">
      <w:pPr>
        <w:pStyle w:val="af1"/>
      </w:pPr>
      <w:r w:rsidRPr="002758F3">
        <w:t xml:space="preserve">Для каждого целевого продукта на основании статистических данных о работе установки выбирается лимитирующий (определяющий) показатель качества, </w:t>
      </w:r>
      <w:r w:rsidR="00310F3B" w:rsidRPr="002758F3">
        <w:t>статические</w:t>
      </w:r>
      <w:r w:rsidRPr="002758F3">
        <w:t xml:space="preserve"> показатели которого будут являться </w:t>
      </w:r>
      <w:proofErr w:type="gramStart"/>
      <w:r w:rsidRPr="002758F3">
        <w:t>исходными  данными</w:t>
      </w:r>
      <w:proofErr w:type="gramEnd"/>
      <w:r w:rsidRPr="002758F3">
        <w:t xml:space="preserve"> для расчёта эффективности работы СУУТП. </w:t>
      </w:r>
      <w:r w:rsidR="00310F3B" w:rsidRPr="002758F3">
        <w:t>Статические</w:t>
      </w:r>
      <w:r w:rsidRPr="002758F3">
        <w:t xml:space="preserve"> характеристики </w:t>
      </w:r>
      <w:proofErr w:type="gramStart"/>
      <w:r w:rsidRPr="002758F3">
        <w:t>лимитирующих  показателей</w:t>
      </w:r>
      <w:proofErr w:type="gramEnd"/>
      <w:r w:rsidRPr="002758F3">
        <w:t xml:space="preserve"> качества являются ключевыми </w:t>
      </w:r>
      <w:r w:rsidRPr="002758F3">
        <w:lastRenderedPageBreak/>
        <w:t xml:space="preserve">показателями эффективности работы СУУТП. На данных показателях строится анализ эффективности работы ТП в базовом и отчётном периодах. </w:t>
      </w:r>
    </w:p>
    <w:p w14:paraId="28897ABE" w14:textId="77777777" w:rsidR="005F6117" w:rsidRPr="00F4366B" w:rsidRDefault="005F6117" w:rsidP="005F6117">
      <w:pPr>
        <w:pStyle w:val="af1"/>
      </w:pPr>
      <w:r w:rsidRPr="00F4366B">
        <w:t>«Базовый» период работы установки – это период времени ее работы без использования СУУТП, совокупность данных о ТП за который (переменные ТП, данные лабораторно-аналитического контроля, показания поточных анализаторов и пр.) может быть использована в качестве сравнительной базы для оценки эффективности внедрения СУУТП.</w:t>
      </w:r>
    </w:p>
    <w:p w14:paraId="3D368372" w14:textId="77777777" w:rsidR="005F6117" w:rsidRPr="00F4366B" w:rsidRDefault="005F6117" w:rsidP="005F6117">
      <w:pPr>
        <w:pStyle w:val="af1"/>
      </w:pPr>
      <w:r w:rsidRPr="00F4366B">
        <w:t>Требования к «базовому» периоду работы установки:</w:t>
      </w:r>
    </w:p>
    <w:p w14:paraId="6F5D7DA2" w14:textId="77777777" w:rsidR="005F6117" w:rsidRPr="00586059" w:rsidRDefault="005F6117" w:rsidP="005F6117">
      <w:pPr>
        <w:pStyle w:val="af1"/>
      </w:pPr>
      <w:r w:rsidRPr="00586059">
        <w:t>значимость – базовый период должен составлять не менее двух недель общего времени (лучше – не меньше месяца) в целях получения статистически значимых данных по показателям качества получаемых продуктов;</w:t>
      </w:r>
    </w:p>
    <w:p w14:paraId="70A9AC28" w14:textId="09703E5D" w:rsidR="005F6117" w:rsidRDefault="005F6117" w:rsidP="005F6117">
      <w:pPr>
        <w:pStyle w:val="af1"/>
      </w:pPr>
      <w:r w:rsidRPr="00586059">
        <w:t>представительность – базовый период должен быть представительным и не содержать данных о «нехарактерных» технологических режимах: например, режимах низкой производительности установки, нехарактерного качества сырья, нерегламентированной технологической схемы переработки и/или номенклатуры получаемых продуктов.</w:t>
      </w:r>
    </w:p>
    <w:p w14:paraId="321537A6" w14:textId="5E6F7A86" w:rsidR="00F67CC6" w:rsidRDefault="00F67CC6" w:rsidP="005F6117">
      <w:pPr>
        <w:pStyle w:val="af1"/>
      </w:pPr>
      <w:r w:rsidRPr="00F4366B">
        <w:t>«</w:t>
      </w:r>
      <w:r>
        <w:t>Отчётный</w:t>
      </w:r>
      <w:r w:rsidRPr="00F4366B">
        <w:t xml:space="preserve">» период работы установки – это период времени ее работы </w:t>
      </w:r>
      <w:r>
        <w:t>с</w:t>
      </w:r>
      <w:r w:rsidRPr="00F4366B">
        <w:t xml:space="preserve"> использовани</w:t>
      </w:r>
      <w:r>
        <w:t>ем</w:t>
      </w:r>
      <w:r w:rsidRPr="00F4366B">
        <w:t xml:space="preserve"> СУУТП, совокупность данных о ТП за который (переменные ТП, данные лабораторно-аналитического контроля, показания поточных анализаторов и пр.) может быть использована в качестве сравнительной базы для оценки эффективности внедрения СУУТП.</w:t>
      </w:r>
      <w:r w:rsidRPr="00F67CC6">
        <w:t xml:space="preserve"> </w:t>
      </w:r>
      <w:r>
        <w:t>Отчётный</w:t>
      </w:r>
      <w:r w:rsidRPr="00F4366B">
        <w:t xml:space="preserve"> период</w:t>
      </w:r>
      <w:r>
        <w:t xml:space="preserve"> должен характеризоваться устойчивой работой СУУТП и всех интегрированных с ней систем</w:t>
      </w:r>
      <w:r w:rsidR="00E401B7">
        <w:t xml:space="preserve">. </w:t>
      </w:r>
    </w:p>
    <w:p w14:paraId="729CCAE7" w14:textId="1DA5AD34" w:rsidR="00F67CC6" w:rsidRPr="00F4366B" w:rsidRDefault="00F67CC6" w:rsidP="00F67CC6">
      <w:pPr>
        <w:pStyle w:val="af1"/>
      </w:pPr>
      <w:r>
        <w:t xml:space="preserve">К </w:t>
      </w:r>
      <w:r w:rsidRPr="00F4366B">
        <w:t>«</w:t>
      </w:r>
      <w:r>
        <w:t>отчётному</w:t>
      </w:r>
      <w:r w:rsidRPr="00F4366B">
        <w:t>» периоду работы установки</w:t>
      </w:r>
      <w:r>
        <w:t xml:space="preserve"> предъявляются такие же требования, как и к </w:t>
      </w:r>
      <w:r w:rsidRPr="00F4366B">
        <w:t>«</w:t>
      </w:r>
      <w:r>
        <w:t>базовому</w:t>
      </w:r>
      <w:r w:rsidRPr="00F4366B">
        <w:t>»</w:t>
      </w:r>
      <w:r>
        <w:t>.</w:t>
      </w:r>
      <w:r w:rsidRPr="00F4366B">
        <w:t xml:space="preserve"> </w:t>
      </w:r>
      <w:r>
        <w:t xml:space="preserve"> </w:t>
      </w:r>
    </w:p>
    <w:p w14:paraId="7404336E" w14:textId="77777777" w:rsidR="009C61B7" w:rsidRDefault="005F6117" w:rsidP="005F6117">
      <w:pPr>
        <w:pStyle w:val="af1"/>
      </w:pPr>
      <w:r w:rsidRPr="00F4366B">
        <w:t>Базовый</w:t>
      </w:r>
      <w:r w:rsidR="00F67CC6">
        <w:t xml:space="preserve"> и отчётный</w:t>
      </w:r>
      <w:r w:rsidRPr="00F4366B">
        <w:t xml:space="preserve"> период</w:t>
      </w:r>
      <w:r w:rsidR="00F67CC6">
        <w:t>ы</w:t>
      </w:r>
      <w:r w:rsidRPr="00F4366B">
        <w:t xml:space="preserve"> мо</w:t>
      </w:r>
      <w:r w:rsidR="00F67CC6">
        <w:t>гут</w:t>
      </w:r>
      <w:r w:rsidRPr="00F4366B">
        <w:t xml:space="preserve"> быть составлен</w:t>
      </w:r>
      <w:r w:rsidR="00F67CC6">
        <w:t>ы</w:t>
      </w:r>
      <w:r w:rsidRPr="00F4366B">
        <w:t xml:space="preserve"> из нескольких временных интервалов.</w:t>
      </w:r>
      <w:r w:rsidR="00F67CC6">
        <w:t xml:space="preserve"> </w:t>
      </w:r>
      <w:r w:rsidRPr="00F4366B">
        <w:t>Для базового</w:t>
      </w:r>
      <w:r w:rsidR="00F67CC6">
        <w:t xml:space="preserve"> и отчетного</w:t>
      </w:r>
      <w:r w:rsidRPr="00F4366B">
        <w:t xml:space="preserve"> периода подходят данные с минимально возможным количеством смен производственных заданий по производительности и качеству продуктов, так как это осложняет дальнейшую статистическую обработку данных.</w:t>
      </w:r>
      <w:r w:rsidR="009C61B7" w:rsidRPr="009C61B7">
        <w:t xml:space="preserve"> </w:t>
      </w:r>
    </w:p>
    <w:p w14:paraId="4C317B7F" w14:textId="64ED05CB" w:rsidR="005F6117" w:rsidRPr="00F4366B" w:rsidRDefault="009C61B7" w:rsidP="005F6117">
      <w:pPr>
        <w:pStyle w:val="af1"/>
      </w:pPr>
      <w:proofErr w:type="gramStart"/>
      <w:r>
        <w:t>При  расчете</w:t>
      </w:r>
      <w:proofErr w:type="gramEnd"/>
      <w:r>
        <w:t xml:space="preserve"> </w:t>
      </w:r>
      <w:r w:rsidRPr="002758F3">
        <w:t>эффективности работы СУУТП</w:t>
      </w:r>
      <w:r>
        <w:t xml:space="preserve"> рассматриваются и учитываются характеристики режима её работы, состояние манипулируемых и контролируемых переменных, заданные ограничения и т.п. В ходе анализа работы СУУТП и её эффективности учитывается состояние базового уровня управления и устранение </w:t>
      </w:r>
      <w:proofErr w:type="gramStart"/>
      <w:r>
        <w:t>выявленных проблем</w:t>
      </w:r>
      <w:proofErr w:type="gramEnd"/>
      <w:r>
        <w:t xml:space="preserve"> указанных в отчете по обследованию.</w:t>
      </w:r>
    </w:p>
    <w:p w14:paraId="1452518C" w14:textId="77777777" w:rsidR="00586059" w:rsidRPr="00F4366B" w:rsidRDefault="00586059" w:rsidP="00586059">
      <w:pPr>
        <w:pStyle w:val="20"/>
        <w:ind w:left="0" w:firstLine="0"/>
      </w:pPr>
      <w:bookmarkStart w:id="2094" w:name="_Toc404699109"/>
      <w:bookmarkStart w:id="2095" w:name="_Toc444100249"/>
      <w:r w:rsidRPr="00F4366B">
        <w:t>Анализ возможности прямого сравнения балансовых параметров ТП</w:t>
      </w:r>
      <w:bookmarkEnd w:id="2094"/>
      <w:bookmarkEnd w:id="2095"/>
    </w:p>
    <w:p w14:paraId="350F3171" w14:textId="400EB9C2" w:rsidR="00586059" w:rsidRPr="00637202" w:rsidRDefault="00586059" w:rsidP="002920A8">
      <w:pPr>
        <w:pStyle w:val="af1"/>
      </w:pPr>
      <w:r w:rsidRPr="00637202">
        <w:t xml:space="preserve">Оценивание эффекта от СУУТП напрямую, по балансовым параметрам базового и отчетного периодов, зачастую наталкивается на объективные сложности, связанные с тем, что балансовые характеристики ТП (структура ее материального и теплового балансов) существенно </w:t>
      </w:r>
      <w:r w:rsidRPr="00637202">
        <w:lastRenderedPageBreak/>
        <w:t>зависят от качественных характеристик сырья, текущего состояния технологического оборудования и средств автоматизации, а также состава производственных заданий по качеству и производительности. Чтобы доказать эффект от СУУТП в виде фактических, статистически значимых смещений балансовых параметров ТП, необходимо в ходе базового и отчетного периодов поддерживать одинаковыми и постоянными указанные параметры. С учетом того, что суммарно базовый и отчетный периоды охватывают не меньше 1 месяца работы установки, реализация такого сценария проверки (тестового пробега) требует специальных согласований и подготовки.</w:t>
      </w:r>
    </w:p>
    <w:p w14:paraId="22E87DC4" w14:textId="77777777" w:rsidR="00586059" w:rsidRPr="00637202" w:rsidRDefault="00586059" w:rsidP="002920A8">
      <w:pPr>
        <w:pStyle w:val="af1"/>
      </w:pPr>
      <w:r w:rsidRPr="00637202">
        <w:t>Рассматриваемая методика предусматривает два подхода к оцениванию эффективности:</w:t>
      </w:r>
    </w:p>
    <w:p w14:paraId="4C2D8724" w14:textId="77777777" w:rsidR="00586059" w:rsidRPr="00586059" w:rsidRDefault="00586059" w:rsidP="007413C2">
      <w:pPr>
        <w:pStyle w:val="af1"/>
        <w:numPr>
          <w:ilvl w:val="0"/>
          <w:numId w:val="41"/>
        </w:numPr>
      </w:pPr>
      <w:r w:rsidRPr="00586059">
        <w:t xml:space="preserve">прямое сравнение балансовых показателей за базовый и отчетный периоды, </w:t>
      </w:r>
    </w:p>
    <w:p w14:paraId="09A66019" w14:textId="77777777" w:rsidR="00586059" w:rsidRPr="00586059" w:rsidRDefault="00586059" w:rsidP="007413C2">
      <w:pPr>
        <w:pStyle w:val="af1"/>
        <w:numPr>
          <w:ilvl w:val="0"/>
          <w:numId w:val="41"/>
        </w:numPr>
      </w:pPr>
      <w:r w:rsidRPr="00586059">
        <w:t>косвенное сравнение балансовых показателей, рассчитанных на основе оценок снижения изменчивости ключевых ограничений.</w:t>
      </w:r>
    </w:p>
    <w:p w14:paraId="4EC167C3" w14:textId="153BF8D4" w:rsidR="00586059" w:rsidRDefault="00586059" w:rsidP="002920A8">
      <w:pPr>
        <w:pStyle w:val="af1"/>
      </w:pPr>
      <w:r w:rsidRPr="00637202">
        <w:t xml:space="preserve">При расчетах эффективности </w:t>
      </w:r>
      <w:r w:rsidR="00205100">
        <w:t>возможно</w:t>
      </w:r>
      <w:r w:rsidRPr="00637202">
        <w:t xml:space="preserve"> проводить расчеты по косвенным критериям, а при наличии соответствующей возможности – по прямым балансовым параметрам.</w:t>
      </w:r>
    </w:p>
    <w:p w14:paraId="38C592BD" w14:textId="77777777" w:rsidR="007413C2" w:rsidRDefault="007413C2" w:rsidP="002920A8">
      <w:pPr>
        <w:pStyle w:val="af1"/>
      </w:pPr>
    </w:p>
    <w:p w14:paraId="618AFAAC" w14:textId="77777777" w:rsidR="00555FE2" w:rsidRPr="005F6117" w:rsidRDefault="00555FE2" w:rsidP="007413C2">
      <w:pPr>
        <w:pStyle w:val="af1"/>
        <w:ind w:right="-23"/>
        <w:rPr>
          <w:b/>
          <w:bCs/>
        </w:rPr>
      </w:pPr>
      <w:r w:rsidRPr="005F6117">
        <w:rPr>
          <w:b/>
          <w:bCs/>
        </w:rPr>
        <w:t>Методы оценки снижения изменчивости ключевых переменных (ограничений) ТП</w:t>
      </w:r>
    </w:p>
    <w:p w14:paraId="2BBF7253" w14:textId="77777777" w:rsidR="00555FE2" w:rsidRPr="00637202" w:rsidRDefault="00555FE2" w:rsidP="00555FE2">
      <w:pPr>
        <w:pStyle w:val="af1"/>
      </w:pPr>
      <w:r w:rsidRPr="00637202">
        <w:t>Все дальнейшие расчеты по оценке снижения изменчивости проводятся на данных «базового» периода.</w:t>
      </w:r>
    </w:p>
    <w:p w14:paraId="6A91ABD2" w14:textId="77777777" w:rsidR="00555FE2" w:rsidRPr="004A1316" w:rsidRDefault="00555FE2" w:rsidP="00555FE2">
      <w:pPr>
        <w:pStyle w:val="affff5"/>
        <w:spacing w:after="120"/>
        <w:jc w:val="center"/>
      </w:pPr>
      <w:r>
        <w:object w:dxaOrig="7294" w:dyaOrig="3588" w14:anchorId="5DDD1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2.25pt;height:179.25pt" o:ole="">
            <v:imagedata r:id="rId18" o:title=""/>
          </v:shape>
          <o:OLEObject Type="Embed" ProgID="Visio.Drawing.11" ShapeID="_x0000_i1028" DrawAspect="Content" ObjectID="_1750763828" r:id="rId19"/>
        </w:object>
      </w:r>
    </w:p>
    <w:p w14:paraId="7179970A" w14:textId="77777777" w:rsidR="00555FE2" w:rsidRPr="004A1316" w:rsidRDefault="00555FE2" w:rsidP="00555FE2">
      <w:pPr>
        <w:pStyle w:val="TableName"/>
        <w:spacing w:before="0" w:after="0"/>
        <w:jc w:val="center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>Рис.</w:t>
      </w:r>
      <w:r w:rsidRPr="004A1316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1-</w:t>
      </w:r>
      <w:r w:rsidRPr="004A1316">
        <w:rPr>
          <w:b w:val="0"/>
          <w:i/>
          <w:sz w:val="20"/>
          <w:szCs w:val="20"/>
        </w:rPr>
        <w:fldChar w:fldCharType="begin"/>
      </w:r>
      <w:r w:rsidRPr="004A1316">
        <w:rPr>
          <w:b w:val="0"/>
          <w:i/>
          <w:sz w:val="20"/>
          <w:szCs w:val="20"/>
        </w:rPr>
        <w:instrText xml:space="preserve"> SEQ Рис. \* ARABIC \s 1 </w:instrText>
      </w:r>
      <w:r w:rsidRPr="004A1316">
        <w:rPr>
          <w:b w:val="0"/>
          <w:i/>
          <w:sz w:val="20"/>
          <w:szCs w:val="20"/>
        </w:rPr>
        <w:fldChar w:fldCharType="separate"/>
      </w:r>
      <w:r>
        <w:rPr>
          <w:b w:val="0"/>
          <w:i/>
          <w:noProof/>
          <w:sz w:val="20"/>
          <w:szCs w:val="20"/>
        </w:rPr>
        <w:t>1</w:t>
      </w:r>
      <w:r w:rsidRPr="004A1316">
        <w:rPr>
          <w:b w:val="0"/>
          <w:i/>
          <w:sz w:val="20"/>
          <w:szCs w:val="20"/>
        </w:rPr>
        <w:fldChar w:fldCharType="end"/>
      </w:r>
      <w:r w:rsidRPr="004A1316">
        <w:rPr>
          <w:b w:val="0"/>
          <w:i/>
          <w:sz w:val="20"/>
          <w:szCs w:val="20"/>
        </w:rPr>
        <w:t>. Снижение изменчивости показателя качества с последующим смещением среднего</w:t>
      </w:r>
    </w:p>
    <w:p w14:paraId="60A44F38" w14:textId="77777777" w:rsidR="00555FE2" w:rsidRPr="00637202" w:rsidRDefault="00555FE2" w:rsidP="00555FE2">
      <w:pPr>
        <w:pStyle w:val="af1"/>
      </w:pPr>
      <w:r w:rsidRPr="00637202">
        <w:t xml:space="preserve">Лежащее в основе данной методологии предположение состоит в том, что применение усовершенствованного управления приведет к уменьшению величины среднеквадратичного отклонения (СКО) ключевой переменной, характеризующей его изменчивость. В результате снижения изменчивости для «количественных» показателей возможно смещение среднего значения, как показано на рис. </w:t>
      </w:r>
      <w:r>
        <w:t>1-</w:t>
      </w:r>
      <w:r w:rsidRPr="00637202">
        <w:t>1.</w:t>
      </w:r>
    </w:p>
    <w:p w14:paraId="1A800976" w14:textId="77777777" w:rsidR="00555FE2" w:rsidRPr="00637202" w:rsidRDefault="00555FE2" w:rsidP="00555FE2">
      <w:pPr>
        <w:pStyle w:val="af1"/>
      </w:pPr>
      <w:r w:rsidRPr="00637202">
        <w:t xml:space="preserve">Важно, чтобы выборка по ключевой переменной ТП за базовый период была как можно ближе к нормальному распределению данных, что проверяется, например, с помощью </w:t>
      </w:r>
      <w:r w:rsidRPr="00637202">
        <w:lastRenderedPageBreak/>
        <w:t>гистограмм распределения. Статистические выбросы (удаление от «среднего» на более, чем утроенное СКО) удаляются из выборки. В случае наличия для ключевого ограничения нескольких «нормальных» распределений в выборке (это может быть вызвано, например, сменой производственных заданий по соответствующей ключевой переменной – показателю качества), допускается расчет средневзвешенных статистических характеристик.</w:t>
      </w:r>
    </w:p>
    <w:p w14:paraId="3CF7BFD8" w14:textId="77777777" w:rsidR="00555FE2" w:rsidRPr="00637202" w:rsidRDefault="00555FE2" w:rsidP="00555FE2">
      <w:pPr>
        <w:pStyle w:val="af1"/>
      </w:pPr>
      <w:r w:rsidRPr="00637202">
        <w:t>Среднее значение переменной определяется как:</w:t>
      </w:r>
    </w:p>
    <w:p w14:paraId="0787A25B" w14:textId="77777777" w:rsidR="00555FE2" w:rsidRPr="004A1316" w:rsidRDefault="00555FE2" w:rsidP="00555FE2">
      <w:pPr>
        <w:pStyle w:val="afff8"/>
        <w:tabs>
          <w:tab w:val="center" w:pos="4320"/>
          <w:tab w:val="right" w:pos="8640"/>
        </w:tabs>
        <w:jc w:val="center"/>
        <w:rPr>
          <w:rFonts w:cs="Arial"/>
        </w:rPr>
      </w:pPr>
      <w:r w:rsidRPr="004A1316">
        <w:rPr>
          <w:rFonts w:cs="Arial"/>
        </w:rPr>
        <w:tab/>
      </w:r>
      <w:r w:rsidRPr="004A1316">
        <w:rPr>
          <w:rFonts w:cs="Arial"/>
        </w:rPr>
        <w:object w:dxaOrig="1340" w:dyaOrig="960" w14:anchorId="06AF6F03">
          <v:shape id="_x0000_i1029" type="#_x0000_t75" style="width:84pt;height:39pt" o:ole="" fillcolor="window">
            <v:imagedata r:id="rId20" o:title=""/>
          </v:shape>
          <o:OLEObject Type="Embed" ProgID="Equation.3" ShapeID="_x0000_i1029" DrawAspect="Content" ObjectID="_1750763829" r:id="rId21"/>
        </w:object>
      </w:r>
      <w:r w:rsidRPr="004A1316">
        <w:rPr>
          <w:rFonts w:cs="Arial"/>
        </w:rPr>
        <w:tab/>
        <w:t>(</w:t>
      </w:r>
      <w:r>
        <w:rPr>
          <w:rFonts w:cs="Arial"/>
        </w:rPr>
        <w:t>1-</w:t>
      </w:r>
      <w:r w:rsidRPr="004A1316">
        <w:rPr>
          <w:rFonts w:cs="Arial"/>
        </w:rPr>
        <w:t>1)</w:t>
      </w:r>
    </w:p>
    <w:p w14:paraId="796C2B36" w14:textId="77777777" w:rsidR="00555FE2" w:rsidRPr="00637202" w:rsidRDefault="00555FE2" w:rsidP="00555FE2">
      <w:pPr>
        <w:pStyle w:val="af1"/>
      </w:pPr>
      <w:r w:rsidRPr="00637202">
        <w:t>где:</w:t>
      </w:r>
    </w:p>
    <w:p w14:paraId="45C2B2A0" w14:textId="77777777" w:rsidR="00555FE2" w:rsidRPr="00637202" w:rsidRDefault="00555FE2" w:rsidP="00555FE2">
      <w:pPr>
        <w:pStyle w:val="af1"/>
      </w:pPr>
      <w:r w:rsidRPr="00637202">
        <w:object w:dxaOrig="360" w:dyaOrig="320" w14:anchorId="134274EC">
          <v:shape id="_x0000_i1030" type="#_x0000_t75" style="width:24.75pt;height:15.75pt" o:ole="" fillcolor="window">
            <v:imagedata r:id="rId22" o:title=""/>
          </v:shape>
          <o:OLEObject Type="Embed" ProgID="Equation.3" ShapeID="_x0000_i1030" DrawAspect="Content" ObjectID="_1750763830" r:id="rId23"/>
        </w:object>
      </w:r>
      <w:r w:rsidRPr="00637202">
        <w:t xml:space="preserve"> – среднее значение переменой PV («PV» – аббревиатура </w:t>
      </w:r>
      <w:proofErr w:type="spellStart"/>
      <w:r w:rsidRPr="00637202">
        <w:t>Process</w:t>
      </w:r>
      <w:proofErr w:type="spellEnd"/>
      <w:r w:rsidRPr="00637202">
        <w:t xml:space="preserve"> </w:t>
      </w:r>
      <w:proofErr w:type="spellStart"/>
      <w:r w:rsidRPr="00637202">
        <w:t>Variable</w:t>
      </w:r>
      <w:proofErr w:type="spellEnd"/>
      <w:r w:rsidRPr="00637202">
        <w:t>, что означает переменная ТП),</w:t>
      </w:r>
    </w:p>
    <w:p w14:paraId="594B6F47" w14:textId="77777777" w:rsidR="00555FE2" w:rsidRPr="00637202" w:rsidRDefault="00555FE2" w:rsidP="00555FE2">
      <w:pPr>
        <w:pStyle w:val="af1"/>
      </w:pPr>
      <w:proofErr w:type="spellStart"/>
      <w:r w:rsidRPr="00637202">
        <w:t>PVi</w:t>
      </w:r>
      <w:proofErr w:type="spellEnd"/>
      <w:r w:rsidRPr="00637202">
        <w:t xml:space="preserve"> – i-</w:t>
      </w:r>
      <w:proofErr w:type="spellStart"/>
      <w:r w:rsidRPr="00637202">
        <w:t>тый</w:t>
      </w:r>
      <w:proofErr w:type="spellEnd"/>
      <w:r w:rsidRPr="00637202">
        <w:t xml:space="preserve"> замер переменной PV,</w:t>
      </w:r>
    </w:p>
    <w:p w14:paraId="3DF8D7C0" w14:textId="77777777" w:rsidR="00555FE2" w:rsidRPr="00637202" w:rsidRDefault="00555FE2" w:rsidP="00555FE2">
      <w:pPr>
        <w:pStyle w:val="af1"/>
      </w:pPr>
      <w:r w:rsidRPr="00637202">
        <w:t>n – число измерений.</w:t>
      </w:r>
    </w:p>
    <w:p w14:paraId="0E79BC3E" w14:textId="77777777" w:rsidR="00555FE2" w:rsidRPr="00637202" w:rsidRDefault="00555FE2" w:rsidP="00555FE2">
      <w:pPr>
        <w:pStyle w:val="af1"/>
      </w:pPr>
      <w:r w:rsidRPr="00637202">
        <w:t>Среднеквадратичное отклонение (СКО) определяется по следующей формуле:</w:t>
      </w:r>
    </w:p>
    <w:p w14:paraId="6F3741AE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2060" w:dyaOrig="1020" w14:anchorId="778C495D">
          <v:shape id="_x0000_i1031" type="#_x0000_t75" style="width:91.5pt;height:39pt" o:ole="" fillcolor="window">
            <v:imagedata r:id="rId24" o:title=""/>
          </v:shape>
          <o:OLEObject Type="Embed" ProgID="Equation.3" ShapeID="_x0000_i1031" DrawAspect="Content" ObjectID="_1750763831" r:id="rId25"/>
        </w:object>
      </w:r>
      <w:r w:rsidRPr="00586059">
        <w:tab/>
        <w:t>(1-2)</w:t>
      </w:r>
    </w:p>
    <w:p w14:paraId="35DFA207" w14:textId="77777777" w:rsidR="00555FE2" w:rsidRPr="00637202" w:rsidRDefault="00555FE2" w:rsidP="00555FE2">
      <w:pPr>
        <w:pStyle w:val="af1"/>
      </w:pPr>
      <w:r w:rsidRPr="00637202">
        <w:t>Уменьшение СКО после применения СУУТП оценивается как:</w:t>
      </w:r>
    </w:p>
    <w:p w14:paraId="5F57BD15" w14:textId="77777777" w:rsidR="00555FE2" w:rsidRPr="00586059" w:rsidRDefault="00555FE2" w:rsidP="00555FE2">
      <w:pPr>
        <w:pStyle w:val="af1"/>
      </w:pPr>
      <w:r w:rsidRPr="00586059">
        <w:tab/>
      </w:r>
      <w:proofErr w:type="spellStart"/>
      <w:r w:rsidRPr="00586059">
        <w:t>sapc</w:t>
      </w:r>
      <w:proofErr w:type="spellEnd"/>
      <w:r w:rsidRPr="00586059">
        <w:t xml:space="preserve"> = r × </w:t>
      </w:r>
      <w:proofErr w:type="spellStart"/>
      <w:r w:rsidRPr="00586059">
        <w:t>sbc</w:t>
      </w:r>
      <w:proofErr w:type="spellEnd"/>
      <w:r w:rsidRPr="00586059">
        <w:tab/>
        <w:t>(1-3)</w:t>
      </w:r>
    </w:p>
    <w:p w14:paraId="43FDC6F7" w14:textId="77777777" w:rsidR="00555FE2" w:rsidRPr="00637202" w:rsidRDefault="00555FE2" w:rsidP="00555FE2">
      <w:pPr>
        <w:pStyle w:val="af1"/>
      </w:pPr>
      <w:r w:rsidRPr="00637202">
        <w:t>где:</w:t>
      </w:r>
    </w:p>
    <w:p w14:paraId="79C6C0A0" w14:textId="77777777" w:rsidR="00555FE2" w:rsidRPr="00637202" w:rsidRDefault="00555FE2" w:rsidP="00555FE2">
      <w:pPr>
        <w:pStyle w:val="af1"/>
      </w:pPr>
      <w:proofErr w:type="spellStart"/>
      <w:r w:rsidRPr="00637202">
        <w:t>sapc</w:t>
      </w:r>
      <w:proofErr w:type="spellEnd"/>
      <w:r w:rsidRPr="00637202">
        <w:t xml:space="preserve"> – СКО в случае применения СУУТП; индекс «</w:t>
      </w:r>
      <w:proofErr w:type="spellStart"/>
      <w:r w:rsidRPr="00637202">
        <w:t>apс</w:t>
      </w:r>
      <w:proofErr w:type="spellEnd"/>
      <w:r w:rsidRPr="00637202">
        <w:t>» означает «вариант с APC», т.е. управление установкой после внедрения СУУТП;</w:t>
      </w:r>
    </w:p>
    <w:p w14:paraId="58D8C497" w14:textId="77777777" w:rsidR="00555FE2" w:rsidRPr="00637202" w:rsidRDefault="00555FE2" w:rsidP="00555FE2">
      <w:pPr>
        <w:pStyle w:val="af1"/>
      </w:pPr>
      <w:proofErr w:type="spellStart"/>
      <w:r w:rsidRPr="00637202">
        <w:t>sbc</w:t>
      </w:r>
      <w:proofErr w:type="spellEnd"/>
      <w:r w:rsidRPr="00637202">
        <w:t xml:space="preserve"> – СКО в случае применения только базового регулирования (индекс «</w:t>
      </w:r>
      <w:proofErr w:type="spellStart"/>
      <w:r w:rsidRPr="00637202">
        <w:t>bс</w:t>
      </w:r>
      <w:proofErr w:type="spellEnd"/>
      <w:r w:rsidRPr="00637202">
        <w:t>» означает «базовый вариант» (</w:t>
      </w:r>
      <w:proofErr w:type="spellStart"/>
      <w:r w:rsidRPr="00637202">
        <w:t>base</w:t>
      </w:r>
      <w:proofErr w:type="spellEnd"/>
      <w:r w:rsidRPr="00637202">
        <w:t xml:space="preserve"> </w:t>
      </w:r>
      <w:proofErr w:type="spellStart"/>
      <w:r w:rsidRPr="00637202">
        <w:t>case</w:t>
      </w:r>
      <w:proofErr w:type="spellEnd"/>
      <w:r w:rsidRPr="00637202">
        <w:t>), т.е. управление установкой до внедрения СУУТП);</w:t>
      </w:r>
    </w:p>
    <w:p w14:paraId="0EFAC879" w14:textId="77777777" w:rsidR="00555FE2" w:rsidRPr="00637202" w:rsidRDefault="00555FE2" w:rsidP="00555FE2">
      <w:pPr>
        <w:pStyle w:val="af1"/>
      </w:pPr>
      <w:r w:rsidRPr="00637202">
        <w:t>r – доля снижения СКО. Типичным является снижение на 10</w:t>
      </w:r>
      <w:r w:rsidRPr="00637202">
        <w:sym w:font="Symbol" w:char="F0B8"/>
      </w:r>
      <w:r w:rsidRPr="00637202">
        <w:t>40%.</w:t>
      </w:r>
    </w:p>
    <w:p w14:paraId="45E987D9" w14:textId="77777777" w:rsidR="00555FE2" w:rsidRPr="00F4366B" w:rsidRDefault="00555FE2" w:rsidP="00555FE2">
      <w:pPr>
        <w:pStyle w:val="20"/>
        <w:ind w:left="993" w:hanging="567"/>
      </w:pPr>
      <w:bookmarkStart w:id="2096" w:name="_Ref438482914"/>
      <w:bookmarkStart w:id="2097" w:name="_Ref438482971"/>
      <w:bookmarkStart w:id="2098" w:name="_Toc444100245"/>
      <w:r w:rsidRPr="00F4366B">
        <w:t>Оценивание смещения среднего значения ключевой переменной ТП</w:t>
      </w:r>
      <w:bookmarkEnd w:id="2096"/>
      <w:bookmarkEnd w:id="2097"/>
      <w:bookmarkEnd w:id="2098"/>
    </w:p>
    <w:p w14:paraId="2B0D6B05" w14:textId="77777777" w:rsidR="00555FE2" w:rsidRPr="00637202" w:rsidRDefault="00555FE2" w:rsidP="00555FE2">
      <w:pPr>
        <w:pStyle w:val="af1"/>
      </w:pPr>
      <w:r w:rsidRPr="00637202">
        <w:t>Существуют три подхода, которые отличаются по типу ограничения для рассматриваемой технологической переменной:</w:t>
      </w:r>
    </w:p>
    <w:p w14:paraId="3CCF7AD4" w14:textId="77777777" w:rsidR="00555FE2" w:rsidRPr="00586059" w:rsidRDefault="00555FE2" w:rsidP="00555FE2">
      <w:pPr>
        <w:pStyle w:val="af1"/>
      </w:pPr>
      <w:r w:rsidRPr="00586059">
        <w:t>переменная с жестким ограничением; при этом количество нарушений ограничения является приемлемым («Правило одинаковой доли выбросов»);</w:t>
      </w:r>
    </w:p>
    <w:p w14:paraId="7EA7F2F3" w14:textId="77777777" w:rsidR="00555FE2" w:rsidRPr="00586059" w:rsidRDefault="00555FE2" w:rsidP="00555FE2">
      <w:pPr>
        <w:pStyle w:val="af1"/>
      </w:pPr>
      <w:r w:rsidRPr="00586059">
        <w:t>переменная без жестких ограничений или вообще без ограничений («Правило одинакового предела»);</w:t>
      </w:r>
    </w:p>
    <w:p w14:paraId="0C204F9D" w14:textId="77777777" w:rsidR="00555FE2" w:rsidRPr="00586059" w:rsidRDefault="00555FE2" w:rsidP="00555FE2">
      <w:pPr>
        <w:pStyle w:val="af1"/>
      </w:pPr>
      <w:r w:rsidRPr="00586059">
        <w:t>переменная с жестким ограничением; при этом количество нарушений ограничения является неприемлемым («Правило окончательного процентного соотношения»).</w:t>
      </w:r>
    </w:p>
    <w:p w14:paraId="4E9AECE9" w14:textId="77777777" w:rsidR="00555FE2" w:rsidRPr="00637202" w:rsidRDefault="00555FE2" w:rsidP="00555FE2">
      <w:pPr>
        <w:pStyle w:val="af1"/>
      </w:pPr>
      <w:r w:rsidRPr="00637202">
        <w:lastRenderedPageBreak/>
        <w:t xml:space="preserve">На рис. </w:t>
      </w:r>
      <w:r>
        <w:t>1-</w:t>
      </w:r>
      <w:r w:rsidRPr="00637202">
        <w:t xml:space="preserve">2 изображено нормальное распределение технологической переменной до и после применения СУУТП. Рис. </w:t>
      </w:r>
      <w:r>
        <w:t>1-</w:t>
      </w:r>
      <w:r w:rsidRPr="00637202">
        <w:t>2 будет использоваться при рассмотрении указанных подходов.</w:t>
      </w:r>
    </w:p>
    <w:p w14:paraId="287F8D4C" w14:textId="77777777" w:rsidR="00555FE2" w:rsidRPr="004A1316" w:rsidRDefault="00555FE2" w:rsidP="00555FE2">
      <w:pPr>
        <w:pStyle w:val="affff5"/>
        <w:spacing w:after="120"/>
        <w:jc w:val="center"/>
      </w:pPr>
      <w:r w:rsidRPr="004A1316">
        <w:object w:dxaOrig="8609" w:dyaOrig="5894" w14:anchorId="5BE76780">
          <v:shape id="_x0000_i1032" type="#_x0000_t75" style="width:368.25pt;height:210.75pt" o:ole="" fillcolor="window">
            <v:imagedata r:id="rId26" o:title="" croptop="8416f" cropbottom="3530f" cropleft="867f"/>
          </v:shape>
          <o:OLEObject Type="Embed" ProgID="Word.Picture.8" ShapeID="_x0000_i1032" DrawAspect="Content" ObjectID="_1750763832" r:id="rId27"/>
        </w:object>
      </w:r>
    </w:p>
    <w:p w14:paraId="405C709B" w14:textId="77777777" w:rsidR="00555FE2" w:rsidRPr="004A1316" w:rsidRDefault="00555FE2" w:rsidP="00555FE2">
      <w:pPr>
        <w:pStyle w:val="TableName"/>
        <w:spacing w:before="0" w:after="0"/>
        <w:jc w:val="center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>Рис.</w:t>
      </w:r>
      <w:r w:rsidRPr="004A1316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1-</w:t>
      </w:r>
      <w:r w:rsidRPr="004A1316">
        <w:rPr>
          <w:b w:val="0"/>
          <w:i/>
          <w:sz w:val="20"/>
          <w:szCs w:val="20"/>
        </w:rPr>
        <w:fldChar w:fldCharType="begin"/>
      </w:r>
      <w:r w:rsidRPr="004A1316">
        <w:rPr>
          <w:b w:val="0"/>
          <w:i/>
          <w:sz w:val="20"/>
          <w:szCs w:val="20"/>
        </w:rPr>
        <w:instrText xml:space="preserve"> SEQ Рис. \* ARABIC \s 1 </w:instrText>
      </w:r>
      <w:r w:rsidRPr="004A1316">
        <w:rPr>
          <w:b w:val="0"/>
          <w:i/>
          <w:sz w:val="20"/>
          <w:szCs w:val="20"/>
        </w:rPr>
        <w:fldChar w:fldCharType="separate"/>
      </w:r>
      <w:r>
        <w:rPr>
          <w:b w:val="0"/>
          <w:i/>
          <w:noProof/>
          <w:sz w:val="20"/>
          <w:szCs w:val="20"/>
        </w:rPr>
        <w:t>2</w:t>
      </w:r>
      <w:r w:rsidRPr="004A1316">
        <w:rPr>
          <w:b w:val="0"/>
          <w:i/>
          <w:sz w:val="20"/>
          <w:szCs w:val="20"/>
        </w:rPr>
        <w:fldChar w:fldCharType="end"/>
      </w:r>
      <w:r w:rsidRPr="004A1316">
        <w:rPr>
          <w:b w:val="0"/>
          <w:i/>
          <w:sz w:val="20"/>
          <w:szCs w:val="20"/>
        </w:rPr>
        <w:t>. Оценивание смещения среднего значения в результате применения СУУТП</w:t>
      </w:r>
    </w:p>
    <w:p w14:paraId="3558B58A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</w:p>
    <w:p w14:paraId="273930B2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  <w:r w:rsidRPr="00586059">
        <w:rPr>
          <w:b/>
          <w:bCs/>
          <w:i/>
          <w:iCs/>
        </w:rPr>
        <w:t>Правило 1 (Правило одинаковой доли выбросов)</w:t>
      </w:r>
    </w:p>
    <w:p w14:paraId="580DF408" w14:textId="77777777" w:rsidR="00555FE2" w:rsidRPr="00637202" w:rsidRDefault="00555FE2" w:rsidP="00555FE2">
      <w:pPr>
        <w:pStyle w:val="af1"/>
      </w:pPr>
      <w:r w:rsidRPr="00637202">
        <w:t>На переменную наложены жесткие ограничения. Считается, что количество нарушений спецификации приемлемо для работы объекта. В этом случае при использовании СУУТП ожидается более жесткое управление с тем же самым числом отклонений от спецификации. Площадь под кривой распределения в случ</w:t>
      </w:r>
      <w:bookmarkStart w:id="2099" w:name="_GoBack"/>
      <w:bookmarkEnd w:id="2099"/>
      <w:r w:rsidRPr="00637202">
        <w:t xml:space="preserve">ае применения СУУТП за пределами спецификации будет равна соответствующей площади под кривой распределения в случае без СУУТП (см. рис. </w:t>
      </w:r>
      <w:r>
        <w:t>1-</w:t>
      </w:r>
      <w:r w:rsidRPr="00637202">
        <w:t>2).</w:t>
      </w:r>
    </w:p>
    <w:p w14:paraId="2A57A8CE" w14:textId="77777777" w:rsidR="00555FE2" w:rsidRPr="00637202" w:rsidRDefault="00555FE2" w:rsidP="00555FE2">
      <w:pPr>
        <w:pStyle w:val="af1"/>
      </w:pPr>
      <w:r w:rsidRPr="00637202">
        <w:t xml:space="preserve">Изменение </w:t>
      </w:r>
      <w:r w:rsidRPr="00637202">
        <w:object w:dxaOrig="360" w:dyaOrig="320" w14:anchorId="577A76EF">
          <v:shape id="_x0000_i1033" type="#_x0000_t75" style="width:15.75pt;height:15.75pt" o:ole="" fillcolor="window">
            <v:imagedata r:id="rId22" o:title=""/>
          </v:shape>
          <o:OLEObject Type="Embed" ProgID="Equation.3" ShapeID="_x0000_i1033" DrawAspect="Content" ObjectID="_1750763833" r:id="rId28"/>
        </w:object>
      </w:r>
      <w:r w:rsidRPr="00637202">
        <w:t xml:space="preserve"> после внедрения СУУТП оценивается следующим образом:</w:t>
      </w:r>
    </w:p>
    <w:p w14:paraId="7FF3AEC3" w14:textId="77777777" w:rsidR="00555FE2" w:rsidRPr="00637202" w:rsidRDefault="00555FE2" w:rsidP="00555FE2">
      <w:pPr>
        <w:pStyle w:val="af1"/>
      </w:pPr>
      <w:r w:rsidRPr="00637202">
        <w:t>Шаг 1:</w:t>
      </w:r>
      <w:r w:rsidRPr="00637202">
        <w:tab/>
        <w:t xml:space="preserve">Вычисление </w:t>
      </w:r>
      <w:r w:rsidRPr="00637202">
        <w:object w:dxaOrig="360" w:dyaOrig="320" w14:anchorId="10319C13">
          <v:shape id="_x0000_i1034" type="#_x0000_t75" style="width:15.75pt;height:15.75pt" o:ole="" fillcolor="window">
            <v:imagedata r:id="rId29" o:title=""/>
          </v:shape>
          <o:OLEObject Type="Embed" ProgID="Equation.3" ShapeID="_x0000_i1034" DrawAspect="Content" ObjectID="_1750763834" r:id="rId30"/>
        </w:object>
      </w:r>
      <w:r w:rsidRPr="00637202">
        <w:t xml:space="preserve"> по формуле (</w:t>
      </w:r>
      <w:r>
        <w:t>1-</w:t>
      </w:r>
      <w:r w:rsidRPr="00637202">
        <w:t>1) на основе базовых данных</w:t>
      </w:r>
    </w:p>
    <w:p w14:paraId="42847D6E" w14:textId="77777777" w:rsidR="00555FE2" w:rsidRPr="00637202" w:rsidRDefault="00555FE2" w:rsidP="00555FE2">
      <w:pPr>
        <w:pStyle w:val="af1"/>
      </w:pPr>
      <w:r w:rsidRPr="00637202">
        <w:t>Шаг 2:</w:t>
      </w:r>
      <w:r w:rsidRPr="00637202">
        <w:tab/>
        <w:t xml:space="preserve">Вычисление </w:t>
      </w:r>
      <w:proofErr w:type="spellStart"/>
      <w:r w:rsidRPr="00637202">
        <w:t>sbc</w:t>
      </w:r>
      <w:proofErr w:type="spellEnd"/>
      <w:r w:rsidRPr="00637202">
        <w:t xml:space="preserve"> по формуле (</w:t>
      </w:r>
      <w:r>
        <w:t>1-</w:t>
      </w:r>
      <w:r w:rsidRPr="00637202">
        <w:t>2) на основе базовых данных</w:t>
      </w:r>
    </w:p>
    <w:p w14:paraId="6FCCB1E9" w14:textId="77777777" w:rsidR="00555FE2" w:rsidRPr="00637202" w:rsidRDefault="00555FE2" w:rsidP="00555FE2">
      <w:pPr>
        <w:pStyle w:val="af1"/>
      </w:pPr>
      <w:r w:rsidRPr="00637202">
        <w:t>Шаг 3:</w:t>
      </w:r>
      <w:r w:rsidRPr="00637202">
        <w:tab/>
        <w:t xml:space="preserve">Оценка </w:t>
      </w:r>
      <w:proofErr w:type="spellStart"/>
      <w:r w:rsidRPr="00637202">
        <w:t>sapc</w:t>
      </w:r>
      <w:proofErr w:type="spellEnd"/>
      <w:r w:rsidRPr="00637202">
        <w:t xml:space="preserve"> в случае применения СУУТП по формуле (</w:t>
      </w:r>
      <w:r>
        <w:t>1-</w:t>
      </w:r>
      <w:r w:rsidRPr="00637202">
        <w:t>3)</w:t>
      </w:r>
    </w:p>
    <w:p w14:paraId="1AD22664" w14:textId="77777777" w:rsidR="00555FE2" w:rsidRPr="00637202" w:rsidRDefault="00555FE2" w:rsidP="00555FE2">
      <w:pPr>
        <w:pStyle w:val="af1"/>
      </w:pPr>
      <w:r w:rsidRPr="00637202">
        <w:t>Шаг 4:</w:t>
      </w:r>
      <w:r w:rsidRPr="00637202">
        <w:tab/>
        <w:t xml:space="preserve">Вычисление </w:t>
      </w:r>
      <w:r w:rsidRPr="00637202">
        <w:object w:dxaOrig="499" w:dyaOrig="300" w14:anchorId="5A3D31EF">
          <v:shape id="_x0000_i1035" type="#_x0000_t75" style="width:24.75pt;height:15.75pt" o:ole="" fillcolor="window">
            <v:imagedata r:id="rId31" o:title=""/>
          </v:shape>
          <o:OLEObject Type="Embed" ProgID="Equation.3" ShapeID="_x0000_i1035" DrawAspect="Content" ObjectID="_1750763835" r:id="rId32"/>
        </w:object>
      </w:r>
      <w:r w:rsidRPr="00637202">
        <w:t xml:space="preserve"> по одной из нижеследующих формул:</w:t>
      </w:r>
    </w:p>
    <w:p w14:paraId="0B178FCA" w14:textId="77777777" w:rsidR="00555FE2" w:rsidRPr="004A1316" w:rsidRDefault="00555FE2" w:rsidP="00555FE2">
      <w:pPr>
        <w:pStyle w:val="afff8"/>
        <w:tabs>
          <w:tab w:val="center" w:pos="4320"/>
          <w:tab w:val="right" w:pos="8640"/>
        </w:tabs>
        <w:jc w:val="center"/>
        <w:rPr>
          <w:rFonts w:cs="Arial"/>
        </w:rPr>
      </w:pPr>
      <w:r w:rsidRPr="004A1316">
        <w:rPr>
          <w:rFonts w:cs="Arial"/>
          <w:i/>
        </w:rPr>
        <w:tab/>
      </w:r>
      <w:r w:rsidRPr="004A1316">
        <w:rPr>
          <w:rFonts w:cs="Arial"/>
          <w:i/>
        </w:rPr>
        <w:object w:dxaOrig="3300" w:dyaOrig="760" w14:anchorId="78B17E07">
          <v:shape id="_x0000_i1036" type="#_x0000_t75" style="width:159pt;height:36.75pt" o:ole="" fillcolor="window">
            <v:imagedata r:id="rId33" o:title=""/>
          </v:shape>
          <o:OLEObject Type="Embed" ProgID="Equation.3" ShapeID="_x0000_i1036" DrawAspect="Content" ObjectID="_1750763836" r:id="rId34"/>
        </w:object>
      </w:r>
      <w:r w:rsidRPr="004A1316">
        <w:rPr>
          <w:rFonts w:cs="Arial"/>
          <w:i/>
        </w:rPr>
        <w:tab/>
      </w:r>
      <w:r w:rsidRPr="004A1316">
        <w:rPr>
          <w:rFonts w:cs="Arial"/>
        </w:rPr>
        <w:t>(</w:t>
      </w:r>
      <w:r>
        <w:rPr>
          <w:rFonts w:cs="Arial"/>
        </w:rPr>
        <w:t>1-</w:t>
      </w:r>
      <w:r w:rsidRPr="004A1316">
        <w:rPr>
          <w:rFonts w:cs="Arial"/>
        </w:rPr>
        <w:t>4а)</w:t>
      </w:r>
    </w:p>
    <w:p w14:paraId="21F3FA79" w14:textId="77777777" w:rsidR="00555FE2" w:rsidRPr="004A1316" w:rsidRDefault="00555FE2" w:rsidP="00555FE2">
      <w:pPr>
        <w:pStyle w:val="afff8"/>
        <w:spacing w:before="60"/>
        <w:rPr>
          <w:rFonts w:cs="Arial"/>
        </w:rPr>
      </w:pPr>
      <w:r w:rsidRPr="004A1316">
        <w:rPr>
          <w:rFonts w:cs="Arial"/>
          <w:szCs w:val="22"/>
        </w:rPr>
        <w:t>или</w:t>
      </w:r>
    </w:p>
    <w:p w14:paraId="27DCAF61" w14:textId="77777777" w:rsidR="00555FE2" w:rsidRPr="004A1316" w:rsidRDefault="00555FE2" w:rsidP="00555FE2">
      <w:pPr>
        <w:pStyle w:val="afff8"/>
        <w:tabs>
          <w:tab w:val="center" w:pos="4320"/>
          <w:tab w:val="right" w:pos="8640"/>
        </w:tabs>
        <w:jc w:val="center"/>
        <w:rPr>
          <w:rFonts w:cs="Arial"/>
          <w:i/>
        </w:rPr>
      </w:pPr>
      <w:r w:rsidRPr="004A1316">
        <w:rPr>
          <w:rFonts w:cs="Arial"/>
          <w:i/>
        </w:rPr>
        <w:tab/>
      </w:r>
      <w:r w:rsidRPr="004A1316">
        <w:rPr>
          <w:rFonts w:cs="Arial"/>
          <w:i/>
        </w:rPr>
        <w:object w:dxaOrig="3280" w:dyaOrig="760" w14:anchorId="4C3CDB70">
          <v:shape id="_x0000_i1037" type="#_x0000_t75" style="width:159pt;height:36.75pt" o:ole="" fillcolor="window">
            <v:imagedata r:id="rId35" o:title=""/>
          </v:shape>
          <o:OLEObject Type="Embed" ProgID="Equation.3" ShapeID="_x0000_i1037" DrawAspect="Content" ObjectID="_1750763837" r:id="rId36"/>
        </w:object>
      </w:r>
      <w:r w:rsidRPr="004A1316">
        <w:rPr>
          <w:rFonts w:cs="Arial"/>
          <w:i/>
        </w:rPr>
        <w:tab/>
      </w:r>
      <w:r w:rsidRPr="004A1316">
        <w:rPr>
          <w:rFonts w:cs="Arial"/>
        </w:rPr>
        <w:t>(</w:t>
      </w:r>
      <w:r>
        <w:rPr>
          <w:rFonts w:cs="Arial"/>
        </w:rPr>
        <w:t>1-</w:t>
      </w:r>
      <w:r w:rsidRPr="004A1316">
        <w:rPr>
          <w:rFonts w:cs="Arial"/>
        </w:rPr>
        <w:t>4б)</w:t>
      </w:r>
    </w:p>
    <w:p w14:paraId="636C5E5C" w14:textId="77777777" w:rsidR="00BB21FE" w:rsidRDefault="00BB21FE" w:rsidP="00555FE2">
      <w:pPr>
        <w:pStyle w:val="af1"/>
        <w:ind w:firstLine="0"/>
        <w:rPr>
          <w:b/>
          <w:bCs/>
          <w:i/>
          <w:iCs/>
        </w:rPr>
      </w:pPr>
    </w:p>
    <w:p w14:paraId="5840D149" w14:textId="2BBBEC7E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  <w:r w:rsidRPr="00586059">
        <w:rPr>
          <w:b/>
          <w:bCs/>
          <w:i/>
          <w:iCs/>
        </w:rPr>
        <w:lastRenderedPageBreak/>
        <w:t>Правило 2 (Правило одинакового предела)</w:t>
      </w:r>
    </w:p>
    <w:p w14:paraId="49A9CE70" w14:textId="77777777" w:rsidR="00555FE2" w:rsidRPr="00637202" w:rsidRDefault="00555FE2" w:rsidP="00555FE2">
      <w:pPr>
        <w:pStyle w:val="af1"/>
      </w:pPr>
      <w:r w:rsidRPr="00637202">
        <w:t>На переменную наложены «мягкие» ограничения или они отсутствует вовсе. Количество нарушений спецификации предполагается приемлемым. В данном случае устанавливается новая спецификация, на основе которой производится оценивание. Площади под обеими кривыми за пределами спецификации будут равны.</w:t>
      </w:r>
    </w:p>
    <w:p w14:paraId="12616E44" w14:textId="77777777" w:rsidR="00555FE2" w:rsidRPr="00637202" w:rsidRDefault="00555FE2" w:rsidP="00555FE2">
      <w:pPr>
        <w:pStyle w:val="af1"/>
      </w:pPr>
      <w:r w:rsidRPr="00637202">
        <w:t xml:space="preserve">Изменение </w:t>
      </w:r>
      <w:r w:rsidRPr="00637202">
        <w:object w:dxaOrig="360" w:dyaOrig="320" w14:anchorId="55BB2C21">
          <v:shape id="_x0000_i1038" type="#_x0000_t75" style="width:15.75pt;height:15.75pt" o:ole="" fillcolor="window">
            <v:imagedata r:id="rId22" o:title=""/>
          </v:shape>
          <o:OLEObject Type="Embed" ProgID="Equation.3" ShapeID="_x0000_i1038" DrawAspect="Content" ObjectID="_1750763838" r:id="rId37"/>
        </w:object>
      </w:r>
      <w:r w:rsidRPr="00637202">
        <w:t xml:space="preserve"> после внедрения СУУТП оценивается следующим образом:</w:t>
      </w:r>
    </w:p>
    <w:p w14:paraId="3ECFD66F" w14:textId="77777777" w:rsidR="00555FE2" w:rsidRPr="00637202" w:rsidRDefault="00555FE2" w:rsidP="00555FE2">
      <w:pPr>
        <w:pStyle w:val="af1"/>
      </w:pPr>
      <w:r w:rsidRPr="00637202">
        <w:t>Шаг 1:</w:t>
      </w:r>
      <w:r w:rsidRPr="00637202">
        <w:tab/>
        <w:t xml:space="preserve">Выбор количества нарушений, приемлемого для работы, из таблицы функции нормального распределения, представленной ниже. </w:t>
      </w:r>
    </w:p>
    <w:p w14:paraId="46622ED9" w14:textId="77777777" w:rsidR="00555FE2" w:rsidRPr="00637202" w:rsidRDefault="00555FE2" w:rsidP="00555FE2">
      <w:pPr>
        <w:pStyle w:val="af1"/>
      </w:pPr>
      <w:r w:rsidRPr="00637202">
        <w:t>Шаг 2:</w:t>
      </w:r>
      <w:r w:rsidRPr="00637202">
        <w:tab/>
        <w:t xml:space="preserve">Вычисление </w:t>
      </w:r>
      <w:r w:rsidRPr="00637202">
        <w:object w:dxaOrig="360" w:dyaOrig="320" w14:anchorId="0898E308">
          <v:shape id="_x0000_i1039" type="#_x0000_t75" style="width:15.75pt;height:15.75pt" o:ole="" fillcolor="window">
            <v:imagedata r:id="rId29" o:title=""/>
          </v:shape>
          <o:OLEObject Type="Embed" ProgID="Equation.3" ShapeID="_x0000_i1039" DrawAspect="Content" ObjectID="_1750763839" r:id="rId38"/>
        </w:object>
      </w:r>
      <w:r w:rsidRPr="00637202">
        <w:t xml:space="preserve"> на основе базовых данных, используя формулу (</w:t>
      </w:r>
      <w:r>
        <w:t>1-</w:t>
      </w:r>
      <w:r w:rsidRPr="00637202">
        <w:t>1)</w:t>
      </w:r>
    </w:p>
    <w:p w14:paraId="3FAC2275" w14:textId="77777777" w:rsidR="00555FE2" w:rsidRPr="00637202" w:rsidRDefault="00555FE2" w:rsidP="00555FE2">
      <w:pPr>
        <w:pStyle w:val="af1"/>
      </w:pPr>
      <w:r w:rsidRPr="00637202">
        <w:t>Шаг 3:</w:t>
      </w:r>
      <w:r w:rsidRPr="00637202">
        <w:tab/>
        <w:t xml:space="preserve">Вычисление </w:t>
      </w:r>
      <w:proofErr w:type="spellStart"/>
      <w:r w:rsidRPr="00637202">
        <w:t>sbc</w:t>
      </w:r>
      <w:proofErr w:type="spellEnd"/>
      <w:r w:rsidRPr="00637202">
        <w:t xml:space="preserve"> на основе базовых данных, используя формулу (</w:t>
      </w:r>
      <w:r>
        <w:t>1-</w:t>
      </w:r>
      <w:r w:rsidRPr="00637202">
        <w:t>2)</w:t>
      </w:r>
    </w:p>
    <w:p w14:paraId="49B2C45C" w14:textId="77777777" w:rsidR="00555FE2" w:rsidRPr="00637202" w:rsidRDefault="00555FE2" w:rsidP="00555FE2">
      <w:pPr>
        <w:pStyle w:val="af1"/>
      </w:pPr>
      <w:r w:rsidRPr="00637202">
        <w:t>Шаг 4:</w:t>
      </w:r>
      <w:r w:rsidRPr="00637202">
        <w:tab/>
        <w:t xml:space="preserve">Оценка </w:t>
      </w:r>
      <w:proofErr w:type="spellStart"/>
      <w:r w:rsidRPr="00637202">
        <w:t>sapc</w:t>
      </w:r>
      <w:proofErr w:type="spellEnd"/>
      <w:r w:rsidRPr="00637202">
        <w:t xml:space="preserve"> в случае применения СУУТП, используя формулу (</w:t>
      </w:r>
      <w:r>
        <w:t>1-</w:t>
      </w:r>
      <w:r w:rsidRPr="00637202">
        <w:t>3)</w:t>
      </w:r>
    </w:p>
    <w:p w14:paraId="6A23DFCD" w14:textId="77777777" w:rsidR="00555FE2" w:rsidRPr="00637202" w:rsidRDefault="00555FE2" w:rsidP="00555FE2">
      <w:pPr>
        <w:pStyle w:val="af1"/>
      </w:pPr>
      <w:r w:rsidRPr="00637202">
        <w:t>Шаг 5:</w:t>
      </w:r>
      <w:r w:rsidRPr="00637202">
        <w:tab/>
        <w:t>Выбор соответствующего z для выбранного процента нарушений из данных ниже: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2552"/>
      </w:tblGrid>
      <w:tr w:rsidR="00555FE2" w:rsidRPr="004A1316" w14:paraId="71417F19" w14:textId="77777777" w:rsidTr="007021DD">
        <w:tc>
          <w:tcPr>
            <w:tcW w:w="3090" w:type="dxa"/>
            <w:shd w:val="clear" w:color="auto" w:fill="D0CECE" w:themeFill="background2" w:themeFillShade="E6"/>
          </w:tcPr>
          <w:p w14:paraId="7D4DA844" w14:textId="77777777" w:rsidR="00555FE2" w:rsidRPr="00586059" w:rsidRDefault="00555FE2" w:rsidP="007021DD">
            <w:pPr>
              <w:pStyle w:val="af1"/>
            </w:pPr>
            <w:r w:rsidRPr="00586059">
              <w:t>z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273D2F04" w14:textId="77777777" w:rsidR="00555FE2" w:rsidRPr="00586059" w:rsidRDefault="00555FE2" w:rsidP="007021DD">
            <w:pPr>
              <w:pStyle w:val="af1"/>
            </w:pPr>
            <w:r w:rsidRPr="00586059">
              <w:t>Процент нарушений</w:t>
            </w:r>
          </w:p>
        </w:tc>
      </w:tr>
      <w:tr w:rsidR="00555FE2" w:rsidRPr="004A1316" w14:paraId="34981F6B" w14:textId="77777777" w:rsidTr="007021DD">
        <w:tc>
          <w:tcPr>
            <w:tcW w:w="3090" w:type="dxa"/>
          </w:tcPr>
          <w:p w14:paraId="78B5C955" w14:textId="77777777" w:rsidR="00555FE2" w:rsidRPr="00586059" w:rsidRDefault="00555FE2" w:rsidP="007021DD">
            <w:pPr>
              <w:pStyle w:val="af1"/>
            </w:pPr>
            <w:r w:rsidRPr="00586059">
              <w:t>1,28</w:t>
            </w:r>
          </w:p>
        </w:tc>
        <w:tc>
          <w:tcPr>
            <w:tcW w:w="2552" w:type="dxa"/>
          </w:tcPr>
          <w:p w14:paraId="70F9A767" w14:textId="77777777" w:rsidR="00555FE2" w:rsidRPr="00586059" w:rsidRDefault="00555FE2" w:rsidP="007021DD">
            <w:pPr>
              <w:pStyle w:val="af1"/>
            </w:pPr>
            <w:r w:rsidRPr="00586059">
              <w:t>10,0</w:t>
            </w:r>
          </w:p>
        </w:tc>
      </w:tr>
      <w:tr w:rsidR="00555FE2" w:rsidRPr="004A1316" w14:paraId="58596F92" w14:textId="77777777" w:rsidTr="007021DD">
        <w:tc>
          <w:tcPr>
            <w:tcW w:w="3090" w:type="dxa"/>
          </w:tcPr>
          <w:p w14:paraId="4AFA0F3B" w14:textId="77777777" w:rsidR="00555FE2" w:rsidRPr="00586059" w:rsidRDefault="00555FE2" w:rsidP="007021DD">
            <w:pPr>
              <w:pStyle w:val="af1"/>
            </w:pPr>
            <w:r w:rsidRPr="00586059">
              <w:t xml:space="preserve">  1,645</w:t>
            </w:r>
          </w:p>
        </w:tc>
        <w:tc>
          <w:tcPr>
            <w:tcW w:w="2552" w:type="dxa"/>
          </w:tcPr>
          <w:p w14:paraId="76272F95" w14:textId="77777777" w:rsidR="00555FE2" w:rsidRPr="00586059" w:rsidRDefault="00555FE2" w:rsidP="007021DD">
            <w:pPr>
              <w:pStyle w:val="af1"/>
            </w:pPr>
            <w:r w:rsidRPr="00586059">
              <w:t xml:space="preserve">  5,0</w:t>
            </w:r>
          </w:p>
        </w:tc>
      </w:tr>
      <w:tr w:rsidR="00555FE2" w:rsidRPr="004A1316" w14:paraId="68C68874" w14:textId="77777777" w:rsidTr="007021DD">
        <w:tc>
          <w:tcPr>
            <w:tcW w:w="3090" w:type="dxa"/>
          </w:tcPr>
          <w:p w14:paraId="7A1A2B66" w14:textId="77777777" w:rsidR="00555FE2" w:rsidRPr="00586059" w:rsidRDefault="00555FE2" w:rsidP="007021DD">
            <w:pPr>
              <w:pStyle w:val="af1"/>
            </w:pPr>
            <w:r w:rsidRPr="00586059">
              <w:t>1,96</w:t>
            </w:r>
          </w:p>
        </w:tc>
        <w:tc>
          <w:tcPr>
            <w:tcW w:w="2552" w:type="dxa"/>
          </w:tcPr>
          <w:p w14:paraId="58FFCF74" w14:textId="77777777" w:rsidR="00555FE2" w:rsidRPr="00586059" w:rsidRDefault="00555FE2" w:rsidP="007021DD">
            <w:pPr>
              <w:pStyle w:val="af1"/>
            </w:pPr>
            <w:r w:rsidRPr="00586059">
              <w:t xml:space="preserve">  2,5</w:t>
            </w:r>
          </w:p>
        </w:tc>
      </w:tr>
      <w:tr w:rsidR="00555FE2" w:rsidRPr="004A1316" w14:paraId="06FD0372" w14:textId="77777777" w:rsidTr="007021DD">
        <w:tc>
          <w:tcPr>
            <w:tcW w:w="3090" w:type="dxa"/>
          </w:tcPr>
          <w:p w14:paraId="236DB8E3" w14:textId="77777777" w:rsidR="00555FE2" w:rsidRPr="00586059" w:rsidRDefault="00555FE2" w:rsidP="007021DD">
            <w:pPr>
              <w:pStyle w:val="af1"/>
            </w:pPr>
            <w:r w:rsidRPr="00586059">
              <w:t>2,33</w:t>
            </w:r>
          </w:p>
        </w:tc>
        <w:tc>
          <w:tcPr>
            <w:tcW w:w="2552" w:type="dxa"/>
          </w:tcPr>
          <w:p w14:paraId="435AA1C6" w14:textId="77777777" w:rsidR="00555FE2" w:rsidRPr="00586059" w:rsidRDefault="00555FE2" w:rsidP="007021DD">
            <w:pPr>
              <w:pStyle w:val="af1"/>
            </w:pPr>
            <w:r w:rsidRPr="00586059">
              <w:t xml:space="preserve">  1,0</w:t>
            </w:r>
          </w:p>
        </w:tc>
      </w:tr>
    </w:tbl>
    <w:p w14:paraId="3379F013" w14:textId="77777777" w:rsidR="00555FE2" w:rsidRPr="00586059" w:rsidRDefault="00555FE2" w:rsidP="00555FE2">
      <w:pPr>
        <w:pStyle w:val="af1"/>
      </w:pPr>
      <w:r w:rsidRPr="00637202">
        <w:t>Шаг 6:</w:t>
      </w:r>
      <w:r w:rsidRPr="00637202">
        <w:tab/>
        <w:t xml:space="preserve">Вычисление </w:t>
      </w:r>
      <w:r w:rsidRPr="00637202">
        <w:object w:dxaOrig="499" w:dyaOrig="300" w14:anchorId="6C4A52BD">
          <v:shape id="_x0000_i1040" type="#_x0000_t75" style="width:24.75pt;height:15.75pt" o:ole="" fillcolor="window">
            <v:imagedata r:id="rId31" o:title=""/>
          </v:shape>
          <o:OLEObject Type="Embed" ProgID="Equation.3" ShapeID="_x0000_i1040" DrawAspect="Content" ObjectID="_1750763840" r:id="rId39"/>
        </w:object>
      </w:r>
      <w:r w:rsidRPr="00637202">
        <w:t xml:space="preserve"> по одной из следующих формул:</w:t>
      </w:r>
    </w:p>
    <w:p w14:paraId="67FBE390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1840" w:dyaOrig="420" w14:anchorId="7A551CA2">
          <v:shape id="_x0000_i1041" type="#_x0000_t75" style="width:108.75pt;height:24.75pt" o:ole="" fillcolor="window">
            <v:imagedata r:id="rId40" o:title=""/>
          </v:shape>
          <o:OLEObject Type="Embed" ProgID="Equation.3" ShapeID="_x0000_i1041" DrawAspect="Content" ObjectID="_1750763841" r:id="rId41"/>
        </w:object>
      </w:r>
      <w:r w:rsidRPr="00586059">
        <w:t>,</w:t>
      </w:r>
      <w:r w:rsidRPr="00586059">
        <w:tab/>
        <w:t>(1-5а)</w:t>
      </w:r>
    </w:p>
    <w:p w14:paraId="45560346" w14:textId="77777777" w:rsidR="00555FE2" w:rsidRPr="00637202" w:rsidRDefault="00555FE2" w:rsidP="00555FE2">
      <w:pPr>
        <w:pStyle w:val="af1"/>
      </w:pPr>
      <w:r w:rsidRPr="00637202">
        <w:t>или</w:t>
      </w:r>
    </w:p>
    <w:p w14:paraId="0FC866DB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1980" w:dyaOrig="420" w14:anchorId="2E387C59">
          <v:shape id="_x0000_i1042" type="#_x0000_t75" style="width:114pt;height:24.75pt" o:ole="" fillcolor="window">
            <v:imagedata r:id="rId42" o:title=""/>
          </v:shape>
          <o:OLEObject Type="Embed" ProgID="Equation.3" ShapeID="_x0000_i1042" DrawAspect="Content" ObjectID="_1750763842" r:id="rId43"/>
        </w:object>
      </w:r>
      <w:r w:rsidRPr="00586059">
        <w:t>.</w:t>
      </w:r>
      <w:r w:rsidRPr="00586059">
        <w:tab/>
        <w:t>(1-5б)</w:t>
      </w:r>
    </w:p>
    <w:p w14:paraId="161E8B8B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  <w:r w:rsidRPr="00586059">
        <w:rPr>
          <w:b/>
          <w:bCs/>
          <w:i/>
          <w:iCs/>
        </w:rPr>
        <w:t>Правило 3 (Правило окончательного процентного соотношения)</w:t>
      </w:r>
    </w:p>
    <w:p w14:paraId="2CDC1EE0" w14:textId="77777777" w:rsidR="00555FE2" w:rsidRPr="00637202" w:rsidRDefault="00555FE2" w:rsidP="00555FE2">
      <w:pPr>
        <w:pStyle w:val="af1"/>
      </w:pPr>
      <w:r w:rsidRPr="00637202">
        <w:t>На переменную наложены жесткие ограничения и при этом количество нарушений спецификации неприемлемо. В этом случае ожидается более жесткое управление с меньшим числом отклонений от спецификации. Площадь под кривой распределения в случае применения СУУТП за пределами спецификации будет меньше соответствующей площади под кривой распределения при работе без СУУТП.</w:t>
      </w:r>
    </w:p>
    <w:p w14:paraId="139946E1" w14:textId="77777777" w:rsidR="00555FE2" w:rsidRPr="00637202" w:rsidRDefault="00555FE2" w:rsidP="00555FE2">
      <w:pPr>
        <w:pStyle w:val="af1"/>
      </w:pPr>
      <w:r w:rsidRPr="00637202">
        <w:t xml:space="preserve">Изменение </w:t>
      </w:r>
      <w:r w:rsidRPr="00637202">
        <w:object w:dxaOrig="360" w:dyaOrig="320" w14:anchorId="480721CC">
          <v:shape id="_x0000_i1043" type="#_x0000_t75" style="width:15.75pt;height:15.75pt" o:ole="" fillcolor="window">
            <v:imagedata r:id="rId22" o:title=""/>
          </v:shape>
          <o:OLEObject Type="Embed" ProgID="Equation.3" ShapeID="_x0000_i1043" DrawAspect="Content" ObjectID="_1750763843" r:id="rId44"/>
        </w:object>
      </w:r>
      <w:r w:rsidRPr="00637202">
        <w:t xml:space="preserve"> после внедрения СУУТП оценивается следующим образом:</w:t>
      </w:r>
    </w:p>
    <w:p w14:paraId="7A40CE7F" w14:textId="77777777" w:rsidR="00555FE2" w:rsidRPr="00637202" w:rsidRDefault="00555FE2" w:rsidP="00555FE2">
      <w:pPr>
        <w:pStyle w:val="af1"/>
      </w:pPr>
      <w:r w:rsidRPr="00637202">
        <w:t>Шаг 1:</w:t>
      </w:r>
      <w:r w:rsidRPr="00637202">
        <w:tab/>
        <w:t>Выбор количества нарушений приемлемых для работы завода и достижимых при помощи СУУТП</w:t>
      </w:r>
    </w:p>
    <w:p w14:paraId="233ED726" w14:textId="77777777" w:rsidR="00555FE2" w:rsidRPr="00637202" w:rsidRDefault="00555FE2" w:rsidP="00555FE2">
      <w:pPr>
        <w:pStyle w:val="af1"/>
      </w:pPr>
      <w:r w:rsidRPr="00637202">
        <w:t>Шаг 2:</w:t>
      </w:r>
      <w:r w:rsidRPr="00637202">
        <w:tab/>
        <w:t xml:space="preserve">Вычисление </w:t>
      </w:r>
      <w:r w:rsidRPr="00637202">
        <w:object w:dxaOrig="360" w:dyaOrig="320" w14:anchorId="54A8632E">
          <v:shape id="_x0000_i1044" type="#_x0000_t75" style="width:15.75pt;height:15.75pt" o:ole="" fillcolor="window">
            <v:imagedata r:id="rId29" o:title=""/>
          </v:shape>
          <o:OLEObject Type="Embed" ProgID="Equation.3" ShapeID="_x0000_i1044" DrawAspect="Content" ObjectID="_1750763844" r:id="rId45"/>
        </w:object>
      </w:r>
      <w:r w:rsidRPr="00637202">
        <w:t xml:space="preserve"> по формуле (</w:t>
      </w:r>
      <w:r>
        <w:t>1-</w:t>
      </w:r>
      <w:r w:rsidRPr="00637202">
        <w:t>1) на основе базовых данных</w:t>
      </w:r>
    </w:p>
    <w:p w14:paraId="3CD08DC5" w14:textId="77777777" w:rsidR="00555FE2" w:rsidRPr="00637202" w:rsidRDefault="00555FE2" w:rsidP="00555FE2">
      <w:pPr>
        <w:pStyle w:val="af1"/>
      </w:pPr>
      <w:r w:rsidRPr="00637202">
        <w:lastRenderedPageBreak/>
        <w:t>Шаг 3:</w:t>
      </w:r>
      <w:r w:rsidRPr="00637202">
        <w:tab/>
        <w:t xml:space="preserve">Вычисление </w:t>
      </w:r>
      <w:proofErr w:type="spellStart"/>
      <w:r w:rsidRPr="00637202">
        <w:t>sbc</w:t>
      </w:r>
      <w:proofErr w:type="spellEnd"/>
      <w:r w:rsidRPr="00637202">
        <w:t xml:space="preserve"> по формуле (</w:t>
      </w:r>
      <w:r>
        <w:t>1-</w:t>
      </w:r>
      <w:r w:rsidRPr="00637202">
        <w:t>2) на основе базовых данных</w:t>
      </w:r>
    </w:p>
    <w:p w14:paraId="27DB848D" w14:textId="77777777" w:rsidR="00555FE2" w:rsidRPr="00637202" w:rsidRDefault="00555FE2" w:rsidP="00555FE2">
      <w:pPr>
        <w:pStyle w:val="af1"/>
      </w:pPr>
      <w:r w:rsidRPr="00637202">
        <w:t>Шаг 4:</w:t>
      </w:r>
      <w:r w:rsidRPr="00637202">
        <w:tab/>
        <w:t xml:space="preserve">Оценивание </w:t>
      </w:r>
      <w:proofErr w:type="spellStart"/>
      <w:r w:rsidRPr="00637202">
        <w:t>sapc</w:t>
      </w:r>
      <w:proofErr w:type="spellEnd"/>
      <w:r w:rsidRPr="00637202">
        <w:t xml:space="preserve"> в случае применения СУУТП по формуле (</w:t>
      </w:r>
      <w:r>
        <w:t>1-</w:t>
      </w:r>
      <w:r w:rsidRPr="00637202">
        <w:t>3)</w:t>
      </w:r>
    </w:p>
    <w:p w14:paraId="2B78E1BA" w14:textId="77777777" w:rsidR="00555FE2" w:rsidRPr="00637202" w:rsidRDefault="00555FE2" w:rsidP="00555FE2">
      <w:pPr>
        <w:pStyle w:val="af1"/>
      </w:pPr>
      <w:r w:rsidRPr="00637202">
        <w:t>Шаг 5:</w:t>
      </w:r>
      <w:r w:rsidRPr="00637202">
        <w:tab/>
        <w:t>Выбор соответствующего z для выбранного процента нарушений</w:t>
      </w:r>
    </w:p>
    <w:p w14:paraId="57786181" w14:textId="77777777" w:rsidR="00555FE2" w:rsidRPr="00637202" w:rsidRDefault="00555FE2" w:rsidP="00555FE2">
      <w:pPr>
        <w:pStyle w:val="af1"/>
      </w:pPr>
      <w:r w:rsidRPr="00637202">
        <w:t>Шаг 6:</w:t>
      </w:r>
      <w:r w:rsidRPr="00637202">
        <w:tab/>
        <w:t xml:space="preserve">Вычисление </w:t>
      </w:r>
      <w:r w:rsidRPr="00637202">
        <w:object w:dxaOrig="499" w:dyaOrig="300" w14:anchorId="5AF1ADE8">
          <v:shape id="_x0000_i1045" type="#_x0000_t75" style="width:24.75pt;height:15.75pt" o:ole="" fillcolor="window">
            <v:imagedata r:id="rId31" o:title=""/>
          </v:shape>
          <o:OLEObject Type="Embed" ProgID="Equation.3" ShapeID="_x0000_i1045" DrawAspect="Content" ObjectID="_1750763845" r:id="rId46"/>
        </w:object>
      </w:r>
      <w:r w:rsidRPr="00637202">
        <w:t>, использую одну из формул, представленных ниже.</w:t>
      </w:r>
    </w:p>
    <w:p w14:paraId="40416FE6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2980" w:dyaOrig="440" w14:anchorId="04A98117">
          <v:shape id="_x0000_i1046" type="#_x0000_t75" style="width:150.75pt;height:24.75pt" o:ole="" fillcolor="window">
            <v:imagedata r:id="rId47" o:title=""/>
          </v:shape>
          <o:OLEObject Type="Embed" ProgID="Equation.3" ShapeID="_x0000_i1046" DrawAspect="Content" ObjectID="_1750763846" r:id="rId48"/>
        </w:object>
      </w:r>
      <w:r w:rsidRPr="00586059">
        <w:t>,</w:t>
      </w:r>
      <w:r w:rsidRPr="00586059">
        <w:tab/>
      </w:r>
      <w:r w:rsidRPr="00586059">
        <w:tab/>
      </w:r>
      <w:r w:rsidRPr="00586059">
        <w:tab/>
      </w:r>
      <w:r w:rsidRPr="00586059">
        <w:tab/>
        <w:t>(1-6а)</w:t>
      </w:r>
    </w:p>
    <w:p w14:paraId="296EA2D2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2900" w:dyaOrig="380" w14:anchorId="75CA00BB">
          <v:shape id="_x0000_i1047" type="#_x0000_t75" style="width:148.5pt;height:15.75pt" o:ole="" fillcolor="window">
            <v:imagedata r:id="rId49" o:title=""/>
          </v:shape>
          <o:OLEObject Type="Embed" ProgID="Equation.3" ShapeID="_x0000_i1047" DrawAspect="Content" ObjectID="_1750763847" r:id="rId50"/>
        </w:object>
      </w:r>
      <w:r w:rsidRPr="00586059">
        <w:t>.</w:t>
      </w:r>
      <w:r w:rsidRPr="00586059">
        <w:tab/>
      </w:r>
      <w:r w:rsidRPr="00586059">
        <w:tab/>
      </w:r>
      <w:r w:rsidRPr="00586059">
        <w:tab/>
      </w:r>
      <w:r w:rsidRPr="00586059">
        <w:tab/>
        <w:t>(1-6б)</w:t>
      </w:r>
    </w:p>
    <w:p w14:paraId="6F6848EF" w14:textId="18ACCBBD" w:rsidR="00555FE2" w:rsidRDefault="00555FE2" w:rsidP="00555FE2">
      <w:pPr>
        <w:pStyle w:val="1"/>
        <w:ind w:left="0" w:firstLine="0"/>
      </w:pPr>
      <w:r w:rsidRPr="00240F42">
        <w:lastRenderedPageBreak/>
        <w:t xml:space="preserve">Оценивание </w:t>
      </w:r>
      <w:r>
        <w:t>ожидаемого</w:t>
      </w:r>
      <w:r w:rsidRPr="00240F42">
        <w:t xml:space="preserve"> эффекта</w:t>
      </w:r>
    </w:p>
    <w:p w14:paraId="3810CE5A" w14:textId="20D50886" w:rsidR="00555FE2" w:rsidRPr="00555FE2" w:rsidRDefault="00555FE2" w:rsidP="00555FE2">
      <w:pPr>
        <w:pStyle w:val="20"/>
        <w:ind w:left="0" w:firstLine="0"/>
      </w:pPr>
      <w:r>
        <w:t>Оценка эффекта на установке ….</w:t>
      </w:r>
    </w:p>
    <w:p w14:paraId="3A3CFACE" w14:textId="472A7BDA" w:rsidR="007413C2" w:rsidRDefault="007413C2" w:rsidP="007413C2">
      <w:pPr>
        <w:pStyle w:val="1"/>
        <w:ind w:left="0" w:firstLine="0"/>
      </w:pPr>
      <w:r>
        <w:lastRenderedPageBreak/>
        <w:t>Вывод</w:t>
      </w:r>
    </w:p>
    <w:p w14:paraId="218A9E06" w14:textId="77777777" w:rsidR="00555FE2" w:rsidRPr="00637202" w:rsidRDefault="00555FE2" w:rsidP="002920A8">
      <w:pPr>
        <w:pStyle w:val="af1"/>
      </w:pPr>
    </w:p>
    <w:p w14:paraId="380227A6" w14:textId="0412AECB" w:rsidR="000F3F79" w:rsidRPr="00EF63D9" w:rsidRDefault="000F3F79" w:rsidP="00586059">
      <w:pPr>
        <w:pStyle w:val="1"/>
      </w:pPr>
      <w:r w:rsidRPr="00EF63D9">
        <w:lastRenderedPageBreak/>
        <w:t>Перечень принятых сокращений</w:t>
      </w:r>
      <w:bookmarkEnd w:id="2084"/>
      <w:r>
        <w:t xml:space="preserve"> и определений</w:t>
      </w:r>
      <w:bookmarkEnd w:id="2085"/>
      <w:bookmarkEnd w:id="2086"/>
    </w:p>
    <w:p w14:paraId="45B7D449" w14:textId="77777777" w:rsidR="000F3F79" w:rsidRPr="00EF63D9" w:rsidRDefault="000F3F79" w:rsidP="00AA7A84">
      <w:pPr>
        <w:pStyle w:val="af1"/>
      </w:pPr>
    </w:p>
    <w:tbl>
      <w:tblPr>
        <w:tblW w:w="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977"/>
        <w:gridCol w:w="425"/>
        <w:gridCol w:w="6379"/>
      </w:tblGrid>
      <w:tr w:rsidR="0001193E" w:rsidRPr="00E86174" w14:paraId="18CC9167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60F20A3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АСУТП</w:t>
            </w:r>
          </w:p>
        </w:tc>
        <w:tc>
          <w:tcPr>
            <w:tcW w:w="425" w:type="dxa"/>
            <w:hideMark/>
          </w:tcPr>
          <w:p w14:paraId="3D640BB2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217685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Автоматизированная система управления технологическим процессом</w:t>
            </w:r>
          </w:p>
        </w:tc>
      </w:tr>
      <w:tr w:rsidR="0001193E" w:rsidRPr="00E86174" w14:paraId="23390425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AF2E206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proofErr w:type="spellStart"/>
            <w:r w:rsidRPr="00E86174">
              <w:rPr>
                <w:rFonts w:ascii="Times New Roman" w:hAnsi="Times New Roman"/>
                <w:szCs w:val="20"/>
              </w:rPr>
              <w:t>КИПиА</w:t>
            </w:r>
            <w:proofErr w:type="spellEnd"/>
          </w:p>
        </w:tc>
        <w:tc>
          <w:tcPr>
            <w:tcW w:w="425" w:type="dxa"/>
            <w:hideMark/>
          </w:tcPr>
          <w:p w14:paraId="52D5F691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60F236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Контрольно-измерительные приборы и автоматика</w:t>
            </w:r>
          </w:p>
        </w:tc>
      </w:tr>
      <w:tr w:rsidR="0001193E" w:rsidRPr="00E86174" w14:paraId="78ECFDFC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D60C31A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ПИД</w:t>
            </w:r>
          </w:p>
        </w:tc>
        <w:tc>
          <w:tcPr>
            <w:tcW w:w="425" w:type="dxa"/>
            <w:hideMark/>
          </w:tcPr>
          <w:p w14:paraId="6429971B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A96DEC5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Пропорционально-Интегрально-Дифференциальный</w:t>
            </w:r>
          </w:p>
        </w:tc>
      </w:tr>
      <w:tr w:rsidR="0001193E" w:rsidRPr="00E86174" w14:paraId="3615B0F7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6D8A542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РСУ</w:t>
            </w:r>
          </w:p>
        </w:tc>
        <w:tc>
          <w:tcPr>
            <w:tcW w:w="425" w:type="dxa"/>
            <w:hideMark/>
          </w:tcPr>
          <w:p w14:paraId="3048A06E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D3F726D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eastAsia="Calibri" w:hAnsi="Times New Roman"/>
              </w:rPr>
              <w:t>Распределенная система управления</w:t>
            </w:r>
          </w:p>
        </w:tc>
      </w:tr>
      <w:tr w:rsidR="0001193E" w:rsidRPr="00E86174" w14:paraId="03471D35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32C6D3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Система</w:t>
            </w:r>
          </w:p>
        </w:tc>
        <w:tc>
          <w:tcPr>
            <w:tcW w:w="425" w:type="dxa"/>
            <w:hideMark/>
          </w:tcPr>
          <w:p w14:paraId="2C02775A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A98458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</w:rPr>
              <w:t>Система усовершенствованного управления технологическими процессами Объекта (СУУТП)</w:t>
            </w:r>
          </w:p>
        </w:tc>
      </w:tr>
      <w:tr w:rsidR="0001193E" w:rsidRPr="00E86174" w14:paraId="4A136601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A3829D5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СУУТП</w:t>
            </w:r>
          </w:p>
        </w:tc>
        <w:tc>
          <w:tcPr>
            <w:tcW w:w="425" w:type="dxa"/>
            <w:hideMark/>
          </w:tcPr>
          <w:p w14:paraId="37A9B755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EB1864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Система усовершенствованного управления технологическим процессом</w:t>
            </w:r>
          </w:p>
        </w:tc>
      </w:tr>
      <w:tr w:rsidR="0001193E" w:rsidRPr="00E86174" w14:paraId="7A9BBF05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3D1E9C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CV (</w:t>
            </w:r>
            <w:r w:rsidRPr="00E86174">
              <w:rPr>
                <w:rFonts w:ascii="Times New Roman" w:eastAsia="Calibri" w:hAnsi="Times New Roman"/>
              </w:rPr>
              <w:t>СУУТП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74CC363D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949ADC2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Контролируемый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Controlled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004A259E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FC10F6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MV (СУУТП)</w:t>
            </w:r>
          </w:p>
        </w:tc>
        <w:tc>
          <w:tcPr>
            <w:tcW w:w="425" w:type="dxa"/>
            <w:hideMark/>
          </w:tcPr>
          <w:p w14:paraId="382387CE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1DCCE4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Манипулируемый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Manipulated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5A7D34FA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791C942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DV (</w:t>
            </w:r>
            <w:r w:rsidRPr="00E86174">
              <w:rPr>
                <w:rFonts w:ascii="Times New Roman" w:eastAsia="Calibri" w:hAnsi="Times New Roman"/>
              </w:rPr>
              <w:t>СУУТП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6EE2BEEB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BC332B6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Возмущающий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D</w:t>
            </w:r>
            <w:r w:rsidRPr="00E86174">
              <w:rPr>
                <w:rFonts w:ascii="Times New Roman" w:eastAsia="Calibri" w:hAnsi="Times New Roman"/>
              </w:rPr>
              <w:t xml:space="preserve">isturbance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5A93B366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06631E4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MV (</w:t>
            </w:r>
            <w:r w:rsidRPr="00E86174">
              <w:rPr>
                <w:rFonts w:ascii="Times New Roman" w:eastAsia="Calibri" w:hAnsi="Times New Roman"/>
              </w:rPr>
              <w:t>ПИД-регулятор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3B94ADDA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1DE5C9C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Управляющее выходное воздействие ПИД-регулятора (</w:t>
            </w:r>
            <w:r w:rsidRPr="00E86174">
              <w:rPr>
                <w:rFonts w:ascii="Times New Roman" w:eastAsia="Calibri" w:hAnsi="Times New Roman"/>
                <w:lang w:val="en-US"/>
              </w:rPr>
              <w:t>Manipulated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output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value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48D187FC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F562B04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PV (</w:t>
            </w:r>
            <w:r w:rsidRPr="00E86174">
              <w:rPr>
                <w:rFonts w:ascii="Times New Roman" w:eastAsia="Calibri" w:hAnsi="Times New Roman"/>
              </w:rPr>
              <w:t>ПИД-регулятор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57BD25EC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64B71D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Переменная процесса ПИД-регулятора (</w:t>
            </w:r>
            <w:r w:rsidRPr="00E86174">
              <w:rPr>
                <w:rFonts w:ascii="Times New Roman" w:eastAsia="Calibri" w:hAnsi="Times New Roman"/>
                <w:lang w:val="en-US"/>
              </w:rPr>
              <w:t>Process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60C0ACF1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5AAE15" w14:textId="6147FAAB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S</w:t>
            </w:r>
            <w:r>
              <w:rPr>
                <w:rFonts w:ascii="Times New Roman" w:eastAsia="Calibri" w:hAnsi="Times New Roman"/>
                <w:lang w:val="en-US"/>
              </w:rPr>
              <w:t>P</w:t>
            </w:r>
            <w:r w:rsidRPr="00E86174">
              <w:rPr>
                <w:rFonts w:ascii="Times New Roman" w:eastAsia="Calibri" w:hAnsi="Times New Roman"/>
                <w:lang w:val="en-US"/>
              </w:rPr>
              <w:t xml:space="preserve"> (ПИД-</w:t>
            </w:r>
            <w:proofErr w:type="spellStart"/>
            <w:r w:rsidRPr="00E86174">
              <w:rPr>
                <w:rFonts w:ascii="Times New Roman" w:eastAsia="Calibri" w:hAnsi="Times New Roman"/>
                <w:lang w:val="en-US"/>
              </w:rPr>
              <w:t>регулятор</w:t>
            </w:r>
            <w:proofErr w:type="spellEnd"/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16D525D0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18494C" w14:textId="2168606B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Задание ПИД-регулятора (</w:t>
            </w:r>
            <w:proofErr w:type="spellStart"/>
            <w:r w:rsidRPr="00E86174">
              <w:rPr>
                <w:rFonts w:ascii="Times New Roman" w:eastAsia="Calibri" w:hAnsi="Times New Roman"/>
              </w:rPr>
              <w:t>Setpoint</w:t>
            </w:r>
            <w:proofErr w:type="spellEnd"/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</w:tbl>
    <w:p w14:paraId="6360CFF6" w14:textId="77777777" w:rsidR="000F3F79" w:rsidRPr="00EF63D9" w:rsidRDefault="000F3F79" w:rsidP="000F3F79">
      <w:pPr>
        <w:tabs>
          <w:tab w:val="left" w:pos="4603"/>
        </w:tabs>
        <w:ind w:firstLine="0"/>
        <w:rPr>
          <w:rFonts w:ascii="Times New Roman" w:hAnsi="Times New Roman"/>
          <w:sz w:val="22"/>
          <w:szCs w:val="22"/>
          <w:lang w:eastAsia="ja-JP"/>
        </w:rPr>
      </w:pPr>
    </w:p>
    <w:p w14:paraId="3AF6EE03" w14:textId="51C2D6CA" w:rsidR="00EF63D9" w:rsidRDefault="00EF63D9" w:rsidP="00894CD6">
      <w:pPr>
        <w:pStyle w:val="af5"/>
        <w:rPr>
          <w:rFonts w:ascii="Times New Roman" w:hAnsi="Times New Roman"/>
        </w:rPr>
      </w:pPr>
    </w:p>
    <w:p w14:paraId="3AB6D834" w14:textId="13910E0C" w:rsidR="000F3F79" w:rsidRDefault="000F3F79" w:rsidP="00894CD6">
      <w:pPr>
        <w:pStyle w:val="af5"/>
        <w:rPr>
          <w:rFonts w:ascii="Times New Roman" w:hAnsi="Times New Roman"/>
        </w:rPr>
      </w:pPr>
    </w:p>
    <w:p w14:paraId="3ED49CF4" w14:textId="7D961820" w:rsidR="000F3F79" w:rsidRDefault="000F3F79" w:rsidP="00894CD6">
      <w:pPr>
        <w:pStyle w:val="af5"/>
        <w:rPr>
          <w:rFonts w:ascii="Times New Roman" w:hAnsi="Times New Roman"/>
        </w:rPr>
      </w:pPr>
    </w:p>
    <w:p w14:paraId="02287B84" w14:textId="66171C0A" w:rsidR="000F3F79" w:rsidRDefault="000F3F79" w:rsidP="00894CD6">
      <w:pPr>
        <w:pStyle w:val="af5"/>
        <w:rPr>
          <w:rFonts w:ascii="Times New Roman" w:hAnsi="Times New Roman"/>
        </w:rPr>
      </w:pPr>
    </w:p>
    <w:p w14:paraId="1F9BA878" w14:textId="319ABF3D" w:rsidR="000F3F79" w:rsidRDefault="000F3F79" w:rsidP="00894CD6">
      <w:pPr>
        <w:pStyle w:val="af5"/>
        <w:rPr>
          <w:rFonts w:ascii="Times New Roman" w:hAnsi="Times New Roman"/>
        </w:rPr>
      </w:pPr>
    </w:p>
    <w:p w14:paraId="18A7511E" w14:textId="65DFAA16" w:rsidR="000F3F79" w:rsidRDefault="000F3F79" w:rsidP="00894CD6">
      <w:pPr>
        <w:pStyle w:val="af5"/>
        <w:rPr>
          <w:rFonts w:ascii="Times New Roman" w:hAnsi="Times New Roman"/>
        </w:rPr>
      </w:pPr>
    </w:p>
    <w:p w14:paraId="508D050D" w14:textId="4D07B59D" w:rsidR="000F3F79" w:rsidRDefault="000F3F79" w:rsidP="00894CD6">
      <w:pPr>
        <w:pStyle w:val="af5"/>
        <w:rPr>
          <w:rFonts w:ascii="Times New Roman" w:hAnsi="Times New Roman"/>
        </w:rPr>
      </w:pPr>
    </w:p>
    <w:p w14:paraId="3BCF2579" w14:textId="14DD59D8" w:rsidR="000F3F79" w:rsidRDefault="000F3F79" w:rsidP="00894CD6">
      <w:pPr>
        <w:pStyle w:val="af5"/>
        <w:rPr>
          <w:rFonts w:ascii="Times New Roman" w:hAnsi="Times New Roman"/>
        </w:rPr>
      </w:pPr>
    </w:p>
    <w:p w14:paraId="0ACC6081" w14:textId="5D9EEEB5" w:rsidR="000F3F79" w:rsidRDefault="000F3F79" w:rsidP="00894CD6">
      <w:pPr>
        <w:pStyle w:val="af5"/>
        <w:rPr>
          <w:rFonts w:ascii="Times New Roman" w:hAnsi="Times New Roman"/>
        </w:rPr>
      </w:pPr>
    </w:p>
    <w:p w14:paraId="35387849" w14:textId="526B5CE3" w:rsidR="000F3F79" w:rsidRDefault="000F3F79" w:rsidP="00894CD6">
      <w:pPr>
        <w:pStyle w:val="af5"/>
        <w:rPr>
          <w:rFonts w:ascii="Times New Roman" w:hAnsi="Times New Roman"/>
        </w:rPr>
      </w:pPr>
    </w:p>
    <w:p w14:paraId="7BD75E88" w14:textId="10528118" w:rsidR="000F3F79" w:rsidRDefault="000F3F79" w:rsidP="00894CD6">
      <w:pPr>
        <w:pStyle w:val="af5"/>
        <w:rPr>
          <w:rFonts w:ascii="Times New Roman" w:hAnsi="Times New Roman"/>
        </w:rPr>
      </w:pPr>
    </w:p>
    <w:p w14:paraId="482F2898" w14:textId="543535DF" w:rsidR="000F3F79" w:rsidRDefault="000F3F79" w:rsidP="00894CD6">
      <w:pPr>
        <w:pStyle w:val="af5"/>
        <w:rPr>
          <w:rFonts w:ascii="Times New Roman" w:hAnsi="Times New Roman"/>
        </w:rPr>
      </w:pPr>
    </w:p>
    <w:p w14:paraId="18608002" w14:textId="491B97F4" w:rsidR="000F3F79" w:rsidRDefault="000F3F79" w:rsidP="00894CD6">
      <w:pPr>
        <w:pStyle w:val="af5"/>
        <w:rPr>
          <w:rFonts w:ascii="Times New Roman" w:hAnsi="Times New Roman"/>
        </w:rPr>
      </w:pPr>
    </w:p>
    <w:p w14:paraId="42A15391" w14:textId="420FB90B" w:rsidR="000F3F79" w:rsidRDefault="000F3F79" w:rsidP="00894CD6">
      <w:pPr>
        <w:pStyle w:val="af5"/>
        <w:rPr>
          <w:rFonts w:ascii="Times New Roman" w:hAnsi="Times New Roman"/>
        </w:rPr>
      </w:pPr>
    </w:p>
    <w:p w14:paraId="0A3686D2" w14:textId="1017FFAA" w:rsidR="00C05F56" w:rsidRPr="00EF63D9" w:rsidRDefault="002B3769" w:rsidP="00894CD6">
      <w:pPr>
        <w:jc w:val="center"/>
        <w:rPr>
          <w:rFonts w:ascii="Times New Roman" w:hAnsi="Times New Roman"/>
          <w:b/>
          <w:bCs/>
        </w:rPr>
      </w:pPr>
      <w:r w:rsidRPr="00EF63D9">
        <w:rPr>
          <w:rFonts w:ascii="Times New Roman" w:hAnsi="Times New Roman"/>
          <w:b/>
          <w:bCs/>
        </w:rPr>
        <w:lastRenderedPageBreak/>
        <w:t>СОСТАВИЛ</w:t>
      </w:r>
      <w:r w:rsidR="00894CD6" w:rsidRPr="00EF63D9">
        <w:rPr>
          <w:rFonts w:ascii="Times New Roman" w:hAnsi="Times New Roman"/>
          <w:b/>
          <w:bCs/>
        </w:rPr>
        <w:t>И</w:t>
      </w:r>
    </w:p>
    <w:tbl>
      <w:tblPr>
        <w:tblW w:w="8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894CD6" w:rsidRPr="00EF63D9" w14:paraId="0ED0DD77" w14:textId="77777777" w:rsidTr="003B75E1">
        <w:trPr>
          <w:trHeight w:val="34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832D705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16F835B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0EF7CD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F4540BA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D37E8B" w:rsidRPr="00EF63D9" w14:paraId="3D5A7B1C" w14:textId="77777777" w:rsidTr="003B75E1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DCCD30D" w14:textId="65757F77" w:rsidR="00D37E8B" w:rsidRPr="00EF63D9" w:rsidRDefault="00C949D9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Гусев</w:t>
            </w:r>
            <w:r w:rsidR="00D37E8B" w:rsidRPr="00EF63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 w:rsidR="00D37E8B" w:rsidRPr="00EF63D9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Н</w:t>
            </w:r>
            <w:r w:rsidR="00D37E8B" w:rsidRPr="00EF63D9">
              <w:rPr>
                <w:rFonts w:ascii="Times New Roman" w:hAnsi="Times New Roman"/>
              </w:rPr>
              <w:t>.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601721A" w14:textId="3DB3AA75" w:rsidR="00D37E8B" w:rsidRPr="00EF63D9" w:rsidRDefault="00E914FD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Ведущий инженер СУУТП</w:t>
            </w:r>
          </w:p>
          <w:p w14:paraId="35C99C19" w14:textId="409193AF" w:rsidR="00D37E8B" w:rsidRPr="00EF63D9" w:rsidRDefault="00D37E8B" w:rsidP="003B75E1">
            <w:pPr>
              <w:pStyle w:val="a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764706" w14:textId="77777777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5E8F5FC9" w14:textId="2CDEEA71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  <w:r w:rsidR="00C949D9">
              <w:rPr>
                <w:rFonts w:ascii="Times New Roman" w:hAnsi="Times New Roman"/>
                <w:b w:val="0"/>
                <w:sz w:val="20"/>
                <w:szCs w:val="20"/>
              </w:rPr>
              <w:t>9</w:t>
            </w: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.2022</w:t>
            </w:r>
          </w:p>
        </w:tc>
      </w:tr>
      <w:tr w:rsidR="00D37E8B" w:rsidRPr="00EF63D9" w14:paraId="6CADBB40" w14:textId="77777777" w:rsidTr="003B75E1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CA244EB" w14:textId="69AB661C" w:rsidR="00D37E8B" w:rsidRPr="00EF63D9" w:rsidRDefault="00F05633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Муртазин</w:t>
            </w:r>
            <w:proofErr w:type="spellEnd"/>
            <w:r>
              <w:rPr>
                <w:rFonts w:ascii="Times New Roman" w:hAnsi="Times New Roman"/>
              </w:rPr>
              <w:t xml:space="preserve"> Е.В.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7058F072" w14:textId="1F839445" w:rsidR="00E914FD" w:rsidRPr="00EF63D9" w:rsidRDefault="00F05633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="00E914FD">
              <w:rPr>
                <w:rFonts w:ascii="Times New Roman" w:hAnsi="Times New Roman"/>
              </w:rPr>
              <w:t>нженер СУУТП</w:t>
            </w:r>
          </w:p>
          <w:p w14:paraId="783AE13B" w14:textId="77A3E5DA" w:rsidR="00D37E8B" w:rsidRPr="00EF63D9" w:rsidRDefault="00D37E8B" w:rsidP="003B75E1">
            <w:pPr>
              <w:pStyle w:val="a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DF8A00" w14:textId="77777777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BBDD553" w14:textId="41874062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  <w:r w:rsidR="00C949D9">
              <w:rPr>
                <w:rFonts w:ascii="Times New Roman" w:hAnsi="Times New Roman"/>
                <w:b w:val="0"/>
                <w:sz w:val="20"/>
                <w:szCs w:val="20"/>
              </w:rPr>
              <w:t>9</w:t>
            </w: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.2022</w:t>
            </w:r>
          </w:p>
        </w:tc>
      </w:tr>
    </w:tbl>
    <w:p w14:paraId="5886AB08" w14:textId="77777777" w:rsidR="00C05F56" w:rsidRPr="00EF63D9" w:rsidRDefault="00C05F56" w:rsidP="00C05F56">
      <w:pPr>
        <w:rPr>
          <w:rFonts w:ascii="Times New Roman" w:hAnsi="Times New Roman"/>
        </w:rPr>
      </w:pPr>
    </w:p>
    <w:p w14:paraId="0B964711" w14:textId="77777777" w:rsidR="00C05F56" w:rsidRPr="00EF63D9" w:rsidRDefault="00C05F56" w:rsidP="00C05F56">
      <w:pPr>
        <w:rPr>
          <w:rFonts w:ascii="Times New Roman" w:hAnsi="Times New Roman"/>
        </w:rPr>
      </w:pPr>
    </w:p>
    <w:p w14:paraId="1F31082E" w14:textId="1D9FBCB5" w:rsidR="00C05F56" w:rsidRPr="00EF63D9" w:rsidRDefault="002B3769" w:rsidP="00894CD6">
      <w:pPr>
        <w:jc w:val="center"/>
        <w:rPr>
          <w:rFonts w:ascii="Times New Roman" w:hAnsi="Times New Roman"/>
          <w:b/>
          <w:bCs/>
        </w:rPr>
      </w:pPr>
      <w:r w:rsidRPr="00EF63D9">
        <w:rPr>
          <w:rFonts w:ascii="Times New Roman" w:hAnsi="Times New Roman"/>
          <w:b/>
          <w:bCs/>
        </w:rPr>
        <w:t>СОГЛАСОВА</w:t>
      </w:r>
      <w:r w:rsidR="00894CD6" w:rsidRPr="00EF63D9">
        <w:rPr>
          <w:rFonts w:ascii="Times New Roman" w:hAnsi="Times New Roman"/>
          <w:b/>
          <w:bCs/>
        </w:rPr>
        <w:t>НО</w:t>
      </w:r>
    </w:p>
    <w:p w14:paraId="323001DB" w14:textId="71301D72" w:rsidR="00894CD6" w:rsidRPr="00EF63D9" w:rsidRDefault="00F04904" w:rsidP="00894CD6">
      <w:pPr>
        <w:spacing w:before="211" w:after="200" w:line="240" w:lineRule="auto"/>
        <w:rPr>
          <w:rFonts w:ascii="Times New Roman" w:eastAsia="Arial" w:hAnsi="Times New Roman"/>
        </w:rPr>
      </w:pPr>
      <w:r w:rsidRPr="00EF63D9">
        <w:rPr>
          <w:rFonts w:ascii="Times New Roman" w:eastAsia="Arial" w:hAnsi="Times New Roman"/>
        </w:rPr>
        <w:t>Со стороны ПАО «</w:t>
      </w:r>
      <w:r w:rsidR="00A26D84">
        <w:rPr>
          <w:rFonts w:ascii="Times New Roman" w:eastAsia="Arial" w:hAnsi="Times New Roman"/>
        </w:rPr>
        <w:t>КАЗАНЬОРГСИНТЕЗ</w:t>
      </w:r>
      <w:r w:rsidRPr="00EF63D9">
        <w:rPr>
          <w:rFonts w:ascii="Times New Roman" w:eastAsia="Arial" w:hAnsi="Times New Roman"/>
        </w:rPr>
        <w:t>»</w:t>
      </w:r>
      <w:r w:rsidR="00894CD6" w:rsidRPr="00EF63D9">
        <w:rPr>
          <w:rFonts w:ascii="Times New Roman" w:eastAsia="Arial" w:hAnsi="Times New Roman"/>
        </w:rPr>
        <w:t>:</w:t>
      </w:r>
    </w:p>
    <w:tbl>
      <w:tblPr>
        <w:tblW w:w="8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894CD6" w:rsidRPr="00EF63D9" w14:paraId="0A781995" w14:textId="77777777" w:rsidTr="00E63295">
        <w:trPr>
          <w:trHeight w:val="34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85505C8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CB6FF2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269C9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6F119D0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894CD6" w:rsidRPr="00EF63D9" w14:paraId="3E8D2A64" w14:textId="77777777" w:rsidTr="00E63295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3C7A1483" w14:textId="77777777" w:rsidR="00894CD6" w:rsidRPr="00EF63D9" w:rsidRDefault="00894CD6" w:rsidP="00E63295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3271C5F3" w14:textId="77777777" w:rsidR="00894CD6" w:rsidRPr="00EF63D9" w:rsidRDefault="00894CD6" w:rsidP="00CF6F8E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C3C561" w14:textId="77777777" w:rsidR="00894CD6" w:rsidRPr="00EF63D9" w:rsidRDefault="00894CD6" w:rsidP="00CF6F8E">
            <w:pPr>
              <w:pStyle w:val="affff1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5E780CBA" w14:textId="77777777" w:rsidR="00894CD6" w:rsidRPr="00EF63D9" w:rsidRDefault="00894CD6" w:rsidP="00CF6F8E">
            <w:pPr>
              <w:pStyle w:val="affff1"/>
              <w:rPr>
                <w:rFonts w:ascii="Times New Roman" w:hAnsi="Times New Roman"/>
                <w:b w:val="0"/>
                <w:bCs/>
                <w:sz w:val="22"/>
              </w:rPr>
            </w:pPr>
          </w:p>
        </w:tc>
      </w:tr>
      <w:tr w:rsidR="00894CD6" w:rsidRPr="00EF63D9" w14:paraId="47E91117" w14:textId="77777777" w:rsidTr="00E63295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8A00A9B" w14:textId="77777777" w:rsidR="00894CD6" w:rsidRPr="00EF63D9" w:rsidRDefault="00894CD6" w:rsidP="00E63295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3EC3B2B4" w14:textId="77777777" w:rsidR="00894CD6" w:rsidRPr="00EF63D9" w:rsidRDefault="00894CD6" w:rsidP="00CF6F8E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AB676C" w14:textId="77777777" w:rsidR="00894CD6" w:rsidRPr="00EF63D9" w:rsidRDefault="00894CD6" w:rsidP="00CF6F8E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EAB97BD" w14:textId="77777777" w:rsidR="00894CD6" w:rsidRPr="00EF63D9" w:rsidRDefault="00894CD6" w:rsidP="00CF6F8E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722D043B" w14:textId="6D2BAF5D" w:rsidR="00C05F56" w:rsidRDefault="00C05F56" w:rsidP="00E45D3B">
      <w:pPr>
        <w:ind w:firstLine="567"/>
        <w:rPr>
          <w:rFonts w:ascii="Times New Roman" w:hAnsi="Times New Roman"/>
        </w:rPr>
      </w:pPr>
    </w:p>
    <w:p w14:paraId="3FF3749A" w14:textId="79CD0E7C" w:rsidR="005F6117" w:rsidRDefault="005F6117" w:rsidP="00E45D3B">
      <w:pPr>
        <w:ind w:firstLine="567"/>
        <w:rPr>
          <w:rFonts w:ascii="Times New Roman" w:hAnsi="Times New Roman"/>
        </w:rPr>
      </w:pPr>
    </w:p>
    <w:p w14:paraId="4AB1A362" w14:textId="77777777" w:rsidR="005F6117" w:rsidRPr="00EF63D9" w:rsidRDefault="005F6117" w:rsidP="00E45D3B">
      <w:pPr>
        <w:ind w:firstLine="567"/>
        <w:rPr>
          <w:rFonts w:ascii="Times New Roman" w:hAnsi="Times New Roman"/>
        </w:rPr>
      </w:pPr>
    </w:p>
    <w:p w14:paraId="382C9459" w14:textId="1BD5B5A7" w:rsidR="00F04904" w:rsidRDefault="00F04904" w:rsidP="00F04904">
      <w:pPr>
        <w:spacing w:before="211" w:after="200" w:line="240" w:lineRule="auto"/>
        <w:rPr>
          <w:rFonts w:ascii="Times New Roman" w:eastAsia="Arial" w:hAnsi="Times New Roman"/>
        </w:rPr>
      </w:pPr>
      <w:r w:rsidRPr="00EF63D9">
        <w:rPr>
          <w:rFonts w:ascii="Times New Roman" w:eastAsia="Arial" w:hAnsi="Times New Roman"/>
        </w:rPr>
        <w:t>Со стороны ПАО «</w:t>
      </w:r>
      <w:proofErr w:type="spellStart"/>
      <w:r w:rsidRPr="00EF63D9">
        <w:rPr>
          <w:rFonts w:ascii="Times New Roman" w:eastAsia="Arial" w:hAnsi="Times New Roman"/>
        </w:rPr>
        <w:t>Сибур</w:t>
      </w:r>
      <w:proofErr w:type="spellEnd"/>
      <w:r w:rsidRPr="00EF63D9">
        <w:rPr>
          <w:rFonts w:ascii="Times New Roman" w:eastAsia="Arial" w:hAnsi="Times New Roman"/>
        </w:rPr>
        <w:t xml:space="preserve"> Холдинг»:</w:t>
      </w:r>
    </w:p>
    <w:tbl>
      <w:tblPr>
        <w:tblpPr w:leftFromText="180" w:rightFromText="180" w:vertAnchor="text" w:horzAnchor="margin" w:tblpXSpec="center" w:tblpY="242"/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5F6117" w:rsidRPr="00EF63D9" w14:paraId="55750DFA" w14:textId="77777777" w:rsidTr="005F6117">
        <w:trPr>
          <w:trHeight w:val="340"/>
        </w:trPr>
        <w:tc>
          <w:tcPr>
            <w:tcW w:w="2525" w:type="dxa"/>
            <w:shd w:val="clear" w:color="auto" w:fill="auto"/>
            <w:vAlign w:val="center"/>
          </w:tcPr>
          <w:p w14:paraId="49663511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710EB2A0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E7A214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041C024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5F6117" w:rsidRPr="00EF63D9" w14:paraId="2CE510C2" w14:textId="77777777" w:rsidTr="005F6117">
        <w:trPr>
          <w:trHeight w:val="850"/>
        </w:trPr>
        <w:tc>
          <w:tcPr>
            <w:tcW w:w="2525" w:type="dxa"/>
            <w:shd w:val="clear" w:color="auto" w:fill="auto"/>
            <w:vAlign w:val="center"/>
          </w:tcPr>
          <w:p w14:paraId="06A6150D" w14:textId="77777777" w:rsidR="005F6117" w:rsidRPr="00EF63D9" w:rsidRDefault="005F6117" w:rsidP="005F6117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2C825669" w14:textId="77777777" w:rsidR="005F6117" w:rsidRPr="00EF63D9" w:rsidRDefault="005F6117" w:rsidP="005F6117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39C6F3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069212BA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  <w:b w:val="0"/>
                <w:bCs/>
                <w:sz w:val="22"/>
              </w:rPr>
            </w:pPr>
          </w:p>
        </w:tc>
      </w:tr>
      <w:tr w:rsidR="005F6117" w:rsidRPr="00EF63D9" w14:paraId="48D9C5E9" w14:textId="77777777" w:rsidTr="005F6117">
        <w:trPr>
          <w:trHeight w:val="850"/>
        </w:trPr>
        <w:tc>
          <w:tcPr>
            <w:tcW w:w="2525" w:type="dxa"/>
            <w:shd w:val="clear" w:color="auto" w:fill="auto"/>
            <w:vAlign w:val="center"/>
          </w:tcPr>
          <w:p w14:paraId="6AC0BC3D" w14:textId="77777777" w:rsidR="005F6117" w:rsidRPr="00EF63D9" w:rsidRDefault="005F6117" w:rsidP="005F6117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7F026139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1958CB95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7E86E0FA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1771CC76" w14:textId="77777777" w:rsidR="005F6117" w:rsidRPr="00EF63D9" w:rsidRDefault="005F6117" w:rsidP="005F6117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3BD853E" w14:textId="77777777" w:rsidR="005F6117" w:rsidRPr="00EF63D9" w:rsidRDefault="005F6117" w:rsidP="005F6117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18AD3BBF" w14:textId="77777777" w:rsidR="005F6117" w:rsidRPr="00EF63D9" w:rsidRDefault="005F6117" w:rsidP="005F6117">
            <w:pPr>
              <w:pStyle w:val="affff"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</w:tr>
    </w:tbl>
    <w:p w14:paraId="75E730CD" w14:textId="77777777" w:rsidR="005F6117" w:rsidRDefault="005F6117" w:rsidP="005F6117">
      <w:pPr>
        <w:pStyle w:val="af1"/>
      </w:pPr>
      <w:bookmarkStart w:id="2100" w:name="_Ref438482885"/>
      <w:bookmarkStart w:id="2101" w:name="_Toc444100244"/>
    </w:p>
    <w:bookmarkEnd w:id="2100"/>
    <w:bookmarkEnd w:id="2101"/>
    <w:p w14:paraId="22DEEAE8" w14:textId="77777777" w:rsidR="00F0125D" w:rsidRPr="00EF63D9" w:rsidRDefault="00F0125D" w:rsidP="00B447ED">
      <w:pPr>
        <w:pStyle w:val="af5"/>
        <w:ind w:firstLine="426"/>
        <w:rPr>
          <w:rFonts w:ascii="Times New Roman" w:hAnsi="Times New Roman"/>
          <w:vanish/>
        </w:rPr>
      </w:pPr>
    </w:p>
    <w:sectPr w:rsidR="00F0125D" w:rsidRPr="00EF63D9" w:rsidSect="00792B9A">
      <w:headerReference w:type="default" r:id="rId51"/>
      <w:footerReference w:type="default" r:id="rId52"/>
      <w:footnotePr>
        <w:pos w:val="beneathText"/>
      </w:footnotePr>
      <w:pgSz w:w="11906" w:h="16838" w:code="9"/>
      <w:pgMar w:top="851" w:right="567" w:bottom="1418" w:left="1418" w:header="74" w:footer="953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78" w:author="Булуев Илья Иванович" w:date="2023-07-13T11:46:00Z" w:initials="БИИ">
    <w:p w14:paraId="3FD9987B" w14:textId="456F472C" w:rsidR="007021DD" w:rsidRDefault="007021DD">
      <w:pPr>
        <w:pStyle w:val="affc"/>
      </w:pPr>
      <w:r>
        <w:rPr>
          <w:rStyle w:val="affb"/>
        </w:rPr>
        <w:annotationRef/>
      </w:r>
      <w:r>
        <w:t>У нас 3 этапа. 4 этап – мониторинг. Возможно, имеется этап мониторинга?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D9987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9BE07" w14:textId="77777777" w:rsidR="00D25EAA" w:rsidRDefault="00D25EAA">
      <w:pPr>
        <w:spacing w:line="240" w:lineRule="auto"/>
      </w:pPr>
      <w:r>
        <w:separator/>
      </w:r>
    </w:p>
  </w:endnote>
  <w:endnote w:type="continuationSeparator" w:id="0">
    <w:p w14:paraId="275A4FE6" w14:textId="77777777" w:rsidR="00D25EAA" w:rsidRDefault="00D2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_4">
    <w:altName w:val="Arial"/>
    <w:charset w:val="EE"/>
    <w:family w:val="swiss"/>
    <w:pitch w:val="variable"/>
    <w:sig w:usb0="00007A87" w:usb1="80000000" w:usb2="00000008" w:usb3="00000000" w:csb0="00000002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70" w:tblpY="7826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5"/>
      <w:gridCol w:w="255"/>
      <w:gridCol w:w="255"/>
    </w:tblGrid>
    <w:tr w:rsidR="007021DD" w:rsidRPr="00221356" w14:paraId="402EE8C2" w14:textId="77777777" w:rsidTr="00925B09">
      <w:trPr>
        <w:trHeight w:val="567"/>
      </w:trPr>
      <w:tc>
        <w:tcPr>
          <w:tcW w:w="255" w:type="dxa"/>
          <w:vMerge w:val="restart"/>
          <w:textDirection w:val="btLr"/>
          <w:vAlign w:val="center"/>
        </w:tcPr>
        <w:p w14:paraId="4F537F24" w14:textId="77777777" w:rsidR="007021DD" w:rsidRPr="00221356" w:rsidRDefault="007021DD" w:rsidP="00221356">
          <w:pPr>
            <w:pStyle w:val="af7"/>
            <w:ind w:left="113" w:right="113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Согласовано</w:t>
          </w:r>
          <w:proofErr w:type="spellEnd"/>
        </w:p>
      </w:tc>
      <w:tc>
        <w:tcPr>
          <w:tcW w:w="255" w:type="dxa"/>
          <w:vAlign w:val="center"/>
        </w:tcPr>
        <w:p w14:paraId="51415A20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532B537E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</w:tr>
    <w:tr w:rsidR="007021DD" w:rsidRPr="00221356" w14:paraId="5D6D7821" w14:textId="77777777" w:rsidTr="00925B09">
      <w:trPr>
        <w:trHeight w:val="851"/>
      </w:trPr>
      <w:tc>
        <w:tcPr>
          <w:tcW w:w="255" w:type="dxa"/>
          <w:vMerge/>
          <w:vAlign w:val="center"/>
        </w:tcPr>
        <w:p w14:paraId="62A4281A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4EA34E2D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69FB014B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</w:tr>
    <w:tr w:rsidR="007021DD" w:rsidRPr="00221356" w14:paraId="74125C95" w14:textId="77777777" w:rsidTr="00925B09">
      <w:trPr>
        <w:trHeight w:val="1134"/>
      </w:trPr>
      <w:tc>
        <w:tcPr>
          <w:tcW w:w="255" w:type="dxa"/>
          <w:vMerge/>
          <w:vAlign w:val="center"/>
        </w:tcPr>
        <w:p w14:paraId="4BA67AAE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4CBD463E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143C9AFB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</w:tr>
    <w:tr w:rsidR="007021DD" w:rsidRPr="00221356" w14:paraId="3314AF37" w14:textId="77777777" w:rsidTr="00925B09">
      <w:trPr>
        <w:trHeight w:val="1134"/>
      </w:trPr>
      <w:tc>
        <w:tcPr>
          <w:tcW w:w="255" w:type="dxa"/>
          <w:vMerge/>
          <w:vAlign w:val="center"/>
        </w:tcPr>
        <w:p w14:paraId="7F76B251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07A3C6BD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310BF722" w14:textId="77777777" w:rsidR="007021DD" w:rsidRPr="00221356" w:rsidRDefault="007021DD" w:rsidP="00221356">
          <w:pPr>
            <w:pStyle w:val="af5"/>
            <w:jc w:val="center"/>
            <w:rPr>
              <w:rFonts w:cs="Arial"/>
            </w:rPr>
          </w:pPr>
        </w:p>
      </w:tc>
    </w:tr>
  </w:tbl>
  <w:tbl>
    <w:tblPr>
      <w:tblpPr w:vertAnchor="page" w:horzAnchor="page" w:tblpX="500" w:tblpY="11625"/>
      <w:tblW w:w="623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11"/>
      <w:gridCol w:w="312"/>
    </w:tblGrid>
    <w:tr w:rsidR="007021DD" w:rsidRPr="00221356" w14:paraId="64C7B097" w14:textId="77777777" w:rsidTr="00221356">
      <w:trPr>
        <w:cantSplit/>
        <w:trHeight w:val="1418"/>
      </w:trPr>
      <w:tc>
        <w:tcPr>
          <w:tcW w:w="311" w:type="dxa"/>
          <w:textDirection w:val="btLr"/>
          <w:vAlign w:val="center"/>
        </w:tcPr>
        <w:p w14:paraId="4C5ECBE5" w14:textId="77777777" w:rsidR="007021DD" w:rsidRPr="00221356" w:rsidRDefault="007021DD" w:rsidP="00221356">
          <w:pPr>
            <w:pStyle w:val="af7"/>
            <w:ind w:left="57"/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Взам</w:t>
          </w:r>
          <w:proofErr w:type="spellEnd"/>
          <w:r w:rsidRPr="00221356">
            <w:rPr>
              <w:rFonts w:ascii="Arial" w:hAnsi="Arial" w:cs="Arial"/>
              <w:sz w:val="18"/>
              <w:szCs w:val="18"/>
            </w:rPr>
            <w:t xml:space="preserve">. </w:t>
          </w: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инв</w:t>
          </w:r>
          <w:proofErr w:type="spellEnd"/>
          <w:r w:rsidRPr="00221356">
            <w:rPr>
              <w:rFonts w:ascii="Arial" w:hAnsi="Arial" w:cs="Arial"/>
              <w:sz w:val="18"/>
              <w:szCs w:val="18"/>
            </w:rPr>
            <w:t>. N</w:t>
          </w:r>
        </w:p>
      </w:tc>
      <w:tc>
        <w:tcPr>
          <w:tcW w:w="312" w:type="dxa"/>
          <w:textDirection w:val="btLr"/>
          <w:vAlign w:val="center"/>
        </w:tcPr>
        <w:p w14:paraId="6BC0F6C4" w14:textId="77777777" w:rsidR="007021DD" w:rsidRPr="00221356" w:rsidRDefault="007021DD" w:rsidP="00221356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7021DD" w14:paraId="22CB9BF6" w14:textId="77777777" w:rsidTr="00221356">
      <w:trPr>
        <w:cantSplit/>
        <w:trHeight w:val="1985"/>
      </w:trPr>
      <w:tc>
        <w:tcPr>
          <w:tcW w:w="311" w:type="dxa"/>
          <w:textDirection w:val="btLr"/>
          <w:vAlign w:val="center"/>
        </w:tcPr>
        <w:p w14:paraId="5BCE8691" w14:textId="77777777" w:rsidR="007021DD" w:rsidRPr="00221356" w:rsidRDefault="007021DD" w:rsidP="00221356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Подпись</w:t>
          </w:r>
          <w:proofErr w:type="spellEnd"/>
          <w:r w:rsidRPr="00221356">
            <w:rPr>
              <w:rFonts w:ascii="Arial" w:hAnsi="Arial" w:cs="Arial"/>
              <w:sz w:val="18"/>
              <w:szCs w:val="18"/>
            </w:rPr>
            <w:t xml:space="preserve"> и </w:t>
          </w: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дата</w:t>
          </w:r>
          <w:proofErr w:type="spellEnd"/>
        </w:p>
      </w:tc>
      <w:tc>
        <w:tcPr>
          <w:tcW w:w="312" w:type="dxa"/>
          <w:textDirection w:val="btLr"/>
          <w:vAlign w:val="center"/>
        </w:tcPr>
        <w:p w14:paraId="1D0D503B" w14:textId="77777777" w:rsidR="007021DD" w:rsidRPr="00BB19DD" w:rsidRDefault="007021DD" w:rsidP="00221356">
          <w:pPr>
            <w:pStyle w:val="af7"/>
            <w:ind w:left="113" w:right="113"/>
            <w:rPr>
              <w:rFonts w:cs="Arial"/>
              <w:i/>
              <w:szCs w:val="16"/>
            </w:rPr>
          </w:pPr>
        </w:p>
      </w:tc>
    </w:tr>
    <w:tr w:rsidR="007021DD" w14:paraId="5D64AD10" w14:textId="77777777" w:rsidTr="00221356">
      <w:trPr>
        <w:cantSplit/>
        <w:trHeight w:val="1418"/>
      </w:trPr>
      <w:tc>
        <w:tcPr>
          <w:tcW w:w="311" w:type="dxa"/>
          <w:tcMar>
            <w:left w:w="28" w:type="dxa"/>
            <w:right w:w="0" w:type="dxa"/>
          </w:tcMar>
          <w:textDirection w:val="btLr"/>
          <w:vAlign w:val="center"/>
        </w:tcPr>
        <w:p w14:paraId="782AEC81" w14:textId="77777777" w:rsidR="007021DD" w:rsidRPr="00221356" w:rsidRDefault="007021DD" w:rsidP="00221356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Инв</w:t>
          </w:r>
          <w:proofErr w:type="spellEnd"/>
          <w:r w:rsidRPr="00221356">
            <w:rPr>
              <w:rFonts w:ascii="Arial" w:hAnsi="Arial" w:cs="Arial"/>
              <w:sz w:val="18"/>
              <w:szCs w:val="18"/>
            </w:rPr>
            <w:t xml:space="preserve">. № </w:t>
          </w:r>
          <w:proofErr w:type="spellStart"/>
          <w:r w:rsidRPr="00221356">
            <w:rPr>
              <w:rFonts w:ascii="Arial" w:hAnsi="Arial" w:cs="Arial"/>
              <w:sz w:val="18"/>
              <w:szCs w:val="18"/>
            </w:rPr>
            <w:t>подл</w:t>
          </w:r>
          <w:proofErr w:type="spellEnd"/>
          <w:r w:rsidRPr="00221356">
            <w:rPr>
              <w:rFonts w:ascii="Arial" w:hAnsi="Arial" w:cs="Arial"/>
              <w:sz w:val="18"/>
              <w:szCs w:val="18"/>
            </w:rPr>
            <w:t>.</w:t>
          </w:r>
        </w:p>
      </w:tc>
      <w:tc>
        <w:tcPr>
          <w:tcW w:w="312" w:type="dxa"/>
          <w:textDirection w:val="btLr"/>
          <w:vAlign w:val="center"/>
        </w:tcPr>
        <w:p w14:paraId="21BFFD49" w14:textId="77777777" w:rsidR="007021DD" w:rsidRPr="00B2239C" w:rsidRDefault="007021DD" w:rsidP="00221356">
          <w:pPr>
            <w:pStyle w:val="af7"/>
            <w:ind w:left="113" w:right="113"/>
            <w:jc w:val="both"/>
            <w:rPr>
              <w:rFonts w:cs="Arial"/>
              <w:i/>
              <w:szCs w:val="16"/>
            </w:rPr>
          </w:pPr>
        </w:p>
      </w:tc>
    </w:tr>
  </w:tbl>
  <w:p w14:paraId="5F40ABD2" w14:textId="77777777" w:rsidR="007021DD" w:rsidRDefault="007021D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505" w:tblpY="11593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84"/>
      <w:gridCol w:w="396"/>
    </w:tblGrid>
    <w:tr w:rsidR="007021DD" w14:paraId="669541F8" w14:textId="77777777" w:rsidTr="00FA2E9C">
      <w:trPr>
        <w:cantSplit/>
        <w:trHeight w:val="1418"/>
      </w:trPr>
      <w:tc>
        <w:tcPr>
          <w:tcW w:w="284" w:type="dxa"/>
          <w:textDirection w:val="btLr"/>
          <w:vAlign w:val="center"/>
        </w:tcPr>
        <w:p w14:paraId="69A1A11D" w14:textId="77777777" w:rsidR="007021DD" w:rsidRPr="00B2239C" w:rsidRDefault="007021DD" w:rsidP="00FA2E9C">
          <w:pPr>
            <w:pStyle w:val="af7"/>
            <w:rPr>
              <w:rFonts w:ascii="Arial" w:hAnsi="Arial" w:cs="Arial"/>
              <w:sz w:val="15"/>
              <w:szCs w:val="15"/>
              <w:lang w:val="ru-RU"/>
            </w:rPr>
          </w:pPr>
          <w:proofErr w:type="spellStart"/>
          <w:r w:rsidRPr="00B2239C">
            <w:rPr>
              <w:rFonts w:ascii="Arial" w:hAnsi="Arial" w:cs="Arial"/>
              <w:sz w:val="18"/>
              <w:szCs w:val="18"/>
              <w:lang w:val="ru-RU"/>
            </w:rPr>
            <w:t>Взаим</w:t>
          </w:r>
          <w:proofErr w:type="spellEnd"/>
          <w:r w:rsidRPr="00B2239C">
            <w:rPr>
              <w:rFonts w:ascii="Arial" w:hAnsi="Arial" w:cs="Arial"/>
              <w:sz w:val="18"/>
              <w:szCs w:val="18"/>
              <w:lang w:val="ru-RU"/>
            </w:rPr>
            <w:t>. инв.</w:t>
          </w:r>
          <w:r w:rsidRPr="00B2239C">
            <w:rPr>
              <w:rFonts w:ascii="Arial" w:hAnsi="Arial" w:cs="Arial"/>
              <w:sz w:val="18"/>
              <w:szCs w:val="18"/>
            </w:rPr>
            <w:t xml:space="preserve"> N</w:t>
          </w:r>
        </w:p>
      </w:tc>
      <w:tc>
        <w:tcPr>
          <w:tcW w:w="396" w:type="dxa"/>
          <w:textDirection w:val="btLr"/>
          <w:vAlign w:val="center"/>
        </w:tcPr>
        <w:p w14:paraId="78AED7AF" w14:textId="77777777" w:rsidR="007021DD" w:rsidRPr="00B2239C" w:rsidRDefault="007021DD" w:rsidP="00FA2E9C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7021DD" w14:paraId="7985B897" w14:textId="77777777" w:rsidTr="00FA2E9C">
      <w:trPr>
        <w:cantSplit/>
        <w:trHeight w:val="1985"/>
      </w:trPr>
      <w:tc>
        <w:tcPr>
          <w:tcW w:w="284" w:type="dxa"/>
          <w:textDirection w:val="btLr"/>
          <w:vAlign w:val="center"/>
        </w:tcPr>
        <w:p w14:paraId="0710A86E" w14:textId="77777777" w:rsidR="007021DD" w:rsidRPr="00B2239C" w:rsidRDefault="007021DD" w:rsidP="00FA2E9C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Подпись и дата</w:t>
          </w:r>
        </w:p>
      </w:tc>
      <w:tc>
        <w:tcPr>
          <w:tcW w:w="396" w:type="dxa"/>
          <w:textDirection w:val="btLr"/>
          <w:vAlign w:val="center"/>
        </w:tcPr>
        <w:p w14:paraId="251A3591" w14:textId="77777777" w:rsidR="007021DD" w:rsidRPr="00B2239C" w:rsidRDefault="007021DD" w:rsidP="00FA2E9C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7021DD" w14:paraId="775498E8" w14:textId="77777777" w:rsidTr="00FA2E9C">
      <w:trPr>
        <w:cantSplit/>
        <w:trHeight w:val="1418"/>
      </w:trPr>
      <w:tc>
        <w:tcPr>
          <w:tcW w:w="284" w:type="dxa"/>
          <w:tcMar>
            <w:left w:w="28" w:type="dxa"/>
            <w:right w:w="0" w:type="dxa"/>
          </w:tcMar>
          <w:textDirection w:val="btLr"/>
          <w:vAlign w:val="center"/>
        </w:tcPr>
        <w:p w14:paraId="1A076C8C" w14:textId="77777777" w:rsidR="007021DD" w:rsidRPr="00B2239C" w:rsidRDefault="007021DD" w:rsidP="00FA2E9C">
          <w:pPr>
            <w:pStyle w:val="af7"/>
            <w:ind w:left="113" w:right="113"/>
            <w:jc w:val="both"/>
            <w:rPr>
              <w:rFonts w:ascii="Arial" w:hAnsi="Arial" w:cs="Arial"/>
              <w:sz w:val="18"/>
              <w:szCs w:val="18"/>
              <w:lang w:val="ru-RU"/>
            </w:rPr>
          </w:pPr>
          <w:proofErr w:type="spellStart"/>
          <w:r w:rsidRPr="00B2239C">
            <w:rPr>
              <w:rFonts w:ascii="Arial" w:hAnsi="Arial" w:cs="Arial"/>
              <w:sz w:val="18"/>
              <w:szCs w:val="18"/>
              <w:lang w:val="ru-RU"/>
            </w:rPr>
            <w:t>Инв</w:t>
          </w:r>
          <w:proofErr w:type="spellEnd"/>
          <w:r w:rsidRPr="00B2239C">
            <w:rPr>
              <w:rFonts w:ascii="Arial" w:hAnsi="Arial" w:cs="Arial"/>
              <w:sz w:val="18"/>
              <w:szCs w:val="18"/>
            </w:rPr>
            <w:t>. №</w:t>
          </w:r>
          <w:r>
            <w:rPr>
              <w:rFonts w:ascii="Arial" w:hAnsi="Arial" w:cs="Arial"/>
              <w:sz w:val="18"/>
              <w:szCs w:val="18"/>
              <w:lang w:val="ru-RU"/>
            </w:rPr>
            <w:t xml:space="preserve"> </w:t>
          </w:r>
          <w:r w:rsidRPr="00B2239C">
            <w:rPr>
              <w:rFonts w:ascii="Arial" w:hAnsi="Arial" w:cs="Arial"/>
              <w:sz w:val="18"/>
              <w:szCs w:val="18"/>
              <w:lang w:val="ru-RU"/>
            </w:rPr>
            <w:t>подп.</w:t>
          </w:r>
        </w:p>
      </w:tc>
      <w:tc>
        <w:tcPr>
          <w:tcW w:w="396" w:type="dxa"/>
          <w:textDirection w:val="btLr"/>
          <w:vAlign w:val="center"/>
        </w:tcPr>
        <w:p w14:paraId="29DBFBB8" w14:textId="77777777" w:rsidR="007021DD" w:rsidRPr="00B2239C" w:rsidRDefault="007021DD" w:rsidP="00FA2E9C">
          <w:pPr>
            <w:pStyle w:val="af7"/>
            <w:ind w:left="113" w:right="113"/>
            <w:jc w:val="both"/>
            <w:rPr>
              <w:rFonts w:ascii="Arial" w:hAnsi="Arial" w:cs="Arial"/>
              <w:i/>
              <w:szCs w:val="16"/>
              <w:lang w:val="ru-RU"/>
            </w:rPr>
          </w:pPr>
        </w:p>
      </w:tc>
    </w:tr>
  </w:tbl>
  <w:p w14:paraId="037AFF09" w14:textId="77777777" w:rsidR="007021DD" w:rsidRPr="00FD6BCE" w:rsidRDefault="007021DD" w:rsidP="00510AA4">
    <w:pPr>
      <w:rPr>
        <w:vanish/>
      </w:rPr>
    </w:pPr>
  </w:p>
  <w:tbl>
    <w:tblPr>
      <w:tblW w:w="10405" w:type="dxa"/>
      <w:tblInd w:w="-176" w:type="dxa"/>
      <w:tblBorders>
        <w:top w:val="single" w:sz="12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74"/>
      <w:gridCol w:w="570"/>
      <w:gridCol w:w="570"/>
      <w:gridCol w:w="570"/>
      <w:gridCol w:w="870"/>
      <w:gridCol w:w="672"/>
      <w:gridCol w:w="3944"/>
      <w:gridCol w:w="876"/>
      <w:gridCol w:w="851"/>
      <w:gridCol w:w="908"/>
    </w:tblGrid>
    <w:tr w:rsidR="007021DD" w14:paraId="35EE6075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AE66" w14:textId="77777777" w:rsidR="007021DD" w:rsidRPr="0034708F" w:rsidRDefault="007021DD" w:rsidP="006905E7">
          <w:pPr>
            <w:rPr>
              <w:sz w:val="20"/>
              <w:szCs w:val="20"/>
            </w:rPr>
          </w:pPr>
          <w:r w:rsidRPr="0034708F">
            <w:rPr>
              <w:rStyle w:val="afb"/>
              <w:sz w:val="20"/>
              <w:szCs w:val="20"/>
            </w:rPr>
            <w:fldChar w:fldCharType="begin"/>
          </w:r>
          <w:r w:rsidRPr="0034708F">
            <w:rPr>
              <w:rStyle w:val="afb"/>
              <w:sz w:val="20"/>
              <w:szCs w:val="20"/>
            </w:rPr>
            <w:instrText xml:space="preserve"> NUMPAGES </w:instrText>
          </w:r>
          <w:r w:rsidRPr="0034708F">
            <w:rPr>
              <w:rStyle w:val="afb"/>
              <w:sz w:val="20"/>
              <w:szCs w:val="20"/>
            </w:rPr>
            <w:fldChar w:fldCharType="separate"/>
          </w:r>
          <w:r>
            <w:rPr>
              <w:rStyle w:val="afb"/>
              <w:noProof/>
              <w:sz w:val="20"/>
              <w:szCs w:val="20"/>
            </w:rPr>
            <w:t>45</w:t>
          </w:r>
          <w:r w:rsidRPr="0034708F">
            <w:rPr>
              <w:rStyle w:val="afb"/>
              <w:sz w:val="20"/>
              <w:szCs w:val="20"/>
            </w:rPr>
            <w:fldChar w:fldCharType="end"/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AD4663" w14:textId="77777777" w:rsidR="007021DD" w:rsidRPr="0034708F" w:rsidRDefault="007021DD" w:rsidP="006905E7">
          <w:pPr>
            <w:rPr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21ACF" w14:textId="77777777" w:rsidR="007021DD" w:rsidRPr="0034708F" w:rsidRDefault="007021DD" w:rsidP="006905E7">
          <w:pPr>
            <w:rPr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B3EAE" w14:textId="77777777" w:rsidR="007021DD" w:rsidRPr="0034708F" w:rsidRDefault="007021DD" w:rsidP="006905E7">
          <w:pPr>
            <w:rPr>
              <w:sz w:val="20"/>
              <w:szCs w:val="20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207DFE" w14:textId="77777777" w:rsidR="007021DD" w:rsidRPr="0034708F" w:rsidRDefault="007021DD" w:rsidP="006905E7">
          <w:pPr>
            <w:rPr>
              <w:sz w:val="20"/>
              <w:szCs w:val="20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E3884" w14:textId="77777777" w:rsidR="007021DD" w:rsidRPr="0034708F" w:rsidRDefault="007021DD" w:rsidP="006905E7">
          <w:pPr>
            <w:rPr>
              <w:sz w:val="20"/>
              <w:szCs w:val="20"/>
            </w:rPr>
          </w:pPr>
        </w:p>
      </w:tc>
      <w:tc>
        <w:tcPr>
          <w:tcW w:w="657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1ADF1F" w14:textId="77777777" w:rsidR="007021DD" w:rsidRPr="002976B1" w:rsidRDefault="007021DD" w:rsidP="006905E7">
          <w:pPr>
            <w:pStyle w:val="blocktitlesnumber"/>
            <w:ind w:left="-133" w:right="-88"/>
            <w:rPr>
              <w:i w:val="0"/>
              <w:szCs w:val="32"/>
              <w:highlight w:val="yellow"/>
              <w:lang w:val="en-US"/>
            </w:rPr>
          </w:pPr>
          <w:r>
            <w:rPr>
              <w:i w:val="0"/>
              <w:iCs/>
              <w:szCs w:val="32"/>
              <w:lang w:val="en-US"/>
            </w:rPr>
            <w:t>YRU.CXXXXXX.1.001</w:t>
          </w:r>
        </w:p>
      </w:tc>
    </w:tr>
    <w:tr w:rsidR="007021DD" w14:paraId="438F32CA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4F74B30" w14:textId="77777777" w:rsidR="007021DD" w:rsidRPr="0034708F" w:rsidRDefault="007021DD" w:rsidP="006905E7">
          <w:pPr>
            <w:rPr>
              <w:sz w:val="20"/>
              <w:szCs w:val="20"/>
              <w:lang w:val="pt-BR"/>
            </w:rPr>
          </w:pPr>
          <w:r w:rsidRPr="00B2239C">
            <w:rPr>
              <w:rFonts w:cs="Arial"/>
              <w:sz w:val="18"/>
              <w:szCs w:val="18"/>
            </w:rPr>
            <w:t>Согласовано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0C2C61" w14:textId="77777777" w:rsidR="007021DD" w:rsidRPr="0034708F" w:rsidRDefault="007021DD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F6B10" w14:textId="77777777" w:rsidR="007021DD" w:rsidRPr="0034708F" w:rsidRDefault="007021DD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8B3F52" w14:textId="77777777" w:rsidR="007021DD" w:rsidRPr="0034708F" w:rsidRDefault="007021DD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0905F3" w14:textId="77777777" w:rsidR="007021DD" w:rsidRPr="0034708F" w:rsidRDefault="007021DD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364154" w14:textId="77777777" w:rsidR="007021DD" w:rsidRPr="0034708F" w:rsidRDefault="007021DD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657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74E557" w14:textId="77777777" w:rsidR="007021DD" w:rsidRPr="0034708F" w:rsidRDefault="007021DD" w:rsidP="006905E7">
          <w:pPr>
            <w:rPr>
              <w:i/>
              <w:sz w:val="20"/>
              <w:szCs w:val="20"/>
              <w:highlight w:val="yellow"/>
              <w:lang w:val="pt-BR"/>
            </w:rPr>
          </w:pPr>
        </w:p>
      </w:tc>
    </w:tr>
    <w:tr w:rsidR="007021DD" w14:paraId="1F81339D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9C56B5" w14:textId="77777777" w:rsidR="007021DD" w:rsidRPr="0034708F" w:rsidRDefault="007021DD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B74A19" w14:textId="77777777" w:rsidR="007021DD" w:rsidRPr="0034708F" w:rsidRDefault="007021DD" w:rsidP="006905E7">
          <w:pPr>
            <w:pStyle w:val="16"/>
            <w:jc w:val="center"/>
            <w:rPr>
              <w:i w:val="0"/>
              <w:sz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A293F2" w14:textId="77777777" w:rsidR="007021DD" w:rsidRPr="0034708F" w:rsidRDefault="007021DD" w:rsidP="006905E7">
          <w:pPr>
            <w:pStyle w:val="16"/>
            <w:jc w:val="center"/>
            <w:rPr>
              <w:i w:val="0"/>
              <w:sz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D129649" w14:textId="77777777" w:rsidR="007021DD" w:rsidRPr="0034708F" w:rsidRDefault="007021DD" w:rsidP="006905E7">
          <w:pPr>
            <w:pStyle w:val="16"/>
            <w:jc w:val="center"/>
            <w:rPr>
              <w:i w:val="0"/>
              <w:sz w:val="20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1C5385" w14:textId="77777777" w:rsidR="007021DD" w:rsidRPr="0034708F" w:rsidRDefault="007021DD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Подпись</w:t>
          </w: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BD0FD4" w14:textId="77777777" w:rsidR="007021DD" w:rsidRPr="0034708F" w:rsidRDefault="007021DD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Дата</w:t>
          </w:r>
        </w:p>
      </w:tc>
      <w:tc>
        <w:tcPr>
          <w:tcW w:w="657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A14EAD1" w14:textId="77777777" w:rsidR="007021DD" w:rsidRPr="0034708F" w:rsidRDefault="007021DD" w:rsidP="006905E7">
          <w:pPr>
            <w:jc w:val="center"/>
            <w:rPr>
              <w:i/>
              <w:sz w:val="20"/>
              <w:szCs w:val="20"/>
              <w:highlight w:val="yellow"/>
            </w:rPr>
          </w:pPr>
        </w:p>
      </w:tc>
    </w:tr>
    <w:tr w:rsidR="007021DD" w14:paraId="552E9630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A5BFCA" w14:textId="77777777" w:rsidR="007021DD" w:rsidRPr="0034708F" w:rsidRDefault="007021DD" w:rsidP="00B61BB2">
          <w:pPr>
            <w:pStyle w:val="16"/>
            <w:ind w:left="0" w:right="0"/>
            <w:rPr>
              <w:i w:val="0"/>
              <w:sz w:val="20"/>
            </w:rPr>
          </w:pPr>
          <w:proofErr w:type="spellStart"/>
          <w:r>
            <w:rPr>
              <w:i w:val="0"/>
              <w:sz w:val="20"/>
            </w:rPr>
            <w:t>Разраб</w:t>
          </w:r>
          <w:proofErr w:type="spellEnd"/>
          <w:r>
            <w:rPr>
              <w:i w:val="0"/>
              <w:sz w:val="20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BB733D" w14:textId="77777777" w:rsidR="007021DD" w:rsidRPr="002976B1" w:rsidRDefault="007021DD" w:rsidP="00C02CFB">
          <w:pPr>
            <w:pStyle w:val="16"/>
            <w:rPr>
              <w:i w:val="0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40B03E" w14:textId="77777777" w:rsidR="007021DD" w:rsidRPr="0034708F" w:rsidRDefault="007021DD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B6267F" w14:textId="77777777" w:rsidR="007021DD" w:rsidRPr="002976B1" w:rsidRDefault="007021DD" w:rsidP="00907CBA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EFA629" w14:textId="77777777" w:rsidR="007021DD" w:rsidRPr="008763E0" w:rsidRDefault="007021DD" w:rsidP="0043725A">
          <w:pPr>
            <w:pStyle w:val="afc"/>
            <w:spacing w:before="60"/>
            <w:ind w:left="0" w:right="0"/>
            <w:rPr>
              <w:i w:val="0"/>
              <w:caps/>
              <w:sz w:val="18"/>
              <w:szCs w:val="18"/>
            </w:rPr>
          </w:pPr>
          <w:r>
            <w:rPr>
              <w:i w:val="0"/>
              <w:caps/>
              <w:sz w:val="18"/>
              <w:szCs w:val="18"/>
            </w:rPr>
            <w:fldChar w:fldCharType="begin"/>
          </w:r>
          <w:r>
            <w:rPr>
              <w:i w:val="0"/>
              <w:caps/>
              <w:sz w:val="18"/>
              <w:szCs w:val="18"/>
            </w:rPr>
            <w:instrText xml:space="preserve"> TITLE   \* MERGEFORMAT </w:instrText>
          </w:r>
          <w:r>
            <w:rPr>
              <w:i w:val="0"/>
              <w:caps/>
              <w:sz w:val="18"/>
              <w:szCs w:val="18"/>
            </w:rPr>
            <w:fldChar w:fldCharType="separate"/>
          </w:r>
          <w:r>
            <w:rPr>
              <w:i w:val="0"/>
              <w:caps/>
              <w:sz w:val="18"/>
              <w:szCs w:val="18"/>
            </w:rPr>
            <w:t>СУУТП БК-2</w:t>
          </w:r>
          <w:r>
            <w:rPr>
              <w:i w:val="0"/>
              <w:caps/>
              <w:sz w:val="18"/>
              <w:szCs w:val="18"/>
            </w:rPr>
            <w:fldChar w:fldCharType="end"/>
          </w:r>
        </w:p>
        <w:p w14:paraId="2BC64C6F" w14:textId="77777777" w:rsidR="007021DD" w:rsidRPr="0043725A" w:rsidRDefault="007021DD" w:rsidP="0043725A">
          <w:pPr>
            <w:pStyle w:val="afc"/>
            <w:spacing w:line="192" w:lineRule="auto"/>
            <w:ind w:left="0" w:right="0"/>
            <w:rPr>
              <w:caps/>
              <w:sz w:val="18"/>
              <w:szCs w:val="18"/>
            </w:rPr>
          </w:pPr>
          <w:r w:rsidRPr="0095223F">
            <w:rPr>
              <w:caps/>
              <w:sz w:val="18"/>
              <w:szCs w:val="18"/>
            </w:rPr>
            <w:t xml:space="preserve"> </w:t>
          </w:r>
        </w:p>
        <w:p w14:paraId="716F1A7C" w14:textId="77777777" w:rsidR="007021DD" w:rsidRPr="0043725A" w:rsidRDefault="007021DD" w:rsidP="0043725A">
          <w:pPr>
            <w:pStyle w:val="afc"/>
            <w:ind w:left="-115"/>
            <w:rPr>
              <w:rFonts w:cs="Arial"/>
              <w:i w:val="0"/>
              <w:color w:val="000000"/>
              <w:sz w:val="28"/>
              <w:szCs w:val="28"/>
              <w:lang w:eastAsia="ja-JP"/>
            </w:rPr>
          </w:pPr>
          <w:r w:rsidRPr="0043725A">
            <w:rPr>
              <w:i w:val="0"/>
              <w:caps/>
              <w:szCs w:val="16"/>
            </w:rPr>
            <w:fldChar w:fldCharType="begin"/>
          </w:r>
          <w:r w:rsidRPr="0043725A">
            <w:rPr>
              <w:i w:val="0"/>
              <w:caps/>
              <w:szCs w:val="16"/>
            </w:rPr>
            <w:instrText xml:space="preserve"> COMMENTS  \* Upper \* MERGEFORMAT </w:instrText>
          </w:r>
          <w:r w:rsidRPr="0043725A">
            <w:rPr>
              <w:i w:val="0"/>
              <w:caps/>
              <w:szCs w:val="16"/>
            </w:rPr>
            <w:fldChar w:fldCharType="separate"/>
          </w:r>
          <w:r>
            <w:rPr>
              <w:i w:val="0"/>
              <w:szCs w:val="16"/>
            </w:rPr>
            <w:t>ПРОГРАММА НАСТРОЙКИ БАЗОВОГО РЕГУЛИРОВАНИЯ</w:t>
          </w:r>
          <w:r w:rsidRPr="0043725A">
            <w:rPr>
              <w:i w:val="0"/>
              <w:caps/>
              <w:szCs w:val="16"/>
            </w:rPr>
            <w:fldChar w:fldCharType="end"/>
          </w:r>
        </w:p>
        <w:p w14:paraId="4E57F0EC" w14:textId="77777777" w:rsidR="007021DD" w:rsidRPr="0068049E" w:rsidRDefault="007021DD" w:rsidP="00F52C97">
          <w:pPr>
            <w:pStyle w:val="afc"/>
            <w:ind w:left="-115"/>
            <w:rPr>
              <w:rFonts w:cs="Arial"/>
              <w:i w:val="0"/>
              <w:color w:val="000000"/>
              <w:sz w:val="28"/>
              <w:szCs w:val="28"/>
              <w:highlight w:val="yellow"/>
              <w:lang w:eastAsia="ja-JP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C25A8A" w14:textId="77777777" w:rsidR="007021DD" w:rsidRPr="0034708F" w:rsidRDefault="007021DD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181A94" w14:textId="77777777" w:rsidR="007021DD" w:rsidRPr="0034708F" w:rsidRDefault="007021DD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Лист</w:t>
          </w:r>
          <w:r w:rsidRPr="0034708F">
            <w:rPr>
              <w:i w:val="0"/>
              <w:sz w:val="20"/>
            </w:rPr>
            <w:t xml:space="preserve"> </w:t>
          </w:r>
        </w:p>
      </w:tc>
      <w:tc>
        <w:tcPr>
          <w:tcW w:w="9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C06D51" w14:textId="77777777" w:rsidR="007021DD" w:rsidRPr="0034708F" w:rsidRDefault="007021DD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Листов</w:t>
          </w:r>
        </w:p>
      </w:tc>
    </w:tr>
    <w:tr w:rsidR="007021DD" w14:paraId="2467F625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44A080" w14:textId="77777777" w:rsidR="007021DD" w:rsidRPr="0034708F" w:rsidRDefault="007021DD" w:rsidP="00B61BB2">
          <w:pPr>
            <w:pStyle w:val="16"/>
            <w:ind w:left="0" w:right="0"/>
            <w:rPr>
              <w:i w:val="0"/>
              <w:sz w:val="20"/>
            </w:rPr>
          </w:pPr>
          <w:r>
            <w:rPr>
              <w:i w:val="0"/>
              <w:sz w:val="20"/>
            </w:rPr>
            <w:t>Пров.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CE5260" w14:textId="77777777" w:rsidR="007021DD" w:rsidRPr="002976B1" w:rsidRDefault="007021DD" w:rsidP="006905E7">
          <w:pPr>
            <w:pStyle w:val="16"/>
            <w:rPr>
              <w:i w:val="0"/>
              <w:sz w:val="18"/>
              <w:szCs w:val="18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AFAB9" w14:textId="77777777" w:rsidR="007021DD" w:rsidRPr="00FC178B" w:rsidRDefault="007021DD" w:rsidP="00897771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B180D9" w14:textId="77777777" w:rsidR="007021DD" w:rsidRPr="002976B1" w:rsidRDefault="007021DD" w:rsidP="006905E7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A8BF34" w14:textId="77777777" w:rsidR="007021DD" w:rsidRPr="0034708F" w:rsidRDefault="007021DD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BBF47A" w14:textId="77777777" w:rsidR="007021DD" w:rsidRPr="002976B1" w:rsidRDefault="007021DD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Э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9EA3D7" w14:textId="77777777" w:rsidR="007021DD" w:rsidRPr="00550B7B" w:rsidRDefault="007021DD" w:rsidP="0068049E">
          <w:pPr>
            <w:pStyle w:val="afa"/>
            <w:rPr>
              <w:i/>
            </w:rPr>
          </w:pPr>
          <w:r w:rsidRPr="009623A0">
            <w:fldChar w:fldCharType="begin"/>
          </w:r>
          <w:r w:rsidRPr="009623A0">
            <w:instrText xml:space="preserve"> PAGE </w:instrText>
          </w:r>
          <w:r w:rsidRPr="009623A0">
            <w:fldChar w:fldCharType="separate"/>
          </w:r>
          <w:r>
            <w:rPr>
              <w:noProof/>
            </w:rPr>
            <w:t>2</w:t>
          </w:r>
          <w:r w:rsidRPr="009623A0">
            <w:fldChar w:fldCharType="end"/>
          </w:r>
        </w:p>
      </w:tc>
      <w:tc>
        <w:tcPr>
          <w:tcW w:w="9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05FCC" w14:textId="77777777" w:rsidR="007021DD" w:rsidRPr="003F16EA" w:rsidRDefault="007021DD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fldChar w:fldCharType="begin"/>
          </w:r>
          <w:r>
            <w:rPr>
              <w:i w:val="0"/>
              <w:sz w:val="20"/>
            </w:rPr>
            <w:instrText xml:space="preserve"> NUMPAGES   \* MERGEFORMAT </w:instrText>
          </w:r>
          <w:r>
            <w:rPr>
              <w:i w:val="0"/>
              <w:sz w:val="20"/>
            </w:rPr>
            <w:fldChar w:fldCharType="separate"/>
          </w:r>
          <w:r>
            <w:rPr>
              <w:i w:val="0"/>
              <w:noProof/>
              <w:sz w:val="20"/>
            </w:rPr>
            <w:t>45</w:t>
          </w:r>
          <w:r>
            <w:rPr>
              <w:i w:val="0"/>
              <w:sz w:val="20"/>
            </w:rPr>
            <w:fldChar w:fldCharType="end"/>
          </w:r>
        </w:p>
      </w:tc>
    </w:tr>
    <w:tr w:rsidR="007021DD" w14:paraId="32DBF70B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AA589" w14:textId="77777777" w:rsidR="007021DD" w:rsidRPr="0034708F" w:rsidRDefault="007021DD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Т</w:t>
          </w:r>
          <w:r w:rsidRPr="00981065">
            <w:rPr>
              <w:i w:val="0"/>
              <w:sz w:val="20"/>
              <w:lang w:val="en-US"/>
            </w:rPr>
            <w:t xml:space="preserve">. </w:t>
          </w:r>
          <w:proofErr w:type="spellStart"/>
          <w:r>
            <w:rPr>
              <w:i w:val="0"/>
              <w:sz w:val="20"/>
            </w:rPr>
            <w:t>конт</w:t>
          </w:r>
          <w:proofErr w:type="spellEnd"/>
          <w:r w:rsidRPr="00981065">
            <w:rPr>
              <w:i w:val="0"/>
              <w:sz w:val="20"/>
              <w:lang w:val="en-US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8D462D" w14:textId="77777777" w:rsidR="007021DD" w:rsidRPr="0034708F" w:rsidRDefault="007021DD" w:rsidP="006905E7">
          <w:pPr>
            <w:pStyle w:val="16"/>
            <w:rPr>
              <w:i w:val="0"/>
              <w:sz w:val="18"/>
              <w:szCs w:val="18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C9D1D0" w14:textId="77777777" w:rsidR="007021DD" w:rsidRPr="00FC178B" w:rsidRDefault="007021DD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82EB82" w14:textId="77777777" w:rsidR="007021DD" w:rsidRPr="0034708F" w:rsidRDefault="007021DD" w:rsidP="006905E7">
          <w:pPr>
            <w:ind w:left="-108" w:right="-108" w:hanging="9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91B6FD" w14:textId="77777777" w:rsidR="007021DD" w:rsidRPr="0034708F" w:rsidRDefault="007021DD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2635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1C25DCCE" w14:textId="77777777" w:rsidR="007021DD" w:rsidRDefault="007021DD" w:rsidP="00B94B64">
          <w:pPr>
            <w:ind w:hanging="1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object w:dxaOrig="2153" w:dyaOrig="464" w14:anchorId="227AC5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1.25pt;height:21.75pt" o:ole="">
                <v:imagedata r:id="rId1" o:title=""/>
              </v:shape>
              <o:OLEObject Type="Embed" ProgID="Visio.Drawing.11" ShapeID="_x0000_i1026" DrawAspect="Content" ObjectID="_1750763849" r:id="rId2"/>
            </w:object>
          </w:r>
        </w:p>
        <w:p w14:paraId="73949CF4" w14:textId="77777777" w:rsidR="007021DD" w:rsidRPr="0034708F" w:rsidRDefault="007021DD" w:rsidP="00B94B64">
          <w:pPr>
            <w:ind w:hanging="12"/>
            <w:jc w:val="center"/>
            <w:rPr>
              <w:sz w:val="20"/>
              <w:szCs w:val="20"/>
              <w:lang w:val="en-US"/>
            </w:rPr>
          </w:pPr>
          <w:r w:rsidRPr="00B94B64">
            <w:rPr>
              <w:sz w:val="16"/>
              <w:szCs w:val="16"/>
            </w:rPr>
            <w:t>ООО «</w:t>
          </w:r>
          <w:proofErr w:type="spellStart"/>
          <w:r w:rsidRPr="00B94B64">
            <w:rPr>
              <w:sz w:val="16"/>
              <w:szCs w:val="16"/>
            </w:rPr>
            <w:t>Иокогава</w:t>
          </w:r>
          <w:proofErr w:type="spellEnd"/>
          <w:r w:rsidRPr="00B94B64">
            <w:rPr>
              <w:sz w:val="16"/>
              <w:szCs w:val="16"/>
            </w:rPr>
            <w:t xml:space="preserve"> Электрик СНГ»</w:t>
          </w:r>
        </w:p>
        <w:p w14:paraId="27563FD8" w14:textId="77777777" w:rsidR="007021DD" w:rsidRPr="0034708F" w:rsidRDefault="007021DD" w:rsidP="006905E7">
          <w:pPr>
            <w:ind w:hanging="30"/>
            <w:jc w:val="center"/>
            <w:rPr>
              <w:i/>
              <w:position w:val="-46"/>
              <w:sz w:val="20"/>
              <w:szCs w:val="20"/>
              <w:lang w:val="en-US"/>
            </w:rPr>
          </w:pPr>
        </w:p>
      </w:tc>
    </w:tr>
    <w:tr w:rsidR="007021DD" w14:paraId="5748DD1A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A135F7" w14:textId="77777777" w:rsidR="007021DD" w:rsidRPr="0034708F" w:rsidRDefault="007021DD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Н</w:t>
          </w:r>
          <w:r w:rsidRPr="00981065">
            <w:rPr>
              <w:i w:val="0"/>
              <w:sz w:val="20"/>
              <w:lang w:val="en-US"/>
            </w:rPr>
            <w:t xml:space="preserve">. </w:t>
          </w:r>
          <w:proofErr w:type="spellStart"/>
          <w:r>
            <w:rPr>
              <w:i w:val="0"/>
              <w:sz w:val="20"/>
            </w:rPr>
            <w:t>конт</w:t>
          </w:r>
          <w:proofErr w:type="spellEnd"/>
          <w:r w:rsidRPr="00981065">
            <w:rPr>
              <w:i w:val="0"/>
              <w:sz w:val="20"/>
              <w:lang w:val="en-US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A01DD2" w14:textId="77777777" w:rsidR="007021DD" w:rsidRPr="0034708F" w:rsidRDefault="007021DD" w:rsidP="006905E7">
          <w:pPr>
            <w:pStyle w:val="16"/>
            <w:rPr>
              <w:i w:val="0"/>
              <w:sz w:val="18"/>
              <w:szCs w:val="18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A4DA01" w14:textId="77777777" w:rsidR="007021DD" w:rsidRPr="00FC178B" w:rsidRDefault="007021DD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4C349A" w14:textId="77777777" w:rsidR="007021DD" w:rsidRPr="0034708F" w:rsidRDefault="007021DD" w:rsidP="006905E7">
          <w:pPr>
            <w:ind w:left="-108" w:right="-108" w:hanging="9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8AC26C" w14:textId="77777777" w:rsidR="007021DD" w:rsidRPr="0034708F" w:rsidRDefault="007021DD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2635" w:type="dxa"/>
          <w:gridSpan w:val="3"/>
          <w:vMerge/>
          <w:tcBorders>
            <w:left w:val="single" w:sz="12" w:space="0" w:color="auto"/>
          </w:tcBorders>
          <w:vAlign w:val="center"/>
        </w:tcPr>
        <w:p w14:paraId="6A519833" w14:textId="77777777" w:rsidR="007021DD" w:rsidRPr="0034708F" w:rsidRDefault="007021DD" w:rsidP="006905E7">
          <w:pPr>
            <w:rPr>
              <w:sz w:val="20"/>
              <w:szCs w:val="20"/>
              <w:lang w:val="en-US"/>
            </w:rPr>
          </w:pPr>
        </w:p>
      </w:tc>
    </w:tr>
    <w:tr w:rsidR="007021DD" w14:paraId="46D65E5C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5722F6" w14:textId="77777777" w:rsidR="007021DD" w:rsidRPr="0034708F" w:rsidRDefault="007021DD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Утв.</w:t>
          </w:r>
          <w:r>
            <w:rPr>
              <w:i w:val="0"/>
              <w:sz w:val="20"/>
              <w:lang w:val="en-US"/>
            </w:rPr>
            <w:t xml:space="preserve"> 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E4FC27" w14:textId="77777777" w:rsidR="007021DD" w:rsidRPr="00B94B64" w:rsidRDefault="007021DD" w:rsidP="006905E7">
          <w:pPr>
            <w:pStyle w:val="16"/>
            <w:rPr>
              <w:i w:val="0"/>
              <w:szCs w:val="16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AA3444" w14:textId="77777777" w:rsidR="007021DD" w:rsidRPr="00B94B64" w:rsidRDefault="007021DD" w:rsidP="00FC178B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3F536" w14:textId="77777777" w:rsidR="007021DD" w:rsidRPr="00B94B64" w:rsidRDefault="007021DD" w:rsidP="006905E7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02F0A9" w14:textId="77777777" w:rsidR="007021DD" w:rsidRPr="00B94B64" w:rsidRDefault="007021DD" w:rsidP="006905E7">
          <w:pPr>
            <w:rPr>
              <w:sz w:val="20"/>
              <w:szCs w:val="20"/>
            </w:rPr>
          </w:pPr>
        </w:p>
      </w:tc>
      <w:tc>
        <w:tcPr>
          <w:tcW w:w="2635" w:type="dxa"/>
          <w:gridSpan w:val="3"/>
          <w:vMerge/>
          <w:tcBorders>
            <w:left w:val="single" w:sz="12" w:space="0" w:color="auto"/>
          </w:tcBorders>
          <w:vAlign w:val="center"/>
        </w:tcPr>
        <w:p w14:paraId="7DD74747" w14:textId="77777777" w:rsidR="007021DD" w:rsidRPr="00B94B64" w:rsidRDefault="007021DD" w:rsidP="006905E7">
          <w:pPr>
            <w:rPr>
              <w:sz w:val="20"/>
              <w:szCs w:val="20"/>
            </w:rPr>
          </w:pPr>
        </w:p>
      </w:tc>
    </w:tr>
  </w:tbl>
  <w:p w14:paraId="28EEDB18" w14:textId="77777777" w:rsidR="007021DD" w:rsidRPr="00B64421" w:rsidRDefault="007021DD">
    <w:pPr>
      <w:pStyle w:val="af7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FC55D" w14:textId="77777777" w:rsidR="007021DD" w:rsidRDefault="007021DD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6181" w:tblpY="10774"/>
      <w:tblW w:w="10490" w:type="dxa"/>
      <w:tblBorders>
        <w:top w:val="single" w:sz="12" w:space="0" w:color="auto"/>
        <w:lef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6237"/>
      <w:gridCol w:w="567"/>
    </w:tblGrid>
    <w:tr w:rsidR="007021DD" w14:paraId="5E455DE2" w14:textId="77777777" w:rsidTr="0087223A">
      <w:trPr>
        <w:cantSplit/>
        <w:trHeight w:hRule="exact" w:val="284"/>
      </w:trPr>
      <w:tc>
        <w:tcPr>
          <w:tcW w:w="567" w:type="dxa"/>
        </w:tcPr>
        <w:p w14:paraId="55D78986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48C3C653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99C4688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B4A83DC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851" w:type="dxa"/>
        </w:tcPr>
        <w:p w14:paraId="14B14818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70278AE5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6237" w:type="dxa"/>
          <w:vMerge w:val="restart"/>
          <w:vAlign w:val="center"/>
        </w:tcPr>
        <w:p w14:paraId="38086CA7" w14:textId="77777777" w:rsidR="007021DD" w:rsidRPr="00177AA3" w:rsidRDefault="007021DD" w:rsidP="0087223A">
          <w:pPr>
            <w:pStyle w:val="af9"/>
            <w:ind w:right="-216"/>
            <w:rPr>
              <w:i w:val="0"/>
              <w:iCs/>
              <w:szCs w:val="32"/>
              <w:lang w:val="en-US"/>
            </w:rPr>
          </w:pP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begin"/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instrText xml:space="preserve"> DOCPROPERTY  "Номер документа"  \* MERGEFORMAT </w:instrText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separate"/>
          </w:r>
          <w:r>
            <w:rPr>
              <w:rFonts w:cs="Arial"/>
              <w:bCs/>
              <w:i w:val="0"/>
              <w:snapToGrid w:val="0"/>
              <w:szCs w:val="32"/>
              <w:lang w:val="en-US"/>
            </w:rPr>
            <w:t>YRU.хххххх.01</w:t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end"/>
          </w:r>
        </w:p>
      </w:tc>
      <w:tc>
        <w:tcPr>
          <w:tcW w:w="567" w:type="dxa"/>
          <w:vAlign w:val="center"/>
        </w:tcPr>
        <w:p w14:paraId="363D0714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Стр.</w:t>
          </w:r>
        </w:p>
      </w:tc>
    </w:tr>
    <w:tr w:rsidR="007021DD" w14:paraId="30E2429B" w14:textId="77777777" w:rsidTr="0087223A">
      <w:trPr>
        <w:cantSplit/>
        <w:trHeight w:hRule="exact" w:val="284"/>
      </w:trPr>
      <w:tc>
        <w:tcPr>
          <w:tcW w:w="567" w:type="dxa"/>
        </w:tcPr>
        <w:p w14:paraId="262F9C37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0B88C027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840474D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74FC121C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851" w:type="dxa"/>
        </w:tcPr>
        <w:p w14:paraId="054FC4C5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603C7223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6237" w:type="dxa"/>
          <w:vMerge/>
        </w:tcPr>
        <w:p w14:paraId="09F387E1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  <w:vMerge w:val="restart"/>
          <w:vAlign w:val="center"/>
        </w:tcPr>
        <w:p w14:paraId="5EB06A13" w14:textId="77777777" w:rsidR="007021DD" w:rsidRPr="00177AA3" w:rsidRDefault="007021DD" w:rsidP="0087223A">
          <w:pPr>
            <w:pStyle w:val="afa"/>
            <w:rPr>
              <w:w w:val="100"/>
              <w:sz w:val="24"/>
              <w:szCs w:val="24"/>
            </w:rPr>
          </w:pPr>
          <w:r w:rsidRPr="0086702B">
            <w:rPr>
              <w:w w:val="100"/>
              <w:sz w:val="24"/>
              <w:szCs w:val="24"/>
            </w:rPr>
            <w:fldChar w:fldCharType="begin"/>
          </w:r>
          <w:r w:rsidRPr="0086702B">
            <w:rPr>
              <w:w w:val="100"/>
              <w:sz w:val="24"/>
              <w:szCs w:val="24"/>
            </w:rPr>
            <w:instrText xml:space="preserve"> PAGE </w:instrText>
          </w:r>
          <w:r w:rsidRPr="0086702B">
            <w:rPr>
              <w:w w:val="100"/>
              <w:sz w:val="24"/>
              <w:szCs w:val="24"/>
            </w:rPr>
            <w:fldChar w:fldCharType="separate"/>
          </w:r>
          <w:r>
            <w:rPr>
              <w:noProof/>
              <w:w w:val="100"/>
              <w:sz w:val="24"/>
              <w:szCs w:val="24"/>
            </w:rPr>
            <w:t>4</w:t>
          </w:r>
          <w:r w:rsidRPr="0086702B">
            <w:rPr>
              <w:w w:val="100"/>
              <w:sz w:val="24"/>
              <w:szCs w:val="24"/>
            </w:rPr>
            <w:fldChar w:fldCharType="end"/>
          </w:r>
        </w:p>
      </w:tc>
    </w:tr>
    <w:tr w:rsidR="007021DD" w14:paraId="2868C4C9" w14:textId="77777777" w:rsidTr="0087223A">
      <w:trPr>
        <w:cantSplit/>
        <w:trHeight w:hRule="exact" w:val="284"/>
      </w:trPr>
      <w:tc>
        <w:tcPr>
          <w:tcW w:w="567" w:type="dxa"/>
          <w:vAlign w:val="center"/>
        </w:tcPr>
        <w:p w14:paraId="7321F6C4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Изм.</w:t>
          </w:r>
        </w:p>
      </w:tc>
      <w:tc>
        <w:tcPr>
          <w:tcW w:w="567" w:type="dxa"/>
          <w:vAlign w:val="center"/>
        </w:tcPr>
        <w:p w14:paraId="7904C1D3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Кол.</w:t>
          </w:r>
        </w:p>
      </w:tc>
      <w:tc>
        <w:tcPr>
          <w:tcW w:w="567" w:type="dxa"/>
          <w:vAlign w:val="center"/>
        </w:tcPr>
        <w:p w14:paraId="468CA8F9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Лист</w:t>
          </w:r>
        </w:p>
      </w:tc>
      <w:tc>
        <w:tcPr>
          <w:tcW w:w="567" w:type="dxa"/>
          <w:tcMar>
            <w:left w:w="57" w:type="dxa"/>
            <w:right w:w="57" w:type="dxa"/>
          </w:tcMar>
          <w:vAlign w:val="center"/>
        </w:tcPr>
        <w:p w14:paraId="1D3B32E6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  <w:lang w:val="en-US"/>
            </w:rPr>
          </w:pPr>
          <w:r w:rsidRPr="00177AA3">
            <w:rPr>
              <w:i w:val="0"/>
              <w:sz w:val="18"/>
              <w:szCs w:val="18"/>
              <w:lang w:val="en-US"/>
            </w:rPr>
            <w:t>N</w:t>
          </w:r>
          <w:r w:rsidRPr="00177AA3">
            <w:rPr>
              <w:i w:val="0"/>
              <w:sz w:val="18"/>
              <w:szCs w:val="18"/>
            </w:rPr>
            <w:t xml:space="preserve"> док.</w:t>
          </w:r>
        </w:p>
      </w:tc>
      <w:tc>
        <w:tcPr>
          <w:tcW w:w="851" w:type="dxa"/>
          <w:vAlign w:val="center"/>
        </w:tcPr>
        <w:p w14:paraId="031C5E40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725875AB" w14:textId="77777777" w:rsidR="007021DD" w:rsidRPr="00177AA3" w:rsidRDefault="007021DD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Дата</w:t>
          </w:r>
        </w:p>
      </w:tc>
      <w:tc>
        <w:tcPr>
          <w:tcW w:w="6237" w:type="dxa"/>
          <w:vMerge/>
        </w:tcPr>
        <w:p w14:paraId="46A718B5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  <w:vMerge/>
        </w:tcPr>
        <w:p w14:paraId="136BC4C7" w14:textId="77777777" w:rsidR="007021DD" w:rsidRPr="00177AA3" w:rsidRDefault="007021DD" w:rsidP="0087223A">
          <w:pPr>
            <w:pStyle w:val="16"/>
            <w:rPr>
              <w:sz w:val="18"/>
              <w:szCs w:val="18"/>
            </w:rPr>
          </w:pPr>
        </w:p>
      </w:tc>
    </w:tr>
  </w:tbl>
  <w:p w14:paraId="5652193A" w14:textId="77777777" w:rsidR="007021DD" w:rsidRPr="00177AA3" w:rsidRDefault="007021DD" w:rsidP="0087223A">
    <w:pPr>
      <w:pStyle w:val="af7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707"/>
      <w:tblW w:w="10490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6095"/>
      <w:gridCol w:w="709"/>
    </w:tblGrid>
    <w:tr w:rsidR="007021DD" w:rsidRPr="00DD7B97" w14:paraId="23600314" w14:textId="77777777" w:rsidTr="000233AE">
      <w:trPr>
        <w:cantSplit/>
        <w:trHeight w:hRule="exact" w:val="284"/>
      </w:trPr>
      <w:tc>
        <w:tcPr>
          <w:tcW w:w="567" w:type="dxa"/>
        </w:tcPr>
        <w:p w14:paraId="137712B6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5A158132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060A3408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507ADAB7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1" w:type="dxa"/>
        </w:tcPr>
        <w:p w14:paraId="14258715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7EBBF9FB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095" w:type="dxa"/>
          <w:vMerge w:val="restart"/>
          <w:vAlign w:val="center"/>
        </w:tcPr>
        <w:p w14:paraId="0C720BB9" w14:textId="17621A1E" w:rsidR="007021DD" w:rsidRPr="00DD7B97" w:rsidRDefault="007021DD" w:rsidP="008D1515">
          <w:pPr>
            <w:pStyle w:val="af9"/>
            <w:ind w:right="-216"/>
            <w:rPr>
              <w:rFonts w:ascii="Times New Roman" w:hAnsi="Times New Roman"/>
              <w:i w:val="0"/>
              <w:iCs/>
              <w:szCs w:val="32"/>
            </w:rPr>
          </w:pP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begin"/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instrText xml:space="preserve"> DOCPROPERTY  "Шифр документа"  \* MERGEFORMAT </w:instrText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separate"/>
          </w:r>
          <w:r>
            <w:rPr>
              <w:rFonts w:ascii="Times New Roman" w:hAnsi="Times New Roman"/>
              <w:i w:val="0"/>
              <w:iCs/>
              <w:szCs w:val="32"/>
              <w:lang w:val="en-US"/>
            </w:rPr>
            <w:t>ТСФТ.314.052.003</w:t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end"/>
          </w:r>
        </w:p>
      </w:tc>
      <w:tc>
        <w:tcPr>
          <w:tcW w:w="709" w:type="dxa"/>
          <w:vAlign w:val="center"/>
        </w:tcPr>
        <w:p w14:paraId="0E385D4D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Стр.</w:t>
          </w:r>
        </w:p>
      </w:tc>
    </w:tr>
    <w:tr w:rsidR="007021DD" w:rsidRPr="00DD7B97" w14:paraId="6263DCE6" w14:textId="77777777" w:rsidTr="000233AE">
      <w:trPr>
        <w:cantSplit/>
        <w:trHeight w:hRule="exact" w:val="284"/>
      </w:trPr>
      <w:tc>
        <w:tcPr>
          <w:tcW w:w="567" w:type="dxa"/>
        </w:tcPr>
        <w:p w14:paraId="3562E145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2D68E717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2C761AB9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49EBFBFB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1" w:type="dxa"/>
        </w:tcPr>
        <w:p w14:paraId="7D2E9EAD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008A5288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095" w:type="dxa"/>
          <w:vMerge/>
        </w:tcPr>
        <w:p w14:paraId="558CCC4C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09" w:type="dxa"/>
          <w:vMerge w:val="restart"/>
          <w:vAlign w:val="center"/>
        </w:tcPr>
        <w:p w14:paraId="158675DA" w14:textId="74B51F3E" w:rsidR="007021DD" w:rsidRPr="00DD7B97" w:rsidRDefault="007021DD" w:rsidP="008D1515">
          <w:pPr>
            <w:pStyle w:val="afa"/>
            <w:rPr>
              <w:rFonts w:ascii="Times New Roman" w:hAnsi="Times New Roman"/>
              <w:w w:val="100"/>
              <w:sz w:val="24"/>
              <w:szCs w:val="24"/>
            </w:rPr>
          </w:pP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begin"/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instrText xml:space="preserve"> PAGE </w:instrText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separate"/>
          </w:r>
          <w:r w:rsidR="00831ACB">
            <w:rPr>
              <w:rFonts w:ascii="Times New Roman" w:hAnsi="Times New Roman"/>
              <w:noProof/>
              <w:w w:val="100"/>
              <w:sz w:val="24"/>
              <w:szCs w:val="24"/>
            </w:rPr>
            <w:t>15</w:t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end"/>
          </w:r>
        </w:p>
      </w:tc>
    </w:tr>
    <w:tr w:rsidR="007021DD" w:rsidRPr="00DD7B97" w14:paraId="00501E13" w14:textId="77777777" w:rsidTr="000233AE">
      <w:trPr>
        <w:cantSplit/>
        <w:trHeight w:hRule="exact" w:val="284"/>
      </w:trPr>
      <w:tc>
        <w:tcPr>
          <w:tcW w:w="567" w:type="dxa"/>
          <w:vAlign w:val="center"/>
        </w:tcPr>
        <w:p w14:paraId="2C1E3FF1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Изм.</w:t>
          </w:r>
        </w:p>
      </w:tc>
      <w:tc>
        <w:tcPr>
          <w:tcW w:w="567" w:type="dxa"/>
          <w:vAlign w:val="center"/>
        </w:tcPr>
        <w:p w14:paraId="1F87D8F8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Кол.</w:t>
          </w:r>
        </w:p>
      </w:tc>
      <w:tc>
        <w:tcPr>
          <w:tcW w:w="567" w:type="dxa"/>
          <w:vAlign w:val="center"/>
        </w:tcPr>
        <w:p w14:paraId="399B6275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Лист</w:t>
          </w:r>
        </w:p>
      </w:tc>
      <w:tc>
        <w:tcPr>
          <w:tcW w:w="567" w:type="dxa"/>
          <w:tcMar>
            <w:left w:w="57" w:type="dxa"/>
            <w:right w:w="57" w:type="dxa"/>
          </w:tcMar>
          <w:vAlign w:val="center"/>
        </w:tcPr>
        <w:p w14:paraId="191CFD78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  <w:lang w:val="en-US"/>
            </w:rPr>
            <w:t>N</w:t>
          </w:r>
          <w:r w:rsidRPr="00DD7B97">
            <w:rPr>
              <w:rFonts w:ascii="Times New Roman" w:hAnsi="Times New Roman"/>
              <w:i w:val="0"/>
              <w:sz w:val="18"/>
              <w:szCs w:val="18"/>
            </w:rPr>
            <w:t xml:space="preserve"> док.</w:t>
          </w:r>
        </w:p>
      </w:tc>
      <w:tc>
        <w:tcPr>
          <w:tcW w:w="851" w:type="dxa"/>
          <w:vAlign w:val="center"/>
        </w:tcPr>
        <w:p w14:paraId="0834ABB4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67ABDA53" w14:textId="77777777" w:rsidR="007021DD" w:rsidRPr="00DD7B97" w:rsidRDefault="007021DD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Дата</w:t>
          </w:r>
        </w:p>
      </w:tc>
      <w:tc>
        <w:tcPr>
          <w:tcW w:w="6095" w:type="dxa"/>
          <w:vMerge/>
        </w:tcPr>
        <w:p w14:paraId="46E39C5C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09" w:type="dxa"/>
          <w:vMerge/>
        </w:tcPr>
        <w:p w14:paraId="24F25914" w14:textId="77777777" w:rsidR="007021DD" w:rsidRPr="00DD7B97" w:rsidRDefault="007021DD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508983ED" w14:textId="77777777" w:rsidR="007021DD" w:rsidRDefault="007021D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3A3C3" w14:textId="77777777" w:rsidR="00D25EAA" w:rsidRDefault="00D25EAA">
      <w:pPr>
        <w:spacing w:line="240" w:lineRule="auto"/>
      </w:pPr>
      <w:r>
        <w:separator/>
      </w:r>
    </w:p>
  </w:footnote>
  <w:footnote w:type="continuationSeparator" w:id="0">
    <w:p w14:paraId="59AA2897" w14:textId="77777777" w:rsidR="00D25EAA" w:rsidRDefault="00D25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10E98" w14:textId="77777777" w:rsidR="007021DD" w:rsidRPr="00EF63D9" w:rsidRDefault="007021DD" w:rsidP="009C57F0">
    <w:pPr>
      <w:ind w:firstLine="0"/>
      <w:rPr>
        <w:rFonts w:ascii="Times New Roman" w:hAnsi="Times New Roman"/>
        <w:vanish/>
        <w:sz w:val="16"/>
        <w:szCs w:val="16"/>
      </w:rPr>
    </w:pPr>
  </w:p>
  <w:tbl>
    <w:tblPr>
      <w:tblpPr w:leftFromText="181" w:rightFromText="181" w:vertAnchor="page" w:horzAnchor="page" w:tblpX="1135" w:tblpY="285"/>
      <w:tblOverlap w:val="never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0" w:type="dxa"/>
        <w:bottom w:w="113" w:type="dxa"/>
        <w:right w:w="0" w:type="dxa"/>
      </w:tblCellMar>
      <w:tblLook w:val="01E0" w:firstRow="1" w:lastRow="1" w:firstColumn="1" w:lastColumn="1" w:noHBand="0" w:noVBand="0"/>
    </w:tblPr>
    <w:tblGrid>
      <w:gridCol w:w="3739"/>
      <w:gridCol w:w="2873"/>
      <w:gridCol w:w="3878"/>
    </w:tblGrid>
    <w:tr w:rsidR="007021DD" w:rsidRPr="00EF63D9" w14:paraId="5A79CBB2" w14:textId="77777777" w:rsidTr="00221356">
      <w:trPr>
        <w:trHeight w:hRule="exact" w:val="1134"/>
      </w:trPr>
      <w:tc>
        <w:tcPr>
          <w:tcW w:w="3739" w:type="dxa"/>
          <w:vAlign w:val="center"/>
        </w:tcPr>
        <w:p w14:paraId="69C4F6BA" w14:textId="77777777" w:rsidR="007021DD" w:rsidRPr="00EF63D9" w:rsidRDefault="007021DD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</w:rPr>
          </w:pPr>
        </w:p>
      </w:tc>
      <w:tc>
        <w:tcPr>
          <w:tcW w:w="2873" w:type="dxa"/>
          <w:vAlign w:val="center"/>
        </w:tcPr>
        <w:p w14:paraId="443A2798" w14:textId="77777777" w:rsidR="007021DD" w:rsidRPr="00EF63D9" w:rsidRDefault="007021DD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</w:rPr>
          </w:pPr>
        </w:p>
      </w:tc>
      <w:tc>
        <w:tcPr>
          <w:tcW w:w="3878" w:type="dxa"/>
          <w:vAlign w:val="center"/>
        </w:tcPr>
        <w:p w14:paraId="060DCCE3" w14:textId="77777777" w:rsidR="007021DD" w:rsidRPr="00EF63D9" w:rsidRDefault="007021DD" w:rsidP="00221356">
          <w:pPr>
            <w:spacing w:line="240" w:lineRule="auto"/>
            <w:ind w:firstLine="0"/>
            <w:jc w:val="center"/>
            <w:rPr>
              <w:rFonts w:ascii="Times New Roman" w:hAnsi="Times New Roman"/>
            </w:rPr>
          </w:pPr>
          <w:r w:rsidRPr="00EF63D9">
            <w:rPr>
              <w:rFonts w:ascii="Times New Roman" w:hAnsi="Times New Roman"/>
            </w:rPr>
            <w:object w:dxaOrig="7859" w:dyaOrig="3900" w14:anchorId="67E57B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75pt;height:57.75pt" o:ole="">
                <v:imagedata r:id="rId1" o:title=""/>
              </v:shape>
              <o:OLEObject Type="Embed" ProgID="PBrush" ShapeID="_x0000_i1025" DrawAspect="Content" ObjectID="_1750763848" r:id="rId2"/>
            </w:object>
          </w:r>
        </w:p>
      </w:tc>
    </w:tr>
    <w:tr w:rsidR="007021DD" w:rsidRPr="00EF63D9" w14:paraId="3793C2DD" w14:textId="77777777" w:rsidTr="00221356">
      <w:trPr>
        <w:trHeight w:val="454"/>
      </w:trPr>
      <w:tc>
        <w:tcPr>
          <w:tcW w:w="3739" w:type="dxa"/>
          <w:shd w:val="clear" w:color="auto" w:fill="auto"/>
          <w:vAlign w:val="center"/>
        </w:tcPr>
        <w:p w14:paraId="0D886474" w14:textId="13ADE750" w:rsidR="007021DD" w:rsidRPr="002E42BE" w:rsidRDefault="007021DD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  <w:bCs/>
              <w:snapToGrid w:val="0"/>
              <w:highlight w:val="yellow"/>
            </w:rPr>
          </w:pP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DOCPROPERTY  "Шифр документа"  \* MERGEFORMAT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Pr="002E42BE">
            <w:rPr>
              <w:rFonts w:ascii="Times New Roman" w:hAnsi="Times New Roman"/>
              <w:bCs/>
              <w:snapToGrid w:val="0"/>
            </w:rPr>
            <w:t>ТСФТ.314.05</w:t>
          </w:r>
          <w:r>
            <w:rPr>
              <w:rFonts w:ascii="Times New Roman" w:hAnsi="Times New Roman"/>
              <w:bCs/>
              <w:snapToGrid w:val="0"/>
            </w:rPr>
            <w:t>5</w:t>
          </w:r>
          <w:r w:rsidRPr="002E42BE">
            <w:rPr>
              <w:rFonts w:ascii="Times New Roman" w:hAnsi="Times New Roman"/>
              <w:bCs/>
              <w:snapToGrid w:val="0"/>
            </w:rPr>
            <w:t>.00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  <w:r>
            <w:rPr>
              <w:rFonts w:ascii="Times New Roman" w:hAnsi="Times New Roman"/>
              <w:bCs/>
              <w:snapToGrid w:val="0"/>
            </w:rPr>
            <w:t>5</w:t>
          </w:r>
        </w:p>
      </w:tc>
      <w:tc>
        <w:tcPr>
          <w:tcW w:w="2873" w:type="dxa"/>
          <w:vAlign w:val="center"/>
        </w:tcPr>
        <w:p w14:paraId="44826220" w14:textId="27F610C3" w:rsidR="007021DD" w:rsidRPr="002E42BE" w:rsidRDefault="007021DD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  <w:noProof/>
              <w:highlight w:val="yellow"/>
            </w:rPr>
          </w:pPr>
          <w:r w:rsidRPr="002E42BE">
            <w:rPr>
              <w:rFonts w:ascii="Times New Roman" w:hAnsi="Times New Roman"/>
              <w:bCs/>
              <w:snapToGrid w:val="0"/>
            </w:rPr>
            <w:t xml:space="preserve">Стр. 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PAGE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="00831ACB">
            <w:rPr>
              <w:rFonts w:ascii="Times New Roman" w:hAnsi="Times New Roman"/>
              <w:bCs/>
              <w:noProof/>
              <w:snapToGrid w:val="0"/>
            </w:rPr>
            <w:t>1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  <w:r w:rsidRPr="002E42BE">
            <w:rPr>
              <w:rFonts w:ascii="Times New Roman" w:hAnsi="Times New Roman"/>
              <w:bCs/>
              <w:snapToGrid w:val="0"/>
            </w:rPr>
            <w:t xml:space="preserve"> из 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DOCPROPERTY  Pages  \* MERGEFORMAT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Pr="002E42BE">
            <w:rPr>
              <w:rFonts w:ascii="Times New Roman" w:hAnsi="Times New Roman"/>
              <w:bCs/>
              <w:snapToGrid w:val="0"/>
            </w:rPr>
            <w:t>170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</w:p>
      </w:tc>
      <w:tc>
        <w:tcPr>
          <w:tcW w:w="3878" w:type="dxa"/>
          <w:vAlign w:val="center"/>
        </w:tcPr>
        <w:p w14:paraId="58FB3100" w14:textId="49EA8DF6" w:rsidR="007021DD" w:rsidRPr="002E42BE" w:rsidRDefault="007021DD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left="51" w:right="23" w:firstLine="0"/>
            <w:jc w:val="center"/>
            <w:rPr>
              <w:rFonts w:ascii="Times New Roman" w:hAnsi="Times New Roman"/>
              <w:noProof/>
              <w:highlight w:val="yellow"/>
            </w:rPr>
          </w:pPr>
          <w:r w:rsidRPr="002E42BE">
            <w:rPr>
              <w:rFonts w:ascii="Times New Roman" w:hAnsi="Times New Roman"/>
            </w:rPr>
            <w:t>Ревизия</w:t>
          </w:r>
          <w:r w:rsidRPr="002E42BE">
            <w:rPr>
              <w:rFonts w:ascii="Times New Roman" w:hAnsi="Times New Roman"/>
              <w:noProof/>
            </w:rPr>
            <w:t xml:space="preserve"> 01</w:t>
          </w:r>
        </w:p>
      </w:tc>
    </w:tr>
  </w:tbl>
  <w:p w14:paraId="2339731E" w14:textId="77777777" w:rsidR="007021DD" w:rsidRPr="00EF63D9" w:rsidRDefault="007021DD" w:rsidP="009217D3">
    <w:pPr>
      <w:rPr>
        <w:rFonts w:ascii="Times New Roman" w:hAnsi="Times New Roman"/>
        <w:vanish/>
      </w:rPr>
    </w:pPr>
  </w:p>
  <w:p w14:paraId="23D0A810" w14:textId="77777777" w:rsidR="007021DD" w:rsidRPr="00EF63D9" w:rsidRDefault="007021DD" w:rsidP="00AE791A">
    <w:pPr>
      <w:pStyle w:val="af5"/>
      <w:spacing w:line="240" w:lineRule="auto"/>
      <w:jc w:val="center"/>
      <w:rPr>
        <w:rFonts w:ascii="Times New Roman" w:hAnsi="Times New Roman"/>
        <w:color w:val="808080"/>
        <w:sz w:val="16"/>
        <w:szCs w:val="16"/>
      </w:rPr>
    </w:pPr>
    <w:r w:rsidRPr="00EF63D9">
      <w:rPr>
        <w:rFonts w:ascii="Times New Roman" w:hAnsi="Times New Roman"/>
        <w:noProof/>
        <w:color w:val="80808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0DE6C6" wp14:editId="0A5B07A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0"/>
              <wp:wrapNone/>
              <wp:docPr id="6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65" o:spid="_x0000_s2049" style="width:524.4pt;height:813.55pt;margin-top:14.2pt;margin-left:56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1312" o:allowincell="f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1D7F6" w14:textId="77777777" w:rsidR="007021DD" w:rsidRPr="00974ED4" w:rsidRDefault="007021DD" w:rsidP="00973B1E">
    <w:pPr>
      <w:pStyle w:val="af5"/>
      <w:spacing w:line="240" w:lineRule="auto"/>
      <w:jc w:val="right"/>
      <w:rPr>
        <w:color w:val="808080"/>
        <w:lang w:val="en-US" w:eastAsia="ja-JP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409330" wp14:editId="055B8144">
              <wp:simplePos x="0" y="0"/>
              <wp:positionH relativeFrom="page">
                <wp:posOffset>720090</wp:posOffset>
              </wp:positionH>
              <wp:positionV relativeFrom="page">
                <wp:posOffset>170815</wp:posOffset>
              </wp:positionV>
              <wp:extent cx="6597650" cy="10315575"/>
              <wp:effectExtent l="0" t="0" r="0" b="0"/>
              <wp:wrapNone/>
              <wp:docPr id="5" name="Rectangle 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597650" cy="103155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55" o:spid="_x0000_s2050" style="width:519.5pt;height:812.25pt;margin-top:13.45pt;margin-left:56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59264" filled="f" strokeweight="1.75pt">
              <o:lock v:ext="edit" aspectratio="t"/>
            </v:rect>
          </w:pict>
        </mc:Fallback>
      </mc:AlternateContent>
    </w:r>
  </w:p>
  <w:p w14:paraId="6946BDE6" w14:textId="77777777" w:rsidR="007021DD" w:rsidRPr="00974ED4" w:rsidRDefault="007021DD" w:rsidP="00973B1E">
    <w:pPr>
      <w:pStyle w:val="af5"/>
      <w:spacing w:line="240" w:lineRule="auto"/>
      <w:jc w:val="center"/>
      <w:rPr>
        <w:color w:val="80808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8B6C7" w14:textId="77777777" w:rsidR="007021DD" w:rsidRPr="00EF63D9" w:rsidRDefault="007021DD" w:rsidP="00EF28CB">
    <w:pPr>
      <w:rPr>
        <w:rFonts w:ascii="Times New Roman" w:hAnsi="Times New Roman"/>
        <w:vanish/>
      </w:rPr>
    </w:pPr>
  </w:p>
  <w:tbl>
    <w:tblPr>
      <w:tblpPr w:leftFromText="181" w:rightFromText="181" w:vertAnchor="page" w:horzAnchor="page" w:tblpX="1135" w:tblpY="14289"/>
      <w:tblW w:w="10490" w:type="dxa"/>
      <w:tblBorders>
        <w:top w:val="single" w:sz="12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77"/>
      <w:gridCol w:w="577"/>
      <w:gridCol w:w="577"/>
      <w:gridCol w:w="576"/>
      <w:gridCol w:w="865"/>
      <w:gridCol w:w="576"/>
      <w:gridCol w:w="4042"/>
      <w:gridCol w:w="898"/>
      <w:gridCol w:w="872"/>
      <w:gridCol w:w="930"/>
    </w:tblGrid>
    <w:tr w:rsidR="007021DD" w:rsidRPr="00563A6B" w14:paraId="2BE9AA54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CBBD105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4E848F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403053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8AB9D7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085735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064786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6742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FF2AD28" w14:textId="2CB83C93" w:rsidR="007021DD" w:rsidRPr="00563A6B" w:rsidRDefault="007021DD" w:rsidP="00486D5A">
          <w:pPr>
            <w:pStyle w:val="blocktitlesnumber"/>
            <w:ind w:left="-133" w:right="-88"/>
            <w:rPr>
              <w:rFonts w:ascii="Times New Roman" w:hAnsi="Times New Roman"/>
              <w:i w:val="0"/>
              <w:szCs w:val="32"/>
              <w:highlight w:val="yellow"/>
            </w:rPr>
          </w:pPr>
          <w:r w:rsidRPr="00563A6B">
            <w:rPr>
              <w:rFonts w:ascii="Times New Roman" w:hAnsi="Times New Roman"/>
              <w:i w:val="0"/>
              <w:szCs w:val="32"/>
            </w:rPr>
            <w:fldChar w:fldCharType="begin"/>
          </w:r>
          <w:r w:rsidRPr="00563A6B">
            <w:rPr>
              <w:rFonts w:ascii="Times New Roman" w:hAnsi="Times New Roman"/>
              <w:i w:val="0"/>
              <w:szCs w:val="32"/>
            </w:rPr>
            <w:instrText xml:space="preserve"> DOCPROPERTY  "Шифр документа"  \* MERGEFORMAT </w:instrText>
          </w:r>
          <w:r w:rsidRPr="00563A6B">
            <w:rPr>
              <w:rFonts w:ascii="Times New Roman" w:hAnsi="Times New Roman"/>
              <w:i w:val="0"/>
              <w:szCs w:val="32"/>
            </w:rPr>
            <w:fldChar w:fldCharType="separate"/>
          </w:r>
          <w:r>
            <w:rPr>
              <w:rFonts w:ascii="Times New Roman" w:hAnsi="Times New Roman"/>
              <w:i w:val="0"/>
              <w:szCs w:val="32"/>
            </w:rPr>
            <w:t>ТСФТ.314.055.00</w:t>
          </w:r>
          <w:r w:rsidRPr="00563A6B">
            <w:rPr>
              <w:rFonts w:ascii="Times New Roman" w:hAnsi="Times New Roman"/>
              <w:i w:val="0"/>
              <w:szCs w:val="32"/>
            </w:rPr>
            <w:fldChar w:fldCharType="end"/>
          </w:r>
          <w:r>
            <w:rPr>
              <w:rFonts w:ascii="Times New Roman" w:hAnsi="Times New Roman"/>
              <w:i w:val="0"/>
              <w:szCs w:val="32"/>
            </w:rPr>
            <w:t>5</w:t>
          </w:r>
        </w:p>
      </w:tc>
    </w:tr>
    <w:tr w:rsidR="007021DD" w:rsidRPr="00563A6B" w14:paraId="72961852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382757" w14:textId="77777777" w:rsidR="007021DD" w:rsidRPr="00563A6B" w:rsidRDefault="007021DD" w:rsidP="00486D5A">
          <w:pPr>
            <w:spacing w:line="240" w:lineRule="auto"/>
            <w:ind w:left="-5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4A11BF" w14:textId="77777777" w:rsidR="007021DD" w:rsidRPr="00563A6B" w:rsidRDefault="007021DD" w:rsidP="00486D5A">
          <w:pPr>
            <w:spacing w:line="240" w:lineRule="auto"/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977766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CC4192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FC5CC0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7EFC00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6742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968C6D" w14:textId="77777777" w:rsidR="007021DD" w:rsidRPr="00563A6B" w:rsidRDefault="007021DD" w:rsidP="00486D5A">
          <w:pPr>
            <w:rPr>
              <w:rFonts w:ascii="Times New Roman" w:hAnsi="Times New Roman"/>
              <w:i/>
              <w:sz w:val="20"/>
              <w:szCs w:val="20"/>
              <w:highlight w:val="yellow"/>
              <w:lang w:val="pt-BR"/>
            </w:rPr>
          </w:pPr>
        </w:p>
      </w:tc>
    </w:tr>
    <w:tr w:rsidR="007021DD" w:rsidRPr="00563A6B" w14:paraId="6CE6BE1D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30031F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Изм.</w:t>
          </w: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F45D27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Кол.</w:t>
          </w: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A69769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Лист</w:t>
          </w: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020B5364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№док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8AD84E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Подпись</w:t>
          </w: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8EBEC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Дата</w:t>
          </w:r>
        </w:p>
      </w:tc>
      <w:tc>
        <w:tcPr>
          <w:tcW w:w="6742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99FA76D" w14:textId="77777777" w:rsidR="007021DD" w:rsidRPr="00563A6B" w:rsidRDefault="007021DD" w:rsidP="00486D5A">
          <w:pPr>
            <w:jc w:val="center"/>
            <w:rPr>
              <w:rFonts w:ascii="Times New Roman" w:hAnsi="Times New Roman"/>
              <w:i/>
              <w:sz w:val="20"/>
              <w:szCs w:val="20"/>
              <w:highlight w:val="yellow"/>
            </w:rPr>
          </w:pPr>
        </w:p>
      </w:tc>
    </w:tr>
    <w:tr w:rsidR="007021DD" w:rsidRPr="00563A6B" w14:paraId="27620266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B183D3E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</w:rPr>
          </w:pPr>
          <w:proofErr w:type="spellStart"/>
          <w:r w:rsidRPr="00563A6B">
            <w:rPr>
              <w:rFonts w:ascii="Times New Roman" w:hAnsi="Times New Roman"/>
              <w:i w:val="0"/>
              <w:sz w:val="18"/>
              <w:szCs w:val="18"/>
            </w:rPr>
            <w:t>Разраб</w:t>
          </w:r>
          <w:proofErr w:type="spellEnd"/>
          <w:r w:rsidRPr="00563A6B">
            <w:rPr>
              <w:rFonts w:ascii="Times New Roman" w:hAnsi="Times New Roman"/>
              <w:i w:val="0"/>
              <w:sz w:val="18"/>
              <w:szCs w:val="18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F26425" w14:textId="470AC8C2" w:rsidR="007021DD" w:rsidRPr="00563A6B" w:rsidRDefault="007021DD" w:rsidP="002A628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proofErr w:type="spellStart"/>
          <w:r>
            <w:rPr>
              <w:rFonts w:ascii="Times New Roman" w:hAnsi="Times New Roman"/>
              <w:i w:val="0"/>
              <w:szCs w:val="16"/>
            </w:rPr>
            <w:t>Муртазин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F89338" w14:textId="77777777" w:rsidR="007021DD" w:rsidRPr="00563A6B" w:rsidRDefault="007021DD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349287" w14:textId="0960A4FD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 w:rsidRPr="00563A6B">
            <w:rPr>
              <w:rFonts w:ascii="Times New Roman" w:hAnsi="Times New Roman"/>
              <w:i w:val="0"/>
              <w:sz w:val="14"/>
              <w:szCs w:val="14"/>
            </w:rPr>
            <w:t>0</w:t>
          </w:r>
          <w:r>
            <w:rPr>
              <w:rFonts w:ascii="Times New Roman" w:hAnsi="Times New Roman"/>
              <w:i w:val="0"/>
              <w:sz w:val="14"/>
              <w:szCs w:val="14"/>
            </w:rPr>
            <w:t>8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E60DF3" w14:textId="4A32CFF9" w:rsidR="007021DD" w:rsidRPr="00563A6B" w:rsidRDefault="007021DD" w:rsidP="00486D5A">
          <w:pPr>
            <w:spacing w:line="240" w:lineRule="auto"/>
            <w:ind w:firstLine="0"/>
            <w:jc w:val="center"/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</w:pP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begin"/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instrText xml:space="preserve"> DOCPROPERTY  Предприятие  \* MERGEFORMAT </w:instrText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separate"/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ПАО «КАЗАНЬОРГСВИНТЕЗ»</w:t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end"/>
          </w:r>
        </w:p>
        <w:p w14:paraId="62B1F300" w14:textId="77777777" w:rsidR="007021DD" w:rsidRPr="00563A6B" w:rsidRDefault="007021DD" w:rsidP="00486D5A">
          <w:pPr>
            <w:spacing w:line="240" w:lineRule="auto"/>
            <w:ind w:firstLine="0"/>
            <w:jc w:val="center"/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</w:pPr>
        </w:p>
        <w:p w14:paraId="1BE251D1" w14:textId="39454654" w:rsidR="007021DD" w:rsidRPr="00563A6B" w:rsidRDefault="007021DD" w:rsidP="00B827CC">
          <w:pPr>
            <w:spacing w:line="240" w:lineRule="auto"/>
            <w:ind w:firstLine="0"/>
            <w:jc w:val="center"/>
            <w:rPr>
              <w:rFonts w:ascii="Times New Roman" w:hAnsi="Times New Roman"/>
              <w:i/>
              <w:color w:val="000000"/>
              <w:sz w:val="18"/>
              <w:szCs w:val="18"/>
              <w:highlight w:val="yellow"/>
              <w:lang w:eastAsia="ja-JP"/>
            </w:rPr>
          </w:pP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 xml:space="preserve">СУУТП </w:t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МЕТОДИКА РАСЧЕТА ЭКОНОМИЧЕСКОГО ЭФФЕКТА</w:t>
          </w:r>
        </w:p>
      </w:tc>
      <w:tc>
        <w:tcPr>
          <w:tcW w:w="8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697360" w14:textId="77777777" w:rsidR="007021DD" w:rsidRPr="00563A6B" w:rsidRDefault="007021DD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Стадия</w:t>
          </w:r>
        </w:p>
      </w:tc>
      <w:tc>
        <w:tcPr>
          <w:tcW w:w="8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7C0968" w14:textId="77777777" w:rsidR="007021DD" w:rsidRPr="00563A6B" w:rsidRDefault="007021DD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 xml:space="preserve">Лист </w:t>
          </w:r>
        </w:p>
      </w:tc>
      <w:tc>
        <w:tcPr>
          <w:tcW w:w="9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D81CB52" w14:textId="77777777" w:rsidR="007021DD" w:rsidRPr="00563A6B" w:rsidRDefault="007021DD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Листов</w:t>
          </w:r>
        </w:p>
      </w:tc>
    </w:tr>
    <w:tr w:rsidR="007021DD" w:rsidRPr="00563A6B" w14:paraId="08B5A4F9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602D566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Пров.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C19BCB" w14:textId="0472E1D2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Гусев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2B0C2" w14:textId="77777777" w:rsidR="007021DD" w:rsidRPr="00563A6B" w:rsidRDefault="007021DD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C3DF89" w14:textId="146D95DC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 w:rsidRPr="00563A6B">
            <w:rPr>
              <w:rFonts w:ascii="Times New Roman" w:hAnsi="Times New Roman"/>
              <w:i w:val="0"/>
              <w:sz w:val="14"/>
              <w:szCs w:val="14"/>
            </w:rPr>
            <w:t>0</w:t>
          </w:r>
          <w:r>
            <w:rPr>
              <w:rFonts w:ascii="Times New Roman" w:hAnsi="Times New Roman"/>
              <w:i w:val="0"/>
              <w:sz w:val="14"/>
              <w:szCs w:val="14"/>
            </w:rPr>
            <w:t>8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637B89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8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871EC5" w14:textId="77777777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П</w:t>
          </w:r>
        </w:p>
      </w:tc>
      <w:tc>
        <w:tcPr>
          <w:tcW w:w="8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B449E7" w14:textId="2EBFA5AF" w:rsidR="007021DD" w:rsidRPr="00563A6B" w:rsidRDefault="007021DD" w:rsidP="00486D5A">
          <w:pPr>
            <w:pStyle w:val="afa"/>
            <w:rPr>
              <w:rFonts w:ascii="Times New Roman" w:hAnsi="Times New Roman"/>
              <w:i/>
              <w:w w:val="100"/>
            </w:rPr>
          </w:pPr>
          <w:r w:rsidRPr="00563A6B">
            <w:rPr>
              <w:rFonts w:ascii="Times New Roman" w:hAnsi="Times New Roman"/>
              <w:w w:val="100"/>
            </w:rPr>
            <w:fldChar w:fldCharType="begin"/>
          </w:r>
          <w:r w:rsidRPr="00563A6B">
            <w:rPr>
              <w:rFonts w:ascii="Times New Roman" w:hAnsi="Times New Roman"/>
              <w:w w:val="100"/>
            </w:rPr>
            <w:instrText xml:space="preserve"> PAGE </w:instrText>
          </w:r>
          <w:r w:rsidRPr="00563A6B">
            <w:rPr>
              <w:rFonts w:ascii="Times New Roman" w:hAnsi="Times New Roman"/>
              <w:w w:val="100"/>
            </w:rPr>
            <w:fldChar w:fldCharType="separate"/>
          </w:r>
          <w:r w:rsidR="00831ACB">
            <w:rPr>
              <w:rFonts w:ascii="Times New Roman" w:hAnsi="Times New Roman"/>
              <w:noProof/>
              <w:w w:val="100"/>
            </w:rPr>
            <w:t>2</w:t>
          </w:r>
          <w:r w:rsidRPr="00563A6B">
            <w:rPr>
              <w:rFonts w:ascii="Times New Roman" w:hAnsi="Times New Roman"/>
              <w:w w:val="100"/>
            </w:rPr>
            <w:fldChar w:fldCharType="end"/>
          </w:r>
        </w:p>
      </w:tc>
      <w:tc>
        <w:tcPr>
          <w:tcW w:w="9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883F0B1" w14:textId="1218C5E0" w:rsidR="007021DD" w:rsidRPr="00563A6B" w:rsidRDefault="007021DD" w:rsidP="00486D5A">
          <w:pPr>
            <w:pStyle w:val="16"/>
            <w:jc w:val="center"/>
            <w:rPr>
              <w:rFonts w:ascii="Times New Roman" w:hAnsi="Times New Roman"/>
              <w:i w:val="0"/>
              <w:sz w:val="20"/>
            </w:rPr>
          </w:pPr>
          <w:r>
            <w:rPr>
              <w:rFonts w:ascii="Times New Roman" w:hAnsi="Times New Roman"/>
              <w:i w:val="0"/>
              <w:sz w:val="20"/>
            </w:rPr>
            <w:fldChar w:fldCharType="begin"/>
          </w:r>
          <w:r>
            <w:rPr>
              <w:rFonts w:ascii="Times New Roman" w:hAnsi="Times New Roman"/>
              <w:i w:val="0"/>
              <w:sz w:val="20"/>
            </w:rPr>
            <w:instrText xml:space="preserve"> DOCPROPERTY  Pages  \* MERGEFORMAT </w:instrText>
          </w:r>
          <w:r>
            <w:rPr>
              <w:rFonts w:ascii="Times New Roman" w:hAnsi="Times New Roman"/>
              <w:i w:val="0"/>
              <w:sz w:val="20"/>
            </w:rPr>
            <w:fldChar w:fldCharType="separate"/>
          </w:r>
          <w:r>
            <w:rPr>
              <w:rFonts w:ascii="Times New Roman" w:hAnsi="Times New Roman"/>
              <w:i w:val="0"/>
              <w:sz w:val="20"/>
            </w:rPr>
            <w:t>40</w:t>
          </w:r>
          <w:r>
            <w:rPr>
              <w:rFonts w:ascii="Times New Roman" w:hAnsi="Times New Roman"/>
              <w:i w:val="0"/>
              <w:sz w:val="20"/>
            </w:rPr>
            <w:fldChar w:fldCharType="end"/>
          </w:r>
        </w:p>
      </w:tc>
    </w:tr>
    <w:tr w:rsidR="007021DD" w:rsidRPr="00563A6B" w14:paraId="78D3F0D2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86A2CC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. </w:t>
          </w:r>
          <w:proofErr w:type="spellStart"/>
          <w:r w:rsidRPr="00563A6B">
            <w:rPr>
              <w:rFonts w:ascii="Times New Roman" w:hAnsi="Times New Roman"/>
              <w:i w:val="0"/>
              <w:sz w:val="18"/>
              <w:szCs w:val="18"/>
            </w:rPr>
            <w:t>конт</w:t>
          </w:r>
          <w:proofErr w:type="spellEnd"/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204ABF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  <w:lang w:val="en-US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E044AB" w14:textId="77777777" w:rsidR="007021DD" w:rsidRPr="00563A6B" w:rsidRDefault="007021DD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B758AB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D17E65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2700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5EAE6A5" w14:textId="77777777" w:rsidR="007021DD" w:rsidRPr="00563A6B" w:rsidRDefault="007021DD" w:rsidP="00486D5A">
          <w:pPr>
            <w:spacing w:line="240" w:lineRule="auto"/>
            <w:ind w:hanging="12"/>
            <w:jc w:val="center"/>
            <w:rPr>
              <w:rFonts w:ascii="Times New Roman" w:hAnsi="Times New Roman"/>
              <w:sz w:val="20"/>
              <w:szCs w:val="20"/>
            </w:rPr>
          </w:pPr>
          <w:r w:rsidRPr="00563A6B">
            <w:rPr>
              <w:rFonts w:ascii="Times New Roman" w:hAnsi="Times New Roman"/>
            </w:rPr>
            <w:object w:dxaOrig="7859" w:dyaOrig="3900" w14:anchorId="318880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4pt;height:42pt" o:ole="">
                <v:imagedata r:id="rId1" o:title=""/>
              </v:shape>
              <o:OLEObject Type="Embed" ProgID="PBrush" ShapeID="_x0000_i1027" DrawAspect="Content" ObjectID="_1750763850" r:id="rId2"/>
            </w:object>
          </w:r>
        </w:p>
        <w:p w14:paraId="5F9F2ED1" w14:textId="77777777" w:rsidR="007021DD" w:rsidRPr="00563A6B" w:rsidRDefault="007021DD" w:rsidP="00486D5A">
          <w:pPr>
            <w:spacing w:line="240" w:lineRule="auto"/>
            <w:ind w:hanging="12"/>
            <w:jc w:val="center"/>
            <w:rPr>
              <w:rFonts w:ascii="Times New Roman" w:hAnsi="Times New Roman"/>
              <w:i/>
              <w:position w:val="-46"/>
              <w:sz w:val="20"/>
              <w:szCs w:val="20"/>
              <w:lang w:val="en-US"/>
            </w:rPr>
          </w:pPr>
        </w:p>
      </w:tc>
    </w:tr>
    <w:tr w:rsidR="007021DD" w:rsidRPr="00563A6B" w14:paraId="2D9F5E82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5CAB3E1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Н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. </w:t>
          </w:r>
          <w:proofErr w:type="spellStart"/>
          <w:r w:rsidRPr="00563A6B">
            <w:rPr>
              <w:rFonts w:ascii="Times New Roman" w:hAnsi="Times New Roman"/>
              <w:i w:val="0"/>
              <w:sz w:val="18"/>
              <w:szCs w:val="18"/>
            </w:rPr>
            <w:t>конт</w:t>
          </w:r>
          <w:proofErr w:type="spellEnd"/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63A7DC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2B9D22" w14:textId="77777777" w:rsidR="007021DD" w:rsidRPr="00563A6B" w:rsidRDefault="007021DD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37DEB8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68099E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2700" w:type="dxa"/>
          <w:gridSpan w:val="3"/>
          <w:vMerge/>
          <w:tcBorders>
            <w:left w:val="single" w:sz="12" w:space="0" w:color="auto"/>
          </w:tcBorders>
          <w:vAlign w:val="center"/>
        </w:tcPr>
        <w:p w14:paraId="3645C4E5" w14:textId="77777777" w:rsidR="007021DD" w:rsidRPr="00563A6B" w:rsidRDefault="007021DD" w:rsidP="00486D5A">
          <w:pPr>
            <w:spacing w:line="240" w:lineRule="auto"/>
            <w:rPr>
              <w:rFonts w:ascii="Times New Roman" w:hAnsi="Times New Roman"/>
              <w:sz w:val="20"/>
              <w:szCs w:val="20"/>
              <w:lang w:val="en-US"/>
            </w:rPr>
          </w:pPr>
        </w:p>
      </w:tc>
    </w:tr>
    <w:tr w:rsidR="007021DD" w:rsidRPr="00563A6B" w14:paraId="04EB967A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55F9687B" w14:textId="77777777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Утв.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 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C2A2CEB" w14:textId="0E17D141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Сафин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90A2556" w14:textId="77777777" w:rsidR="007021DD" w:rsidRPr="00563A6B" w:rsidRDefault="007021DD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4738A5" w14:textId="608D1ACA" w:rsidR="007021DD" w:rsidRPr="00563A6B" w:rsidRDefault="007021DD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 w:rsidRPr="00563A6B">
            <w:rPr>
              <w:rFonts w:ascii="Times New Roman" w:hAnsi="Times New Roman"/>
              <w:i w:val="0"/>
              <w:sz w:val="14"/>
              <w:szCs w:val="14"/>
            </w:rPr>
            <w:t>0</w:t>
          </w:r>
          <w:r>
            <w:rPr>
              <w:rFonts w:ascii="Times New Roman" w:hAnsi="Times New Roman"/>
              <w:i w:val="0"/>
              <w:sz w:val="14"/>
              <w:szCs w:val="14"/>
            </w:rPr>
            <w:t>8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54FB11" w14:textId="77777777" w:rsidR="007021DD" w:rsidRPr="00563A6B" w:rsidRDefault="007021DD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2700" w:type="dxa"/>
          <w:gridSpan w:val="3"/>
          <w:vMerge/>
          <w:tcBorders>
            <w:left w:val="single" w:sz="12" w:space="0" w:color="auto"/>
            <w:bottom w:val="nil"/>
          </w:tcBorders>
          <w:vAlign w:val="center"/>
        </w:tcPr>
        <w:p w14:paraId="7F308F04" w14:textId="77777777" w:rsidR="007021DD" w:rsidRPr="00563A6B" w:rsidRDefault="007021DD" w:rsidP="00486D5A">
          <w:pPr>
            <w:spacing w:line="240" w:lineRule="auto"/>
            <w:rPr>
              <w:rFonts w:ascii="Times New Roman" w:hAnsi="Times New Roman"/>
              <w:sz w:val="20"/>
              <w:szCs w:val="20"/>
            </w:rPr>
          </w:pPr>
        </w:p>
      </w:tc>
    </w:tr>
  </w:tbl>
  <w:tbl>
    <w:tblPr>
      <w:tblpPr w:vertAnchor="page" w:horzAnchor="page" w:tblpX="453" w:tblpY="11625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283"/>
    </w:tblGrid>
    <w:tr w:rsidR="007021DD" w:rsidRPr="00EF63D9" w14:paraId="11ABDB70" w14:textId="77777777" w:rsidTr="00536BF5">
      <w:trPr>
        <w:cantSplit/>
        <w:trHeight w:val="1418"/>
      </w:trPr>
      <w:tc>
        <w:tcPr>
          <w:tcW w:w="397" w:type="dxa"/>
          <w:textDirection w:val="btLr"/>
          <w:vAlign w:val="center"/>
        </w:tcPr>
        <w:p w14:paraId="0298F359" w14:textId="77777777" w:rsidR="007021DD" w:rsidRPr="00EF63D9" w:rsidRDefault="007021DD" w:rsidP="00004BC0">
          <w:pPr>
            <w:pStyle w:val="af7"/>
            <w:ind w:left="57"/>
            <w:rPr>
              <w:sz w:val="15"/>
              <w:szCs w:val="15"/>
              <w:lang w:val="ru-RU"/>
            </w:rPr>
          </w:pPr>
          <w:proofErr w:type="spellStart"/>
          <w:r w:rsidRPr="00EF63D9">
            <w:rPr>
              <w:sz w:val="18"/>
              <w:szCs w:val="18"/>
              <w:lang w:val="ru-RU"/>
            </w:rPr>
            <w:t>Взам</w:t>
          </w:r>
          <w:proofErr w:type="spellEnd"/>
          <w:r w:rsidRPr="00EF63D9">
            <w:rPr>
              <w:sz w:val="18"/>
              <w:szCs w:val="18"/>
              <w:lang w:val="ru-RU"/>
            </w:rPr>
            <w:t>. инв.</w:t>
          </w:r>
          <w:r w:rsidRPr="00EF63D9">
            <w:rPr>
              <w:sz w:val="18"/>
              <w:szCs w:val="18"/>
            </w:rPr>
            <w:t xml:space="preserve"> N</w:t>
          </w:r>
        </w:p>
      </w:tc>
      <w:tc>
        <w:tcPr>
          <w:tcW w:w="283" w:type="dxa"/>
          <w:textDirection w:val="btLr"/>
          <w:vAlign w:val="center"/>
        </w:tcPr>
        <w:p w14:paraId="40BC44E5" w14:textId="77777777" w:rsidR="007021DD" w:rsidRPr="00EF63D9" w:rsidRDefault="007021DD" w:rsidP="00004BC0">
          <w:pPr>
            <w:pStyle w:val="af7"/>
            <w:ind w:left="113" w:right="113"/>
            <w:rPr>
              <w:i/>
              <w:szCs w:val="16"/>
            </w:rPr>
          </w:pPr>
        </w:p>
      </w:tc>
    </w:tr>
    <w:tr w:rsidR="007021DD" w:rsidRPr="00EF63D9" w14:paraId="4880C975" w14:textId="77777777" w:rsidTr="00536BF5">
      <w:trPr>
        <w:cantSplit/>
        <w:trHeight w:val="1985"/>
      </w:trPr>
      <w:tc>
        <w:tcPr>
          <w:tcW w:w="397" w:type="dxa"/>
          <w:textDirection w:val="btLr"/>
          <w:vAlign w:val="center"/>
        </w:tcPr>
        <w:p w14:paraId="090E24CB" w14:textId="77777777" w:rsidR="007021DD" w:rsidRPr="00EF63D9" w:rsidRDefault="007021DD" w:rsidP="00004BC0">
          <w:pPr>
            <w:pStyle w:val="af7"/>
            <w:ind w:left="113" w:right="113"/>
            <w:rPr>
              <w:sz w:val="18"/>
              <w:szCs w:val="18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Подпись и дата</w:t>
          </w:r>
        </w:p>
      </w:tc>
      <w:tc>
        <w:tcPr>
          <w:tcW w:w="283" w:type="dxa"/>
          <w:textDirection w:val="btLr"/>
          <w:vAlign w:val="center"/>
        </w:tcPr>
        <w:p w14:paraId="7EA62FB2" w14:textId="77777777" w:rsidR="007021DD" w:rsidRPr="00EF63D9" w:rsidRDefault="007021DD" w:rsidP="00004BC0">
          <w:pPr>
            <w:pStyle w:val="af7"/>
            <w:ind w:left="113" w:right="113"/>
            <w:rPr>
              <w:i/>
              <w:szCs w:val="16"/>
            </w:rPr>
          </w:pPr>
        </w:p>
      </w:tc>
    </w:tr>
    <w:tr w:rsidR="007021DD" w:rsidRPr="00EF63D9" w14:paraId="76FEEEC7" w14:textId="77777777" w:rsidTr="00536BF5">
      <w:trPr>
        <w:cantSplit/>
        <w:trHeight w:val="1418"/>
      </w:trPr>
      <w:tc>
        <w:tcPr>
          <w:tcW w:w="397" w:type="dxa"/>
          <w:tcMar>
            <w:left w:w="28" w:type="dxa"/>
            <w:right w:w="0" w:type="dxa"/>
          </w:tcMar>
          <w:textDirection w:val="btLr"/>
          <w:vAlign w:val="center"/>
        </w:tcPr>
        <w:p w14:paraId="0FBD68D8" w14:textId="77777777" w:rsidR="007021DD" w:rsidRPr="00EF63D9" w:rsidRDefault="007021DD" w:rsidP="00004BC0">
          <w:pPr>
            <w:pStyle w:val="af7"/>
            <w:ind w:left="113" w:right="113"/>
            <w:rPr>
              <w:sz w:val="18"/>
              <w:szCs w:val="18"/>
              <w:lang w:val="ru-RU"/>
            </w:rPr>
          </w:pPr>
          <w:proofErr w:type="spellStart"/>
          <w:r w:rsidRPr="00EF63D9">
            <w:rPr>
              <w:sz w:val="18"/>
              <w:szCs w:val="18"/>
              <w:lang w:val="ru-RU"/>
            </w:rPr>
            <w:t>Инв</w:t>
          </w:r>
          <w:proofErr w:type="spellEnd"/>
          <w:r w:rsidRPr="00EF63D9">
            <w:rPr>
              <w:sz w:val="18"/>
              <w:szCs w:val="18"/>
            </w:rPr>
            <w:t>. №</w:t>
          </w:r>
          <w:r w:rsidRPr="00EF63D9">
            <w:rPr>
              <w:sz w:val="18"/>
              <w:szCs w:val="18"/>
              <w:lang w:val="ru-RU"/>
            </w:rPr>
            <w:t xml:space="preserve"> подл.</w:t>
          </w:r>
        </w:p>
      </w:tc>
      <w:tc>
        <w:tcPr>
          <w:tcW w:w="283" w:type="dxa"/>
          <w:textDirection w:val="btLr"/>
          <w:vAlign w:val="center"/>
        </w:tcPr>
        <w:p w14:paraId="706BEA0D" w14:textId="77777777" w:rsidR="007021DD" w:rsidRPr="00EF63D9" w:rsidRDefault="007021DD" w:rsidP="00004BC0">
          <w:pPr>
            <w:pStyle w:val="af7"/>
            <w:ind w:left="113" w:right="113"/>
            <w:rPr>
              <w:i/>
              <w:szCs w:val="16"/>
              <w:lang w:val="ru-RU"/>
            </w:rPr>
          </w:pPr>
        </w:p>
      </w:tc>
    </w:tr>
  </w:tbl>
  <w:p w14:paraId="2D1B4473" w14:textId="77777777" w:rsidR="007021DD" w:rsidRPr="00EF63D9" w:rsidRDefault="007021DD" w:rsidP="00E21E89">
    <w:pPr>
      <w:pStyle w:val="af5"/>
      <w:ind w:firstLine="0"/>
      <w:rPr>
        <w:rFonts w:ascii="Times New Roman" w:hAnsi="Times New Roman"/>
      </w:rPr>
    </w:pPr>
    <w:r w:rsidRPr="00EF63D9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9B6DFF2" wp14:editId="0064E493">
              <wp:simplePos x="0" y="0"/>
              <wp:positionH relativeFrom="page">
                <wp:posOffset>710565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2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3169961" id="Rectangle 96" o:spid="_x0000_s1026" style="position:absolute;margin-left:55.95pt;margin-top:14.2pt;width:524.4pt;height:8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" o:allowincell="f" filled="f" strokeweight="1.7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="426"/>
      <w:tblW w:w="4820" w:type="dxa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417"/>
      <w:gridCol w:w="1985"/>
      <w:gridCol w:w="1418"/>
    </w:tblGrid>
    <w:tr w:rsidR="007021DD" w14:paraId="115F6B11" w14:textId="77777777" w:rsidTr="003E4BCC">
      <w:trPr>
        <w:trHeight w:val="284"/>
      </w:trPr>
      <w:tc>
        <w:tcPr>
          <w:tcW w:w="1418" w:type="dxa"/>
          <w:shd w:val="clear" w:color="auto" w:fill="auto"/>
          <w:vAlign w:val="center"/>
        </w:tcPr>
        <w:p w14:paraId="428479A9" w14:textId="77777777" w:rsidR="007021DD" w:rsidRPr="00C408C3" w:rsidRDefault="007021DD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Инв. № подп.</w:t>
          </w:r>
        </w:p>
      </w:tc>
      <w:tc>
        <w:tcPr>
          <w:tcW w:w="1985" w:type="dxa"/>
          <w:shd w:val="clear" w:color="auto" w:fill="auto"/>
          <w:vAlign w:val="center"/>
        </w:tcPr>
        <w:p w14:paraId="6F3C1126" w14:textId="77777777" w:rsidR="007021DD" w:rsidRPr="00C408C3" w:rsidRDefault="007021DD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Подпись и дата</w:t>
          </w:r>
        </w:p>
      </w:tc>
      <w:tc>
        <w:tcPr>
          <w:tcW w:w="1418" w:type="dxa"/>
          <w:shd w:val="clear" w:color="auto" w:fill="auto"/>
          <w:vAlign w:val="center"/>
        </w:tcPr>
        <w:p w14:paraId="6E6AC6F4" w14:textId="77777777" w:rsidR="007021DD" w:rsidRPr="00C408C3" w:rsidRDefault="007021DD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proofErr w:type="spellStart"/>
          <w:r w:rsidRPr="00C408C3">
            <w:rPr>
              <w:sz w:val="18"/>
              <w:szCs w:val="18"/>
            </w:rPr>
            <w:t>Взам</w:t>
          </w:r>
          <w:proofErr w:type="spellEnd"/>
          <w:r w:rsidRPr="00C408C3">
            <w:rPr>
              <w:sz w:val="18"/>
              <w:szCs w:val="18"/>
            </w:rPr>
            <w:t>. инв. №</w:t>
          </w:r>
        </w:p>
      </w:tc>
    </w:tr>
    <w:tr w:rsidR="007021DD" w14:paraId="6FC1FBD4" w14:textId="77777777" w:rsidTr="003E4BCC">
      <w:trPr>
        <w:trHeight w:hRule="exact" w:val="397"/>
      </w:trPr>
      <w:tc>
        <w:tcPr>
          <w:tcW w:w="1418" w:type="dxa"/>
          <w:shd w:val="clear" w:color="auto" w:fill="auto"/>
          <w:vAlign w:val="center"/>
        </w:tcPr>
        <w:p w14:paraId="149B185C" w14:textId="77777777" w:rsidR="007021DD" w:rsidRPr="00C408C3" w:rsidRDefault="007021DD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1D024935" w14:textId="77777777" w:rsidR="007021DD" w:rsidRPr="00C408C3" w:rsidRDefault="007021DD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7BBF2A2D" w14:textId="77777777" w:rsidR="007021DD" w:rsidRPr="00C408C3" w:rsidRDefault="007021DD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</w:tr>
  </w:tbl>
  <w:p w14:paraId="7FE6DB0A" w14:textId="77777777" w:rsidR="007021DD" w:rsidRPr="00076BFA" w:rsidRDefault="007021DD" w:rsidP="00242AE5">
    <w:pPr>
      <w:pStyle w:val="af5"/>
      <w:spacing w:line="240" w:lineRule="auto"/>
      <w:jc w:val="right"/>
      <w:rPr>
        <w:color w:val="808080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8862D8" wp14:editId="0F44DFCC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85" cy="6659880"/>
              <wp:effectExtent l="0" t="0" r="0" b="0"/>
              <wp:wrapNone/>
              <wp:docPr id="1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32085" cy="665988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74" o:spid="_x0000_s2056" style="width:813.55pt;height:524.4pt;margin-top:56.7pt;margin-left:14.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4384" filled="f" strokeweight="1.7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9DA86" w14:textId="21418271" w:rsidR="007021DD" w:rsidRPr="00EF63D9" w:rsidRDefault="007021DD" w:rsidP="00EF28CB">
    <w:pPr>
      <w:rPr>
        <w:rFonts w:ascii="Times New Roman" w:hAnsi="Times New Roman"/>
        <w:vanish/>
      </w:rPr>
    </w:pPr>
    <w:r w:rsidRPr="00EF63D9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6935E032" wp14:editId="5924453A">
              <wp:simplePos x="0" y="0"/>
              <wp:positionH relativeFrom="page">
                <wp:posOffset>723900</wp:posOffset>
              </wp:positionH>
              <wp:positionV relativeFrom="page">
                <wp:posOffset>172456</wp:posOffset>
              </wp:positionV>
              <wp:extent cx="6659880" cy="10332085"/>
              <wp:effectExtent l="0" t="0" r="26670" b="12065"/>
              <wp:wrapNone/>
              <wp:docPr id="15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5167C8E" id="Rectangle 96" o:spid="_x0000_s1026" style="position:absolute;margin-left:57pt;margin-top:13.6pt;width:524.4pt;height:8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" o:allowincell="f" filled="f" strokeweight="1.75pt">
              <w10:wrap anchorx="page" anchory="page"/>
            </v:rect>
          </w:pict>
        </mc:Fallback>
      </mc:AlternateContent>
    </w:r>
  </w:p>
  <w:p w14:paraId="3C70F3F0" w14:textId="77777777" w:rsidR="007021DD" w:rsidRPr="00EF63D9" w:rsidRDefault="007021DD" w:rsidP="00E21E89">
    <w:pPr>
      <w:pStyle w:val="af5"/>
      <w:ind w:firstLine="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DCCB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324825E"/>
    <w:lvl w:ilvl="0">
      <w:start w:val="1"/>
      <w:numFmt w:val="decimal"/>
      <w:pStyle w:val="4"/>
      <w:lvlText w:val="А.4.%1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01442BB9"/>
    <w:multiLevelType w:val="hybridMultilevel"/>
    <w:tmpl w:val="D90A0874"/>
    <w:lvl w:ilvl="0" w:tplc="FFA0508C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0859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8CFDF0">
      <w:start w:val="1"/>
      <w:numFmt w:val="bullet"/>
      <w:pStyle w:val="2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456768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92E8E3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446371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04E9A5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7605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DA8AA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816A0C"/>
    <w:multiLevelType w:val="hybridMultilevel"/>
    <w:tmpl w:val="1F266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4F133DD"/>
    <w:multiLevelType w:val="multilevel"/>
    <w:tmpl w:val="32787716"/>
    <w:styleLink w:val="a"/>
    <w:lvl w:ilvl="0">
      <w:start w:val="1"/>
      <w:numFmt w:val="decimal"/>
      <w:pStyle w:val="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1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10BC3C54"/>
    <w:multiLevelType w:val="multilevel"/>
    <w:tmpl w:val="020CBEFA"/>
    <w:lvl w:ilvl="0">
      <w:start w:val="1"/>
      <w:numFmt w:val="decimal"/>
      <w:pStyle w:val="a0"/>
      <w:lvlText w:val="7.%1"/>
      <w:lvlJc w:val="left"/>
      <w:pPr>
        <w:ind w:left="1426" w:hanging="360"/>
      </w:pPr>
      <w:rPr>
        <w:rFonts w:ascii="Arial" w:hAnsi="Arial" w:hint="default"/>
        <w:b w:val="0"/>
        <w:i w:val="0"/>
        <w:strike w:val="0"/>
        <w:dstrike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6" w:hanging="180"/>
      </w:pPr>
      <w:rPr>
        <w:rFonts w:hint="default"/>
      </w:rPr>
    </w:lvl>
  </w:abstractNum>
  <w:abstractNum w:abstractNumId="6" w15:restartNumberingAfterBreak="0">
    <w:nsid w:val="10DA2F3B"/>
    <w:multiLevelType w:val="hybridMultilevel"/>
    <w:tmpl w:val="DDFC95C2"/>
    <w:lvl w:ilvl="0" w:tplc="48E6F142">
      <w:start w:val="1"/>
      <w:numFmt w:val="bullet"/>
      <w:pStyle w:val="10125-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19A9F5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05E6EC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63A06A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436462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A8E458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D686E5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EF1D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F2A60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133011"/>
    <w:multiLevelType w:val="hybridMultilevel"/>
    <w:tmpl w:val="808CF5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45256B"/>
    <w:multiLevelType w:val="singleLevel"/>
    <w:tmpl w:val="0B3EAD22"/>
    <w:lvl w:ilvl="0">
      <w:start w:val="1"/>
      <w:numFmt w:val="bullet"/>
      <w:pStyle w:val="a1"/>
      <w:lvlText w:val="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</w:abstractNum>
  <w:abstractNum w:abstractNumId="9" w15:restartNumberingAfterBreak="0">
    <w:nsid w:val="15BA236A"/>
    <w:multiLevelType w:val="hybridMultilevel"/>
    <w:tmpl w:val="C88636DC"/>
    <w:lvl w:ilvl="0" w:tplc="CF34A6AE">
      <w:start w:val="1"/>
      <w:numFmt w:val="bullet"/>
      <w:pStyle w:val="a2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F3DCE1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594D8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E0A393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4C7D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61463B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27A46B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86340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DAA611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CE7FAB"/>
    <w:multiLevelType w:val="singleLevel"/>
    <w:tmpl w:val="27E4CDF4"/>
    <w:lvl w:ilvl="0">
      <w:start w:val="1"/>
      <w:numFmt w:val="russianLower"/>
      <w:pStyle w:val="a3"/>
      <w:lvlText w:val="%1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sz w:val="20"/>
      </w:rPr>
    </w:lvl>
  </w:abstractNum>
  <w:abstractNum w:abstractNumId="11" w15:restartNumberingAfterBreak="0">
    <w:nsid w:val="1C7C09AE"/>
    <w:multiLevelType w:val="multilevel"/>
    <w:tmpl w:val="46EC4BD0"/>
    <w:styleLink w:val="a4"/>
    <w:lvl w:ilvl="0">
      <w:start w:val="1"/>
      <w:numFmt w:val="decimal"/>
      <w:lvlText w:val="%1."/>
      <w:lvlJc w:val="left"/>
      <w:pPr>
        <w:ind w:left="788" w:hanging="362"/>
      </w:pPr>
      <w:rPr>
        <w:rFonts w:ascii="Arial" w:hAnsi="Arial"/>
        <w:b w:val="0"/>
        <w:i w:val="0"/>
        <w:caps/>
        <w:smallCaps w:val="0"/>
        <w:strike w:val="0"/>
        <w:dstrike w:val="0"/>
        <w:vanish w:val="0"/>
        <w:color w:val="000000"/>
        <w:spacing w:val="4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88" w:hanging="36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2.%1.%3."/>
      <w:lvlJc w:val="right"/>
      <w:pPr>
        <w:ind w:left="646" w:hanging="362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646" w:hanging="36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6" w:hanging="36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6" w:hanging="36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" w:hanging="36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" w:hanging="36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" w:hanging="362"/>
      </w:pPr>
      <w:rPr>
        <w:rFonts w:hint="default"/>
      </w:rPr>
    </w:lvl>
  </w:abstractNum>
  <w:abstractNum w:abstractNumId="12" w15:restartNumberingAfterBreak="0">
    <w:nsid w:val="1EB950D9"/>
    <w:multiLevelType w:val="hybridMultilevel"/>
    <w:tmpl w:val="E1181336"/>
    <w:lvl w:ilvl="0" w:tplc="BFD041F0">
      <w:start w:val="1"/>
      <w:numFmt w:val="decimal"/>
      <w:lvlText w:val="(4.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7BC9"/>
    <w:multiLevelType w:val="hybridMultilevel"/>
    <w:tmpl w:val="33F251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F031B3"/>
    <w:multiLevelType w:val="multilevel"/>
    <w:tmpl w:val="3F4CC73A"/>
    <w:lvl w:ilvl="0">
      <w:start w:val="1"/>
      <w:numFmt w:val="upperLetter"/>
      <w:pStyle w:val="a5"/>
      <w:suff w:val="space"/>
      <w:lvlText w:val="APPENDIX %1."/>
      <w:lvlJc w:val="left"/>
      <w:pPr>
        <w:ind w:left="284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auto"/>
        <w:spacing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0"/>
      <w:suff w:val="space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pStyle w:val="22"/>
      <w:suff w:val="space"/>
      <w:lvlText w:val="%1.%2.%3"/>
      <w:lvlJc w:val="left"/>
      <w:pPr>
        <w:ind w:left="284" w:firstLine="567"/>
      </w:pPr>
      <w:rPr>
        <w:rFonts w:hint="default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284" w:firstLine="567"/>
      </w:pPr>
      <w:rPr>
        <w:rFonts w:hint="default"/>
      </w:rPr>
    </w:lvl>
    <w:lvl w:ilvl="4">
      <w:start w:val="1"/>
      <w:numFmt w:val="decimal"/>
      <w:pStyle w:val="40"/>
      <w:suff w:val="space"/>
      <w:lvlText w:val="%1.%2.%3.%4.%5"/>
      <w:lvlJc w:val="left"/>
      <w:pPr>
        <w:ind w:left="284" w:firstLine="567"/>
      </w:pPr>
      <w:rPr>
        <w:rFonts w:hint="default"/>
      </w:rPr>
    </w:lvl>
    <w:lvl w:ilvl="5">
      <w:start w:val="1"/>
      <w:numFmt w:val="decimal"/>
      <w:pStyle w:val="50"/>
      <w:suff w:val="space"/>
      <w:lvlText w:val="%1.%2.%3.%4.%5.%6"/>
      <w:lvlJc w:val="left"/>
      <w:pPr>
        <w:ind w:left="284" w:firstLine="5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FE36076"/>
    <w:multiLevelType w:val="hybridMultilevel"/>
    <w:tmpl w:val="BFBE61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927DA9"/>
    <w:multiLevelType w:val="hybridMultilevel"/>
    <w:tmpl w:val="0BE25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A0766"/>
    <w:multiLevelType w:val="singleLevel"/>
    <w:tmpl w:val="C5A00DEE"/>
    <w:lvl w:ilvl="0">
      <w:start w:val="1"/>
      <w:numFmt w:val="bullet"/>
      <w:pStyle w:val="FooterFirst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8" w15:restartNumberingAfterBreak="0">
    <w:nsid w:val="412D1A25"/>
    <w:multiLevelType w:val="hybridMultilevel"/>
    <w:tmpl w:val="629A4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495192"/>
    <w:multiLevelType w:val="multilevel"/>
    <w:tmpl w:val="9FFAE460"/>
    <w:lvl w:ilvl="0">
      <w:start w:val="1"/>
      <w:numFmt w:val="lowerLetter"/>
      <w:pStyle w:val="a6"/>
      <w:lvlText w:val="%1)"/>
      <w:lvlJc w:val="left"/>
      <w:pPr>
        <w:tabs>
          <w:tab w:val="num" w:pos="1418"/>
        </w:tabs>
        <w:ind w:left="1418" w:hanging="426"/>
      </w:pPr>
      <w:rPr>
        <w:rFonts w:ascii="Arial_4" w:hAnsi="Arial_4" w:hint="default"/>
      </w:rPr>
    </w:lvl>
    <w:lvl w:ilvl="1">
      <w:start w:val="1"/>
      <w:numFmt w:val="decimal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bullet"/>
      <w:lvlText w:val="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2515"/>
        </w:tabs>
        <w:ind w:left="2495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44867C36"/>
    <w:multiLevelType w:val="singleLevel"/>
    <w:tmpl w:val="CCE64C44"/>
    <w:lvl w:ilvl="0">
      <w:start w:val="1"/>
      <w:numFmt w:val="bullet"/>
      <w:pStyle w:val="a7"/>
      <w:lvlText w:val="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sz w:val="20"/>
      </w:rPr>
    </w:lvl>
  </w:abstractNum>
  <w:abstractNum w:abstractNumId="21" w15:restartNumberingAfterBreak="0">
    <w:nsid w:val="45CF51B6"/>
    <w:multiLevelType w:val="hybridMultilevel"/>
    <w:tmpl w:val="F4D8B35C"/>
    <w:lvl w:ilvl="0" w:tplc="9760AB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656769F"/>
    <w:multiLevelType w:val="hybridMultilevel"/>
    <w:tmpl w:val="EE7A68F0"/>
    <w:lvl w:ilvl="0" w:tplc="5252ABCA">
      <w:start w:val="1"/>
      <w:numFmt w:val="bullet"/>
      <w:pStyle w:val="a8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53638"/>
    <w:multiLevelType w:val="hybridMultilevel"/>
    <w:tmpl w:val="AF46A668"/>
    <w:lvl w:ilvl="0" w:tplc="645448CA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AA6602"/>
    <w:multiLevelType w:val="multilevel"/>
    <w:tmpl w:val="14C417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ascii="Arial" w:hAnsi="Arial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5AC628AC"/>
    <w:multiLevelType w:val="multilevel"/>
    <w:tmpl w:val="66F64C1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709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tabs>
          <w:tab w:val="num" w:pos="2977"/>
        </w:tabs>
        <w:ind w:left="1418" w:firstLine="709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3">
      <w:start w:val="1"/>
      <w:numFmt w:val="decimal"/>
      <w:pStyle w:val="14"/>
      <w:lvlText w:val="%1.%2.%3.%4"/>
      <w:lvlJc w:val="left"/>
      <w:pPr>
        <w:tabs>
          <w:tab w:val="num" w:pos="2127"/>
        </w:tabs>
        <w:ind w:left="426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pStyle w:val="15"/>
      <w:lvlText w:val="%1.%2.%3.%4.%5"/>
      <w:lvlJc w:val="left"/>
      <w:pPr>
        <w:tabs>
          <w:tab w:val="num" w:pos="2836"/>
        </w:tabs>
        <w:ind w:left="993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6" w15:restartNumberingAfterBreak="0">
    <w:nsid w:val="5CF73426"/>
    <w:multiLevelType w:val="multilevel"/>
    <w:tmpl w:val="9552CE3C"/>
    <w:styleLink w:val="a9"/>
    <w:lvl w:ilvl="0">
      <w:start w:val="1"/>
      <w:numFmt w:val="decimal"/>
      <w:suff w:val="space"/>
      <w:lvlText w:val="%1."/>
      <w:lvlJc w:val="left"/>
      <w:pPr>
        <w:ind w:left="4537" w:hanging="284"/>
      </w:pPr>
      <w:rPr>
        <w:rFonts w:ascii="Arial" w:hAnsi="Arial" w:hint="default"/>
        <w:caps/>
        <w:smallCaps w:val="0"/>
        <w:strike w:val="0"/>
        <w:dstrike w:val="0"/>
        <w:vanish w:val="0"/>
        <w:color w:val="000000"/>
        <w:spacing w:val="4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27" w15:restartNumberingAfterBreak="0">
    <w:nsid w:val="640D0964"/>
    <w:multiLevelType w:val="hybridMultilevel"/>
    <w:tmpl w:val="A44475DE"/>
    <w:lvl w:ilvl="0" w:tplc="B2527FA2">
      <w:start w:val="1"/>
      <w:numFmt w:val="bullet"/>
      <w:pStyle w:val="aa"/>
      <w:lvlText w:val=""/>
      <w:lvlJc w:val="left"/>
      <w:pPr>
        <w:ind w:left="2145" w:hanging="360"/>
      </w:pPr>
      <w:rPr>
        <w:rFonts w:ascii="Symbol" w:hAnsi="Symbol" w:hint="default"/>
      </w:rPr>
    </w:lvl>
    <w:lvl w:ilvl="1" w:tplc="EE3E8A88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DCC8EE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D96463E4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88AA76C0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10A33D6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3CEF3C4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A626978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9308FC44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4D45E29"/>
    <w:multiLevelType w:val="hybridMultilevel"/>
    <w:tmpl w:val="1D14CE8C"/>
    <w:lvl w:ilvl="0" w:tplc="7012FF6A">
      <w:start w:val="1"/>
      <w:numFmt w:val="bullet"/>
      <w:lvlText w:val="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9" w15:restartNumberingAfterBreak="0">
    <w:nsid w:val="672C54A0"/>
    <w:multiLevelType w:val="singleLevel"/>
    <w:tmpl w:val="9B0C979C"/>
    <w:lvl w:ilvl="0">
      <w:start w:val="1"/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 w15:restartNumberingAfterBreak="0">
    <w:nsid w:val="70425455"/>
    <w:multiLevelType w:val="multilevel"/>
    <w:tmpl w:val="44F4D468"/>
    <w:lvl w:ilvl="0">
      <w:start w:val="1"/>
      <w:numFmt w:val="decimal"/>
      <w:pStyle w:val="11"/>
      <w:lvlText w:val="%1"/>
      <w:lvlJc w:val="left"/>
      <w:pPr>
        <w:ind w:left="928" w:hanging="360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isLgl/>
      <w:lvlText w:val="%1.%2"/>
      <w:lvlJc w:val="left"/>
      <w:pPr>
        <w:ind w:left="2228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51"/>
      <w:isLgl/>
      <w:lvlText w:val="%1.%2.%3.%4"/>
      <w:lvlJc w:val="left"/>
      <w:pPr>
        <w:ind w:left="1506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il"/>
        <w:shd w:val="clear" w:color="000000" w:fill="000000"/>
        <w:vertAlign w:val="baseline"/>
        <w:specVanish w:val="0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31" w15:restartNumberingAfterBreak="0">
    <w:nsid w:val="75FC241D"/>
    <w:multiLevelType w:val="multilevel"/>
    <w:tmpl w:val="9CD4E9EA"/>
    <w:lvl w:ilvl="0">
      <w:start w:val="1"/>
      <w:numFmt w:val="decimal"/>
      <w:pStyle w:val="12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6"/>
        </w:tabs>
        <w:ind w:left="-425" w:firstLine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398"/>
        </w:tabs>
        <w:ind w:left="-56" w:firstLine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0"/>
        </w:tabs>
        <w:ind w:left="-84" w:firstLine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"/>
        </w:tabs>
        <w:ind w:left="-112" w:firstLine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4"/>
        </w:tabs>
        <w:ind w:left="-140" w:firstLine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6"/>
        </w:tabs>
        <w:ind w:left="-168" w:firstLine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8"/>
        </w:tabs>
        <w:ind w:left="-196" w:firstLine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0"/>
        </w:tabs>
        <w:ind w:left="-224" w:firstLine="454"/>
      </w:pPr>
      <w:rPr>
        <w:rFonts w:hint="default"/>
      </w:rPr>
    </w:lvl>
  </w:abstractNum>
  <w:abstractNum w:abstractNumId="32" w15:restartNumberingAfterBreak="0">
    <w:nsid w:val="76FA155B"/>
    <w:multiLevelType w:val="singleLevel"/>
    <w:tmpl w:val="27F2D218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0" w:firstLine="0"/>
      </w:pPr>
      <w:rPr>
        <w:sz w:val="20"/>
      </w:rPr>
    </w:lvl>
  </w:abstractNum>
  <w:abstractNum w:abstractNumId="33" w15:restartNumberingAfterBreak="0">
    <w:nsid w:val="77070CAA"/>
    <w:multiLevelType w:val="multilevel"/>
    <w:tmpl w:val="2A36DD3C"/>
    <w:lvl w:ilvl="0">
      <w:start w:val="1"/>
      <w:numFmt w:val="bullet"/>
      <w:pStyle w:val="Markedlist"/>
      <w:lvlText w:val=""/>
      <w:lvlJc w:val="left"/>
      <w:pPr>
        <w:tabs>
          <w:tab w:val="num" w:pos="1568"/>
        </w:tabs>
        <w:ind w:left="1568" w:hanging="576"/>
      </w:pPr>
      <w:rPr>
        <w:rFonts w:ascii="Symbol" w:hAnsi="Symbol" w:hint="default"/>
        <w:color w:val="auto"/>
        <w:w w:val="50"/>
      </w:rPr>
    </w:lvl>
    <w:lvl w:ilvl="1">
      <w:start w:val="1"/>
      <w:numFmt w:val="decimal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bullet"/>
      <w:lvlText w:val="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2515"/>
        </w:tabs>
        <w:ind w:left="2495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 w15:restartNumberingAfterBreak="0">
    <w:nsid w:val="779E2C67"/>
    <w:multiLevelType w:val="hybridMultilevel"/>
    <w:tmpl w:val="A9F48B22"/>
    <w:lvl w:ilvl="0" w:tplc="5A5AA7FE">
      <w:start w:val="1"/>
      <w:numFmt w:val="bullet"/>
      <w:pStyle w:val="ad"/>
      <w:suff w:val="space"/>
      <w:lvlText w:val="­"/>
      <w:lvlJc w:val="left"/>
      <w:pPr>
        <w:ind w:left="539" w:hanging="113"/>
      </w:pPr>
      <w:rPr>
        <w:rFonts w:ascii="Courier New" w:hAnsi="Courier New" w:hint="default"/>
        <w:lang w:val="ru-RU"/>
      </w:rPr>
    </w:lvl>
    <w:lvl w:ilvl="1" w:tplc="59E89A3A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1B260C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88ACA1DE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3FC738E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6CBE0D9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6590E16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3EC7374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A7A85C4C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B844F4A"/>
    <w:multiLevelType w:val="hybridMultilevel"/>
    <w:tmpl w:val="CE38C164"/>
    <w:lvl w:ilvl="0" w:tplc="70F28DA2">
      <w:start w:val="1"/>
      <w:numFmt w:val="bullet"/>
      <w:pStyle w:val="BulletedList"/>
      <w:lvlText w:val="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A6A06"/>
    <w:multiLevelType w:val="singleLevel"/>
    <w:tmpl w:val="34F88ACA"/>
    <w:lvl w:ilvl="0">
      <w:start w:val="1"/>
      <w:numFmt w:val="decimal"/>
      <w:pStyle w:val="ae"/>
      <w:lvlText w:val="%1)"/>
      <w:lvlJc w:val="left"/>
      <w:pPr>
        <w:tabs>
          <w:tab w:val="num" w:pos="1418"/>
        </w:tabs>
        <w:ind w:left="1418" w:hanging="426"/>
      </w:pPr>
    </w:lvl>
  </w:abstractNum>
  <w:abstractNum w:abstractNumId="37" w15:restartNumberingAfterBreak="0">
    <w:nsid w:val="7F5A61C8"/>
    <w:multiLevelType w:val="hybridMultilevel"/>
    <w:tmpl w:val="53DA316A"/>
    <w:lvl w:ilvl="0" w:tplc="12129EB2">
      <w:start w:val="1"/>
      <w:numFmt w:val="bullet"/>
      <w:pStyle w:val="af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32"/>
  </w:num>
  <w:num w:numId="4">
    <w:abstractNumId w:val="19"/>
  </w:num>
  <w:num w:numId="5">
    <w:abstractNumId w:val="14"/>
  </w:num>
  <w:num w:numId="6">
    <w:abstractNumId w:val="29"/>
  </w:num>
  <w:num w:numId="7">
    <w:abstractNumId w:val="17"/>
  </w:num>
  <w:num w:numId="8">
    <w:abstractNumId w:val="0"/>
  </w:num>
  <w:num w:numId="9">
    <w:abstractNumId w:val="10"/>
  </w:num>
  <w:num w:numId="10">
    <w:abstractNumId w:val="36"/>
  </w:num>
  <w:num w:numId="11">
    <w:abstractNumId w:val="24"/>
  </w:num>
  <w:num w:numId="12">
    <w:abstractNumId w:val="33"/>
  </w:num>
  <w:num w:numId="13">
    <w:abstractNumId w:val="31"/>
  </w:num>
  <w:num w:numId="14">
    <w:abstractNumId w:val="34"/>
  </w:num>
  <w:num w:numId="15">
    <w:abstractNumId w:val="26"/>
  </w:num>
  <w:num w:numId="16">
    <w:abstractNumId w:val="1"/>
  </w:num>
  <w:num w:numId="17">
    <w:abstractNumId w:val="27"/>
  </w:num>
  <w:num w:numId="18">
    <w:abstractNumId w:val="30"/>
  </w:num>
  <w:num w:numId="19">
    <w:abstractNumId w:val="25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23"/>
  </w:num>
  <w:num w:numId="25">
    <w:abstractNumId w:val="22"/>
  </w:num>
  <w:num w:numId="26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97" w:hanging="357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4"/>
  </w:num>
  <w:num w:numId="28">
    <w:abstractNumId w:val="5"/>
  </w:num>
  <w:num w:numId="29">
    <w:abstractNumId w:val="37"/>
  </w:num>
  <w:num w:numId="30">
    <w:abstractNumId w:val="13"/>
  </w:num>
  <w:num w:numId="31">
    <w:abstractNumId w:val="35"/>
  </w:num>
  <w:num w:numId="32">
    <w:abstractNumId w:val="18"/>
  </w:num>
  <w:num w:numId="33">
    <w:abstractNumId w:val="3"/>
  </w:num>
  <w:num w:numId="34">
    <w:abstractNumId w:val="7"/>
  </w:num>
  <w:num w:numId="35">
    <w:abstractNumId w:val="15"/>
  </w:num>
  <w:num w:numId="36">
    <w:abstractNumId w:val="12"/>
  </w:num>
  <w:num w:numId="37">
    <w:abstractNumId w:val="28"/>
  </w:num>
  <w:num w:numId="38">
    <w:abstractNumId w:val="3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97" w:hanging="357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1">
    <w:abstractNumId w:val="21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улуев Илья Иванович">
    <w15:presenceInfo w15:providerId="None" w15:userId="Булуев Илья Иван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142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52"/>
    <w:rsid w:val="000003DA"/>
    <w:rsid w:val="00000C02"/>
    <w:rsid w:val="00000C69"/>
    <w:rsid w:val="00000CFF"/>
    <w:rsid w:val="000015C6"/>
    <w:rsid w:val="00001CA0"/>
    <w:rsid w:val="0000205C"/>
    <w:rsid w:val="00002244"/>
    <w:rsid w:val="000022FE"/>
    <w:rsid w:val="000023CD"/>
    <w:rsid w:val="0000284C"/>
    <w:rsid w:val="00003D89"/>
    <w:rsid w:val="0000408C"/>
    <w:rsid w:val="00004BC0"/>
    <w:rsid w:val="00004CA9"/>
    <w:rsid w:val="000052A3"/>
    <w:rsid w:val="00006F41"/>
    <w:rsid w:val="0000749E"/>
    <w:rsid w:val="00007D8F"/>
    <w:rsid w:val="00010812"/>
    <w:rsid w:val="00010A08"/>
    <w:rsid w:val="00010B4D"/>
    <w:rsid w:val="00010D71"/>
    <w:rsid w:val="000117A1"/>
    <w:rsid w:val="0001193E"/>
    <w:rsid w:val="00011AFC"/>
    <w:rsid w:val="00011CB5"/>
    <w:rsid w:val="00011CD8"/>
    <w:rsid w:val="00012346"/>
    <w:rsid w:val="0001235A"/>
    <w:rsid w:val="000125F1"/>
    <w:rsid w:val="000130CB"/>
    <w:rsid w:val="0001321F"/>
    <w:rsid w:val="000144AC"/>
    <w:rsid w:val="000146F6"/>
    <w:rsid w:val="00014DF4"/>
    <w:rsid w:val="00015466"/>
    <w:rsid w:val="0001575E"/>
    <w:rsid w:val="00015C05"/>
    <w:rsid w:val="00015C57"/>
    <w:rsid w:val="00015C5B"/>
    <w:rsid w:val="0001784C"/>
    <w:rsid w:val="000205A2"/>
    <w:rsid w:val="00020A74"/>
    <w:rsid w:val="00021A4E"/>
    <w:rsid w:val="00021F0E"/>
    <w:rsid w:val="00022068"/>
    <w:rsid w:val="00022104"/>
    <w:rsid w:val="0002225F"/>
    <w:rsid w:val="000228C6"/>
    <w:rsid w:val="000229CB"/>
    <w:rsid w:val="00022B6B"/>
    <w:rsid w:val="0002311C"/>
    <w:rsid w:val="000233A4"/>
    <w:rsid w:val="000233AE"/>
    <w:rsid w:val="00023BC6"/>
    <w:rsid w:val="00023EED"/>
    <w:rsid w:val="00023F2E"/>
    <w:rsid w:val="00024059"/>
    <w:rsid w:val="00024770"/>
    <w:rsid w:val="00025ADC"/>
    <w:rsid w:val="00026195"/>
    <w:rsid w:val="000264E9"/>
    <w:rsid w:val="00026B2C"/>
    <w:rsid w:val="00026BD2"/>
    <w:rsid w:val="00026BE0"/>
    <w:rsid w:val="00026F20"/>
    <w:rsid w:val="0002739D"/>
    <w:rsid w:val="00027A26"/>
    <w:rsid w:val="00027A7B"/>
    <w:rsid w:val="00027D0D"/>
    <w:rsid w:val="00030319"/>
    <w:rsid w:val="00030BD4"/>
    <w:rsid w:val="00030BF0"/>
    <w:rsid w:val="00030DBC"/>
    <w:rsid w:val="00030EDA"/>
    <w:rsid w:val="000311DC"/>
    <w:rsid w:val="00031865"/>
    <w:rsid w:val="00031AFE"/>
    <w:rsid w:val="00031B8B"/>
    <w:rsid w:val="0003230D"/>
    <w:rsid w:val="000324FA"/>
    <w:rsid w:val="0003264D"/>
    <w:rsid w:val="000327FB"/>
    <w:rsid w:val="000329B9"/>
    <w:rsid w:val="00032B90"/>
    <w:rsid w:val="00032D72"/>
    <w:rsid w:val="000334E1"/>
    <w:rsid w:val="000336E6"/>
    <w:rsid w:val="00033D9C"/>
    <w:rsid w:val="00034147"/>
    <w:rsid w:val="0003442C"/>
    <w:rsid w:val="00035876"/>
    <w:rsid w:val="00035E48"/>
    <w:rsid w:val="00036411"/>
    <w:rsid w:val="00036BD5"/>
    <w:rsid w:val="00036D45"/>
    <w:rsid w:val="0003707C"/>
    <w:rsid w:val="00037092"/>
    <w:rsid w:val="0003795B"/>
    <w:rsid w:val="00037A57"/>
    <w:rsid w:val="00037D0B"/>
    <w:rsid w:val="00037D7D"/>
    <w:rsid w:val="00037F44"/>
    <w:rsid w:val="00037F4B"/>
    <w:rsid w:val="000400C4"/>
    <w:rsid w:val="000407D9"/>
    <w:rsid w:val="00040F1D"/>
    <w:rsid w:val="0004114E"/>
    <w:rsid w:val="00041310"/>
    <w:rsid w:val="0004189D"/>
    <w:rsid w:val="00041A57"/>
    <w:rsid w:val="00041E0E"/>
    <w:rsid w:val="00042005"/>
    <w:rsid w:val="000422AE"/>
    <w:rsid w:val="00042880"/>
    <w:rsid w:val="000428E1"/>
    <w:rsid w:val="00042ECF"/>
    <w:rsid w:val="000431D1"/>
    <w:rsid w:val="000432D8"/>
    <w:rsid w:val="00043328"/>
    <w:rsid w:val="00043621"/>
    <w:rsid w:val="000437C1"/>
    <w:rsid w:val="0004385D"/>
    <w:rsid w:val="0004394B"/>
    <w:rsid w:val="00043AB1"/>
    <w:rsid w:val="00043B38"/>
    <w:rsid w:val="00043C14"/>
    <w:rsid w:val="00043C4E"/>
    <w:rsid w:val="00044079"/>
    <w:rsid w:val="00044491"/>
    <w:rsid w:val="00044863"/>
    <w:rsid w:val="00044964"/>
    <w:rsid w:val="00044B03"/>
    <w:rsid w:val="00044D5B"/>
    <w:rsid w:val="000457D6"/>
    <w:rsid w:val="00045B91"/>
    <w:rsid w:val="000460A1"/>
    <w:rsid w:val="00046D67"/>
    <w:rsid w:val="00047221"/>
    <w:rsid w:val="000474D1"/>
    <w:rsid w:val="000476DA"/>
    <w:rsid w:val="000476DC"/>
    <w:rsid w:val="000478B0"/>
    <w:rsid w:val="00047B90"/>
    <w:rsid w:val="0005002D"/>
    <w:rsid w:val="0005087A"/>
    <w:rsid w:val="00050E9A"/>
    <w:rsid w:val="00050E9F"/>
    <w:rsid w:val="000513A8"/>
    <w:rsid w:val="00051A3F"/>
    <w:rsid w:val="0005206A"/>
    <w:rsid w:val="00052177"/>
    <w:rsid w:val="00052320"/>
    <w:rsid w:val="00052398"/>
    <w:rsid w:val="00053414"/>
    <w:rsid w:val="000536C0"/>
    <w:rsid w:val="00053BC0"/>
    <w:rsid w:val="00053C5E"/>
    <w:rsid w:val="00053FED"/>
    <w:rsid w:val="000543DD"/>
    <w:rsid w:val="0005442C"/>
    <w:rsid w:val="0005442D"/>
    <w:rsid w:val="000548D9"/>
    <w:rsid w:val="00054B50"/>
    <w:rsid w:val="0005574A"/>
    <w:rsid w:val="00055A04"/>
    <w:rsid w:val="00055D89"/>
    <w:rsid w:val="00056356"/>
    <w:rsid w:val="0005666B"/>
    <w:rsid w:val="0005683B"/>
    <w:rsid w:val="00056889"/>
    <w:rsid w:val="00056B65"/>
    <w:rsid w:val="00056DF5"/>
    <w:rsid w:val="0005757F"/>
    <w:rsid w:val="00060363"/>
    <w:rsid w:val="0006082D"/>
    <w:rsid w:val="00060AC7"/>
    <w:rsid w:val="00060DED"/>
    <w:rsid w:val="0006206A"/>
    <w:rsid w:val="0006243B"/>
    <w:rsid w:val="00062935"/>
    <w:rsid w:val="000631FE"/>
    <w:rsid w:val="0006386B"/>
    <w:rsid w:val="00064055"/>
    <w:rsid w:val="0006432A"/>
    <w:rsid w:val="00065501"/>
    <w:rsid w:val="00065515"/>
    <w:rsid w:val="00065C50"/>
    <w:rsid w:val="00065F71"/>
    <w:rsid w:val="00066455"/>
    <w:rsid w:val="000667A1"/>
    <w:rsid w:val="00066DA3"/>
    <w:rsid w:val="00067391"/>
    <w:rsid w:val="00067ED5"/>
    <w:rsid w:val="000703CE"/>
    <w:rsid w:val="000705B0"/>
    <w:rsid w:val="00070757"/>
    <w:rsid w:val="000709ED"/>
    <w:rsid w:val="00070D5A"/>
    <w:rsid w:val="00070DED"/>
    <w:rsid w:val="00070FFF"/>
    <w:rsid w:val="0007103F"/>
    <w:rsid w:val="00071261"/>
    <w:rsid w:val="00071E27"/>
    <w:rsid w:val="0007229B"/>
    <w:rsid w:val="000726C8"/>
    <w:rsid w:val="00072E0D"/>
    <w:rsid w:val="00072EE0"/>
    <w:rsid w:val="00072FA1"/>
    <w:rsid w:val="0007609E"/>
    <w:rsid w:val="000767F3"/>
    <w:rsid w:val="000769B4"/>
    <w:rsid w:val="00076BFA"/>
    <w:rsid w:val="0007714B"/>
    <w:rsid w:val="000776CD"/>
    <w:rsid w:val="00077A96"/>
    <w:rsid w:val="00077C9A"/>
    <w:rsid w:val="00077E56"/>
    <w:rsid w:val="000801BE"/>
    <w:rsid w:val="0008044F"/>
    <w:rsid w:val="000805E0"/>
    <w:rsid w:val="00081190"/>
    <w:rsid w:val="000812B0"/>
    <w:rsid w:val="000815CD"/>
    <w:rsid w:val="00081CE4"/>
    <w:rsid w:val="000826CF"/>
    <w:rsid w:val="0008280D"/>
    <w:rsid w:val="00082A09"/>
    <w:rsid w:val="00082A43"/>
    <w:rsid w:val="00082D21"/>
    <w:rsid w:val="00082F53"/>
    <w:rsid w:val="00083662"/>
    <w:rsid w:val="000839DE"/>
    <w:rsid w:val="00083E92"/>
    <w:rsid w:val="00084232"/>
    <w:rsid w:val="00084A2D"/>
    <w:rsid w:val="00084A69"/>
    <w:rsid w:val="00084A80"/>
    <w:rsid w:val="00084D3E"/>
    <w:rsid w:val="0008517C"/>
    <w:rsid w:val="00086042"/>
    <w:rsid w:val="00086213"/>
    <w:rsid w:val="0008667C"/>
    <w:rsid w:val="00087754"/>
    <w:rsid w:val="0008777D"/>
    <w:rsid w:val="00087990"/>
    <w:rsid w:val="0009029E"/>
    <w:rsid w:val="0009031C"/>
    <w:rsid w:val="000905EE"/>
    <w:rsid w:val="00090F58"/>
    <w:rsid w:val="0009117A"/>
    <w:rsid w:val="00091191"/>
    <w:rsid w:val="00091286"/>
    <w:rsid w:val="0009149B"/>
    <w:rsid w:val="00091E6A"/>
    <w:rsid w:val="0009241E"/>
    <w:rsid w:val="000924C0"/>
    <w:rsid w:val="0009269E"/>
    <w:rsid w:val="00092A81"/>
    <w:rsid w:val="00092EF2"/>
    <w:rsid w:val="00092F23"/>
    <w:rsid w:val="000934D6"/>
    <w:rsid w:val="00093C79"/>
    <w:rsid w:val="00093DC8"/>
    <w:rsid w:val="00094194"/>
    <w:rsid w:val="00094B46"/>
    <w:rsid w:val="00095425"/>
    <w:rsid w:val="000954C0"/>
    <w:rsid w:val="00095EAF"/>
    <w:rsid w:val="00095F4F"/>
    <w:rsid w:val="000965AC"/>
    <w:rsid w:val="00096C91"/>
    <w:rsid w:val="00096E16"/>
    <w:rsid w:val="000973AB"/>
    <w:rsid w:val="00097B98"/>
    <w:rsid w:val="00097C10"/>
    <w:rsid w:val="00097E33"/>
    <w:rsid w:val="000A048F"/>
    <w:rsid w:val="000A0827"/>
    <w:rsid w:val="000A0857"/>
    <w:rsid w:val="000A1395"/>
    <w:rsid w:val="000A158B"/>
    <w:rsid w:val="000A1794"/>
    <w:rsid w:val="000A1F16"/>
    <w:rsid w:val="000A1F58"/>
    <w:rsid w:val="000A218F"/>
    <w:rsid w:val="000A226D"/>
    <w:rsid w:val="000A247A"/>
    <w:rsid w:val="000A2494"/>
    <w:rsid w:val="000A27D8"/>
    <w:rsid w:val="000A299A"/>
    <w:rsid w:val="000A2B41"/>
    <w:rsid w:val="000A3303"/>
    <w:rsid w:val="000A4039"/>
    <w:rsid w:val="000A4DB7"/>
    <w:rsid w:val="000A5490"/>
    <w:rsid w:val="000A5575"/>
    <w:rsid w:val="000A5CC8"/>
    <w:rsid w:val="000A673C"/>
    <w:rsid w:val="000A6A01"/>
    <w:rsid w:val="000A6A0D"/>
    <w:rsid w:val="000A6D6E"/>
    <w:rsid w:val="000A7B8A"/>
    <w:rsid w:val="000A7C58"/>
    <w:rsid w:val="000A7D76"/>
    <w:rsid w:val="000A7F40"/>
    <w:rsid w:val="000B0240"/>
    <w:rsid w:val="000B06E4"/>
    <w:rsid w:val="000B07CC"/>
    <w:rsid w:val="000B1444"/>
    <w:rsid w:val="000B14E9"/>
    <w:rsid w:val="000B1540"/>
    <w:rsid w:val="000B172F"/>
    <w:rsid w:val="000B38FE"/>
    <w:rsid w:val="000B39D3"/>
    <w:rsid w:val="000B3A78"/>
    <w:rsid w:val="000B4245"/>
    <w:rsid w:val="000B4B8E"/>
    <w:rsid w:val="000B4C53"/>
    <w:rsid w:val="000B4E28"/>
    <w:rsid w:val="000B5365"/>
    <w:rsid w:val="000B66F1"/>
    <w:rsid w:val="000B725A"/>
    <w:rsid w:val="000B774E"/>
    <w:rsid w:val="000B7788"/>
    <w:rsid w:val="000C0892"/>
    <w:rsid w:val="000C0DD8"/>
    <w:rsid w:val="000C1A3A"/>
    <w:rsid w:val="000C1EA9"/>
    <w:rsid w:val="000C2279"/>
    <w:rsid w:val="000C2830"/>
    <w:rsid w:val="000C334E"/>
    <w:rsid w:val="000C385A"/>
    <w:rsid w:val="000C3A31"/>
    <w:rsid w:val="000C3ACB"/>
    <w:rsid w:val="000C3EE2"/>
    <w:rsid w:val="000C40F6"/>
    <w:rsid w:val="000C43DC"/>
    <w:rsid w:val="000C4E82"/>
    <w:rsid w:val="000C5553"/>
    <w:rsid w:val="000C59D3"/>
    <w:rsid w:val="000C63BF"/>
    <w:rsid w:val="000C65EE"/>
    <w:rsid w:val="000C6837"/>
    <w:rsid w:val="000C6971"/>
    <w:rsid w:val="000C6976"/>
    <w:rsid w:val="000C7CB7"/>
    <w:rsid w:val="000C7E10"/>
    <w:rsid w:val="000C7FF1"/>
    <w:rsid w:val="000D0E21"/>
    <w:rsid w:val="000D0F1E"/>
    <w:rsid w:val="000D1396"/>
    <w:rsid w:val="000D1F8A"/>
    <w:rsid w:val="000D2458"/>
    <w:rsid w:val="000D2951"/>
    <w:rsid w:val="000D2E3D"/>
    <w:rsid w:val="000D3CF9"/>
    <w:rsid w:val="000D43E6"/>
    <w:rsid w:val="000D457F"/>
    <w:rsid w:val="000D4C78"/>
    <w:rsid w:val="000D4CF5"/>
    <w:rsid w:val="000D4DE8"/>
    <w:rsid w:val="000D5310"/>
    <w:rsid w:val="000D5A00"/>
    <w:rsid w:val="000D5F9B"/>
    <w:rsid w:val="000D6315"/>
    <w:rsid w:val="000D6760"/>
    <w:rsid w:val="000D6852"/>
    <w:rsid w:val="000D6BDA"/>
    <w:rsid w:val="000D7213"/>
    <w:rsid w:val="000D799A"/>
    <w:rsid w:val="000D7B7A"/>
    <w:rsid w:val="000D7BEC"/>
    <w:rsid w:val="000E0628"/>
    <w:rsid w:val="000E0A0A"/>
    <w:rsid w:val="000E1331"/>
    <w:rsid w:val="000E165C"/>
    <w:rsid w:val="000E1739"/>
    <w:rsid w:val="000E173C"/>
    <w:rsid w:val="000E1D93"/>
    <w:rsid w:val="000E26A8"/>
    <w:rsid w:val="000E2F1F"/>
    <w:rsid w:val="000E452D"/>
    <w:rsid w:val="000E5975"/>
    <w:rsid w:val="000E5A07"/>
    <w:rsid w:val="000E6202"/>
    <w:rsid w:val="000E6A94"/>
    <w:rsid w:val="000E6BFA"/>
    <w:rsid w:val="000E6D3D"/>
    <w:rsid w:val="000E6D6E"/>
    <w:rsid w:val="000F0C65"/>
    <w:rsid w:val="000F17D0"/>
    <w:rsid w:val="000F2B82"/>
    <w:rsid w:val="000F2CC7"/>
    <w:rsid w:val="000F2EC3"/>
    <w:rsid w:val="000F30A3"/>
    <w:rsid w:val="000F3390"/>
    <w:rsid w:val="000F344F"/>
    <w:rsid w:val="000F3665"/>
    <w:rsid w:val="000F3F79"/>
    <w:rsid w:val="000F437F"/>
    <w:rsid w:val="000F4A71"/>
    <w:rsid w:val="000F4A76"/>
    <w:rsid w:val="000F4B82"/>
    <w:rsid w:val="000F4C32"/>
    <w:rsid w:val="000F4DBF"/>
    <w:rsid w:val="000F5581"/>
    <w:rsid w:val="000F6080"/>
    <w:rsid w:val="000F6568"/>
    <w:rsid w:val="000F67A6"/>
    <w:rsid w:val="000F6BF5"/>
    <w:rsid w:val="000F72A8"/>
    <w:rsid w:val="000F757A"/>
    <w:rsid w:val="000F7C8F"/>
    <w:rsid w:val="00100182"/>
    <w:rsid w:val="001003BB"/>
    <w:rsid w:val="001003C7"/>
    <w:rsid w:val="00100B47"/>
    <w:rsid w:val="00100D85"/>
    <w:rsid w:val="0010127C"/>
    <w:rsid w:val="00102152"/>
    <w:rsid w:val="001024D9"/>
    <w:rsid w:val="00103096"/>
    <w:rsid w:val="0010395F"/>
    <w:rsid w:val="00103B8B"/>
    <w:rsid w:val="0010433E"/>
    <w:rsid w:val="0010437B"/>
    <w:rsid w:val="00104427"/>
    <w:rsid w:val="001046A1"/>
    <w:rsid w:val="00104753"/>
    <w:rsid w:val="001051DB"/>
    <w:rsid w:val="00105410"/>
    <w:rsid w:val="00105838"/>
    <w:rsid w:val="00105B85"/>
    <w:rsid w:val="00105DDD"/>
    <w:rsid w:val="00105EAD"/>
    <w:rsid w:val="00105F5E"/>
    <w:rsid w:val="0010635A"/>
    <w:rsid w:val="001067E1"/>
    <w:rsid w:val="00106A75"/>
    <w:rsid w:val="0010703D"/>
    <w:rsid w:val="001106C8"/>
    <w:rsid w:val="001108C7"/>
    <w:rsid w:val="001114E0"/>
    <w:rsid w:val="00111A34"/>
    <w:rsid w:val="00112033"/>
    <w:rsid w:val="00112076"/>
    <w:rsid w:val="00112D33"/>
    <w:rsid w:val="00112E37"/>
    <w:rsid w:val="00113CF8"/>
    <w:rsid w:val="00113D8A"/>
    <w:rsid w:val="001148C8"/>
    <w:rsid w:val="00114CCE"/>
    <w:rsid w:val="0011508B"/>
    <w:rsid w:val="00115B78"/>
    <w:rsid w:val="00116059"/>
    <w:rsid w:val="00116320"/>
    <w:rsid w:val="00116574"/>
    <w:rsid w:val="00116F41"/>
    <w:rsid w:val="00117AF8"/>
    <w:rsid w:val="00120229"/>
    <w:rsid w:val="00120589"/>
    <w:rsid w:val="00120863"/>
    <w:rsid w:val="00120918"/>
    <w:rsid w:val="00120D67"/>
    <w:rsid w:val="00120FAE"/>
    <w:rsid w:val="00121A0C"/>
    <w:rsid w:val="00121D07"/>
    <w:rsid w:val="00121D77"/>
    <w:rsid w:val="00122404"/>
    <w:rsid w:val="001229D6"/>
    <w:rsid w:val="00122DBE"/>
    <w:rsid w:val="0012306E"/>
    <w:rsid w:val="001231AC"/>
    <w:rsid w:val="00123793"/>
    <w:rsid w:val="00123F0B"/>
    <w:rsid w:val="001240D1"/>
    <w:rsid w:val="0012574E"/>
    <w:rsid w:val="001257F1"/>
    <w:rsid w:val="0012633C"/>
    <w:rsid w:val="001266A2"/>
    <w:rsid w:val="00126869"/>
    <w:rsid w:val="00127252"/>
    <w:rsid w:val="00127FE8"/>
    <w:rsid w:val="00130055"/>
    <w:rsid w:val="001301D6"/>
    <w:rsid w:val="00130667"/>
    <w:rsid w:val="001308C7"/>
    <w:rsid w:val="00130A5E"/>
    <w:rsid w:val="00131048"/>
    <w:rsid w:val="001318E3"/>
    <w:rsid w:val="00131ADF"/>
    <w:rsid w:val="00132547"/>
    <w:rsid w:val="001325D1"/>
    <w:rsid w:val="0013309C"/>
    <w:rsid w:val="0013326A"/>
    <w:rsid w:val="001339C2"/>
    <w:rsid w:val="00134271"/>
    <w:rsid w:val="0013436F"/>
    <w:rsid w:val="00134B73"/>
    <w:rsid w:val="00135594"/>
    <w:rsid w:val="0013578F"/>
    <w:rsid w:val="00135D52"/>
    <w:rsid w:val="00136894"/>
    <w:rsid w:val="00136AA3"/>
    <w:rsid w:val="00136EAC"/>
    <w:rsid w:val="0013721A"/>
    <w:rsid w:val="001373AC"/>
    <w:rsid w:val="001374F4"/>
    <w:rsid w:val="00137A40"/>
    <w:rsid w:val="00137F98"/>
    <w:rsid w:val="00140142"/>
    <w:rsid w:val="001402B6"/>
    <w:rsid w:val="0014045E"/>
    <w:rsid w:val="001416C0"/>
    <w:rsid w:val="00141C6A"/>
    <w:rsid w:val="0014231F"/>
    <w:rsid w:val="00142D11"/>
    <w:rsid w:val="0014366A"/>
    <w:rsid w:val="0014387B"/>
    <w:rsid w:val="00144232"/>
    <w:rsid w:val="00145082"/>
    <w:rsid w:val="001455C4"/>
    <w:rsid w:val="001459D0"/>
    <w:rsid w:val="00145EC0"/>
    <w:rsid w:val="00146142"/>
    <w:rsid w:val="00146942"/>
    <w:rsid w:val="00146A73"/>
    <w:rsid w:val="00147245"/>
    <w:rsid w:val="0014725D"/>
    <w:rsid w:val="001476E7"/>
    <w:rsid w:val="00147A93"/>
    <w:rsid w:val="00147D6A"/>
    <w:rsid w:val="001501C9"/>
    <w:rsid w:val="00150AD3"/>
    <w:rsid w:val="0015119D"/>
    <w:rsid w:val="00151E61"/>
    <w:rsid w:val="00152078"/>
    <w:rsid w:val="0015231B"/>
    <w:rsid w:val="001523C8"/>
    <w:rsid w:val="00154839"/>
    <w:rsid w:val="001548BD"/>
    <w:rsid w:val="001553C8"/>
    <w:rsid w:val="00155467"/>
    <w:rsid w:val="00155632"/>
    <w:rsid w:val="00155C60"/>
    <w:rsid w:val="00155CD6"/>
    <w:rsid w:val="00155EAE"/>
    <w:rsid w:val="0015618A"/>
    <w:rsid w:val="00156820"/>
    <w:rsid w:val="00156E19"/>
    <w:rsid w:val="00157274"/>
    <w:rsid w:val="001573C9"/>
    <w:rsid w:val="001577D1"/>
    <w:rsid w:val="00160118"/>
    <w:rsid w:val="0016065B"/>
    <w:rsid w:val="00160CAC"/>
    <w:rsid w:val="001618C7"/>
    <w:rsid w:val="0016214F"/>
    <w:rsid w:val="001624E0"/>
    <w:rsid w:val="00163274"/>
    <w:rsid w:val="001634CB"/>
    <w:rsid w:val="00163C20"/>
    <w:rsid w:val="0016445A"/>
    <w:rsid w:val="00164FD1"/>
    <w:rsid w:val="001658A9"/>
    <w:rsid w:val="00165F09"/>
    <w:rsid w:val="001668D5"/>
    <w:rsid w:val="00166B3A"/>
    <w:rsid w:val="00166BC4"/>
    <w:rsid w:val="00166CF6"/>
    <w:rsid w:val="00167EC7"/>
    <w:rsid w:val="00170AC0"/>
    <w:rsid w:val="001711B6"/>
    <w:rsid w:val="0017217F"/>
    <w:rsid w:val="00172766"/>
    <w:rsid w:val="00172CA7"/>
    <w:rsid w:val="00172EAB"/>
    <w:rsid w:val="001733BE"/>
    <w:rsid w:val="00173626"/>
    <w:rsid w:val="00173EF1"/>
    <w:rsid w:val="00173F24"/>
    <w:rsid w:val="00174C2F"/>
    <w:rsid w:val="00174CD9"/>
    <w:rsid w:val="00174D4F"/>
    <w:rsid w:val="00174F6C"/>
    <w:rsid w:val="00176F96"/>
    <w:rsid w:val="00176FAB"/>
    <w:rsid w:val="0017742E"/>
    <w:rsid w:val="00177898"/>
    <w:rsid w:val="00177987"/>
    <w:rsid w:val="00177AA3"/>
    <w:rsid w:val="00180730"/>
    <w:rsid w:val="00181DEB"/>
    <w:rsid w:val="00182444"/>
    <w:rsid w:val="001826E4"/>
    <w:rsid w:val="001827AC"/>
    <w:rsid w:val="001827E5"/>
    <w:rsid w:val="00182B24"/>
    <w:rsid w:val="0018324F"/>
    <w:rsid w:val="00183456"/>
    <w:rsid w:val="00183483"/>
    <w:rsid w:val="00183C61"/>
    <w:rsid w:val="001840CE"/>
    <w:rsid w:val="00185328"/>
    <w:rsid w:val="001857CB"/>
    <w:rsid w:val="00185BD9"/>
    <w:rsid w:val="0018608B"/>
    <w:rsid w:val="00186BCF"/>
    <w:rsid w:val="001875B3"/>
    <w:rsid w:val="00190931"/>
    <w:rsid w:val="00190ED5"/>
    <w:rsid w:val="00190EEB"/>
    <w:rsid w:val="00191037"/>
    <w:rsid w:val="001910DF"/>
    <w:rsid w:val="0019177B"/>
    <w:rsid w:val="00191A01"/>
    <w:rsid w:val="00191AAA"/>
    <w:rsid w:val="00191BAB"/>
    <w:rsid w:val="001929B8"/>
    <w:rsid w:val="001929EE"/>
    <w:rsid w:val="00192A28"/>
    <w:rsid w:val="00192C9C"/>
    <w:rsid w:val="00193160"/>
    <w:rsid w:val="00193B49"/>
    <w:rsid w:val="00193F8A"/>
    <w:rsid w:val="0019442D"/>
    <w:rsid w:val="00194651"/>
    <w:rsid w:val="00194848"/>
    <w:rsid w:val="00194ADC"/>
    <w:rsid w:val="0019598B"/>
    <w:rsid w:val="00195BBA"/>
    <w:rsid w:val="00195CF2"/>
    <w:rsid w:val="00196685"/>
    <w:rsid w:val="001969AF"/>
    <w:rsid w:val="001969B7"/>
    <w:rsid w:val="00196AE6"/>
    <w:rsid w:val="00197457"/>
    <w:rsid w:val="00197A9E"/>
    <w:rsid w:val="00197D81"/>
    <w:rsid w:val="00197EB7"/>
    <w:rsid w:val="001A0349"/>
    <w:rsid w:val="001A04DD"/>
    <w:rsid w:val="001A07DA"/>
    <w:rsid w:val="001A0DDB"/>
    <w:rsid w:val="001A141B"/>
    <w:rsid w:val="001A17AA"/>
    <w:rsid w:val="001A1896"/>
    <w:rsid w:val="001A1B1C"/>
    <w:rsid w:val="001A1C8E"/>
    <w:rsid w:val="001A2175"/>
    <w:rsid w:val="001A2323"/>
    <w:rsid w:val="001A23EE"/>
    <w:rsid w:val="001A2F5D"/>
    <w:rsid w:val="001A31E0"/>
    <w:rsid w:val="001A3202"/>
    <w:rsid w:val="001A34A3"/>
    <w:rsid w:val="001A3883"/>
    <w:rsid w:val="001A39B3"/>
    <w:rsid w:val="001A4850"/>
    <w:rsid w:val="001A511B"/>
    <w:rsid w:val="001A5475"/>
    <w:rsid w:val="001A580B"/>
    <w:rsid w:val="001A58F0"/>
    <w:rsid w:val="001A6A62"/>
    <w:rsid w:val="001A6EE4"/>
    <w:rsid w:val="001A7042"/>
    <w:rsid w:val="001A70BD"/>
    <w:rsid w:val="001A761E"/>
    <w:rsid w:val="001B0870"/>
    <w:rsid w:val="001B0B15"/>
    <w:rsid w:val="001B14A0"/>
    <w:rsid w:val="001B1A3F"/>
    <w:rsid w:val="001B1C9D"/>
    <w:rsid w:val="001B22E6"/>
    <w:rsid w:val="001B2520"/>
    <w:rsid w:val="001B2777"/>
    <w:rsid w:val="001B313D"/>
    <w:rsid w:val="001B371C"/>
    <w:rsid w:val="001B3C20"/>
    <w:rsid w:val="001B3CFA"/>
    <w:rsid w:val="001B4927"/>
    <w:rsid w:val="001B4F5A"/>
    <w:rsid w:val="001B554C"/>
    <w:rsid w:val="001B5916"/>
    <w:rsid w:val="001B5D78"/>
    <w:rsid w:val="001B641C"/>
    <w:rsid w:val="001B658B"/>
    <w:rsid w:val="001B67E9"/>
    <w:rsid w:val="001B688D"/>
    <w:rsid w:val="001B6A90"/>
    <w:rsid w:val="001B6C41"/>
    <w:rsid w:val="001B7B68"/>
    <w:rsid w:val="001B7DC3"/>
    <w:rsid w:val="001B7EC7"/>
    <w:rsid w:val="001C0B94"/>
    <w:rsid w:val="001C1B7E"/>
    <w:rsid w:val="001C21A0"/>
    <w:rsid w:val="001C3998"/>
    <w:rsid w:val="001C4C8C"/>
    <w:rsid w:val="001C4CE1"/>
    <w:rsid w:val="001C52A0"/>
    <w:rsid w:val="001C5592"/>
    <w:rsid w:val="001C5A09"/>
    <w:rsid w:val="001C5ADC"/>
    <w:rsid w:val="001C5ECC"/>
    <w:rsid w:val="001C6228"/>
    <w:rsid w:val="001C6A69"/>
    <w:rsid w:val="001C710D"/>
    <w:rsid w:val="001C72EA"/>
    <w:rsid w:val="001C7340"/>
    <w:rsid w:val="001C773D"/>
    <w:rsid w:val="001C7810"/>
    <w:rsid w:val="001C7913"/>
    <w:rsid w:val="001C7C37"/>
    <w:rsid w:val="001C7EB6"/>
    <w:rsid w:val="001D07AE"/>
    <w:rsid w:val="001D1387"/>
    <w:rsid w:val="001D14BB"/>
    <w:rsid w:val="001D1E0A"/>
    <w:rsid w:val="001D1ECB"/>
    <w:rsid w:val="001D28E4"/>
    <w:rsid w:val="001D376C"/>
    <w:rsid w:val="001D3B71"/>
    <w:rsid w:val="001D421F"/>
    <w:rsid w:val="001D4493"/>
    <w:rsid w:val="001D4F11"/>
    <w:rsid w:val="001D5167"/>
    <w:rsid w:val="001D5707"/>
    <w:rsid w:val="001D5BD5"/>
    <w:rsid w:val="001D5D31"/>
    <w:rsid w:val="001D63EC"/>
    <w:rsid w:val="001D6AD9"/>
    <w:rsid w:val="001D70D9"/>
    <w:rsid w:val="001D7497"/>
    <w:rsid w:val="001D758E"/>
    <w:rsid w:val="001D79B9"/>
    <w:rsid w:val="001E0AAC"/>
    <w:rsid w:val="001E0C0C"/>
    <w:rsid w:val="001E0F8E"/>
    <w:rsid w:val="001E10DA"/>
    <w:rsid w:val="001E1136"/>
    <w:rsid w:val="001E19E1"/>
    <w:rsid w:val="001E2D61"/>
    <w:rsid w:val="001E2DA8"/>
    <w:rsid w:val="001E2EFB"/>
    <w:rsid w:val="001E2F43"/>
    <w:rsid w:val="001E393E"/>
    <w:rsid w:val="001E3946"/>
    <w:rsid w:val="001E3C9C"/>
    <w:rsid w:val="001E44FA"/>
    <w:rsid w:val="001E4837"/>
    <w:rsid w:val="001E49E2"/>
    <w:rsid w:val="001E4D7F"/>
    <w:rsid w:val="001E50BB"/>
    <w:rsid w:val="001E5530"/>
    <w:rsid w:val="001E5890"/>
    <w:rsid w:val="001E5CD5"/>
    <w:rsid w:val="001E5F42"/>
    <w:rsid w:val="001E6B39"/>
    <w:rsid w:val="001E6D89"/>
    <w:rsid w:val="001E6D8A"/>
    <w:rsid w:val="001E6E2C"/>
    <w:rsid w:val="001E7674"/>
    <w:rsid w:val="001E7959"/>
    <w:rsid w:val="001E7E9B"/>
    <w:rsid w:val="001F0048"/>
    <w:rsid w:val="001F0348"/>
    <w:rsid w:val="001F0665"/>
    <w:rsid w:val="001F0D34"/>
    <w:rsid w:val="001F0DCE"/>
    <w:rsid w:val="001F0F87"/>
    <w:rsid w:val="001F115E"/>
    <w:rsid w:val="001F17DE"/>
    <w:rsid w:val="001F1F94"/>
    <w:rsid w:val="001F20E0"/>
    <w:rsid w:val="001F23C9"/>
    <w:rsid w:val="001F3486"/>
    <w:rsid w:val="001F3AC7"/>
    <w:rsid w:val="001F4192"/>
    <w:rsid w:val="001F46D1"/>
    <w:rsid w:val="001F47DF"/>
    <w:rsid w:val="001F60C2"/>
    <w:rsid w:val="001F640A"/>
    <w:rsid w:val="001F7037"/>
    <w:rsid w:val="002000CF"/>
    <w:rsid w:val="00200198"/>
    <w:rsid w:val="00200B9D"/>
    <w:rsid w:val="00201272"/>
    <w:rsid w:val="00201395"/>
    <w:rsid w:val="00201851"/>
    <w:rsid w:val="00201C94"/>
    <w:rsid w:val="0020271F"/>
    <w:rsid w:val="00203B5D"/>
    <w:rsid w:val="00203CA7"/>
    <w:rsid w:val="00204229"/>
    <w:rsid w:val="00205100"/>
    <w:rsid w:val="00205DAE"/>
    <w:rsid w:val="00205FA8"/>
    <w:rsid w:val="002063D4"/>
    <w:rsid w:val="00207311"/>
    <w:rsid w:val="00207E9E"/>
    <w:rsid w:val="00207EE3"/>
    <w:rsid w:val="00210761"/>
    <w:rsid w:val="00210A79"/>
    <w:rsid w:val="00211652"/>
    <w:rsid w:val="002118B9"/>
    <w:rsid w:val="00211915"/>
    <w:rsid w:val="00211A8F"/>
    <w:rsid w:val="00211AF8"/>
    <w:rsid w:val="00211C94"/>
    <w:rsid w:val="00211EB8"/>
    <w:rsid w:val="00212128"/>
    <w:rsid w:val="0021212C"/>
    <w:rsid w:val="00212B0E"/>
    <w:rsid w:val="00212FA3"/>
    <w:rsid w:val="00213128"/>
    <w:rsid w:val="002138A7"/>
    <w:rsid w:val="00213B71"/>
    <w:rsid w:val="00213E75"/>
    <w:rsid w:val="002140EA"/>
    <w:rsid w:val="00214DCC"/>
    <w:rsid w:val="00215034"/>
    <w:rsid w:val="002150AF"/>
    <w:rsid w:val="0021583F"/>
    <w:rsid w:val="00215BD4"/>
    <w:rsid w:val="00215FBD"/>
    <w:rsid w:val="00216B6C"/>
    <w:rsid w:val="0021729E"/>
    <w:rsid w:val="0021752A"/>
    <w:rsid w:val="00217866"/>
    <w:rsid w:val="00217D0F"/>
    <w:rsid w:val="00221356"/>
    <w:rsid w:val="00221363"/>
    <w:rsid w:val="002216A1"/>
    <w:rsid w:val="00222CC6"/>
    <w:rsid w:val="00222FB0"/>
    <w:rsid w:val="0022310F"/>
    <w:rsid w:val="002232E0"/>
    <w:rsid w:val="00223E2A"/>
    <w:rsid w:val="002247BF"/>
    <w:rsid w:val="002247D9"/>
    <w:rsid w:val="00224E2B"/>
    <w:rsid w:val="00225E72"/>
    <w:rsid w:val="002261C0"/>
    <w:rsid w:val="002264FE"/>
    <w:rsid w:val="00226FF4"/>
    <w:rsid w:val="0022780A"/>
    <w:rsid w:val="00227E83"/>
    <w:rsid w:val="0023021A"/>
    <w:rsid w:val="00231637"/>
    <w:rsid w:val="002318C0"/>
    <w:rsid w:val="00231E63"/>
    <w:rsid w:val="00232142"/>
    <w:rsid w:val="00232894"/>
    <w:rsid w:val="00232AA7"/>
    <w:rsid w:val="00232BE0"/>
    <w:rsid w:val="00232DCC"/>
    <w:rsid w:val="00233C89"/>
    <w:rsid w:val="002340E1"/>
    <w:rsid w:val="0023418F"/>
    <w:rsid w:val="002343A7"/>
    <w:rsid w:val="00234F84"/>
    <w:rsid w:val="00235B6C"/>
    <w:rsid w:val="00237417"/>
    <w:rsid w:val="00237A4F"/>
    <w:rsid w:val="00240005"/>
    <w:rsid w:val="0024056E"/>
    <w:rsid w:val="00240BA6"/>
    <w:rsid w:val="00240E0D"/>
    <w:rsid w:val="00241054"/>
    <w:rsid w:val="002413D6"/>
    <w:rsid w:val="00241D40"/>
    <w:rsid w:val="002424A4"/>
    <w:rsid w:val="00242AE5"/>
    <w:rsid w:val="002444DA"/>
    <w:rsid w:val="0024497C"/>
    <w:rsid w:val="00244AFC"/>
    <w:rsid w:val="00245534"/>
    <w:rsid w:val="00245DC7"/>
    <w:rsid w:val="00245E0F"/>
    <w:rsid w:val="002461CE"/>
    <w:rsid w:val="00246A20"/>
    <w:rsid w:val="00246BA6"/>
    <w:rsid w:val="002478AA"/>
    <w:rsid w:val="002500FC"/>
    <w:rsid w:val="00250289"/>
    <w:rsid w:val="00250E17"/>
    <w:rsid w:val="00250E60"/>
    <w:rsid w:val="002513D1"/>
    <w:rsid w:val="0025177C"/>
    <w:rsid w:val="002525CE"/>
    <w:rsid w:val="00252AF5"/>
    <w:rsid w:val="00253A2D"/>
    <w:rsid w:val="00253B5A"/>
    <w:rsid w:val="002540BA"/>
    <w:rsid w:val="002546C1"/>
    <w:rsid w:val="0025477D"/>
    <w:rsid w:val="002561CC"/>
    <w:rsid w:val="00256282"/>
    <w:rsid w:val="00256722"/>
    <w:rsid w:val="00256794"/>
    <w:rsid w:val="00256ECF"/>
    <w:rsid w:val="00256F8F"/>
    <w:rsid w:val="00257507"/>
    <w:rsid w:val="00257548"/>
    <w:rsid w:val="0025771D"/>
    <w:rsid w:val="002604AC"/>
    <w:rsid w:val="002604AD"/>
    <w:rsid w:val="0026057E"/>
    <w:rsid w:val="00260A1A"/>
    <w:rsid w:val="002616CB"/>
    <w:rsid w:val="00261E36"/>
    <w:rsid w:val="00262386"/>
    <w:rsid w:val="0026241E"/>
    <w:rsid w:val="002627B3"/>
    <w:rsid w:val="00263420"/>
    <w:rsid w:val="00263D4B"/>
    <w:rsid w:val="00263E60"/>
    <w:rsid w:val="00264046"/>
    <w:rsid w:val="0026414D"/>
    <w:rsid w:val="0026485C"/>
    <w:rsid w:val="00265015"/>
    <w:rsid w:val="0026521F"/>
    <w:rsid w:val="00265513"/>
    <w:rsid w:val="00265788"/>
    <w:rsid w:val="00265B06"/>
    <w:rsid w:val="00266A6B"/>
    <w:rsid w:val="00267032"/>
    <w:rsid w:val="00267175"/>
    <w:rsid w:val="002673A7"/>
    <w:rsid w:val="002679FA"/>
    <w:rsid w:val="00267AD0"/>
    <w:rsid w:val="00267C54"/>
    <w:rsid w:val="00267D53"/>
    <w:rsid w:val="00267FEC"/>
    <w:rsid w:val="00270CD7"/>
    <w:rsid w:val="002711C1"/>
    <w:rsid w:val="00271C9C"/>
    <w:rsid w:val="00272C21"/>
    <w:rsid w:val="002731C2"/>
    <w:rsid w:val="0027387F"/>
    <w:rsid w:val="002739D3"/>
    <w:rsid w:val="00273C8D"/>
    <w:rsid w:val="00273E6C"/>
    <w:rsid w:val="0027477D"/>
    <w:rsid w:val="00274F87"/>
    <w:rsid w:val="0027563C"/>
    <w:rsid w:val="0027571B"/>
    <w:rsid w:val="002758F3"/>
    <w:rsid w:val="002768FB"/>
    <w:rsid w:val="00276A99"/>
    <w:rsid w:val="00276E0F"/>
    <w:rsid w:val="00277340"/>
    <w:rsid w:val="002779E7"/>
    <w:rsid w:val="0028032A"/>
    <w:rsid w:val="00280494"/>
    <w:rsid w:val="00280717"/>
    <w:rsid w:val="0028075D"/>
    <w:rsid w:val="00280AE5"/>
    <w:rsid w:val="00280BE3"/>
    <w:rsid w:val="00281738"/>
    <w:rsid w:val="00281989"/>
    <w:rsid w:val="00281CC4"/>
    <w:rsid w:val="0028241D"/>
    <w:rsid w:val="00282747"/>
    <w:rsid w:val="00282FC7"/>
    <w:rsid w:val="00283076"/>
    <w:rsid w:val="00283518"/>
    <w:rsid w:val="00283663"/>
    <w:rsid w:val="0028374F"/>
    <w:rsid w:val="0028407D"/>
    <w:rsid w:val="002844D3"/>
    <w:rsid w:val="002845BC"/>
    <w:rsid w:val="00284667"/>
    <w:rsid w:val="002853F9"/>
    <w:rsid w:val="002854C4"/>
    <w:rsid w:val="002866CF"/>
    <w:rsid w:val="00286C45"/>
    <w:rsid w:val="002874BD"/>
    <w:rsid w:val="002875F3"/>
    <w:rsid w:val="0029041D"/>
    <w:rsid w:val="00290534"/>
    <w:rsid w:val="00290546"/>
    <w:rsid w:val="00290592"/>
    <w:rsid w:val="00290A85"/>
    <w:rsid w:val="00290D26"/>
    <w:rsid w:val="002910AE"/>
    <w:rsid w:val="00291EFB"/>
    <w:rsid w:val="00291F53"/>
    <w:rsid w:val="002920A8"/>
    <w:rsid w:val="0029275B"/>
    <w:rsid w:val="0029278E"/>
    <w:rsid w:val="00292A1B"/>
    <w:rsid w:val="00292F0E"/>
    <w:rsid w:val="002934F5"/>
    <w:rsid w:val="00293507"/>
    <w:rsid w:val="00293B2B"/>
    <w:rsid w:val="00293EBC"/>
    <w:rsid w:val="002952A5"/>
    <w:rsid w:val="00295A23"/>
    <w:rsid w:val="00295D29"/>
    <w:rsid w:val="00295F13"/>
    <w:rsid w:val="0029611A"/>
    <w:rsid w:val="00296F57"/>
    <w:rsid w:val="002976B1"/>
    <w:rsid w:val="0029798C"/>
    <w:rsid w:val="00297CAA"/>
    <w:rsid w:val="002A05D8"/>
    <w:rsid w:val="002A0652"/>
    <w:rsid w:val="002A0CE6"/>
    <w:rsid w:val="002A0DBE"/>
    <w:rsid w:val="002A19B1"/>
    <w:rsid w:val="002A1BDD"/>
    <w:rsid w:val="002A277B"/>
    <w:rsid w:val="002A27ED"/>
    <w:rsid w:val="002A2804"/>
    <w:rsid w:val="002A3870"/>
    <w:rsid w:val="002A403B"/>
    <w:rsid w:val="002A43EA"/>
    <w:rsid w:val="002A4B0E"/>
    <w:rsid w:val="002A4C2E"/>
    <w:rsid w:val="002A53D7"/>
    <w:rsid w:val="002A6142"/>
    <w:rsid w:val="002A628A"/>
    <w:rsid w:val="002A63F9"/>
    <w:rsid w:val="002A65BC"/>
    <w:rsid w:val="002A7071"/>
    <w:rsid w:val="002A71B4"/>
    <w:rsid w:val="002A75D8"/>
    <w:rsid w:val="002B05C7"/>
    <w:rsid w:val="002B06D1"/>
    <w:rsid w:val="002B0CCB"/>
    <w:rsid w:val="002B13F5"/>
    <w:rsid w:val="002B15B2"/>
    <w:rsid w:val="002B22FA"/>
    <w:rsid w:val="002B2833"/>
    <w:rsid w:val="002B361E"/>
    <w:rsid w:val="002B3769"/>
    <w:rsid w:val="002B4A8E"/>
    <w:rsid w:val="002B51FB"/>
    <w:rsid w:val="002B5382"/>
    <w:rsid w:val="002B5A66"/>
    <w:rsid w:val="002B60B0"/>
    <w:rsid w:val="002B6295"/>
    <w:rsid w:val="002B738C"/>
    <w:rsid w:val="002B7926"/>
    <w:rsid w:val="002B7C88"/>
    <w:rsid w:val="002C1563"/>
    <w:rsid w:val="002C1C57"/>
    <w:rsid w:val="002C2BD3"/>
    <w:rsid w:val="002C3053"/>
    <w:rsid w:val="002C33D2"/>
    <w:rsid w:val="002C34B1"/>
    <w:rsid w:val="002C38C6"/>
    <w:rsid w:val="002C40A6"/>
    <w:rsid w:val="002C439F"/>
    <w:rsid w:val="002C5251"/>
    <w:rsid w:val="002C59D0"/>
    <w:rsid w:val="002C649E"/>
    <w:rsid w:val="002C7195"/>
    <w:rsid w:val="002C782D"/>
    <w:rsid w:val="002C789A"/>
    <w:rsid w:val="002C78CB"/>
    <w:rsid w:val="002C7B51"/>
    <w:rsid w:val="002D02C0"/>
    <w:rsid w:val="002D0C17"/>
    <w:rsid w:val="002D0D28"/>
    <w:rsid w:val="002D1365"/>
    <w:rsid w:val="002D146F"/>
    <w:rsid w:val="002D1B25"/>
    <w:rsid w:val="002D1DD7"/>
    <w:rsid w:val="002D2FD6"/>
    <w:rsid w:val="002D2FF0"/>
    <w:rsid w:val="002D303E"/>
    <w:rsid w:val="002D3B88"/>
    <w:rsid w:val="002D45F0"/>
    <w:rsid w:val="002D4713"/>
    <w:rsid w:val="002D4A6B"/>
    <w:rsid w:val="002D559B"/>
    <w:rsid w:val="002D59BA"/>
    <w:rsid w:val="002D650D"/>
    <w:rsid w:val="002D65A5"/>
    <w:rsid w:val="002D6F89"/>
    <w:rsid w:val="002D7109"/>
    <w:rsid w:val="002D7B5F"/>
    <w:rsid w:val="002E081D"/>
    <w:rsid w:val="002E0E09"/>
    <w:rsid w:val="002E10D7"/>
    <w:rsid w:val="002E1375"/>
    <w:rsid w:val="002E1930"/>
    <w:rsid w:val="002E197A"/>
    <w:rsid w:val="002E1E91"/>
    <w:rsid w:val="002E2408"/>
    <w:rsid w:val="002E274E"/>
    <w:rsid w:val="002E2934"/>
    <w:rsid w:val="002E2F1B"/>
    <w:rsid w:val="002E366E"/>
    <w:rsid w:val="002E376F"/>
    <w:rsid w:val="002E42BE"/>
    <w:rsid w:val="002E4E45"/>
    <w:rsid w:val="002E528B"/>
    <w:rsid w:val="002E53E6"/>
    <w:rsid w:val="002E5C14"/>
    <w:rsid w:val="002E6F5A"/>
    <w:rsid w:val="002E733B"/>
    <w:rsid w:val="002E7628"/>
    <w:rsid w:val="002E7696"/>
    <w:rsid w:val="002E7C94"/>
    <w:rsid w:val="002E7F11"/>
    <w:rsid w:val="002F0025"/>
    <w:rsid w:val="002F0552"/>
    <w:rsid w:val="002F06D1"/>
    <w:rsid w:val="002F0BC8"/>
    <w:rsid w:val="002F0D78"/>
    <w:rsid w:val="002F0D8A"/>
    <w:rsid w:val="002F101B"/>
    <w:rsid w:val="002F1288"/>
    <w:rsid w:val="002F1C33"/>
    <w:rsid w:val="002F210E"/>
    <w:rsid w:val="002F2907"/>
    <w:rsid w:val="002F2F6B"/>
    <w:rsid w:val="002F34B7"/>
    <w:rsid w:val="002F3E3A"/>
    <w:rsid w:val="002F3E7D"/>
    <w:rsid w:val="002F4AF3"/>
    <w:rsid w:val="002F566D"/>
    <w:rsid w:val="002F68A4"/>
    <w:rsid w:val="002F6B76"/>
    <w:rsid w:val="002F6D1B"/>
    <w:rsid w:val="002F6F43"/>
    <w:rsid w:val="002F7317"/>
    <w:rsid w:val="002F75FA"/>
    <w:rsid w:val="002F7C75"/>
    <w:rsid w:val="002F7CDD"/>
    <w:rsid w:val="00300F08"/>
    <w:rsid w:val="00301BBC"/>
    <w:rsid w:val="0030231A"/>
    <w:rsid w:val="00302970"/>
    <w:rsid w:val="003029A7"/>
    <w:rsid w:val="00302C64"/>
    <w:rsid w:val="00302C80"/>
    <w:rsid w:val="003039D2"/>
    <w:rsid w:val="00303FB8"/>
    <w:rsid w:val="003045DD"/>
    <w:rsid w:val="00304F32"/>
    <w:rsid w:val="00305CFD"/>
    <w:rsid w:val="00305EA6"/>
    <w:rsid w:val="0030617C"/>
    <w:rsid w:val="00306385"/>
    <w:rsid w:val="003068AF"/>
    <w:rsid w:val="00310C1D"/>
    <w:rsid w:val="00310F3B"/>
    <w:rsid w:val="00311147"/>
    <w:rsid w:val="0031127A"/>
    <w:rsid w:val="0031136D"/>
    <w:rsid w:val="00311F23"/>
    <w:rsid w:val="003123A9"/>
    <w:rsid w:val="00312A55"/>
    <w:rsid w:val="00312DC1"/>
    <w:rsid w:val="00312E9D"/>
    <w:rsid w:val="00312F9F"/>
    <w:rsid w:val="00312FE1"/>
    <w:rsid w:val="00313021"/>
    <w:rsid w:val="003132EA"/>
    <w:rsid w:val="00313849"/>
    <w:rsid w:val="003139BF"/>
    <w:rsid w:val="00313EC6"/>
    <w:rsid w:val="0031463D"/>
    <w:rsid w:val="00315C83"/>
    <w:rsid w:val="0031600B"/>
    <w:rsid w:val="0031631A"/>
    <w:rsid w:val="003167B0"/>
    <w:rsid w:val="003169D6"/>
    <w:rsid w:val="00316C61"/>
    <w:rsid w:val="00317C2D"/>
    <w:rsid w:val="00317F09"/>
    <w:rsid w:val="003203BA"/>
    <w:rsid w:val="003207DB"/>
    <w:rsid w:val="00320B91"/>
    <w:rsid w:val="00321638"/>
    <w:rsid w:val="00321D5F"/>
    <w:rsid w:val="00321E2E"/>
    <w:rsid w:val="0032225C"/>
    <w:rsid w:val="0032246D"/>
    <w:rsid w:val="0032275A"/>
    <w:rsid w:val="00322907"/>
    <w:rsid w:val="00322963"/>
    <w:rsid w:val="00323ADF"/>
    <w:rsid w:val="00324C4F"/>
    <w:rsid w:val="00325CA8"/>
    <w:rsid w:val="00326027"/>
    <w:rsid w:val="00326119"/>
    <w:rsid w:val="003267D7"/>
    <w:rsid w:val="003268BA"/>
    <w:rsid w:val="00326B9D"/>
    <w:rsid w:val="00326F47"/>
    <w:rsid w:val="00327A1F"/>
    <w:rsid w:val="00327CBE"/>
    <w:rsid w:val="00327E68"/>
    <w:rsid w:val="003300B8"/>
    <w:rsid w:val="0033021B"/>
    <w:rsid w:val="0033075C"/>
    <w:rsid w:val="00330CB3"/>
    <w:rsid w:val="0033194F"/>
    <w:rsid w:val="0033220B"/>
    <w:rsid w:val="00332766"/>
    <w:rsid w:val="00333C0E"/>
    <w:rsid w:val="0033429B"/>
    <w:rsid w:val="003345BF"/>
    <w:rsid w:val="0033485D"/>
    <w:rsid w:val="00334F44"/>
    <w:rsid w:val="00335A27"/>
    <w:rsid w:val="00335D80"/>
    <w:rsid w:val="00336118"/>
    <w:rsid w:val="0033629D"/>
    <w:rsid w:val="003368C6"/>
    <w:rsid w:val="00336937"/>
    <w:rsid w:val="0033725C"/>
    <w:rsid w:val="00337476"/>
    <w:rsid w:val="00337B1E"/>
    <w:rsid w:val="00337B28"/>
    <w:rsid w:val="00340621"/>
    <w:rsid w:val="00340A3D"/>
    <w:rsid w:val="00340A49"/>
    <w:rsid w:val="00340E58"/>
    <w:rsid w:val="00341A32"/>
    <w:rsid w:val="00341CD2"/>
    <w:rsid w:val="00341D41"/>
    <w:rsid w:val="0034233B"/>
    <w:rsid w:val="00342BDE"/>
    <w:rsid w:val="003430AB"/>
    <w:rsid w:val="00344109"/>
    <w:rsid w:val="003441C1"/>
    <w:rsid w:val="00344701"/>
    <w:rsid w:val="00344706"/>
    <w:rsid w:val="00344726"/>
    <w:rsid w:val="00345786"/>
    <w:rsid w:val="00345A63"/>
    <w:rsid w:val="00345BCF"/>
    <w:rsid w:val="003462F6"/>
    <w:rsid w:val="0034708F"/>
    <w:rsid w:val="0034735E"/>
    <w:rsid w:val="00347E5D"/>
    <w:rsid w:val="0035041E"/>
    <w:rsid w:val="003512AF"/>
    <w:rsid w:val="003516DD"/>
    <w:rsid w:val="00351DEB"/>
    <w:rsid w:val="00351E20"/>
    <w:rsid w:val="003520B8"/>
    <w:rsid w:val="003522E4"/>
    <w:rsid w:val="00353304"/>
    <w:rsid w:val="00353DF7"/>
    <w:rsid w:val="0035574A"/>
    <w:rsid w:val="00355801"/>
    <w:rsid w:val="00355916"/>
    <w:rsid w:val="00355BD8"/>
    <w:rsid w:val="00355E9E"/>
    <w:rsid w:val="0035681E"/>
    <w:rsid w:val="003568A9"/>
    <w:rsid w:val="003568AE"/>
    <w:rsid w:val="00356923"/>
    <w:rsid w:val="00356C71"/>
    <w:rsid w:val="00356CB4"/>
    <w:rsid w:val="00356FA2"/>
    <w:rsid w:val="0035706D"/>
    <w:rsid w:val="00357579"/>
    <w:rsid w:val="00357A4C"/>
    <w:rsid w:val="003601AE"/>
    <w:rsid w:val="0036035F"/>
    <w:rsid w:val="0036057D"/>
    <w:rsid w:val="00360EA5"/>
    <w:rsid w:val="0036160D"/>
    <w:rsid w:val="00361738"/>
    <w:rsid w:val="00361E1F"/>
    <w:rsid w:val="0036207B"/>
    <w:rsid w:val="00362196"/>
    <w:rsid w:val="0036229A"/>
    <w:rsid w:val="00362502"/>
    <w:rsid w:val="00362CD9"/>
    <w:rsid w:val="0036308E"/>
    <w:rsid w:val="0036314B"/>
    <w:rsid w:val="00363DC2"/>
    <w:rsid w:val="00363E9A"/>
    <w:rsid w:val="00363F0A"/>
    <w:rsid w:val="00364261"/>
    <w:rsid w:val="003643CB"/>
    <w:rsid w:val="003646E9"/>
    <w:rsid w:val="00364727"/>
    <w:rsid w:val="00364C0B"/>
    <w:rsid w:val="003652AF"/>
    <w:rsid w:val="00365375"/>
    <w:rsid w:val="00365E23"/>
    <w:rsid w:val="003660E4"/>
    <w:rsid w:val="003664CF"/>
    <w:rsid w:val="00366E56"/>
    <w:rsid w:val="003670F7"/>
    <w:rsid w:val="00367A57"/>
    <w:rsid w:val="003702E7"/>
    <w:rsid w:val="0037093B"/>
    <w:rsid w:val="00370DBE"/>
    <w:rsid w:val="00370EDD"/>
    <w:rsid w:val="003725CE"/>
    <w:rsid w:val="00372E3C"/>
    <w:rsid w:val="0037322F"/>
    <w:rsid w:val="00373694"/>
    <w:rsid w:val="00373EE2"/>
    <w:rsid w:val="00374239"/>
    <w:rsid w:val="0037423E"/>
    <w:rsid w:val="003744FE"/>
    <w:rsid w:val="00374B70"/>
    <w:rsid w:val="003759FC"/>
    <w:rsid w:val="00375B0B"/>
    <w:rsid w:val="00376186"/>
    <w:rsid w:val="003762E6"/>
    <w:rsid w:val="003765F8"/>
    <w:rsid w:val="003771C7"/>
    <w:rsid w:val="00377FE5"/>
    <w:rsid w:val="003803AC"/>
    <w:rsid w:val="0038059A"/>
    <w:rsid w:val="00380898"/>
    <w:rsid w:val="0038111B"/>
    <w:rsid w:val="0038144A"/>
    <w:rsid w:val="00381E72"/>
    <w:rsid w:val="00382C46"/>
    <w:rsid w:val="00382DB6"/>
    <w:rsid w:val="00383426"/>
    <w:rsid w:val="00383D9B"/>
    <w:rsid w:val="00384CCD"/>
    <w:rsid w:val="0038520F"/>
    <w:rsid w:val="00385557"/>
    <w:rsid w:val="00385D65"/>
    <w:rsid w:val="003863AD"/>
    <w:rsid w:val="00386BC0"/>
    <w:rsid w:val="00386DC1"/>
    <w:rsid w:val="00386F5A"/>
    <w:rsid w:val="00387480"/>
    <w:rsid w:val="0039025E"/>
    <w:rsid w:val="00390319"/>
    <w:rsid w:val="00390374"/>
    <w:rsid w:val="00391582"/>
    <w:rsid w:val="003920AC"/>
    <w:rsid w:val="00392589"/>
    <w:rsid w:val="0039288B"/>
    <w:rsid w:val="0039354D"/>
    <w:rsid w:val="0039408E"/>
    <w:rsid w:val="00394233"/>
    <w:rsid w:val="003948A0"/>
    <w:rsid w:val="003949D0"/>
    <w:rsid w:val="00394A4C"/>
    <w:rsid w:val="00394A50"/>
    <w:rsid w:val="00395343"/>
    <w:rsid w:val="003957D6"/>
    <w:rsid w:val="00395991"/>
    <w:rsid w:val="00395C82"/>
    <w:rsid w:val="00395CD7"/>
    <w:rsid w:val="00395E12"/>
    <w:rsid w:val="00396657"/>
    <w:rsid w:val="00396C56"/>
    <w:rsid w:val="00396E37"/>
    <w:rsid w:val="00396EE9"/>
    <w:rsid w:val="00397457"/>
    <w:rsid w:val="00397B36"/>
    <w:rsid w:val="00397F88"/>
    <w:rsid w:val="003A05EA"/>
    <w:rsid w:val="003A0932"/>
    <w:rsid w:val="003A0A8D"/>
    <w:rsid w:val="003A0C8A"/>
    <w:rsid w:val="003A0FD0"/>
    <w:rsid w:val="003A1167"/>
    <w:rsid w:val="003A1332"/>
    <w:rsid w:val="003A1435"/>
    <w:rsid w:val="003A1FE7"/>
    <w:rsid w:val="003A39EE"/>
    <w:rsid w:val="003A44AE"/>
    <w:rsid w:val="003A4995"/>
    <w:rsid w:val="003A49F7"/>
    <w:rsid w:val="003A4B63"/>
    <w:rsid w:val="003A4F7D"/>
    <w:rsid w:val="003A524D"/>
    <w:rsid w:val="003A5299"/>
    <w:rsid w:val="003A56C5"/>
    <w:rsid w:val="003A57DC"/>
    <w:rsid w:val="003A5CB2"/>
    <w:rsid w:val="003A5E46"/>
    <w:rsid w:val="003A6407"/>
    <w:rsid w:val="003A6E4E"/>
    <w:rsid w:val="003A72DF"/>
    <w:rsid w:val="003A744A"/>
    <w:rsid w:val="003A75BF"/>
    <w:rsid w:val="003A768C"/>
    <w:rsid w:val="003A7799"/>
    <w:rsid w:val="003A786A"/>
    <w:rsid w:val="003A7C00"/>
    <w:rsid w:val="003B06BC"/>
    <w:rsid w:val="003B0BAC"/>
    <w:rsid w:val="003B0BC7"/>
    <w:rsid w:val="003B0BCD"/>
    <w:rsid w:val="003B0BD9"/>
    <w:rsid w:val="003B1999"/>
    <w:rsid w:val="003B1A50"/>
    <w:rsid w:val="003B2109"/>
    <w:rsid w:val="003B2AF4"/>
    <w:rsid w:val="003B3E42"/>
    <w:rsid w:val="003B3ED4"/>
    <w:rsid w:val="003B5998"/>
    <w:rsid w:val="003B6D67"/>
    <w:rsid w:val="003B7066"/>
    <w:rsid w:val="003B75E1"/>
    <w:rsid w:val="003C071B"/>
    <w:rsid w:val="003C1380"/>
    <w:rsid w:val="003C2AF9"/>
    <w:rsid w:val="003C3024"/>
    <w:rsid w:val="003C3112"/>
    <w:rsid w:val="003C3ED6"/>
    <w:rsid w:val="003C3F21"/>
    <w:rsid w:val="003C55BB"/>
    <w:rsid w:val="003C60AD"/>
    <w:rsid w:val="003C623D"/>
    <w:rsid w:val="003C64F8"/>
    <w:rsid w:val="003C6EA4"/>
    <w:rsid w:val="003C71B2"/>
    <w:rsid w:val="003C7273"/>
    <w:rsid w:val="003C7E96"/>
    <w:rsid w:val="003D024E"/>
    <w:rsid w:val="003D08D7"/>
    <w:rsid w:val="003D0B3A"/>
    <w:rsid w:val="003D1871"/>
    <w:rsid w:val="003D1939"/>
    <w:rsid w:val="003D1EE2"/>
    <w:rsid w:val="003D27F1"/>
    <w:rsid w:val="003D2E8C"/>
    <w:rsid w:val="003D3334"/>
    <w:rsid w:val="003D3B65"/>
    <w:rsid w:val="003D3EF3"/>
    <w:rsid w:val="003D547C"/>
    <w:rsid w:val="003D54CF"/>
    <w:rsid w:val="003D57C4"/>
    <w:rsid w:val="003D62C2"/>
    <w:rsid w:val="003D639E"/>
    <w:rsid w:val="003D6B76"/>
    <w:rsid w:val="003D6C38"/>
    <w:rsid w:val="003D6F7D"/>
    <w:rsid w:val="003D6FC9"/>
    <w:rsid w:val="003D7216"/>
    <w:rsid w:val="003D7926"/>
    <w:rsid w:val="003D7DBF"/>
    <w:rsid w:val="003E0187"/>
    <w:rsid w:val="003E097F"/>
    <w:rsid w:val="003E1BA6"/>
    <w:rsid w:val="003E2BCC"/>
    <w:rsid w:val="003E2E4F"/>
    <w:rsid w:val="003E3352"/>
    <w:rsid w:val="003E3964"/>
    <w:rsid w:val="003E42CE"/>
    <w:rsid w:val="003E4940"/>
    <w:rsid w:val="003E4BCC"/>
    <w:rsid w:val="003E4DB7"/>
    <w:rsid w:val="003E4E8F"/>
    <w:rsid w:val="003E4FB4"/>
    <w:rsid w:val="003E640F"/>
    <w:rsid w:val="003E6629"/>
    <w:rsid w:val="003E77AB"/>
    <w:rsid w:val="003E7D58"/>
    <w:rsid w:val="003F02A2"/>
    <w:rsid w:val="003F0432"/>
    <w:rsid w:val="003F0DC1"/>
    <w:rsid w:val="003F1142"/>
    <w:rsid w:val="003F1161"/>
    <w:rsid w:val="003F16EA"/>
    <w:rsid w:val="003F1767"/>
    <w:rsid w:val="003F2A82"/>
    <w:rsid w:val="003F33E4"/>
    <w:rsid w:val="003F34BC"/>
    <w:rsid w:val="003F3A7D"/>
    <w:rsid w:val="003F3DA7"/>
    <w:rsid w:val="003F5017"/>
    <w:rsid w:val="003F56E3"/>
    <w:rsid w:val="003F5E81"/>
    <w:rsid w:val="003F636F"/>
    <w:rsid w:val="003F6419"/>
    <w:rsid w:val="003F687A"/>
    <w:rsid w:val="003F6CBF"/>
    <w:rsid w:val="003F7464"/>
    <w:rsid w:val="003F7770"/>
    <w:rsid w:val="00400A81"/>
    <w:rsid w:val="0040103F"/>
    <w:rsid w:val="0040107C"/>
    <w:rsid w:val="004011E3"/>
    <w:rsid w:val="0040152C"/>
    <w:rsid w:val="00401ABF"/>
    <w:rsid w:val="0040486E"/>
    <w:rsid w:val="00404C6E"/>
    <w:rsid w:val="004053F4"/>
    <w:rsid w:val="00405833"/>
    <w:rsid w:val="004058E4"/>
    <w:rsid w:val="004059C0"/>
    <w:rsid w:val="00405F6D"/>
    <w:rsid w:val="00406187"/>
    <w:rsid w:val="00406471"/>
    <w:rsid w:val="004075CB"/>
    <w:rsid w:val="00407FEF"/>
    <w:rsid w:val="00411096"/>
    <w:rsid w:val="0041130F"/>
    <w:rsid w:val="0041187E"/>
    <w:rsid w:val="00411979"/>
    <w:rsid w:val="00411BEA"/>
    <w:rsid w:val="00412D4F"/>
    <w:rsid w:val="004130FF"/>
    <w:rsid w:val="004131E3"/>
    <w:rsid w:val="00413DEC"/>
    <w:rsid w:val="004146F4"/>
    <w:rsid w:val="00414AFE"/>
    <w:rsid w:val="00414C71"/>
    <w:rsid w:val="00415716"/>
    <w:rsid w:val="004158E0"/>
    <w:rsid w:val="00415CDA"/>
    <w:rsid w:val="00415EFF"/>
    <w:rsid w:val="004162EB"/>
    <w:rsid w:val="00416BD7"/>
    <w:rsid w:val="00416CFB"/>
    <w:rsid w:val="00417351"/>
    <w:rsid w:val="0042117E"/>
    <w:rsid w:val="00421F6B"/>
    <w:rsid w:val="00423210"/>
    <w:rsid w:val="00424CEF"/>
    <w:rsid w:val="004252D7"/>
    <w:rsid w:val="00425B67"/>
    <w:rsid w:val="00425C9D"/>
    <w:rsid w:val="00425DB5"/>
    <w:rsid w:val="004267EA"/>
    <w:rsid w:val="0042680E"/>
    <w:rsid w:val="0042694B"/>
    <w:rsid w:val="004272DA"/>
    <w:rsid w:val="00427C49"/>
    <w:rsid w:val="00430A1E"/>
    <w:rsid w:val="00430AC1"/>
    <w:rsid w:val="004317F0"/>
    <w:rsid w:val="0043247A"/>
    <w:rsid w:val="0043298F"/>
    <w:rsid w:val="00432EBB"/>
    <w:rsid w:val="004335AE"/>
    <w:rsid w:val="00433674"/>
    <w:rsid w:val="00433739"/>
    <w:rsid w:val="0043394B"/>
    <w:rsid w:val="00433AF5"/>
    <w:rsid w:val="00433E36"/>
    <w:rsid w:val="00433ECD"/>
    <w:rsid w:val="00434407"/>
    <w:rsid w:val="00434F3D"/>
    <w:rsid w:val="00435312"/>
    <w:rsid w:val="0043554A"/>
    <w:rsid w:val="00435AF5"/>
    <w:rsid w:val="00435F66"/>
    <w:rsid w:val="0043725A"/>
    <w:rsid w:val="004378E4"/>
    <w:rsid w:val="00440847"/>
    <w:rsid w:val="00440CF5"/>
    <w:rsid w:val="004419F2"/>
    <w:rsid w:val="00441DA3"/>
    <w:rsid w:val="00442981"/>
    <w:rsid w:val="00442C14"/>
    <w:rsid w:val="00443005"/>
    <w:rsid w:val="00443568"/>
    <w:rsid w:val="004436F7"/>
    <w:rsid w:val="00443A7E"/>
    <w:rsid w:val="00443C83"/>
    <w:rsid w:val="0044447B"/>
    <w:rsid w:val="00444745"/>
    <w:rsid w:val="0044489A"/>
    <w:rsid w:val="0044499D"/>
    <w:rsid w:val="00445321"/>
    <w:rsid w:val="00445929"/>
    <w:rsid w:val="0044598A"/>
    <w:rsid w:val="0044632B"/>
    <w:rsid w:val="00446F45"/>
    <w:rsid w:val="0044720F"/>
    <w:rsid w:val="004475B5"/>
    <w:rsid w:val="0044782D"/>
    <w:rsid w:val="00450D3F"/>
    <w:rsid w:val="00450FEE"/>
    <w:rsid w:val="00451084"/>
    <w:rsid w:val="00451AFD"/>
    <w:rsid w:val="00451D8A"/>
    <w:rsid w:val="00451DC0"/>
    <w:rsid w:val="00452311"/>
    <w:rsid w:val="00452475"/>
    <w:rsid w:val="00452533"/>
    <w:rsid w:val="004534F7"/>
    <w:rsid w:val="00453664"/>
    <w:rsid w:val="00453C89"/>
    <w:rsid w:val="00454431"/>
    <w:rsid w:val="00454719"/>
    <w:rsid w:val="00454CE8"/>
    <w:rsid w:val="00456220"/>
    <w:rsid w:val="00456653"/>
    <w:rsid w:val="00456D9D"/>
    <w:rsid w:val="00457999"/>
    <w:rsid w:val="00457C5C"/>
    <w:rsid w:val="0046046B"/>
    <w:rsid w:val="00460A15"/>
    <w:rsid w:val="004613A1"/>
    <w:rsid w:val="00461537"/>
    <w:rsid w:val="00461DE5"/>
    <w:rsid w:val="00461DFE"/>
    <w:rsid w:val="0046233F"/>
    <w:rsid w:val="00462E05"/>
    <w:rsid w:val="004630C1"/>
    <w:rsid w:val="00463600"/>
    <w:rsid w:val="00464D5E"/>
    <w:rsid w:val="00464E53"/>
    <w:rsid w:val="004655CD"/>
    <w:rsid w:val="00466468"/>
    <w:rsid w:val="00466D2F"/>
    <w:rsid w:val="00466FC3"/>
    <w:rsid w:val="004673E4"/>
    <w:rsid w:val="00470235"/>
    <w:rsid w:val="00470595"/>
    <w:rsid w:val="0047076E"/>
    <w:rsid w:val="00470887"/>
    <w:rsid w:val="004709C5"/>
    <w:rsid w:val="00470CF4"/>
    <w:rsid w:val="00470FC6"/>
    <w:rsid w:val="00471EB2"/>
    <w:rsid w:val="0047214E"/>
    <w:rsid w:val="004725E3"/>
    <w:rsid w:val="0047312A"/>
    <w:rsid w:val="0047356D"/>
    <w:rsid w:val="004736A5"/>
    <w:rsid w:val="004738A3"/>
    <w:rsid w:val="00473A25"/>
    <w:rsid w:val="004746CC"/>
    <w:rsid w:val="00474B8B"/>
    <w:rsid w:val="00474F56"/>
    <w:rsid w:val="00475F4A"/>
    <w:rsid w:val="00475F8F"/>
    <w:rsid w:val="00476B0E"/>
    <w:rsid w:val="0047725E"/>
    <w:rsid w:val="00477C04"/>
    <w:rsid w:val="00481086"/>
    <w:rsid w:val="00481138"/>
    <w:rsid w:val="0048176C"/>
    <w:rsid w:val="00482839"/>
    <w:rsid w:val="00482DE6"/>
    <w:rsid w:val="00483154"/>
    <w:rsid w:val="004839BB"/>
    <w:rsid w:val="004844BB"/>
    <w:rsid w:val="00484687"/>
    <w:rsid w:val="00484A2A"/>
    <w:rsid w:val="00485DA2"/>
    <w:rsid w:val="00485E3C"/>
    <w:rsid w:val="00486671"/>
    <w:rsid w:val="00486991"/>
    <w:rsid w:val="00486D5A"/>
    <w:rsid w:val="0048716C"/>
    <w:rsid w:val="0048741D"/>
    <w:rsid w:val="0049077D"/>
    <w:rsid w:val="00490FFC"/>
    <w:rsid w:val="004911AE"/>
    <w:rsid w:val="00491736"/>
    <w:rsid w:val="00492102"/>
    <w:rsid w:val="004925A3"/>
    <w:rsid w:val="0049348B"/>
    <w:rsid w:val="00493D35"/>
    <w:rsid w:val="00494B0B"/>
    <w:rsid w:val="00494B1F"/>
    <w:rsid w:val="0049541B"/>
    <w:rsid w:val="00495ABD"/>
    <w:rsid w:val="0049605B"/>
    <w:rsid w:val="004961CE"/>
    <w:rsid w:val="00496691"/>
    <w:rsid w:val="004970A4"/>
    <w:rsid w:val="00497499"/>
    <w:rsid w:val="004976AD"/>
    <w:rsid w:val="004976F6"/>
    <w:rsid w:val="00497935"/>
    <w:rsid w:val="004A02D0"/>
    <w:rsid w:val="004A03AE"/>
    <w:rsid w:val="004A0F0C"/>
    <w:rsid w:val="004A1375"/>
    <w:rsid w:val="004A2736"/>
    <w:rsid w:val="004A2B47"/>
    <w:rsid w:val="004A4ADC"/>
    <w:rsid w:val="004A4B20"/>
    <w:rsid w:val="004A5E4E"/>
    <w:rsid w:val="004A60F4"/>
    <w:rsid w:val="004A61DD"/>
    <w:rsid w:val="004A6205"/>
    <w:rsid w:val="004A6DE3"/>
    <w:rsid w:val="004A7C62"/>
    <w:rsid w:val="004B0744"/>
    <w:rsid w:val="004B0B4A"/>
    <w:rsid w:val="004B14CE"/>
    <w:rsid w:val="004B1AEE"/>
    <w:rsid w:val="004B2E92"/>
    <w:rsid w:val="004B3C73"/>
    <w:rsid w:val="004B3F20"/>
    <w:rsid w:val="004B3F6C"/>
    <w:rsid w:val="004B44DC"/>
    <w:rsid w:val="004B46E8"/>
    <w:rsid w:val="004B5418"/>
    <w:rsid w:val="004B55EC"/>
    <w:rsid w:val="004B5AA8"/>
    <w:rsid w:val="004B5DAA"/>
    <w:rsid w:val="004B69A7"/>
    <w:rsid w:val="004B71D6"/>
    <w:rsid w:val="004B76B0"/>
    <w:rsid w:val="004B7CF7"/>
    <w:rsid w:val="004C0027"/>
    <w:rsid w:val="004C0537"/>
    <w:rsid w:val="004C0F00"/>
    <w:rsid w:val="004C1057"/>
    <w:rsid w:val="004C12FC"/>
    <w:rsid w:val="004C1315"/>
    <w:rsid w:val="004C1AA2"/>
    <w:rsid w:val="004C1B29"/>
    <w:rsid w:val="004C1EDB"/>
    <w:rsid w:val="004C207D"/>
    <w:rsid w:val="004C2A3E"/>
    <w:rsid w:val="004C2C50"/>
    <w:rsid w:val="004C3625"/>
    <w:rsid w:val="004C3BF1"/>
    <w:rsid w:val="004C3C6C"/>
    <w:rsid w:val="004C40EF"/>
    <w:rsid w:val="004C430F"/>
    <w:rsid w:val="004C49B8"/>
    <w:rsid w:val="004C4C80"/>
    <w:rsid w:val="004C52EA"/>
    <w:rsid w:val="004C5E87"/>
    <w:rsid w:val="004C61E2"/>
    <w:rsid w:val="004C659F"/>
    <w:rsid w:val="004C7C0B"/>
    <w:rsid w:val="004D02C2"/>
    <w:rsid w:val="004D0A91"/>
    <w:rsid w:val="004D0D54"/>
    <w:rsid w:val="004D0EB1"/>
    <w:rsid w:val="004D1C3C"/>
    <w:rsid w:val="004D2150"/>
    <w:rsid w:val="004D235C"/>
    <w:rsid w:val="004D26BA"/>
    <w:rsid w:val="004D34BD"/>
    <w:rsid w:val="004D368D"/>
    <w:rsid w:val="004D38BA"/>
    <w:rsid w:val="004D3945"/>
    <w:rsid w:val="004D3C54"/>
    <w:rsid w:val="004D3E3D"/>
    <w:rsid w:val="004D47BA"/>
    <w:rsid w:val="004D59CC"/>
    <w:rsid w:val="004D5FAF"/>
    <w:rsid w:val="004D6085"/>
    <w:rsid w:val="004D6BFA"/>
    <w:rsid w:val="004D6F45"/>
    <w:rsid w:val="004D6FB1"/>
    <w:rsid w:val="004E0E28"/>
    <w:rsid w:val="004E0F55"/>
    <w:rsid w:val="004E161D"/>
    <w:rsid w:val="004E1B54"/>
    <w:rsid w:val="004E1DCA"/>
    <w:rsid w:val="004E27A7"/>
    <w:rsid w:val="004E331B"/>
    <w:rsid w:val="004E4284"/>
    <w:rsid w:val="004E4545"/>
    <w:rsid w:val="004E51A1"/>
    <w:rsid w:val="004E543E"/>
    <w:rsid w:val="004E5476"/>
    <w:rsid w:val="004E6A7B"/>
    <w:rsid w:val="004E70A7"/>
    <w:rsid w:val="004E7281"/>
    <w:rsid w:val="004E784C"/>
    <w:rsid w:val="004F12EA"/>
    <w:rsid w:val="004F16A7"/>
    <w:rsid w:val="004F1A18"/>
    <w:rsid w:val="004F257B"/>
    <w:rsid w:val="004F2AE9"/>
    <w:rsid w:val="004F2B4D"/>
    <w:rsid w:val="004F2F88"/>
    <w:rsid w:val="004F33F3"/>
    <w:rsid w:val="004F37FE"/>
    <w:rsid w:val="004F544D"/>
    <w:rsid w:val="004F54C8"/>
    <w:rsid w:val="004F5A1F"/>
    <w:rsid w:val="004F5C7D"/>
    <w:rsid w:val="004F64A7"/>
    <w:rsid w:val="004F6524"/>
    <w:rsid w:val="004F6709"/>
    <w:rsid w:val="004F6849"/>
    <w:rsid w:val="004F6D0A"/>
    <w:rsid w:val="004F7F6D"/>
    <w:rsid w:val="00500116"/>
    <w:rsid w:val="00500269"/>
    <w:rsid w:val="005005B6"/>
    <w:rsid w:val="0050185E"/>
    <w:rsid w:val="005028D6"/>
    <w:rsid w:val="00502ADA"/>
    <w:rsid w:val="005034AC"/>
    <w:rsid w:val="00503F00"/>
    <w:rsid w:val="00504838"/>
    <w:rsid w:val="00504C7A"/>
    <w:rsid w:val="005059F5"/>
    <w:rsid w:val="00506ADD"/>
    <w:rsid w:val="00507AF1"/>
    <w:rsid w:val="00507B94"/>
    <w:rsid w:val="00507EC3"/>
    <w:rsid w:val="00507ECB"/>
    <w:rsid w:val="0051064F"/>
    <w:rsid w:val="005106F5"/>
    <w:rsid w:val="00510AA4"/>
    <w:rsid w:val="00510C2D"/>
    <w:rsid w:val="00512713"/>
    <w:rsid w:val="00512A70"/>
    <w:rsid w:val="00512FEA"/>
    <w:rsid w:val="005132D7"/>
    <w:rsid w:val="005134EF"/>
    <w:rsid w:val="00513503"/>
    <w:rsid w:val="0051352D"/>
    <w:rsid w:val="00513618"/>
    <w:rsid w:val="00513C19"/>
    <w:rsid w:val="005146B3"/>
    <w:rsid w:val="0051471C"/>
    <w:rsid w:val="00515578"/>
    <w:rsid w:val="0051581D"/>
    <w:rsid w:val="00515B4D"/>
    <w:rsid w:val="00515E55"/>
    <w:rsid w:val="00516DC0"/>
    <w:rsid w:val="0051714B"/>
    <w:rsid w:val="00517AD0"/>
    <w:rsid w:val="00517C8C"/>
    <w:rsid w:val="00521EE5"/>
    <w:rsid w:val="00522318"/>
    <w:rsid w:val="0052254D"/>
    <w:rsid w:val="005229DD"/>
    <w:rsid w:val="00522E02"/>
    <w:rsid w:val="005233FD"/>
    <w:rsid w:val="00523CBB"/>
    <w:rsid w:val="00524034"/>
    <w:rsid w:val="0052526F"/>
    <w:rsid w:val="005254BC"/>
    <w:rsid w:val="00525665"/>
    <w:rsid w:val="005269B7"/>
    <w:rsid w:val="00526CFF"/>
    <w:rsid w:val="005275C2"/>
    <w:rsid w:val="00527656"/>
    <w:rsid w:val="00527EE8"/>
    <w:rsid w:val="005300CA"/>
    <w:rsid w:val="00530EBF"/>
    <w:rsid w:val="00531D3E"/>
    <w:rsid w:val="00532708"/>
    <w:rsid w:val="00533568"/>
    <w:rsid w:val="00534859"/>
    <w:rsid w:val="00534966"/>
    <w:rsid w:val="005349F6"/>
    <w:rsid w:val="00534A56"/>
    <w:rsid w:val="0053518B"/>
    <w:rsid w:val="00536195"/>
    <w:rsid w:val="0053679E"/>
    <w:rsid w:val="005369D6"/>
    <w:rsid w:val="005369DF"/>
    <w:rsid w:val="00536BF5"/>
    <w:rsid w:val="00536E46"/>
    <w:rsid w:val="0053738A"/>
    <w:rsid w:val="00537909"/>
    <w:rsid w:val="0054053F"/>
    <w:rsid w:val="00540559"/>
    <w:rsid w:val="0054129B"/>
    <w:rsid w:val="005414B5"/>
    <w:rsid w:val="00541EF4"/>
    <w:rsid w:val="00542608"/>
    <w:rsid w:val="005426A2"/>
    <w:rsid w:val="0054353F"/>
    <w:rsid w:val="00544C45"/>
    <w:rsid w:val="00545398"/>
    <w:rsid w:val="00545A8A"/>
    <w:rsid w:val="00545E12"/>
    <w:rsid w:val="0054617B"/>
    <w:rsid w:val="00546785"/>
    <w:rsid w:val="00546E99"/>
    <w:rsid w:val="005470AA"/>
    <w:rsid w:val="0054743B"/>
    <w:rsid w:val="00547547"/>
    <w:rsid w:val="0055047A"/>
    <w:rsid w:val="00550B7B"/>
    <w:rsid w:val="00550E06"/>
    <w:rsid w:val="00551305"/>
    <w:rsid w:val="00551583"/>
    <w:rsid w:val="00553032"/>
    <w:rsid w:val="0055352D"/>
    <w:rsid w:val="0055389E"/>
    <w:rsid w:val="00553A34"/>
    <w:rsid w:val="00553F51"/>
    <w:rsid w:val="00554671"/>
    <w:rsid w:val="00554B5B"/>
    <w:rsid w:val="0055505F"/>
    <w:rsid w:val="005550BA"/>
    <w:rsid w:val="00555253"/>
    <w:rsid w:val="0055586B"/>
    <w:rsid w:val="00555B03"/>
    <w:rsid w:val="00555FE2"/>
    <w:rsid w:val="00556815"/>
    <w:rsid w:val="005568D5"/>
    <w:rsid w:val="00556B27"/>
    <w:rsid w:val="00556C99"/>
    <w:rsid w:val="00556E9A"/>
    <w:rsid w:val="00557275"/>
    <w:rsid w:val="005577ED"/>
    <w:rsid w:val="0056033B"/>
    <w:rsid w:val="0056042C"/>
    <w:rsid w:val="00560AFD"/>
    <w:rsid w:val="0056185C"/>
    <w:rsid w:val="0056224B"/>
    <w:rsid w:val="005627C3"/>
    <w:rsid w:val="00562A90"/>
    <w:rsid w:val="00563311"/>
    <w:rsid w:val="005645FA"/>
    <w:rsid w:val="005646F9"/>
    <w:rsid w:val="005648CD"/>
    <w:rsid w:val="0056515E"/>
    <w:rsid w:val="005655BD"/>
    <w:rsid w:val="00565615"/>
    <w:rsid w:val="00565A48"/>
    <w:rsid w:val="00566794"/>
    <w:rsid w:val="00566AAC"/>
    <w:rsid w:val="00566C89"/>
    <w:rsid w:val="00566C8E"/>
    <w:rsid w:val="00566DB4"/>
    <w:rsid w:val="00567452"/>
    <w:rsid w:val="00567A90"/>
    <w:rsid w:val="005705A2"/>
    <w:rsid w:val="005708FF"/>
    <w:rsid w:val="00571759"/>
    <w:rsid w:val="0057196F"/>
    <w:rsid w:val="00571ADD"/>
    <w:rsid w:val="00572180"/>
    <w:rsid w:val="00572181"/>
    <w:rsid w:val="00573362"/>
    <w:rsid w:val="00573576"/>
    <w:rsid w:val="00573F0D"/>
    <w:rsid w:val="00573F87"/>
    <w:rsid w:val="00573FED"/>
    <w:rsid w:val="00574175"/>
    <w:rsid w:val="00574221"/>
    <w:rsid w:val="00574B12"/>
    <w:rsid w:val="00574D4D"/>
    <w:rsid w:val="005752D4"/>
    <w:rsid w:val="00575384"/>
    <w:rsid w:val="005755BC"/>
    <w:rsid w:val="00575997"/>
    <w:rsid w:val="00575C68"/>
    <w:rsid w:val="00576686"/>
    <w:rsid w:val="0057673F"/>
    <w:rsid w:val="00576A93"/>
    <w:rsid w:val="00577394"/>
    <w:rsid w:val="005777A6"/>
    <w:rsid w:val="00577CEA"/>
    <w:rsid w:val="00580004"/>
    <w:rsid w:val="005801C7"/>
    <w:rsid w:val="00580BAF"/>
    <w:rsid w:val="00580F46"/>
    <w:rsid w:val="00581099"/>
    <w:rsid w:val="005810C2"/>
    <w:rsid w:val="00581113"/>
    <w:rsid w:val="0058140D"/>
    <w:rsid w:val="00581E17"/>
    <w:rsid w:val="0058292A"/>
    <w:rsid w:val="005836F6"/>
    <w:rsid w:val="005838A3"/>
    <w:rsid w:val="00583922"/>
    <w:rsid w:val="00583AF3"/>
    <w:rsid w:val="00583B3E"/>
    <w:rsid w:val="00584382"/>
    <w:rsid w:val="00584995"/>
    <w:rsid w:val="005849EA"/>
    <w:rsid w:val="00585C3F"/>
    <w:rsid w:val="00585E76"/>
    <w:rsid w:val="00586059"/>
    <w:rsid w:val="00586127"/>
    <w:rsid w:val="0058664D"/>
    <w:rsid w:val="005867D0"/>
    <w:rsid w:val="00587150"/>
    <w:rsid w:val="005873E6"/>
    <w:rsid w:val="00587D8B"/>
    <w:rsid w:val="00590BBF"/>
    <w:rsid w:val="00590E5F"/>
    <w:rsid w:val="00590E7D"/>
    <w:rsid w:val="0059168C"/>
    <w:rsid w:val="0059169F"/>
    <w:rsid w:val="00591C55"/>
    <w:rsid w:val="0059202E"/>
    <w:rsid w:val="00592C7C"/>
    <w:rsid w:val="0059300C"/>
    <w:rsid w:val="0059343C"/>
    <w:rsid w:val="00593BED"/>
    <w:rsid w:val="00593CC3"/>
    <w:rsid w:val="00594D04"/>
    <w:rsid w:val="00594F88"/>
    <w:rsid w:val="00594FAE"/>
    <w:rsid w:val="00595393"/>
    <w:rsid w:val="005963E9"/>
    <w:rsid w:val="00596D2F"/>
    <w:rsid w:val="005975BB"/>
    <w:rsid w:val="00597D4C"/>
    <w:rsid w:val="005A00B0"/>
    <w:rsid w:val="005A0358"/>
    <w:rsid w:val="005A0ECC"/>
    <w:rsid w:val="005A0F3E"/>
    <w:rsid w:val="005A0F4F"/>
    <w:rsid w:val="005A1A95"/>
    <w:rsid w:val="005A1EC7"/>
    <w:rsid w:val="005A3624"/>
    <w:rsid w:val="005A37A7"/>
    <w:rsid w:val="005A3B92"/>
    <w:rsid w:val="005A45DA"/>
    <w:rsid w:val="005A4B94"/>
    <w:rsid w:val="005A56B5"/>
    <w:rsid w:val="005A59CB"/>
    <w:rsid w:val="005A5B88"/>
    <w:rsid w:val="005A649C"/>
    <w:rsid w:val="005A704E"/>
    <w:rsid w:val="005A7317"/>
    <w:rsid w:val="005A73CE"/>
    <w:rsid w:val="005A7BA4"/>
    <w:rsid w:val="005B01CA"/>
    <w:rsid w:val="005B0DC0"/>
    <w:rsid w:val="005B0FF0"/>
    <w:rsid w:val="005B1C43"/>
    <w:rsid w:val="005B26B0"/>
    <w:rsid w:val="005B2AB1"/>
    <w:rsid w:val="005B2AB2"/>
    <w:rsid w:val="005B2CDD"/>
    <w:rsid w:val="005B44CC"/>
    <w:rsid w:val="005B4637"/>
    <w:rsid w:val="005B4E57"/>
    <w:rsid w:val="005B502E"/>
    <w:rsid w:val="005B5BE8"/>
    <w:rsid w:val="005B5CC2"/>
    <w:rsid w:val="005B63F8"/>
    <w:rsid w:val="005B77AD"/>
    <w:rsid w:val="005C0248"/>
    <w:rsid w:val="005C03F4"/>
    <w:rsid w:val="005C101E"/>
    <w:rsid w:val="005C1E03"/>
    <w:rsid w:val="005C1F30"/>
    <w:rsid w:val="005C27A8"/>
    <w:rsid w:val="005C3674"/>
    <w:rsid w:val="005C36FA"/>
    <w:rsid w:val="005C3FC0"/>
    <w:rsid w:val="005C4432"/>
    <w:rsid w:val="005C46DB"/>
    <w:rsid w:val="005C4B1E"/>
    <w:rsid w:val="005C4E59"/>
    <w:rsid w:val="005C52F4"/>
    <w:rsid w:val="005C5E27"/>
    <w:rsid w:val="005C62C5"/>
    <w:rsid w:val="005C6868"/>
    <w:rsid w:val="005C72EB"/>
    <w:rsid w:val="005C7522"/>
    <w:rsid w:val="005D0CB9"/>
    <w:rsid w:val="005D1808"/>
    <w:rsid w:val="005D19D2"/>
    <w:rsid w:val="005D24AE"/>
    <w:rsid w:val="005D2B8E"/>
    <w:rsid w:val="005D3248"/>
    <w:rsid w:val="005D33AD"/>
    <w:rsid w:val="005D391E"/>
    <w:rsid w:val="005D42AB"/>
    <w:rsid w:val="005D4320"/>
    <w:rsid w:val="005D4634"/>
    <w:rsid w:val="005D474D"/>
    <w:rsid w:val="005D49E3"/>
    <w:rsid w:val="005D5135"/>
    <w:rsid w:val="005D532D"/>
    <w:rsid w:val="005D57B2"/>
    <w:rsid w:val="005D5B17"/>
    <w:rsid w:val="005D6508"/>
    <w:rsid w:val="005D6C2B"/>
    <w:rsid w:val="005D7C25"/>
    <w:rsid w:val="005D7E12"/>
    <w:rsid w:val="005D7E80"/>
    <w:rsid w:val="005E0843"/>
    <w:rsid w:val="005E08CE"/>
    <w:rsid w:val="005E098A"/>
    <w:rsid w:val="005E0AE5"/>
    <w:rsid w:val="005E0CFA"/>
    <w:rsid w:val="005E1B7F"/>
    <w:rsid w:val="005E1EE2"/>
    <w:rsid w:val="005E1EEA"/>
    <w:rsid w:val="005E24B5"/>
    <w:rsid w:val="005E2B74"/>
    <w:rsid w:val="005E2D5E"/>
    <w:rsid w:val="005E2D7D"/>
    <w:rsid w:val="005E308D"/>
    <w:rsid w:val="005E369F"/>
    <w:rsid w:val="005E557E"/>
    <w:rsid w:val="005E5AB4"/>
    <w:rsid w:val="005E6550"/>
    <w:rsid w:val="005E689F"/>
    <w:rsid w:val="005E74E7"/>
    <w:rsid w:val="005E75BF"/>
    <w:rsid w:val="005E7A73"/>
    <w:rsid w:val="005E7F27"/>
    <w:rsid w:val="005F019F"/>
    <w:rsid w:val="005F08F7"/>
    <w:rsid w:val="005F0E21"/>
    <w:rsid w:val="005F1159"/>
    <w:rsid w:val="005F134B"/>
    <w:rsid w:val="005F1434"/>
    <w:rsid w:val="005F1F8A"/>
    <w:rsid w:val="005F262D"/>
    <w:rsid w:val="005F2C6E"/>
    <w:rsid w:val="005F2DA9"/>
    <w:rsid w:val="005F2E0D"/>
    <w:rsid w:val="005F2FF3"/>
    <w:rsid w:val="005F33A3"/>
    <w:rsid w:val="005F33DE"/>
    <w:rsid w:val="005F3C86"/>
    <w:rsid w:val="005F3EF0"/>
    <w:rsid w:val="005F4027"/>
    <w:rsid w:val="005F41A6"/>
    <w:rsid w:val="005F4471"/>
    <w:rsid w:val="005F455E"/>
    <w:rsid w:val="005F4842"/>
    <w:rsid w:val="005F5129"/>
    <w:rsid w:val="005F57B3"/>
    <w:rsid w:val="005F584B"/>
    <w:rsid w:val="005F5BFD"/>
    <w:rsid w:val="005F5D5D"/>
    <w:rsid w:val="005F5ED9"/>
    <w:rsid w:val="005F6117"/>
    <w:rsid w:val="005F69C0"/>
    <w:rsid w:val="005F7796"/>
    <w:rsid w:val="005F7FC8"/>
    <w:rsid w:val="0060033E"/>
    <w:rsid w:val="00600407"/>
    <w:rsid w:val="0060051E"/>
    <w:rsid w:val="006008CB"/>
    <w:rsid w:val="00600D32"/>
    <w:rsid w:val="00600DB0"/>
    <w:rsid w:val="00600DDD"/>
    <w:rsid w:val="00600F99"/>
    <w:rsid w:val="00600FA9"/>
    <w:rsid w:val="0060101A"/>
    <w:rsid w:val="0060110A"/>
    <w:rsid w:val="00601E4D"/>
    <w:rsid w:val="00602A1E"/>
    <w:rsid w:val="006030F4"/>
    <w:rsid w:val="00603928"/>
    <w:rsid w:val="00603B1C"/>
    <w:rsid w:val="00603DFC"/>
    <w:rsid w:val="0060425F"/>
    <w:rsid w:val="006047AD"/>
    <w:rsid w:val="00604CB7"/>
    <w:rsid w:val="00604D59"/>
    <w:rsid w:val="0060542B"/>
    <w:rsid w:val="00605CE9"/>
    <w:rsid w:val="00605DDA"/>
    <w:rsid w:val="00605DED"/>
    <w:rsid w:val="006061A0"/>
    <w:rsid w:val="00606A14"/>
    <w:rsid w:val="00606E86"/>
    <w:rsid w:val="00606F52"/>
    <w:rsid w:val="006072FF"/>
    <w:rsid w:val="006074CF"/>
    <w:rsid w:val="00607A96"/>
    <w:rsid w:val="006104D3"/>
    <w:rsid w:val="00610683"/>
    <w:rsid w:val="00610A2D"/>
    <w:rsid w:val="0061112F"/>
    <w:rsid w:val="0061148A"/>
    <w:rsid w:val="00611581"/>
    <w:rsid w:val="006116E2"/>
    <w:rsid w:val="00611BC0"/>
    <w:rsid w:val="00611DBB"/>
    <w:rsid w:val="00612A2A"/>
    <w:rsid w:val="00612CD3"/>
    <w:rsid w:val="00612E82"/>
    <w:rsid w:val="00613803"/>
    <w:rsid w:val="00613C93"/>
    <w:rsid w:val="00614418"/>
    <w:rsid w:val="006154AC"/>
    <w:rsid w:val="00615B44"/>
    <w:rsid w:val="00616CF1"/>
    <w:rsid w:val="0061778D"/>
    <w:rsid w:val="00617A2E"/>
    <w:rsid w:val="00617B61"/>
    <w:rsid w:val="006203E4"/>
    <w:rsid w:val="0062046A"/>
    <w:rsid w:val="006206E3"/>
    <w:rsid w:val="00621065"/>
    <w:rsid w:val="00621761"/>
    <w:rsid w:val="00621B6C"/>
    <w:rsid w:val="00621CAA"/>
    <w:rsid w:val="006224FD"/>
    <w:rsid w:val="00622AE0"/>
    <w:rsid w:val="00622B0B"/>
    <w:rsid w:val="00622BD7"/>
    <w:rsid w:val="00622C08"/>
    <w:rsid w:val="00622FAF"/>
    <w:rsid w:val="006235B7"/>
    <w:rsid w:val="00624298"/>
    <w:rsid w:val="006245F5"/>
    <w:rsid w:val="006245FC"/>
    <w:rsid w:val="00624BE3"/>
    <w:rsid w:val="00624CB6"/>
    <w:rsid w:val="00624FD4"/>
    <w:rsid w:val="00625564"/>
    <w:rsid w:val="0062564B"/>
    <w:rsid w:val="006257F5"/>
    <w:rsid w:val="0062676D"/>
    <w:rsid w:val="00626797"/>
    <w:rsid w:val="00626E92"/>
    <w:rsid w:val="00627420"/>
    <w:rsid w:val="00627738"/>
    <w:rsid w:val="00627C50"/>
    <w:rsid w:val="00627E0E"/>
    <w:rsid w:val="00630103"/>
    <w:rsid w:val="00630B5C"/>
    <w:rsid w:val="00630C1D"/>
    <w:rsid w:val="0063154F"/>
    <w:rsid w:val="006316CC"/>
    <w:rsid w:val="006318A8"/>
    <w:rsid w:val="00631EF5"/>
    <w:rsid w:val="00632073"/>
    <w:rsid w:val="00632270"/>
    <w:rsid w:val="00632A52"/>
    <w:rsid w:val="00632BD6"/>
    <w:rsid w:val="006332BF"/>
    <w:rsid w:val="0063373D"/>
    <w:rsid w:val="006338E8"/>
    <w:rsid w:val="00633C63"/>
    <w:rsid w:val="006340E0"/>
    <w:rsid w:val="0063443A"/>
    <w:rsid w:val="00634E7F"/>
    <w:rsid w:val="006355E5"/>
    <w:rsid w:val="00635E48"/>
    <w:rsid w:val="00635FBC"/>
    <w:rsid w:val="00636110"/>
    <w:rsid w:val="00637ABD"/>
    <w:rsid w:val="00637BAF"/>
    <w:rsid w:val="00640003"/>
    <w:rsid w:val="006403F5"/>
    <w:rsid w:val="006405BD"/>
    <w:rsid w:val="00640760"/>
    <w:rsid w:val="00640A20"/>
    <w:rsid w:val="00640AD3"/>
    <w:rsid w:val="006411B2"/>
    <w:rsid w:val="0064120C"/>
    <w:rsid w:val="0064141A"/>
    <w:rsid w:val="00641A63"/>
    <w:rsid w:val="00641A98"/>
    <w:rsid w:val="00641D20"/>
    <w:rsid w:val="00642210"/>
    <w:rsid w:val="006422E1"/>
    <w:rsid w:val="0064235B"/>
    <w:rsid w:val="00642517"/>
    <w:rsid w:val="00642D79"/>
    <w:rsid w:val="00642F50"/>
    <w:rsid w:val="00643145"/>
    <w:rsid w:val="006433DA"/>
    <w:rsid w:val="00643655"/>
    <w:rsid w:val="006443EC"/>
    <w:rsid w:val="006445FF"/>
    <w:rsid w:val="0064470C"/>
    <w:rsid w:val="006447A2"/>
    <w:rsid w:val="006447ED"/>
    <w:rsid w:val="00644823"/>
    <w:rsid w:val="00645382"/>
    <w:rsid w:val="006462F3"/>
    <w:rsid w:val="00646958"/>
    <w:rsid w:val="00646A83"/>
    <w:rsid w:val="00646FC3"/>
    <w:rsid w:val="006470C4"/>
    <w:rsid w:val="0065006C"/>
    <w:rsid w:val="00650A26"/>
    <w:rsid w:val="00650B12"/>
    <w:rsid w:val="0065108B"/>
    <w:rsid w:val="00652948"/>
    <w:rsid w:val="00652FFA"/>
    <w:rsid w:val="00654122"/>
    <w:rsid w:val="00654319"/>
    <w:rsid w:val="00654561"/>
    <w:rsid w:val="0065460F"/>
    <w:rsid w:val="0065487E"/>
    <w:rsid w:val="00654CBC"/>
    <w:rsid w:val="006550CA"/>
    <w:rsid w:val="006562BE"/>
    <w:rsid w:val="006567D6"/>
    <w:rsid w:val="00656C5D"/>
    <w:rsid w:val="00656E70"/>
    <w:rsid w:val="00657476"/>
    <w:rsid w:val="00657580"/>
    <w:rsid w:val="006576F7"/>
    <w:rsid w:val="006577DD"/>
    <w:rsid w:val="00657F59"/>
    <w:rsid w:val="00660574"/>
    <w:rsid w:val="006613AD"/>
    <w:rsid w:val="00661DFC"/>
    <w:rsid w:val="00661FB3"/>
    <w:rsid w:val="00662B6B"/>
    <w:rsid w:val="00662E90"/>
    <w:rsid w:val="006635F7"/>
    <w:rsid w:val="00663714"/>
    <w:rsid w:val="00663829"/>
    <w:rsid w:val="00663A5A"/>
    <w:rsid w:val="00663CB2"/>
    <w:rsid w:val="006648B9"/>
    <w:rsid w:val="00664ACA"/>
    <w:rsid w:val="00665A06"/>
    <w:rsid w:val="00666449"/>
    <w:rsid w:val="00666BC6"/>
    <w:rsid w:val="00667AD8"/>
    <w:rsid w:val="006700E0"/>
    <w:rsid w:val="006706D9"/>
    <w:rsid w:val="00670708"/>
    <w:rsid w:val="00670E20"/>
    <w:rsid w:val="00671154"/>
    <w:rsid w:val="00671690"/>
    <w:rsid w:val="006719BE"/>
    <w:rsid w:val="00671A77"/>
    <w:rsid w:val="00671B54"/>
    <w:rsid w:val="00672563"/>
    <w:rsid w:val="0067258C"/>
    <w:rsid w:val="0067281A"/>
    <w:rsid w:val="00672C85"/>
    <w:rsid w:val="00673347"/>
    <w:rsid w:val="00673791"/>
    <w:rsid w:val="00673B2C"/>
    <w:rsid w:val="00673E2C"/>
    <w:rsid w:val="0067402F"/>
    <w:rsid w:val="006749A1"/>
    <w:rsid w:val="00674A7D"/>
    <w:rsid w:val="00674AB9"/>
    <w:rsid w:val="0067530E"/>
    <w:rsid w:val="0067576C"/>
    <w:rsid w:val="00675EB7"/>
    <w:rsid w:val="0067689B"/>
    <w:rsid w:val="006768C6"/>
    <w:rsid w:val="0067789F"/>
    <w:rsid w:val="00677FA4"/>
    <w:rsid w:val="0068035F"/>
    <w:rsid w:val="0068049E"/>
    <w:rsid w:val="00680733"/>
    <w:rsid w:val="00680880"/>
    <w:rsid w:val="00680E23"/>
    <w:rsid w:val="00681B50"/>
    <w:rsid w:val="0068208A"/>
    <w:rsid w:val="0068251C"/>
    <w:rsid w:val="006826BF"/>
    <w:rsid w:val="006827A5"/>
    <w:rsid w:val="00682AEE"/>
    <w:rsid w:val="00682F73"/>
    <w:rsid w:val="006833D0"/>
    <w:rsid w:val="00683D82"/>
    <w:rsid w:val="00684A5E"/>
    <w:rsid w:val="00684AC6"/>
    <w:rsid w:val="00684B74"/>
    <w:rsid w:val="00684DAB"/>
    <w:rsid w:val="00684F29"/>
    <w:rsid w:val="006851E0"/>
    <w:rsid w:val="006855A9"/>
    <w:rsid w:val="00685A64"/>
    <w:rsid w:val="00685C6B"/>
    <w:rsid w:val="00685C9D"/>
    <w:rsid w:val="0068637E"/>
    <w:rsid w:val="00686FFC"/>
    <w:rsid w:val="00687DD8"/>
    <w:rsid w:val="00690321"/>
    <w:rsid w:val="0069048D"/>
    <w:rsid w:val="006905E7"/>
    <w:rsid w:val="00691DF0"/>
    <w:rsid w:val="00692A28"/>
    <w:rsid w:val="00692AA5"/>
    <w:rsid w:val="0069329E"/>
    <w:rsid w:val="006934B8"/>
    <w:rsid w:val="0069364F"/>
    <w:rsid w:val="006937C4"/>
    <w:rsid w:val="00695A42"/>
    <w:rsid w:val="00695A5E"/>
    <w:rsid w:val="006977C4"/>
    <w:rsid w:val="006979E4"/>
    <w:rsid w:val="00697E25"/>
    <w:rsid w:val="006A077D"/>
    <w:rsid w:val="006A099C"/>
    <w:rsid w:val="006A0DBC"/>
    <w:rsid w:val="006A167B"/>
    <w:rsid w:val="006A16EA"/>
    <w:rsid w:val="006A17E0"/>
    <w:rsid w:val="006A3147"/>
    <w:rsid w:val="006A32D1"/>
    <w:rsid w:val="006A3A11"/>
    <w:rsid w:val="006A3B3C"/>
    <w:rsid w:val="006A4942"/>
    <w:rsid w:val="006A4C8D"/>
    <w:rsid w:val="006A503C"/>
    <w:rsid w:val="006A5557"/>
    <w:rsid w:val="006A5E0F"/>
    <w:rsid w:val="006A5F56"/>
    <w:rsid w:val="006A5FC1"/>
    <w:rsid w:val="006A6511"/>
    <w:rsid w:val="006A651C"/>
    <w:rsid w:val="006A6A4E"/>
    <w:rsid w:val="006A6B9D"/>
    <w:rsid w:val="006A755A"/>
    <w:rsid w:val="006B01BC"/>
    <w:rsid w:val="006B0DA3"/>
    <w:rsid w:val="006B12EE"/>
    <w:rsid w:val="006B1502"/>
    <w:rsid w:val="006B199B"/>
    <w:rsid w:val="006B1CBA"/>
    <w:rsid w:val="006B2E87"/>
    <w:rsid w:val="006B33D1"/>
    <w:rsid w:val="006B3826"/>
    <w:rsid w:val="006B428E"/>
    <w:rsid w:val="006B516C"/>
    <w:rsid w:val="006B5AAB"/>
    <w:rsid w:val="006B6A85"/>
    <w:rsid w:val="006B79ED"/>
    <w:rsid w:val="006B7D26"/>
    <w:rsid w:val="006B7EF3"/>
    <w:rsid w:val="006C045D"/>
    <w:rsid w:val="006C078E"/>
    <w:rsid w:val="006C0D70"/>
    <w:rsid w:val="006C18C5"/>
    <w:rsid w:val="006C2688"/>
    <w:rsid w:val="006C27DF"/>
    <w:rsid w:val="006C2B85"/>
    <w:rsid w:val="006C2D21"/>
    <w:rsid w:val="006C3622"/>
    <w:rsid w:val="006C39B3"/>
    <w:rsid w:val="006C3DE9"/>
    <w:rsid w:val="006C3EAE"/>
    <w:rsid w:val="006C493A"/>
    <w:rsid w:val="006C498E"/>
    <w:rsid w:val="006C5B38"/>
    <w:rsid w:val="006C5D7E"/>
    <w:rsid w:val="006C5E35"/>
    <w:rsid w:val="006C6441"/>
    <w:rsid w:val="006C6641"/>
    <w:rsid w:val="006C69A9"/>
    <w:rsid w:val="006C6A7C"/>
    <w:rsid w:val="006C7407"/>
    <w:rsid w:val="006C7C81"/>
    <w:rsid w:val="006C7F37"/>
    <w:rsid w:val="006C7F9A"/>
    <w:rsid w:val="006D0967"/>
    <w:rsid w:val="006D1B72"/>
    <w:rsid w:val="006D1CA7"/>
    <w:rsid w:val="006D2545"/>
    <w:rsid w:val="006D25FD"/>
    <w:rsid w:val="006D2680"/>
    <w:rsid w:val="006D3A6B"/>
    <w:rsid w:val="006D432B"/>
    <w:rsid w:val="006D46EE"/>
    <w:rsid w:val="006D56A8"/>
    <w:rsid w:val="006D5C96"/>
    <w:rsid w:val="006D5EBF"/>
    <w:rsid w:val="006D5EC1"/>
    <w:rsid w:val="006D621A"/>
    <w:rsid w:val="006D66DF"/>
    <w:rsid w:val="006D6C16"/>
    <w:rsid w:val="006D6DA2"/>
    <w:rsid w:val="006D7245"/>
    <w:rsid w:val="006D7462"/>
    <w:rsid w:val="006D74E2"/>
    <w:rsid w:val="006E044E"/>
    <w:rsid w:val="006E048D"/>
    <w:rsid w:val="006E0948"/>
    <w:rsid w:val="006E12E9"/>
    <w:rsid w:val="006E143D"/>
    <w:rsid w:val="006E1B9B"/>
    <w:rsid w:val="006E221A"/>
    <w:rsid w:val="006E2678"/>
    <w:rsid w:val="006E2ADE"/>
    <w:rsid w:val="006E33C9"/>
    <w:rsid w:val="006E3815"/>
    <w:rsid w:val="006E388C"/>
    <w:rsid w:val="006E3937"/>
    <w:rsid w:val="006E41D5"/>
    <w:rsid w:val="006E500B"/>
    <w:rsid w:val="006E549E"/>
    <w:rsid w:val="006E55ED"/>
    <w:rsid w:val="006E5801"/>
    <w:rsid w:val="006E5CA5"/>
    <w:rsid w:val="006E5F6E"/>
    <w:rsid w:val="006E69E0"/>
    <w:rsid w:val="006E7F0A"/>
    <w:rsid w:val="006F087F"/>
    <w:rsid w:val="006F0BE9"/>
    <w:rsid w:val="006F134B"/>
    <w:rsid w:val="006F20DA"/>
    <w:rsid w:val="006F2621"/>
    <w:rsid w:val="006F2788"/>
    <w:rsid w:val="006F299E"/>
    <w:rsid w:val="006F29D6"/>
    <w:rsid w:val="006F301E"/>
    <w:rsid w:val="006F314A"/>
    <w:rsid w:val="006F3220"/>
    <w:rsid w:val="006F3519"/>
    <w:rsid w:val="006F389F"/>
    <w:rsid w:val="006F3D1F"/>
    <w:rsid w:val="006F4057"/>
    <w:rsid w:val="006F4550"/>
    <w:rsid w:val="006F484D"/>
    <w:rsid w:val="006F4878"/>
    <w:rsid w:val="006F4B4F"/>
    <w:rsid w:val="006F57B4"/>
    <w:rsid w:val="006F6820"/>
    <w:rsid w:val="006F7034"/>
    <w:rsid w:val="006F7D8F"/>
    <w:rsid w:val="007008F6"/>
    <w:rsid w:val="00700DC1"/>
    <w:rsid w:val="00700EBE"/>
    <w:rsid w:val="00702178"/>
    <w:rsid w:val="007021DD"/>
    <w:rsid w:val="00702E89"/>
    <w:rsid w:val="00703154"/>
    <w:rsid w:val="00703AB9"/>
    <w:rsid w:val="00703BDB"/>
    <w:rsid w:val="007043F9"/>
    <w:rsid w:val="007045B5"/>
    <w:rsid w:val="007048CE"/>
    <w:rsid w:val="00706268"/>
    <w:rsid w:val="007070D1"/>
    <w:rsid w:val="0070730C"/>
    <w:rsid w:val="0070765E"/>
    <w:rsid w:val="00707EBB"/>
    <w:rsid w:val="0071060C"/>
    <w:rsid w:val="007111A4"/>
    <w:rsid w:val="007111E8"/>
    <w:rsid w:val="007111EF"/>
    <w:rsid w:val="007112D5"/>
    <w:rsid w:val="007119B0"/>
    <w:rsid w:val="00711D84"/>
    <w:rsid w:val="0071216A"/>
    <w:rsid w:val="00712661"/>
    <w:rsid w:val="0071279C"/>
    <w:rsid w:val="00712978"/>
    <w:rsid w:val="0071329E"/>
    <w:rsid w:val="007132C4"/>
    <w:rsid w:val="00713ABB"/>
    <w:rsid w:val="00714B70"/>
    <w:rsid w:val="00715105"/>
    <w:rsid w:val="00715A5B"/>
    <w:rsid w:val="00715C54"/>
    <w:rsid w:val="00715E95"/>
    <w:rsid w:val="00716530"/>
    <w:rsid w:val="00716685"/>
    <w:rsid w:val="00716B24"/>
    <w:rsid w:val="00717238"/>
    <w:rsid w:val="00717974"/>
    <w:rsid w:val="00720510"/>
    <w:rsid w:val="00720695"/>
    <w:rsid w:val="00720966"/>
    <w:rsid w:val="0072131E"/>
    <w:rsid w:val="0072164B"/>
    <w:rsid w:val="00721806"/>
    <w:rsid w:val="00721A5D"/>
    <w:rsid w:val="00721F28"/>
    <w:rsid w:val="007220C0"/>
    <w:rsid w:val="00723407"/>
    <w:rsid w:val="00723B66"/>
    <w:rsid w:val="00723D29"/>
    <w:rsid w:val="007241B5"/>
    <w:rsid w:val="007241C2"/>
    <w:rsid w:val="00724394"/>
    <w:rsid w:val="00725C73"/>
    <w:rsid w:val="00725EE4"/>
    <w:rsid w:val="0072616D"/>
    <w:rsid w:val="00726337"/>
    <w:rsid w:val="00726D3F"/>
    <w:rsid w:val="0072710A"/>
    <w:rsid w:val="007273B3"/>
    <w:rsid w:val="007275CD"/>
    <w:rsid w:val="00727C56"/>
    <w:rsid w:val="00727D1B"/>
    <w:rsid w:val="007301E6"/>
    <w:rsid w:val="007305C4"/>
    <w:rsid w:val="00731024"/>
    <w:rsid w:val="00731158"/>
    <w:rsid w:val="00731C9F"/>
    <w:rsid w:val="007323BA"/>
    <w:rsid w:val="007325AF"/>
    <w:rsid w:val="00732CE6"/>
    <w:rsid w:val="00732E85"/>
    <w:rsid w:val="0073332B"/>
    <w:rsid w:val="00733393"/>
    <w:rsid w:val="007336CF"/>
    <w:rsid w:val="00733DBE"/>
    <w:rsid w:val="00733F8D"/>
    <w:rsid w:val="00734DA4"/>
    <w:rsid w:val="007351C2"/>
    <w:rsid w:val="00735268"/>
    <w:rsid w:val="00735315"/>
    <w:rsid w:val="00735588"/>
    <w:rsid w:val="007355EA"/>
    <w:rsid w:val="00735601"/>
    <w:rsid w:val="00735615"/>
    <w:rsid w:val="00735FC8"/>
    <w:rsid w:val="00736C84"/>
    <w:rsid w:val="00736F81"/>
    <w:rsid w:val="007371E1"/>
    <w:rsid w:val="00740B1A"/>
    <w:rsid w:val="007413C2"/>
    <w:rsid w:val="00741F29"/>
    <w:rsid w:val="00741F64"/>
    <w:rsid w:val="00742A9F"/>
    <w:rsid w:val="0074314F"/>
    <w:rsid w:val="00743604"/>
    <w:rsid w:val="00743E2F"/>
    <w:rsid w:val="007441E2"/>
    <w:rsid w:val="00744728"/>
    <w:rsid w:val="007447D8"/>
    <w:rsid w:val="007450D0"/>
    <w:rsid w:val="00745DBD"/>
    <w:rsid w:val="007460BB"/>
    <w:rsid w:val="00746791"/>
    <w:rsid w:val="007473D2"/>
    <w:rsid w:val="007478FE"/>
    <w:rsid w:val="00747AB5"/>
    <w:rsid w:val="00747EBB"/>
    <w:rsid w:val="00747F3D"/>
    <w:rsid w:val="00750669"/>
    <w:rsid w:val="007507A6"/>
    <w:rsid w:val="0075165A"/>
    <w:rsid w:val="0075170F"/>
    <w:rsid w:val="0075223F"/>
    <w:rsid w:val="00752317"/>
    <w:rsid w:val="00752A40"/>
    <w:rsid w:val="00753CE1"/>
    <w:rsid w:val="00753CE6"/>
    <w:rsid w:val="007548EF"/>
    <w:rsid w:val="007551D7"/>
    <w:rsid w:val="00755201"/>
    <w:rsid w:val="007553C4"/>
    <w:rsid w:val="00755E54"/>
    <w:rsid w:val="0075626F"/>
    <w:rsid w:val="0075663B"/>
    <w:rsid w:val="00757B75"/>
    <w:rsid w:val="00760227"/>
    <w:rsid w:val="007604AF"/>
    <w:rsid w:val="0076058B"/>
    <w:rsid w:val="007616E7"/>
    <w:rsid w:val="00761981"/>
    <w:rsid w:val="00762212"/>
    <w:rsid w:val="007623F9"/>
    <w:rsid w:val="00762ADA"/>
    <w:rsid w:val="00762C9D"/>
    <w:rsid w:val="00762DA3"/>
    <w:rsid w:val="00763104"/>
    <w:rsid w:val="00763B74"/>
    <w:rsid w:val="00763CB5"/>
    <w:rsid w:val="007644BA"/>
    <w:rsid w:val="0076507C"/>
    <w:rsid w:val="00765EE8"/>
    <w:rsid w:val="0076698C"/>
    <w:rsid w:val="00767383"/>
    <w:rsid w:val="007677E8"/>
    <w:rsid w:val="007701C9"/>
    <w:rsid w:val="007702D8"/>
    <w:rsid w:val="00770542"/>
    <w:rsid w:val="00770FF0"/>
    <w:rsid w:val="0077155E"/>
    <w:rsid w:val="00771929"/>
    <w:rsid w:val="00771F5F"/>
    <w:rsid w:val="00772028"/>
    <w:rsid w:val="00772240"/>
    <w:rsid w:val="00773024"/>
    <w:rsid w:val="0077388D"/>
    <w:rsid w:val="0077390E"/>
    <w:rsid w:val="007739C3"/>
    <w:rsid w:val="00773A87"/>
    <w:rsid w:val="00773AA6"/>
    <w:rsid w:val="00773C35"/>
    <w:rsid w:val="00773DAB"/>
    <w:rsid w:val="00773ECA"/>
    <w:rsid w:val="00773EE8"/>
    <w:rsid w:val="007744DE"/>
    <w:rsid w:val="00774550"/>
    <w:rsid w:val="00774C11"/>
    <w:rsid w:val="007759D6"/>
    <w:rsid w:val="00775D6B"/>
    <w:rsid w:val="007765B5"/>
    <w:rsid w:val="00776925"/>
    <w:rsid w:val="00776E29"/>
    <w:rsid w:val="00780B5D"/>
    <w:rsid w:val="00780B85"/>
    <w:rsid w:val="00780FB4"/>
    <w:rsid w:val="0078137A"/>
    <w:rsid w:val="007814E3"/>
    <w:rsid w:val="007818C1"/>
    <w:rsid w:val="007827CB"/>
    <w:rsid w:val="00783422"/>
    <w:rsid w:val="007835F7"/>
    <w:rsid w:val="007838B0"/>
    <w:rsid w:val="00784116"/>
    <w:rsid w:val="007842AB"/>
    <w:rsid w:val="00785DEC"/>
    <w:rsid w:val="00785DEF"/>
    <w:rsid w:val="00786A7D"/>
    <w:rsid w:val="00786AFF"/>
    <w:rsid w:val="00787292"/>
    <w:rsid w:val="00787C92"/>
    <w:rsid w:val="00790C41"/>
    <w:rsid w:val="00791B72"/>
    <w:rsid w:val="00791BCA"/>
    <w:rsid w:val="007921ED"/>
    <w:rsid w:val="007923C3"/>
    <w:rsid w:val="00792A26"/>
    <w:rsid w:val="00792AFD"/>
    <w:rsid w:val="00792B9A"/>
    <w:rsid w:val="00793557"/>
    <w:rsid w:val="00793747"/>
    <w:rsid w:val="007937DB"/>
    <w:rsid w:val="0079463F"/>
    <w:rsid w:val="00794A6A"/>
    <w:rsid w:val="00794F90"/>
    <w:rsid w:val="0079501F"/>
    <w:rsid w:val="0079525C"/>
    <w:rsid w:val="0079618A"/>
    <w:rsid w:val="007966D4"/>
    <w:rsid w:val="00796833"/>
    <w:rsid w:val="0079686D"/>
    <w:rsid w:val="00797EAE"/>
    <w:rsid w:val="007A039E"/>
    <w:rsid w:val="007A048A"/>
    <w:rsid w:val="007A0E40"/>
    <w:rsid w:val="007A121A"/>
    <w:rsid w:val="007A15B4"/>
    <w:rsid w:val="007A1B82"/>
    <w:rsid w:val="007A1CEA"/>
    <w:rsid w:val="007A1D9D"/>
    <w:rsid w:val="007A22DE"/>
    <w:rsid w:val="007A23ED"/>
    <w:rsid w:val="007A2410"/>
    <w:rsid w:val="007A2667"/>
    <w:rsid w:val="007A3096"/>
    <w:rsid w:val="007A4A97"/>
    <w:rsid w:val="007A4AA3"/>
    <w:rsid w:val="007A558F"/>
    <w:rsid w:val="007A574A"/>
    <w:rsid w:val="007A5B2D"/>
    <w:rsid w:val="007A62ED"/>
    <w:rsid w:val="007A67C2"/>
    <w:rsid w:val="007A6898"/>
    <w:rsid w:val="007A68D6"/>
    <w:rsid w:val="007A6CF3"/>
    <w:rsid w:val="007A73E8"/>
    <w:rsid w:val="007A7B25"/>
    <w:rsid w:val="007A7BD2"/>
    <w:rsid w:val="007A7EB9"/>
    <w:rsid w:val="007A7FBA"/>
    <w:rsid w:val="007B03DD"/>
    <w:rsid w:val="007B0A36"/>
    <w:rsid w:val="007B0ED3"/>
    <w:rsid w:val="007B18D2"/>
    <w:rsid w:val="007B21A1"/>
    <w:rsid w:val="007B2F71"/>
    <w:rsid w:val="007B30CB"/>
    <w:rsid w:val="007B3290"/>
    <w:rsid w:val="007B3A4E"/>
    <w:rsid w:val="007B3D9B"/>
    <w:rsid w:val="007B41A7"/>
    <w:rsid w:val="007B47A6"/>
    <w:rsid w:val="007B48C9"/>
    <w:rsid w:val="007B4CBF"/>
    <w:rsid w:val="007B4D5B"/>
    <w:rsid w:val="007B5A8B"/>
    <w:rsid w:val="007B5FF8"/>
    <w:rsid w:val="007B63C0"/>
    <w:rsid w:val="007B66FE"/>
    <w:rsid w:val="007B704E"/>
    <w:rsid w:val="007B735F"/>
    <w:rsid w:val="007B7920"/>
    <w:rsid w:val="007B7CCE"/>
    <w:rsid w:val="007B7FB5"/>
    <w:rsid w:val="007C04F6"/>
    <w:rsid w:val="007C0B3B"/>
    <w:rsid w:val="007C1C53"/>
    <w:rsid w:val="007C29E0"/>
    <w:rsid w:val="007C2B01"/>
    <w:rsid w:val="007C2D17"/>
    <w:rsid w:val="007C2D21"/>
    <w:rsid w:val="007C34AC"/>
    <w:rsid w:val="007C4241"/>
    <w:rsid w:val="007C43A7"/>
    <w:rsid w:val="007C4610"/>
    <w:rsid w:val="007C46B2"/>
    <w:rsid w:val="007C52C8"/>
    <w:rsid w:val="007C5E59"/>
    <w:rsid w:val="007C615A"/>
    <w:rsid w:val="007C6A58"/>
    <w:rsid w:val="007C6DFC"/>
    <w:rsid w:val="007C74C1"/>
    <w:rsid w:val="007C78BD"/>
    <w:rsid w:val="007C7A00"/>
    <w:rsid w:val="007C7D43"/>
    <w:rsid w:val="007D0004"/>
    <w:rsid w:val="007D0705"/>
    <w:rsid w:val="007D1245"/>
    <w:rsid w:val="007D20B9"/>
    <w:rsid w:val="007D24FB"/>
    <w:rsid w:val="007D2B25"/>
    <w:rsid w:val="007D36A1"/>
    <w:rsid w:val="007D37B0"/>
    <w:rsid w:val="007D3B79"/>
    <w:rsid w:val="007D471F"/>
    <w:rsid w:val="007D4826"/>
    <w:rsid w:val="007D4DC7"/>
    <w:rsid w:val="007D520B"/>
    <w:rsid w:val="007D56A6"/>
    <w:rsid w:val="007D63FB"/>
    <w:rsid w:val="007D6495"/>
    <w:rsid w:val="007D6A2B"/>
    <w:rsid w:val="007D6BD6"/>
    <w:rsid w:val="007D6E46"/>
    <w:rsid w:val="007D760C"/>
    <w:rsid w:val="007D7CC3"/>
    <w:rsid w:val="007E0B36"/>
    <w:rsid w:val="007E0F12"/>
    <w:rsid w:val="007E14BA"/>
    <w:rsid w:val="007E1850"/>
    <w:rsid w:val="007E1B52"/>
    <w:rsid w:val="007E1EFF"/>
    <w:rsid w:val="007E2086"/>
    <w:rsid w:val="007E35C2"/>
    <w:rsid w:val="007E37AB"/>
    <w:rsid w:val="007E459F"/>
    <w:rsid w:val="007E4FB4"/>
    <w:rsid w:val="007E5B12"/>
    <w:rsid w:val="007E5D1F"/>
    <w:rsid w:val="007E623E"/>
    <w:rsid w:val="007E6313"/>
    <w:rsid w:val="007E6687"/>
    <w:rsid w:val="007E6717"/>
    <w:rsid w:val="007E78CE"/>
    <w:rsid w:val="007E7EAC"/>
    <w:rsid w:val="007E7EF4"/>
    <w:rsid w:val="007F07B6"/>
    <w:rsid w:val="007F1178"/>
    <w:rsid w:val="007F13A0"/>
    <w:rsid w:val="007F1DD7"/>
    <w:rsid w:val="007F2256"/>
    <w:rsid w:val="007F4293"/>
    <w:rsid w:val="007F44B1"/>
    <w:rsid w:val="007F452C"/>
    <w:rsid w:val="007F4B81"/>
    <w:rsid w:val="007F4C7F"/>
    <w:rsid w:val="007F4EFF"/>
    <w:rsid w:val="007F54B5"/>
    <w:rsid w:val="007F5870"/>
    <w:rsid w:val="007F5951"/>
    <w:rsid w:val="007F5BE2"/>
    <w:rsid w:val="007F6129"/>
    <w:rsid w:val="007F6761"/>
    <w:rsid w:val="007F7038"/>
    <w:rsid w:val="007F73D8"/>
    <w:rsid w:val="007F7CD8"/>
    <w:rsid w:val="007F7F77"/>
    <w:rsid w:val="00800883"/>
    <w:rsid w:val="00800B25"/>
    <w:rsid w:val="008015F7"/>
    <w:rsid w:val="00801E5A"/>
    <w:rsid w:val="008022A6"/>
    <w:rsid w:val="008025F6"/>
    <w:rsid w:val="0080334E"/>
    <w:rsid w:val="008033C2"/>
    <w:rsid w:val="00803F1C"/>
    <w:rsid w:val="008042EA"/>
    <w:rsid w:val="00804A94"/>
    <w:rsid w:val="00805D7E"/>
    <w:rsid w:val="00805ECC"/>
    <w:rsid w:val="00806F42"/>
    <w:rsid w:val="00807B3A"/>
    <w:rsid w:val="0081028B"/>
    <w:rsid w:val="00811109"/>
    <w:rsid w:val="008127B5"/>
    <w:rsid w:val="0081342F"/>
    <w:rsid w:val="0081358B"/>
    <w:rsid w:val="008135DF"/>
    <w:rsid w:val="00813AB5"/>
    <w:rsid w:val="00813B89"/>
    <w:rsid w:val="00813F0B"/>
    <w:rsid w:val="0081452D"/>
    <w:rsid w:val="00814DF3"/>
    <w:rsid w:val="00815095"/>
    <w:rsid w:val="008150D9"/>
    <w:rsid w:val="008153A6"/>
    <w:rsid w:val="00815713"/>
    <w:rsid w:val="00815E73"/>
    <w:rsid w:val="008166C9"/>
    <w:rsid w:val="008167ED"/>
    <w:rsid w:val="00816A36"/>
    <w:rsid w:val="00816BDA"/>
    <w:rsid w:val="00816CB5"/>
    <w:rsid w:val="00817423"/>
    <w:rsid w:val="00817921"/>
    <w:rsid w:val="00817CD4"/>
    <w:rsid w:val="00817D05"/>
    <w:rsid w:val="00817F1B"/>
    <w:rsid w:val="0082038D"/>
    <w:rsid w:val="008204DC"/>
    <w:rsid w:val="008207C3"/>
    <w:rsid w:val="008213C4"/>
    <w:rsid w:val="008218D6"/>
    <w:rsid w:val="00822B26"/>
    <w:rsid w:val="00823F97"/>
    <w:rsid w:val="0082410D"/>
    <w:rsid w:val="00824797"/>
    <w:rsid w:val="008248C6"/>
    <w:rsid w:val="008259AB"/>
    <w:rsid w:val="00826129"/>
    <w:rsid w:val="00826D17"/>
    <w:rsid w:val="0082736D"/>
    <w:rsid w:val="00827379"/>
    <w:rsid w:val="008274D2"/>
    <w:rsid w:val="00827538"/>
    <w:rsid w:val="00827FCC"/>
    <w:rsid w:val="0083032F"/>
    <w:rsid w:val="0083056C"/>
    <w:rsid w:val="00830632"/>
    <w:rsid w:val="0083068C"/>
    <w:rsid w:val="0083077B"/>
    <w:rsid w:val="00831334"/>
    <w:rsid w:val="008315BC"/>
    <w:rsid w:val="00831ACB"/>
    <w:rsid w:val="00831B6D"/>
    <w:rsid w:val="008323A2"/>
    <w:rsid w:val="00833091"/>
    <w:rsid w:val="0083315F"/>
    <w:rsid w:val="00833658"/>
    <w:rsid w:val="00833964"/>
    <w:rsid w:val="00833A66"/>
    <w:rsid w:val="00834225"/>
    <w:rsid w:val="0083451B"/>
    <w:rsid w:val="0083499C"/>
    <w:rsid w:val="00834BFF"/>
    <w:rsid w:val="00834F83"/>
    <w:rsid w:val="00835B00"/>
    <w:rsid w:val="00836031"/>
    <w:rsid w:val="00836046"/>
    <w:rsid w:val="00836BE9"/>
    <w:rsid w:val="00837003"/>
    <w:rsid w:val="0083729B"/>
    <w:rsid w:val="00837DE1"/>
    <w:rsid w:val="0084009F"/>
    <w:rsid w:val="008411B7"/>
    <w:rsid w:val="00841645"/>
    <w:rsid w:val="00841686"/>
    <w:rsid w:val="00841A24"/>
    <w:rsid w:val="00841E83"/>
    <w:rsid w:val="008420CD"/>
    <w:rsid w:val="00842119"/>
    <w:rsid w:val="0084274B"/>
    <w:rsid w:val="008427AF"/>
    <w:rsid w:val="00842FE2"/>
    <w:rsid w:val="0084338A"/>
    <w:rsid w:val="00843467"/>
    <w:rsid w:val="00843592"/>
    <w:rsid w:val="00843CEE"/>
    <w:rsid w:val="008440C0"/>
    <w:rsid w:val="008442D4"/>
    <w:rsid w:val="008442DF"/>
    <w:rsid w:val="00845CAF"/>
    <w:rsid w:val="00845D79"/>
    <w:rsid w:val="00846A36"/>
    <w:rsid w:val="00846E18"/>
    <w:rsid w:val="00846F61"/>
    <w:rsid w:val="00847504"/>
    <w:rsid w:val="008475AF"/>
    <w:rsid w:val="0084789D"/>
    <w:rsid w:val="00847C5E"/>
    <w:rsid w:val="00850284"/>
    <w:rsid w:val="00850473"/>
    <w:rsid w:val="00850942"/>
    <w:rsid w:val="00850AC1"/>
    <w:rsid w:val="00850F97"/>
    <w:rsid w:val="008512D3"/>
    <w:rsid w:val="008514CD"/>
    <w:rsid w:val="00851500"/>
    <w:rsid w:val="0085189F"/>
    <w:rsid w:val="00851A4C"/>
    <w:rsid w:val="00852B96"/>
    <w:rsid w:val="008544EF"/>
    <w:rsid w:val="0085461C"/>
    <w:rsid w:val="00854781"/>
    <w:rsid w:val="008547B5"/>
    <w:rsid w:val="008547B6"/>
    <w:rsid w:val="00855D98"/>
    <w:rsid w:val="00855E01"/>
    <w:rsid w:val="008565A1"/>
    <w:rsid w:val="008566B8"/>
    <w:rsid w:val="00856868"/>
    <w:rsid w:val="00856CAE"/>
    <w:rsid w:val="00856F56"/>
    <w:rsid w:val="00857191"/>
    <w:rsid w:val="00857E71"/>
    <w:rsid w:val="0086022A"/>
    <w:rsid w:val="00860473"/>
    <w:rsid w:val="008605AE"/>
    <w:rsid w:val="00860D96"/>
    <w:rsid w:val="008610B2"/>
    <w:rsid w:val="0086188A"/>
    <w:rsid w:val="00862345"/>
    <w:rsid w:val="00862DBB"/>
    <w:rsid w:val="00864127"/>
    <w:rsid w:val="00864E86"/>
    <w:rsid w:val="00866541"/>
    <w:rsid w:val="00866B93"/>
    <w:rsid w:val="00866D09"/>
    <w:rsid w:val="0086702B"/>
    <w:rsid w:val="00867369"/>
    <w:rsid w:val="008674B7"/>
    <w:rsid w:val="00867719"/>
    <w:rsid w:val="00867D78"/>
    <w:rsid w:val="00867E86"/>
    <w:rsid w:val="0087049C"/>
    <w:rsid w:val="008708A3"/>
    <w:rsid w:val="00870C31"/>
    <w:rsid w:val="0087136C"/>
    <w:rsid w:val="00871EA2"/>
    <w:rsid w:val="00871EB2"/>
    <w:rsid w:val="0087223A"/>
    <w:rsid w:val="008726B7"/>
    <w:rsid w:val="00872F55"/>
    <w:rsid w:val="00873084"/>
    <w:rsid w:val="00874A78"/>
    <w:rsid w:val="008763E0"/>
    <w:rsid w:val="00876BC0"/>
    <w:rsid w:val="00876D74"/>
    <w:rsid w:val="00877082"/>
    <w:rsid w:val="0087745B"/>
    <w:rsid w:val="0088024F"/>
    <w:rsid w:val="00880498"/>
    <w:rsid w:val="00880686"/>
    <w:rsid w:val="00880B82"/>
    <w:rsid w:val="008814E5"/>
    <w:rsid w:val="008828A9"/>
    <w:rsid w:val="0088292D"/>
    <w:rsid w:val="00882A6A"/>
    <w:rsid w:val="00882BB9"/>
    <w:rsid w:val="008832AB"/>
    <w:rsid w:val="008839F1"/>
    <w:rsid w:val="00883C30"/>
    <w:rsid w:val="00883E3E"/>
    <w:rsid w:val="00883F20"/>
    <w:rsid w:val="00884107"/>
    <w:rsid w:val="0088455B"/>
    <w:rsid w:val="00884675"/>
    <w:rsid w:val="00884BD1"/>
    <w:rsid w:val="00884F62"/>
    <w:rsid w:val="008851C7"/>
    <w:rsid w:val="0088725E"/>
    <w:rsid w:val="00887773"/>
    <w:rsid w:val="00887BD2"/>
    <w:rsid w:val="00887DDA"/>
    <w:rsid w:val="00890574"/>
    <w:rsid w:val="00890AE0"/>
    <w:rsid w:val="0089109F"/>
    <w:rsid w:val="00891571"/>
    <w:rsid w:val="008916F9"/>
    <w:rsid w:val="00891D6B"/>
    <w:rsid w:val="008923CE"/>
    <w:rsid w:val="00892BE4"/>
    <w:rsid w:val="00893360"/>
    <w:rsid w:val="00893608"/>
    <w:rsid w:val="00893A86"/>
    <w:rsid w:val="00893F0B"/>
    <w:rsid w:val="00894C79"/>
    <w:rsid w:val="00894CD6"/>
    <w:rsid w:val="008951D5"/>
    <w:rsid w:val="00895431"/>
    <w:rsid w:val="00896181"/>
    <w:rsid w:val="008963BC"/>
    <w:rsid w:val="00896674"/>
    <w:rsid w:val="00897771"/>
    <w:rsid w:val="008A1EEF"/>
    <w:rsid w:val="008A1FA3"/>
    <w:rsid w:val="008A2C6A"/>
    <w:rsid w:val="008A3080"/>
    <w:rsid w:val="008A30B2"/>
    <w:rsid w:val="008A3568"/>
    <w:rsid w:val="008A380F"/>
    <w:rsid w:val="008A399B"/>
    <w:rsid w:val="008A3F37"/>
    <w:rsid w:val="008A4D70"/>
    <w:rsid w:val="008A58A7"/>
    <w:rsid w:val="008A5DE6"/>
    <w:rsid w:val="008A6254"/>
    <w:rsid w:val="008A63B7"/>
    <w:rsid w:val="008A64A0"/>
    <w:rsid w:val="008A6A2C"/>
    <w:rsid w:val="008A7052"/>
    <w:rsid w:val="008A72ED"/>
    <w:rsid w:val="008A7566"/>
    <w:rsid w:val="008A7BEF"/>
    <w:rsid w:val="008A7D3B"/>
    <w:rsid w:val="008B02E0"/>
    <w:rsid w:val="008B14AA"/>
    <w:rsid w:val="008B1972"/>
    <w:rsid w:val="008B27E5"/>
    <w:rsid w:val="008B3780"/>
    <w:rsid w:val="008B4201"/>
    <w:rsid w:val="008B4446"/>
    <w:rsid w:val="008B523C"/>
    <w:rsid w:val="008B62A8"/>
    <w:rsid w:val="008B6986"/>
    <w:rsid w:val="008B6B84"/>
    <w:rsid w:val="008B7F19"/>
    <w:rsid w:val="008C0594"/>
    <w:rsid w:val="008C05DD"/>
    <w:rsid w:val="008C0EF6"/>
    <w:rsid w:val="008C1F29"/>
    <w:rsid w:val="008C21B9"/>
    <w:rsid w:val="008C2271"/>
    <w:rsid w:val="008C3380"/>
    <w:rsid w:val="008C3BC4"/>
    <w:rsid w:val="008C4977"/>
    <w:rsid w:val="008C4C92"/>
    <w:rsid w:val="008C5034"/>
    <w:rsid w:val="008C50E9"/>
    <w:rsid w:val="008C55EC"/>
    <w:rsid w:val="008C59FE"/>
    <w:rsid w:val="008C5E16"/>
    <w:rsid w:val="008C5E74"/>
    <w:rsid w:val="008C5EE7"/>
    <w:rsid w:val="008C6517"/>
    <w:rsid w:val="008C6C3C"/>
    <w:rsid w:val="008C7136"/>
    <w:rsid w:val="008C73A4"/>
    <w:rsid w:val="008C748A"/>
    <w:rsid w:val="008C7AEE"/>
    <w:rsid w:val="008D0438"/>
    <w:rsid w:val="008D0A24"/>
    <w:rsid w:val="008D1515"/>
    <w:rsid w:val="008D1A8E"/>
    <w:rsid w:val="008D2249"/>
    <w:rsid w:val="008D24FB"/>
    <w:rsid w:val="008D2F2B"/>
    <w:rsid w:val="008D32D3"/>
    <w:rsid w:val="008D5274"/>
    <w:rsid w:val="008D565D"/>
    <w:rsid w:val="008D57AD"/>
    <w:rsid w:val="008D64A8"/>
    <w:rsid w:val="008D6ADA"/>
    <w:rsid w:val="008D6EA2"/>
    <w:rsid w:val="008D6EF0"/>
    <w:rsid w:val="008D719E"/>
    <w:rsid w:val="008D74EF"/>
    <w:rsid w:val="008D7EF4"/>
    <w:rsid w:val="008D7F7E"/>
    <w:rsid w:val="008E0877"/>
    <w:rsid w:val="008E144B"/>
    <w:rsid w:val="008E1ABB"/>
    <w:rsid w:val="008E3717"/>
    <w:rsid w:val="008E3B80"/>
    <w:rsid w:val="008E461A"/>
    <w:rsid w:val="008E5D13"/>
    <w:rsid w:val="008E6CE5"/>
    <w:rsid w:val="008E6E5F"/>
    <w:rsid w:val="008E70FF"/>
    <w:rsid w:val="008E77D4"/>
    <w:rsid w:val="008E7D81"/>
    <w:rsid w:val="008E7E6D"/>
    <w:rsid w:val="008E7FB5"/>
    <w:rsid w:val="008F00ED"/>
    <w:rsid w:val="008F13B5"/>
    <w:rsid w:val="008F18C5"/>
    <w:rsid w:val="008F19EF"/>
    <w:rsid w:val="008F203D"/>
    <w:rsid w:val="008F2E75"/>
    <w:rsid w:val="008F3355"/>
    <w:rsid w:val="008F37C6"/>
    <w:rsid w:val="008F3A5A"/>
    <w:rsid w:val="008F3CEA"/>
    <w:rsid w:val="008F480C"/>
    <w:rsid w:val="008F4DDA"/>
    <w:rsid w:val="008F4FF3"/>
    <w:rsid w:val="008F5635"/>
    <w:rsid w:val="008F5F78"/>
    <w:rsid w:val="008F622B"/>
    <w:rsid w:val="008F6BF5"/>
    <w:rsid w:val="008F6CAB"/>
    <w:rsid w:val="008F6E36"/>
    <w:rsid w:val="00900916"/>
    <w:rsid w:val="00900A92"/>
    <w:rsid w:val="00900B99"/>
    <w:rsid w:val="0090196C"/>
    <w:rsid w:val="00901EF6"/>
    <w:rsid w:val="0090203C"/>
    <w:rsid w:val="009024B0"/>
    <w:rsid w:val="009025B4"/>
    <w:rsid w:val="009028FD"/>
    <w:rsid w:val="00902946"/>
    <w:rsid w:val="00902A81"/>
    <w:rsid w:val="00902DB8"/>
    <w:rsid w:val="009034B0"/>
    <w:rsid w:val="00904426"/>
    <w:rsid w:val="00904D6C"/>
    <w:rsid w:val="00904D7B"/>
    <w:rsid w:val="0090501B"/>
    <w:rsid w:val="0090537A"/>
    <w:rsid w:val="00906409"/>
    <w:rsid w:val="00906547"/>
    <w:rsid w:val="009066B9"/>
    <w:rsid w:val="00906886"/>
    <w:rsid w:val="009070E7"/>
    <w:rsid w:val="009072D8"/>
    <w:rsid w:val="0090738A"/>
    <w:rsid w:val="0090785F"/>
    <w:rsid w:val="00907CBA"/>
    <w:rsid w:val="00910B86"/>
    <w:rsid w:val="00910DDE"/>
    <w:rsid w:val="00911780"/>
    <w:rsid w:val="00911BBA"/>
    <w:rsid w:val="0091231D"/>
    <w:rsid w:val="00912E17"/>
    <w:rsid w:val="00912ED5"/>
    <w:rsid w:val="00913102"/>
    <w:rsid w:val="00913129"/>
    <w:rsid w:val="0091383C"/>
    <w:rsid w:val="0091403B"/>
    <w:rsid w:val="00914E63"/>
    <w:rsid w:val="0091556D"/>
    <w:rsid w:val="00915926"/>
    <w:rsid w:val="0091595C"/>
    <w:rsid w:val="00915D81"/>
    <w:rsid w:val="00916CED"/>
    <w:rsid w:val="009172B1"/>
    <w:rsid w:val="00920279"/>
    <w:rsid w:val="00920DCD"/>
    <w:rsid w:val="0092102C"/>
    <w:rsid w:val="009210AB"/>
    <w:rsid w:val="009214B0"/>
    <w:rsid w:val="00921785"/>
    <w:rsid w:val="009217D3"/>
    <w:rsid w:val="00921BB3"/>
    <w:rsid w:val="00921CEA"/>
    <w:rsid w:val="00922075"/>
    <w:rsid w:val="009221AE"/>
    <w:rsid w:val="0092247A"/>
    <w:rsid w:val="00922A43"/>
    <w:rsid w:val="00922EC3"/>
    <w:rsid w:val="00923270"/>
    <w:rsid w:val="00923457"/>
    <w:rsid w:val="0092347B"/>
    <w:rsid w:val="00924311"/>
    <w:rsid w:val="009246AF"/>
    <w:rsid w:val="00925203"/>
    <w:rsid w:val="009253F7"/>
    <w:rsid w:val="00925576"/>
    <w:rsid w:val="00925890"/>
    <w:rsid w:val="00925A50"/>
    <w:rsid w:val="00925B09"/>
    <w:rsid w:val="00925B70"/>
    <w:rsid w:val="00925D82"/>
    <w:rsid w:val="00926959"/>
    <w:rsid w:val="0092762D"/>
    <w:rsid w:val="00927BB6"/>
    <w:rsid w:val="00927EBC"/>
    <w:rsid w:val="00927EF5"/>
    <w:rsid w:val="00927F2B"/>
    <w:rsid w:val="00927FD5"/>
    <w:rsid w:val="0093009F"/>
    <w:rsid w:val="0093061D"/>
    <w:rsid w:val="00930689"/>
    <w:rsid w:val="00930CBF"/>
    <w:rsid w:val="00930E80"/>
    <w:rsid w:val="009311CD"/>
    <w:rsid w:val="0093123C"/>
    <w:rsid w:val="00931686"/>
    <w:rsid w:val="00931796"/>
    <w:rsid w:val="00931DA2"/>
    <w:rsid w:val="009325B4"/>
    <w:rsid w:val="00932F1A"/>
    <w:rsid w:val="0093326C"/>
    <w:rsid w:val="00933DA5"/>
    <w:rsid w:val="00933E60"/>
    <w:rsid w:val="00934722"/>
    <w:rsid w:val="00934ED8"/>
    <w:rsid w:val="00934FBA"/>
    <w:rsid w:val="009353C9"/>
    <w:rsid w:val="009355B0"/>
    <w:rsid w:val="00935697"/>
    <w:rsid w:val="00935F5F"/>
    <w:rsid w:val="009362F0"/>
    <w:rsid w:val="0093669D"/>
    <w:rsid w:val="00937B04"/>
    <w:rsid w:val="0094063B"/>
    <w:rsid w:val="00940AAD"/>
    <w:rsid w:val="00940C31"/>
    <w:rsid w:val="00941302"/>
    <w:rsid w:val="00942A83"/>
    <w:rsid w:val="00942E12"/>
    <w:rsid w:val="00942F82"/>
    <w:rsid w:val="00943538"/>
    <w:rsid w:val="00944560"/>
    <w:rsid w:val="00944C28"/>
    <w:rsid w:val="00945590"/>
    <w:rsid w:val="00945F83"/>
    <w:rsid w:val="00946EE9"/>
    <w:rsid w:val="00947647"/>
    <w:rsid w:val="00947B5A"/>
    <w:rsid w:val="0095032B"/>
    <w:rsid w:val="0095223F"/>
    <w:rsid w:val="00952316"/>
    <w:rsid w:val="00952779"/>
    <w:rsid w:val="00952BD8"/>
    <w:rsid w:val="00952D56"/>
    <w:rsid w:val="009530F6"/>
    <w:rsid w:val="009535B7"/>
    <w:rsid w:val="00953730"/>
    <w:rsid w:val="00953787"/>
    <w:rsid w:val="00953B83"/>
    <w:rsid w:val="009544C3"/>
    <w:rsid w:val="00954A30"/>
    <w:rsid w:val="00954C9B"/>
    <w:rsid w:val="00954F73"/>
    <w:rsid w:val="00956C0A"/>
    <w:rsid w:val="00956F8A"/>
    <w:rsid w:val="00956FDC"/>
    <w:rsid w:val="0095723F"/>
    <w:rsid w:val="009575BC"/>
    <w:rsid w:val="00957747"/>
    <w:rsid w:val="00957FAB"/>
    <w:rsid w:val="00957FDF"/>
    <w:rsid w:val="009609B2"/>
    <w:rsid w:val="00960CBC"/>
    <w:rsid w:val="00961179"/>
    <w:rsid w:val="00961675"/>
    <w:rsid w:val="00961ABA"/>
    <w:rsid w:val="009623A0"/>
    <w:rsid w:val="00962991"/>
    <w:rsid w:val="0096413C"/>
    <w:rsid w:val="00964B67"/>
    <w:rsid w:val="00964EDA"/>
    <w:rsid w:val="0096521E"/>
    <w:rsid w:val="009657FD"/>
    <w:rsid w:val="009663D8"/>
    <w:rsid w:val="00966F9C"/>
    <w:rsid w:val="00967099"/>
    <w:rsid w:val="009671DB"/>
    <w:rsid w:val="009673E1"/>
    <w:rsid w:val="00970723"/>
    <w:rsid w:val="00971688"/>
    <w:rsid w:val="00972901"/>
    <w:rsid w:val="009730F7"/>
    <w:rsid w:val="00973B1E"/>
    <w:rsid w:val="00974267"/>
    <w:rsid w:val="00974EC9"/>
    <w:rsid w:val="00974ED4"/>
    <w:rsid w:val="0097564C"/>
    <w:rsid w:val="00975F42"/>
    <w:rsid w:val="00976969"/>
    <w:rsid w:val="00977AD8"/>
    <w:rsid w:val="009800B8"/>
    <w:rsid w:val="00981065"/>
    <w:rsid w:val="009811AD"/>
    <w:rsid w:val="00981334"/>
    <w:rsid w:val="00981501"/>
    <w:rsid w:val="00981BF9"/>
    <w:rsid w:val="00981E1E"/>
    <w:rsid w:val="00982368"/>
    <w:rsid w:val="0098245C"/>
    <w:rsid w:val="0098286B"/>
    <w:rsid w:val="0098289E"/>
    <w:rsid w:val="00982A10"/>
    <w:rsid w:val="00983C30"/>
    <w:rsid w:val="0098419E"/>
    <w:rsid w:val="00984B96"/>
    <w:rsid w:val="00984F63"/>
    <w:rsid w:val="00985469"/>
    <w:rsid w:val="00985989"/>
    <w:rsid w:val="00985B68"/>
    <w:rsid w:val="00985C07"/>
    <w:rsid w:val="00985C5E"/>
    <w:rsid w:val="0098741F"/>
    <w:rsid w:val="00987ABF"/>
    <w:rsid w:val="00987F37"/>
    <w:rsid w:val="009904CB"/>
    <w:rsid w:val="00990892"/>
    <w:rsid w:val="00990BD2"/>
    <w:rsid w:val="00990DFC"/>
    <w:rsid w:val="00991366"/>
    <w:rsid w:val="00991549"/>
    <w:rsid w:val="00991A48"/>
    <w:rsid w:val="00991F77"/>
    <w:rsid w:val="009932EE"/>
    <w:rsid w:val="00993A0E"/>
    <w:rsid w:val="00993E49"/>
    <w:rsid w:val="00994A34"/>
    <w:rsid w:val="00994C10"/>
    <w:rsid w:val="00994C4C"/>
    <w:rsid w:val="0099577E"/>
    <w:rsid w:val="00995AA4"/>
    <w:rsid w:val="009960C6"/>
    <w:rsid w:val="0099615F"/>
    <w:rsid w:val="009968CB"/>
    <w:rsid w:val="00996FEF"/>
    <w:rsid w:val="00997169"/>
    <w:rsid w:val="009976D3"/>
    <w:rsid w:val="009A0B73"/>
    <w:rsid w:val="009A10BD"/>
    <w:rsid w:val="009A2B56"/>
    <w:rsid w:val="009A39E8"/>
    <w:rsid w:val="009A4169"/>
    <w:rsid w:val="009A4A4C"/>
    <w:rsid w:val="009A4DA8"/>
    <w:rsid w:val="009A5655"/>
    <w:rsid w:val="009A5BB7"/>
    <w:rsid w:val="009A5E8E"/>
    <w:rsid w:val="009A6138"/>
    <w:rsid w:val="009A6664"/>
    <w:rsid w:val="009A6BE7"/>
    <w:rsid w:val="009A6CD2"/>
    <w:rsid w:val="009A6D5A"/>
    <w:rsid w:val="009A720F"/>
    <w:rsid w:val="009B00CB"/>
    <w:rsid w:val="009B026F"/>
    <w:rsid w:val="009B0C25"/>
    <w:rsid w:val="009B13FC"/>
    <w:rsid w:val="009B1A72"/>
    <w:rsid w:val="009B1BA0"/>
    <w:rsid w:val="009B1C55"/>
    <w:rsid w:val="009B1DA8"/>
    <w:rsid w:val="009B2524"/>
    <w:rsid w:val="009B2534"/>
    <w:rsid w:val="009B2E49"/>
    <w:rsid w:val="009B314A"/>
    <w:rsid w:val="009B3193"/>
    <w:rsid w:val="009B3591"/>
    <w:rsid w:val="009B3774"/>
    <w:rsid w:val="009B4089"/>
    <w:rsid w:val="009B4333"/>
    <w:rsid w:val="009B4C86"/>
    <w:rsid w:val="009B4D79"/>
    <w:rsid w:val="009B57CB"/>
    <w:rsid w:val="009B62A5"/>
    <w:rsid w:val="009B6666"/>
    <w:rsid w:val="009B6CB6"/>
    <w:rsid w:val="009B78E6"/>
    <w:rsid w:val="009B7F4F"/>
    <w:rsid w:val="009B7F78"/>
    <w:rsid w:val="009C1024"/>
    <w:rsid w:val="009C118F"/>
    <w:rsid w:val="009C11CF"/>
    <w:rsid w:val="009C197D"/>
    <w:rsid w:val="009C1C32"/>
    <w:rsid w:val="009C1D01"/>
    <w:rsid w:val="009C21A8"/>
    <w:rsid w:val="009C2B95"/>
    <w:rsid w:val="009C2C2D"/>
    <w:rsid w:val="009C2E42"/>
    <w:rsid w:val="009C2FDF"/>
    <w:rsid w:val="009C316B"/>
    <w:rsid w:val="009C3183"/>
    <w:rsid w:val="009C3251"/>
    <w:rsid w:val="009C3654"/>
    <w:rsid w:val="009C36DB"/>
    <w:rsid w:val="009C3C84"/>
    <w:rsid w:val="009C3DCB"/>
    <w:rsid w:val="009C3DEC"/>
    <w:rsid w:val="009C4291"/>
    <w:rsid w:val="009C4A8D"/>
    <w:rsid w:val="009C4ED9"/>
    <w:rsid w:val="009C5008"/>
    <w:rsid w:val="009C5605"/>
    <w:rsid w:val="009C567B"/>
    <w:rsid w:val="009C57F0"/>
    <w:rsid w:val="009C58F1"/>
    <w:rsid w:val="009C5F83"/>
    <w:rsid w:val="009C61B7"/>
    <w:rsid w:val="009C6BD8"/>
    <w:rsid w:val="009C7280"/>
    <w:rsid w:val="009C7587"/>
    <w:rsid w:val="009C763F"/>
    <w:rsid w:val="009C78BF"/>
    <w:rsid w:val="009C7A77"/>
    <w:rsid w:val="009C7BFE"/>
    <w:rsid w:val="009D027D"/>
    <w:rsid w:val="009D0476"/>
    <w:rsid w:val="009D0986"/>
    <w:rsid w:val="009D0A9C"/>
    <w:rsid w:val="009D0BFC"/>
    <w:rsid w:val="009D165B"/>
    <w:rsid w:val="009D1B65"/>
    <w:rsid w:val="009D1EEB"/>
    <w:rsid w:val="009D339E"/>
    <w:rsid w:val="009D3E62"/>
    <w:rsid w:val="009D4313"/>
    <w:rsid w:val="009D4C73"/>
    <w:rsid w:val="009D4F64"/>
    <w:rsid w:val="009D5136"/>
    <w:rsid w:val="009D59CF"/>
    <w:rsid w:val="009D6358"/>
    <w:rsid w:val="009D67CA"/>
    <w:rsid w:val="009D67F6"/>
    <w:rsid w:val="009D700A"/>
    <w:rsid w:val="009D7E9F"/>
    <w:rsid w:val="009E08D7"/>
    <w:rsid w:val="009E2AF3"/>
    <w:rsid w:val="009E2C89"/>
    <w:rsid w:val="009E2D9D"/>
    <w:rsid w:val="009E4086"/>
    <w:rsid w:val="009E4B68"/>
    <w:rsid w:val="009E56C8"/>
    <w:rsid w:val="009E5775"/>
    <w:rsid w:val="009E5BC5"/>
    <w:rsid w:val="009E5BE2"/>
    <w:rsid w:val="009E6F04"/>
    <w:rsid w:val="009E77AD"/>
    <w:rsid w:val="009E7D3B"/>
    <w:rsid w:val="009F012C"/>
    <w:rsid w:val="009F0690"/>
    <w:rsid w:val="009F1C9D"/>
    <w:rsid w:val="009F1FF3"/>
    <w:rsid w:val="009F25C8"/>
    <w:rsid w:val="009F28E2"/>
    <w:rsid w:val="009F36E0"/>
    <w:rsid w:val="009F3EBA"/>
    <w:rsid w:val="009F4119"/>
    <w:rsid w:val="009F4F7B"/>
    <w:rsid w:val="009F53A0"/>
    <w:rsid w:val="009F53C6"/>
    <w:rsid w:val="009F547F"/>
    <w:rsid w:val="009F6A6C"/>
    <w:rsid w:val="009F6C91"/>
    <w:rsid w:val="009F6DD3"/>
    <w:rsid w:val="009F7BDB"/>
    <w:rsid w:val="00A00701"/>
    <w:rsid w:val="00A0160C"/>
    <w:rsid w:val="00A0172A"/>
    <w:rsid w:val="00A019F2"/>
    <w:rsid w:val="00A01ABF"/>
    <w:rsid w:val="00A01BB1"/>
    <w:rsid w:val="00A027F7"/>
    <w:rsid w:val="00A02B2D"/>
    <w:rsid w:val="00A02EB6"/>
    <w:rsid w:val="00A033CA"/>
    <w:rsid w:val="00A03856"/>
    <w:rsid w:val="00A03A6E"/>
    <w:rsid w:val="00A0405A"/>
    <w:rsid w:val="00A042A8"/>
    <w:rsid w:val="00A04424"/>
    <w:rsid w:val="00A05F7B"/>
    <w:rsid w:val="00A061A5"/>
    <w:rsid w:val="00A062A1"/>
    <w:rsid w:val="00A06E87"/>
    <w:rsid w:val="00A0769F"/>
    <w:rsid w:val="00A07870"/>
    <w:rsid w:val="00A07D9F"/>
    <w:rsid w:val="00A1011A"/>
    <w:rsid w:val="00A10395"/>
    <w:rsid w:val="00A103E2"/>
    <w:rsid w:val="00A10A4A"/>
    <w:rsid w:val="00A11153"/>
    <w:rsid w:val="00A11DEC"/>
    <w:rsid w:val="00A12163"/>
    <w:rsid w:val="00A12D37"/>
    <w:rsid w:val="00A13E64"/>
    <w:rsid w:val="00A13EAB"/>
    <w:rsid w:val="00A141F5"/>
    <w:rsid w:val="00A14571"/>
    <w:rsid w:val="00A14687"/>
    <w:rsid w:val="00A1468E"/>
    <w:rsid w:val="00A15393"/>
    <w:rsid w:val="00A153BC"/>
    <w:rsid w:val="00A15DB2"/>
    <w:rsid w:val="00A15FEC"/>
    <w:rsid w:val="00A161C4"/>
    <w:rsid w:val="00A161DE"/>
    <w:rsid w:val="00A16284"/>
    <w:rsid w:val="00A1684B"/>
    <w:rsid w:val="00A1770B"/>
    <w:rsid w:val="00A1774A"/>
    <w:rsid w:val="00A17ACE"/>
    <w:rsid w:val="00A17B34"/>
    <w:rsid w:val="00A17C43"/>
    <w:rsid w:val="00A17E60"/>
    <w:rsid w:val="00A2014B"/>
    <w:rsid w:val="00A2015B"/>
    <w:rsid w:val="00A20444"/>
    <w:rsid w:val="00A20673"/>
    <w:rsid w:val="00A20AE6"/>
    <w:rsid w:val="00A20D25"/>
    <w:rsid w:val="00A21A9B"/>
    <w:rsid w:val="00A2319D"/>
    <w:rsid w:val="00A232DC"/>
    <w:rsid w:val="00A23BE8"/>
    <w:rsid w:val="00A24199"/>
    <w:rsid w:val="00A24FA7"/>
    <w:rsid w:val="00A25196"/>
    <w:rsid w:val="00A25515"/>
    <w:rsid w:val="00A25B88"/>
    <w:rsid w:val="00A260D3"/>
    <w:rsid w:val="00A26389"/>
    <w:rsid w:val="00A26D84"/>
    <w:rsid w:val="00A274E6"/>
    <w:rsid w:val="00A277C7"/>
    <w:rsid w:val="00A27DC2"/>
    <w:rsid w:val="00A27E47"/>
    <w:rsid w:val="00A30320"/>
    <w:rsid w:val="00A3061E"/>
    <w:rsid w:val="00A308CA"/>
    <w:rsid w:val="00A30973"/>
    <w:rsid w:val="00A30F8E"/>
    <w:rsid w:val="00A30FD0"/>
    <w:rsid w:val="00A313AD"/>
    <w:rsid w:val="00A3159A"/>
    <w:rsid w:val="00A31893"/>
    <w:rsid w:val="00A319FF"/>
    <w:rsid w:val="00A31BB8"/>
    <w:rsid w:val="00A3239F"/>
    <w:rsid w:val="00A324A2"/>
    <w:rsid w:val="00A326CE"/>
    <w:rsid w:val="00A327C7"/>
    <w:rsid w:val="00A3347C"/>
    <w:rsid w:val="00A33A10"/>
    <w:rsid w:val="00A33DF0"/>
    <w:rsid w:val="00A33DF2"/>
    <w:rsid w:val="00A33F0E"/>
    <w:rsid w:val="00A348B9"/>
    <w:rsid w:val="00A34A30"/>
    <w:rsid w:val="00A3547C"/>
    <w:rsid w:val="00A35DED"/>
    <w:rsid w:val="00A36F1D"/>
    <w:rsid w:val="00A371E3"/>
    <w:rsid w:val="00A373FD"/>
    <w:rsid w:val="00A3758B"/>
    <w:rsid w:val="00A37EED"/>
    <w:rsid w:val="00A40565"/>
    <w:rsid w:val="00A4079C"/>
    <w:rsid w:val="00A41DE8"/>
    <w:rsid w:val="00A41EA8"/>
    <w:rsid w:val="00A42CEC"/>
    <w:rsid w:val="00A43500"/>
    <w:rsid w:val="00A44029"/>
    <w:rsid w:val="00A446A8"/>
    <w:rsid w:val="00A450F4"/>
    <w:rsid w:val="00A45107"/>
    <w:rsid w:val="00A45CAA"/>
    <w:rsid w:val="00A45D16"/>
    <w:rsid w:val="00A4636E"/>
    <w:rsid w:val="00A4650C"/>
    <w:rsid w:val="00A468E0"/>
    <w:rsid w:val="00A46B04"/>
    <w:rsid w:val="00A47354"/>
    <w:rsid w:val="00A47622"/>
    <w:rsid w:val="00A47BDF"/>
    <w:rsid w:val="00A47ECB"/>
    <w:rsid w:val="00A50F0E"/>
    <w:rsid w:val="00A5156D"/>
    <w:rsid w:val="00A51861"/>
    <w:rsid w:val="00A51D94"/>
    <w:rsid w:val="00A51FA3"/>
    <w:rsid w:val="00A5256F"/>
    <w:rsid w:val="00A52814"/>
    <w:rsid w:val="00A52D7F"/>
    <w:rsid w:val="00A52D94"/>
    <w:rsid w:val="00A52D98"/>
    <w:rsid w:val="00A52EC3"/>
    <w:rsid w:val="00A531B0"/>
    <w:rsid w:val="00A53F9C"/>
    <w:rsid w:val="00A53FA4"/>
    <w:rsid w:val="00A54222"/>
    <w:rsid w:val="00A54D0F"/>
    <w:rsid w:val="00A557B5"/>
    <w:rsid w:val="00A55CA9"/>
    <w:rsid w:val="00A55D46"/>
    <w:rsid w:val="00A567B0"/>
    <w:rsid w:val="00A577ED"/>
    <w:rsid w:val="00A578D0"/>
    <w:rsid w:val="00A57C8B"/>
    <w:rsid w:val="00A60398"/>
    <w:rsid w:val="00A61232"/>
    <w:rsid w:val="00A612C9"/>
    <w:rsid w:val="00A612ED"/>
    <w:rsid w:val="00A616AF"/>
    <w:rsid w:val="00A61F06"/>
    <w:rsid w:val="00A6213F"/>
    <w:rsid w:val="00A622A0"/>
    <w:rsid w:val="00A62596"/>
    <w:rsid w:val="00A6309A"/>
    <w:rsid w:val="00A63578"/>
    <w:rsid w:val="00A63959"/>
    <w:rsid w:val="00A6395F"/>
    <w:rsid w:val="00A643D4"/>
    <w:rsid w:val="00A64620"/>
    <w:rsid w:val="00A64734"/>
    <w:rsid w:val="00A64ABF"/>
    <w:rsid w:val="00A64EF0"/>
    <w:rsid w:val="00A651F6"/>
    <w:rsid w:val="00A65C5E"/>
    <w:rsid w:val="00A66530"/>
    <w:rsid w:val="00A66A96"/>
    <w:rsid w:val="00A6755E"/>
    <w:rsid w:val="00A67951"/>
    <w:rsid w:val="00A67BC9"/>
    <w:rsid w:val="00A67DF6"/>
    <w:rsid w:val="00A7006C"/>
    <w:rsid w:val="00A70218"/>
    <w:rsid w:val="00A7088B"/>
    <w:rsid w:val="00A709AC"/>
    <w:rsid w:val="00A70AD9"/>
    <w:rsid w:val="00A7188A"/>
    <w:rsid w:val="00A71F06"/>
    <w:rsid w:val="00A7278E"/>
    <w:rsid w:val="00A73867"/>
    <w:rsid w:val="00A73DF0"/>
    <w:rsid w:val="00A73FC0"/>
    <w:rsid w:val="00A74038"/>
    <w:rsid w:val="00A757A3"/>
    <w:rsid w:val="00A75C0D"/>
    <w:rsid w:val="00A764CE"/>
    <w:rsid w:val="00A76FA6"/>
    <w:rsid w:val="00A77132"/>
    <w:rsid w:val="00A81293"/>
    <w:rsid w:val="00A81797"/>
    <w:rsid w:val="00A81B14"/>
    <w:rsid w:val="00A81DB3"/>
    <w:rsid w:val="00A821F1"/>
    <w:rsid w:val="00A82BBD"/>
    <w:rsid w:val="00A82F57"/>
    <w:rsid w:val="00A82FAD"/>
    <w:rsid w:val="00A83065"/>
    <w:rsid w:val="00A83388"/>
    <w:rsid w:val="00A8360F"/>
    <w:rsid w:val="00A85831"/>
    <w:rsid w:val="00A85E60"/>
    <w:rsid w:val="00A86620"/>
    <w:rsid w:val="00A86764"/>
    <w:rsid w:val="00A870B3"/>
    <w:rsid w:val="00A872D4"/>
    <w:rsid w:val="00A8730A"/>
    <w:rsid w:val="00A87722"/>
    <w:rsid w:val="00A877DE"/>
    <w:rsid w:val="00A878E0"/>
    <w:rsid w:val="00A8797B"/>
    <w:rsid w:val="00A903EC"/>
    <w:rsid w:val="00A90EB0"/>
    <w:rsid w:val="00A91204"/>
    <w:rsid w:val="00A9132E"/>
    <w:rsid w:val="00A91389"/>
    <w:rsid w:val="00A917DE"/>
    <w:rsid w:val="00A92070"/>
    <w:rsid w:val="00A9263D"/>
    <w:rsid w:val="00A92906"/>
    <w:rsid w:val="00A92B87"/>
    <w:rsid w:val="00A92F6A"/>
    <w:rsid w:val="00A930B7"/>
    <w:rsid w:val="00A93B59"/>
    <w:rsid w:val="00A942E1"/>
    <w:rsid w:val="00A94DD7"/>
    <w:rsid w:val="00A94F55"/>
    <w:rsid w:val="00A95144"/>
    <w:rsid w:val="00A953BD"/>
    <w:rsid w:val="00A953F3"/>
    <w:rsid w:val="00A9605F"/>
    <w:rsid w:val="00A96293"/>
    <w:rsid w:val="00A968FD"/>
    <w:rsid w:val="00A96CF0"/>
    <w:rsid w:val="00A9732D"/>
    <w:rsid w:val="00A97ED3"/>
    <w:rsid w:val="00AA02CE"/>
    <w:rsid w:val="00AA054F"/>
    <w:rsid w:val="00AA0E13"/>
    <w:rsid w:val="00AA1230"/>
    <w:rsid w:val="00AA1CCA"/>
    <w:rsid w:val="00AA2B9C"/>
    <w:rsid w:val="00AA3A62"/>
    <w:rsid w:val="00AA4647"/>
    <w:rsid w:val="00AA4717"/>
    <w:rsid w:val="00AA47C0"/>
    <w:rsid w:val="00AA4A7C"/>
    <w:rsid w:val="00AA4B3C"/>
    <w:rsid w:val="00AA4C4C"/>
    <w:rsid w:val="00AA50F5"/>
    <w:rsid w:val="00AA5273"/>
    <w:rsid w:val="00AA69AA"/>
    <w:rsid w:val="00AA7248"/>
    <w:rsid w:val="00AA7462"/>
    <w:rsid w:val="00AA74DA"/>
    <w:rsid w:val="00AA7753"/>
    <w:rsid w:val="00AA7A84"/>
    <w:rsid w:val="00AA7E04"/>
    <w:rsid w:val="00AB0207"/>
    <w:rsid w:val="00AB1037"/>
    <w:rsid w:val="00AB1335"/>
    <w:rsid w:val="00AB196A"/>
    <w:rsid w:val="00AB2240"/>
    <w:rsid w:val="00AB2367"/>
    <w:rsid w:val="00AB2F87"/>
    <w:rsid w:val="00AB31EC"/>
    <w:rsid w:val="00AB363C"/>
    <w:rsid w:val="00AB3CCD"/>
    <w:rsid w:val="00AB491A"/>
    <w:rsid w:val="00AB4A30"/>
    <w:rsid w:val="00AB54C3"/>
    <w:rsid w:val="00AB6D2D"/>
    <w:rsid w:val="00AB6E8D"/>
    <w:rsid w:val="00AB7712"/>
    <w:rsid w:val="00AC073F"/>
    <w:rsid w:val="00AC29FA"/>
    <w:rsid w:val="00AC2A37"/>
    <w:rsid w:val="00AC362C"/>
    <w:rsid w:val="00AC3634"/>
    <w:rsid w:val="00AC36B6"/>
    <w:rsid w:val="00AC3A3E"/>
    <w:rsid w:val="00AC3BD4"/>
    <w:rsid w:val="00AC3C6C"/>
    <w:rsid w:val="00AC3FA6"/>
    <w:rsid w:val="00AC4389"/>
    <w:rsid w:val="00AC4A59"/>
    <w:rsid w:val="00AC6614"/>
    <w:rsid w:val="00AC74DE"/>
    <w:rsid w:val="00AC798F"/>
    <w:rsid w:val="00AC7B9A"/>
    <w:rsid w:val="00AD0545"/>
    <w:rsid w:val="00AD07B0"/>
    <w:rsid w:val="00AD0A52"/>
    <w:rsid w:val="00AD0D08"/>
    <w:rsid w:val="00AD0DDD"/>
    <w:rsid w:val="00AD13ED"/>
    <w:rsid w:val="00AD1408"/>
    <w:rsid w:val="00AD3B29"/>
    <w:rsid w:val="00AD4028"/>
    <w:rsid w:val="00AD4B62"/>
    <w:rsid w:val="00AD58F3"/>
    <w:rsid w:val="00AD5D23"/>
    <w:rsid w:val="00AD5DBB"/>
    <w:rsid w:val="00AD6B40"/>
    <w:rsid w:val="00AD6CFB"/>
    <w:rsid w:val="00AD74A4"/>
    <w:rsid w:val="00AD7649"/>
    <w:rsid w:val="00AD79FA"/>
    <w:rsid w:val="00AE0D78"/>
    <w:rsid w:val="00AE17CE"/>
    <w:rsid w:val="00AE1D79"/>
    <w:rsid w:val="00AE2952"/>
    <w:rsid w:val="00AE2B9F"/>
    <w:rsid w:val="00AE2E42"/>
    <w:rsid w:val="00AE326F"/>
    <w:rsid w:val="00AE34B4"/>
    <w:rsid w:val="00AE3562"/>
    <w:rsid w:val="00AE39F8"/>
    <w:rsid w:val="00AE3E66"/>
    <w:rsid w:val="00AE3F3C"/>
    <w:rsid w:val="00AE4565"/>
    <w:rsid w:val="00AE45B8"/>
    <w:rsid w:val="00AE4617"/>
    <w:rsid w:val="00AE4732"/>
    <w:rsid w:val="00AE48E3"/>
    <w:rsid w:val="00AE48EE"/>
    <w:rsid w:val="00AE4EB7"/>
    <w:rsid w:val="00AE5BCE"/>
    <w:rsid w:val="00AE6D93"/>
    <w:rsid w:val="00AE6F1A"/>
    <w:rsid w:val="00AE7796"/>
    <w:rsid w:val="00AE7801"/>
    <w:rsid w:val="00AE791A"/>
    <w:rsid w:val="00AE79C7"/>
    <w:rsid w:val="00AE7E59"/>
    <w:rsid w:val="00AF07A0"/>
    <w:rsid w:val="00AF0F65"/>
    <w:rsid w:val="00AF111C"/>
    <w:rsid w:val="00AF1C3F"/>
    <w:rsid w:val="00AF1E38"/>
    <w:rsid w:val="00AF2C59"/>
    <w:rsid w:val="00AF2E79"/>
    <w:rsid w:val="00AF31B6"/>
    <w:rsid w:val="00AF3348"/>
    <w:rsid w:val="00AF39A8"/>
    <w:rsid w:val="00AF4A41"/>
    <w:rsid w:val="00AF4BED"/>
    <w:rsid w:val="00AF52A4"/>
    <w:rsid w:val="00AF577A"/>
    <w:rsid w:val="00AF5989"/>
    <w:rsid w:val="00AF60C7"/>
    <w:rsid w:val="00AF69B0"/>
    <w:rsid w:val="00AF72CF"/>
    <w:rsid w:val="00AF7A19"/>
    <w:rsid w:val="00AF7E6A"/>
    <w:rsid w:val="00B0028E"/>
    <w:rsid w:val="00B002B4"/>
    <w:rsid w:val="00B00533"/>
    <w:rsid w:val="00B0099F"/>
    <w:rsid w:val="00B009CE"/>
    <w:rsid w:val="00B00E00"/>
    <w:rsid w:val="00B00EDD"/>
    <w:rsid w:val="00B01D22"/>
    <w:rsid w:val="00B03413"/>
    <w:rsid w:val="00B0387E"/>
    <w:rsid w:val="00B042CE"/>
    <w:rsid w:val="00B0563F"/>
    <w:rsid w:val="00B059A4"/>
    <w:rsid w:val="00B05AE9"/>
    <w:rsid w:val="00B05B0C"/>
    <w:rsid w:val="00B066AC"/>
    <w:rsid w:val="00B06B4D"/>
    <w:rsid w:val="00B07694"/>
    <w:rsid w:val="00B07AEF"/>
    <w:rsid w:val="00B1054B"/>
    <w:rsid w:val="00B10A8F"/>
    <w:rsid w:val="00B10E39"/>
    <w:rsid w:val="00B10F69"/>
    <w:rsid w:val="00B113BA"/>
    <w:rsid w:val="00B116F1"/>
    <w:rsid w:val="00B118CF"/>
    <w:rsid w:val="00B11D9D"/>
    <w:rsid w:val="00B12088"/>
    <w:rsid w:val="00B120AC"/>
    <w:rsid w:val="00B12393"/>
    <w:rsid w:val="00B1252D"/>
    <w:rsid w:val="00B12C2B"/>
    <w:rsid w:val="00B13829"/>
    <w:rsid w:val="00B13F94"/>
    <w:rsid w:val="00B14024"/>
    <w:rsid w:val="00B1484E"/>
    <w:rsid w:val="00B153E4"/>
    <w:rsid w:val="00B15469"/>
    <w:rsid w:val="00B15BC3"/>
    <w:rsid w:val="00B15C71"/>
    <w:rsid w:val="00B15F81"/>
    <w:rsid w:val="00B161C6"/>
    <w:rsid w:val="00B161D8"/>
    <w:rsid w:val="00B16B84"/>
    <w:rsid w:val="00B16C5A"/>
    <w:rsid w:val="00B1757C"/>
    <w:rsid w:val="00B17CEF"/>
    <w:rsid w:val="00B205F6"/>
    <w:rsid w:val="00B209D2"/>
    <w:rsid w:val="00B20A2F"/>
    <w:rsid w:val="00B215D9"/>
    <w:rsid w:val="00B21667"/>
    <w:rsid w:val="00B21996"/>
    <w:rsid w:val="00B21C82"/>
    <w:rsid w:val="00B2204F"/>
    <w:rsid w:val="00B2224B"/>
    <w:rsid w:val="00B2239C"/>
    <w:rsid w:val="00B223EC"/>
    <w:rsid w:val="00B22A35"/>
    <w:rsid w:val="00B22AE7"/>
    <w:rsid w:val="00B22E75"/>
    <w:rsid w:val="00B24381"/>
    <w:rsid w:val="00B24554"/>
    <w:rsid w:val="00B24C11"/>
    <w:rsid w:val="00B2554E"/>
    <w:rsid w:val="00B2592B"/>
    <w:rsid w:val="00B26715"/>
    <w:rsid w:val="00B27025"/>
    <w:rsid w:val="00B2791C"/>
    <w:rsid w:val="00B27B35"/>
    <w:rsid w:val="00B27D96"/>
    <w:rsid w:val="00B27DB5"/>
    <w:rsid w:val="00B30805"/>
    <w:rsid w:val="00B308A3"/>
    <w:rsid w:val="00B30F58"/>
    <w:rsid w:val="00B3133A"/>
    <w:rsid w:val="00B31E9F"/>
    <w:rsid w:val="00B327E9"/>
    <w:rsid w:val="00B32948"/>
    <w:rsid w:val="00B32D63"/>
    <w:rsid w:val="00B32E8D"/>
    <w:rsid w:val="00B32F3F"/>
    <w:rsid w:val="00B336EB"/>
    <w:rsid w:val="00B33AAD"/>
    <w:rsid w:val="00B33D59"/>
    <w:rsid w:val="00B3414E"/>
    <w:rsid w:val="00B341E2"/>
    <w:rsid w:val="00B345FA"/>
    <w:rsid w:val="00B34BE5"/>
    <w:rsid w:val="00B355CB"/>
    <w:rsid w:val="00B35CDA"/>
    <w:rsid w:val="00B35E0A"/>
    <w:rsid w:val="00B3669D"/>
    <w:rsid w:val="00B36873"/>
    <w:rsid w:val="00B36AE6"/>
    <w:rsid w:val="00B36DF3"/>
    <w:rsid w:val="00B372A6"/>
    <w:rsid w:val="00B40E7B"/>
    <w:rsid w:val="00B41435"/>
    <w:rsid w:val="00B41CAD"/>
    <w:rsid w:val="00B42668"/>
    <w:rsid w:val="00B42BA7"/>
    <w:rsid w:val="00B42FB6"/>
    <w:rsid w:val="00B43142"/>
    <w:rsid w:val="00B43503"/>
    <w:rsid w:val="00B43D37"/>
    <w:rsid w:val="00B440A5"/>
    <w:rsid w:val="00B447ED"/>
    <w:rsid w:val="00B451FB"/>
    <w:rsid w:val="00B454A6"/>
    <w:rsid w:val="00B454DB"/>
    <w:rsid w:val="00B45519"/>
    <w:rsid w:val="00B45E64"/>
    <w:rsid w:val="00B4783D"/>
    <w:rsid w:val="00B47954"/>
    <w:rsid w:val="00B5009E"/>
    <w:rsid w:val="00B518E4"/>
    <w:rsid w:val="00B51A54"/>
    <w:rsid w:val="00B51A7D"/>
    <w:rsid w:val="00B51AE8"/>
    <w:rsid w:val="00B51F83"/>
    <w:rsid w:val="00B5207C"/>
    <w:rsid w:val="00B52325"/>
    <w:rsid w:val="00B52B73"/>
    <w:rsid w:val="00B52F61"/>
    <w:rsid w:val="00B536F5"/>
    <w:rsid w:val="00B53C29"/>
    <w:rsid w:val="00B53FF6"/>
    <w:rsid w:val="00B54534"/>
    <w:rsid w:val="00B54960"/>
    <w:rsid w:val="00B54AE7"/>
    <w:rsid w:val="00B54F30"/>
    <w:rsid w:val="00B55905"/>
    <w:rsid w:val="00B56808"/>
    <w:rsid w:val="00B56B1D"/>
    <w:rsid w:val="00B5799D"/>
    <w:rsid w:val="00B57DC5"/>
    <w:rsid w:val="00B57E95"/>
    <w:rsid w:val="00B600BE"/>
    <w:rsid w:val="00B605CE"/>
    <w:rsid w:val="00B60C78"/>
    <w:rsid w:val="00B61464"/>
    <w:rsid w:val="00B6147A"/>
    <w:rsid w:val="00B618C5"/>
    <w:rsid w:val="00B61900"/>
    <w:rsid w:val="00B61BA9"/>
    <w:rsid w:val="00B61BB2"/>
    <w:rsid w:val="00B61C74"/>
    <w:rsid w:val="00B61C89"/>
    <w:rsid w:val="00B625F1"/>
    <w:rsid w:val="00B6274A"/>
    <w:rsid w:val="00B62914"/>
    <w:rsid w:val="00B62AAC"/>
    <w:rsid w:val="00B62CE2"/>
    <w:rsid w:val="00B63153"/>
    <w:rsid w:val="00B63F0E"/>
    <w:rsid w:val="00B63F4A"/>
    <w:rsid w:val="00B64421"/>
    <w:rsid w:val="00B64A84"/>
    <w:rsid w:val="00B65428"/>
    <w:rsid w:val="00B65FF2"/>
    <w:rsid w:val="00B6603E"/>
    <w:rsid w:val="00B661AE"/>
    <w:rsid w:val="00B664CE"/>
    <w:rsid w:val="00B66928"/>
    <w:rsid w:val="00B66A3E"/>
    <w:rsid w:val="00B66AF8"/>
    <w:rsid w:val="00B67B4A"/>
    <w:rsid w:val="00B67DD3"/>
    <w:rsid w:val="00B70C05"/>
    <w:rsid w:val="00B70D63"/>
    <w:rsid w:val="00B7103A"/>
    <w:rsid w:val="00B71840"/>
    <w:rsid w:val="00B71C61"/>
    <w:rsid w:val="00B71F3F"/>
    <w:rsid w:val="00B720D6"/>
    <w:rsid w:val="00B729FE"/>
    <w:rsid w:val="00B72A09"/>
    <w:rsid w:val="00B72F2A"/>
    <w:rsid w:val="00B73ED6"/>
    <w:rsid w:val="00B75058"/>
    <w:rsid w:val="00B75624"/>
    <w:rsid w:val="00B75AB2"/>
    <w:rsid w:val="00B761ED"/>
    <w:rsid w:val="00B763B8"/>
    <w:rsid w:val="00B76510"/>
    <w:rsid w:val="00B7684F"/>
    <w:rsid w:val="00B769F8"/>
    <w:rsid w:val="00B76C04"/>
    <w:rsid w:val="00B774B2"/>
    <w:rsid w:val="00B775B5"/>
    <w:rsid w:val="00B80BFE"/>
    <w:rsid w:val="00B812A0"/>
    <w:rsid w:val="00B81DB4"/>
    <w:rsid w:val="00B825BF"/>
    <w:rsid w:val="00B827CC"/>
    <w:rsid w:val="00B8282C"/>
    <w:rsid w:val="00B82893"/>
    <w:rsid w:val="00B830B1"/>
    <w:rsid w:val="00B83336"/>
    <w:rsid w:val="00B83529"/>
    <w:rsid w:val="00B84015"/>
    <w:rsid w:val="00B842C7"/>
    <w:rsid w:val="00B84B2C"/>
    <w:rsid w:val="00B852BF"/>
    <w:rsid w:val="00B85D12"/>
    <w:rsid w:val="00B86897"/>
    <w:rsid w:val="00B86C75"/>
    <w:rsid w:val="00B87E0E"/>
    <w:rsid w:val="00B909A3"/>
    <w:rsid w:val="00B90DB9"/>
    <w:rsid w:val="00B90E75"/>
    <w:rsid w:val="00B91156"/>
    <w:rsid w:val="00B91461"/>
    <w:rsid w:val="00B91BC8"/>
    <w:rsid w:val="00B92AB2"/>
    <w:rsid w:val="00B93680"/>
    <w:rsid w:val="00B93FCD"/>
    <w:rsid w:val="00B94026"/>
    <w:rsid w:val="00B941B8"/>
    <w:rsid w:val="00B9422D"/>
    <w:rsid w:val="00B9462F"/>
    <w:rsid w:val="00B94B64"/>
    <w:rsid w:val="00B94BD0"/>
    <w:rsid w:val="00B94E77"/>
    <w:rsid w:val="00B954E5"/>
    <w:rsid w:val="00B9553C"/>
    <w:rsid w:val="00B956AB"/>
    <w:rsid w:val="00B95864"/>
    <w:rsid w:val="00B95BD5"/>
    <w:rsid w:val="00B95EA7"/>
    <w:rsid w:val="00B95F3E"/>
    <w:rsid w:val="00B96144"/>
    <w:rsid w:val="00B96252"/>
    <w:rsid w:val="00B96522"/>
    <w:rsid w:val="00B96668"/>
    <w:rsid w:val="00B968C6"/>
    <w:rsid w:val="00B97199"/>
    <w:rsid w:val="00BA01BB"/>
    <w:rsid w:val="00BA0764"/>
    <w:rsid w:val="00BA0B73"/>
    <w:rsid w:val="00BA0BDA"/>
    <w:rsid w:val="00BA1773"/>
    <w:rsid w:val="00BA1785"/>
    <w:rsid w:val="00BA18FD"/>
    <w:rsid w:val="00BA23D5"/>
    <w:rsid w:val="00BA2613"/>
    <w:rsid w:val="00BA277A"/>
    <w:rsid w:val="00BA282F"/>
    <w:rsid w:val="00BA294E"/>
    <w:rsid w:val="00BA2A48"/>
    <w:rsid w:val="00BA2B27"/>
    <w:rsid w:val="00BA2F4C"/>
    <w:rsid w:val="00BA2FAA"/>
    <w:rsid w:val="00BA3335"/>
    <w:rsid w:val="00BA354B"/>
    <w:rsid w:val="00BA3AD6"/>
    <w:rsid w:val="00BA4C73"/>
    <w:rsid w:val="00BA5201"/>
    <w:rsid w:val="00BA5271"/>
    <w:rsid w:val="00BA54D6"/>
    <w:rsid w:val="00BA5605"/>
    <w:rsid w:val="00BA5E27"/>
    <w:rsid w:val="00BA639C"/>
    <w:rsid w:val="00BA648F"/>
    <w:rsid w:val="00BA6802"/>
    <w:rsid w:val="00BA7885"/>
    <w:rsid w:val="00BB0135"/>
    <w:rsid w:val="00BB0671"/>
    <w:rsid w:val="00BB08CF"/>
    <w:rsid w:val="00BB0B80"/>
    <w:rsid w:val="00BB0DEE"/>
    <w:rsid w:val="00BB0FC6"/>
    <w:rsid w:val="00BB14EC"/>
    <w:rsid w:val="00BB1757"/>
    <w:rsid w:val="00BB19DD"/>
    <w:rsid w:val="00BB1B6E"/>
    <w:rsid w:val="00BB1BAE"/>
    <w:rsid w:val="00BB21FE"/>
    <w:rsid w:val="00BB32A1"/>
    <w:rsid w:val="00BB32F6"/>
    <w:rsid w:val="00BB3483"/>
    <w:rsid w:val="00BB39C6"/>
    <w:rsid w:val="00BB3AC7"/>
    <w:rsid w:val="00BB4467"/>
    <w:rsid w:val="00BB4707"/>
    <w:rsid w:val="00BB66F3"/>
    <w:rsid w:val="00BB6AF5"/>
    <w:rsid w:val="00BB6D45"/>
    <w:rsid w:val="00BB6E72"/>
    <w:rsid w:val="00BB70D2"/>
    <w:rsid w:val="00BB7A0F"/>
    <w:rsid w:val="00BB7DDF"/>
    <w:rsid w:val="00BC0221"/>
    <w:rsid w:val="00BC03EB"/>
    <w:rsid w:val="00BC09E9"/>
    <w:rsid w:val="00BC09EC"/>
    <w:rsid w:val="00BC15FB"/>
    <w:rsid w:val="00BC17F8"/>
    <w:rsid w:val="00BC1CAB"/>
    <w:rsid w:val="00BC1DE2"/>
    <w:rsid w:val="00BC22C1"/>
    <w:rsid w:val="00BC28DF"/>
    <w:rsid w:val="00BC290F"/>
    <w:rsid w:val="00BC2A8B"/>
    <w:rsid w:val="00BC2FAF"/>
    <w:rsid w:val="00BC3216"/>
    <w:rsid w:val="00BC32CF"/>
    <w:rsid w:val="00BC3B2D"/>
    <w:rsid w:val="00BC3B60"/>
    <w:rsid w:val="00BC3EF8"/>
    <w:rsid w:val="00BC54C5"/>
    <w:rsid w:val="00BC5F22"/>
    <w:rsid w:val="00BC658B"/>
    <w:rsid w:val="00BC74C2"/>
    <w:rsid w:val="00BC7661"/>
    <w:rsid w:val="00BC7A4F"/>
    <w:rsid w:val="00BC7F7F"/>
    <w:rsid w:val="00BD01F8"/>
    <w:rsid w:val="00BD07C0"/>
    <w:rsid w:val="00BD07F6"/>
    <w:rsid w:val="00BD0DE0"/>
    <w:rsid w:val="00BD0E9F"/>
    <w:rsid w:val="00BD1ACF"/>
    <w:rsid w:val="00BD2A50"/>
    <w:rsid w:val="00BD3AD7"/>
    <w:rsid w:val="00BD3CF2"/>
    <w:rsid w:val="00BD4197"/>
    <w:rsid w:val="00BD4617"/>
    <w:rsid w:val="00BD5062"/>
    <w:rsid w:val="00BD5643"/>
    <w:rsid w:val="00BD567A"/>
    <w:rsid w:val="00BD56C5"/>
    <w:rsid w:val="00BD6FDA"/>
    <w:rsid w:val="00BD7187"/>
    <w:rsid w:val="00BD7531"/>
    <w:rsid w:val="00BD7F82"/>
    <w:rsid w:val="00BE17FB"/>
    <w:rsid w:val="00BE1843"/>
    <w:rsid w:val="00BE1C91"/>
    <w:rsid w:val="00BE1DCF"/>
    <w:rsid w:val="00BE232A"/>
    <w:rsid w:val="00BE2722"/>
    <w:rsid w:val="00BE277B"/>
    <w:rsid w:val="00BE29DA"/>
    <w:rsid w:val="00BE2BF8"/>
    <w:rsid w:val="00BE3403"/>
    <w:rsid w:val="00BE35C7"/>
    <w:rsid w:val="00BE3801"/>
    <w:rsid w:val="00BE4771"/>
    <w:rsid w:val="00BE54E1"/>
    <w:rsid w:val="00BE54F1"/>
    <w:rsid w:val="00BE58C7"/>
    <w:rsid w:val="00BE5B24"/>
    <w:rsid w:val="00BE6434"/>
    <w:rsid w:val="00BE64F1"/>
    <w:rsid w:val="00BE6586"/>
    <w:rsid w:val="00BE7123"/>
    <w:rsid w:val="00BE7333"/>
    <w:rsid w:val="00BE76AB"/>
    <w:rsid w:val="00BE7E37"/>
    <w:rsid w:val="00BE7ECB"/>
    <w:rsid w:val="00BF0250"/>
    <w:rsid w:val="00BF0600"/>
    <w:rsid w:val="00BF0720"/>
    <w:rsid w:val="00BF07A3"/>
    <w:rsid w:val="00BF0A87"/>
    <w:rsid w:val="00BF0D1F"/>
    <w:rsid w:val="00BF2517"/>
    <w:rsid w:val="00BF2834"/>
    <w:rsid w:val="00BF2C07"/>
    <w:rsid w:val="00BF2E0E"/>
    <w:rsid w:val="00BF2F09"/>
    <w:rsid w:val="00BF3069"/>
    <w:rsid w:val="00BF30CC"/>
    <w:rsid w:val="00BF3FFC"/>
    <w:rsid w:val="00BF47FC"/>
    <w:rsid w:val="00BF4952"/>
    <w:rsid w:val="00BF49FB"/>
    <w:rsid w:val="00BF4D71"/>
    <w:rsid w:val="00BF5946"/>
    <w:rsid w:val="00BF5CC5"/>
    <w:rsid w:val="00BF6003"/>
    <w:rsid w:val="00BF690C"/>
    <w:rsid w:val="00BF6E6C"/>
    <w:rsid w:val="00BF702E"/>
    <w:rsid w:val="00BF7782"/>
    <w:rsid w:val="00C0004C"/>
    <w:rsid w:val="00C001AA"/>
    <w:rsid w:val="00C0088F"/>
    <w:rsid w:val="00C00B61"/>
    <w:rsid w:val="00C010DC"/>
    <w:rsid w:val="00C01623"/>
    <w:rsid w:val="00C026E4"/>
    <w:rsid w:val="00C02722"/>
    <w:rsid w:val="00C02CFB"/>
    <w:rsid w:val="00C02E98"/>
    <w:rsid w:val="00C03800"/>
    <w:rsid w:val="00C03C62"/>
    <w:rsid w:val="00C03C77"/>
    <w:rsid w:val="00C04054"/>
    <w:rsid w:val="00C041FC"/>
    <w:rsid w:val="00C04EC4"/>
    <w:rsid w:val="00C04F74"/>
    <w:rsid w:val="00C05F56"/>
    <w:rsid w:val="00C060D4"/>
    <w:rsid w:val="00C0644E"/>
    <w:rsid w:val="00C06AD2"/>
    <w:rsid w:val="00C06CEC"/>
    <w:rsid w:val="00C070AF"/>
    <w:rsid w:val="00C0724C"/>
    <w:rsid w:val="00C07740"/>
    <w:rsid w:val="00C07909"/>
    <w:rsid w:val="00C07FB5"/>
    <w:rsid w:val="00C10221"/>
    <w:rsid w:val="00C10315"/>
    <w:rsid w:val="00C10D0D"/>
    <w:rsid w:val="00C11169"/>
    <w:rsid w:val="00C11930"/>
    <w:rsid w:val="00C11D0A"/>
    <w:rsid w:val="00C125A9"/>
    <w:rsid w:val="00C1272C"/>
    <w:rsid w:val="00C1275C"/>
    <w:rsid w:val="00C12CB2"/>
    <w:rsid w:val="00C132C5"/>
    <w:rsid w:val="00C1338D"/>
    <w:rsid w:val="00C138BB"/>
    <w:rsid w:val="00C14449"/>
    <w:rsid w:val="00C14769"/>
    <w:rsid w:val="00C148EA"/>
    <w:rsid w:val="00C14D1E"/>
    <w:rsid w:val="00C14D7E"/>
    <w:rsid w:val="00C152E2"/>
    <w:rsid w:val="00C15B5F"/>
    <w:rsid w:val="00C166AF"/>
    <w:rsid w:val="00C16854"/>
    <w:rsid w:val="00C17084"/>
    <w:rsid w:val="00C170F2"/>
    <w:rsid w:val="00C17394"/>
    <w:rsid w:val="00C173D2"/>
    <w:rsid w:val="00C2080A"/>
    <w:rsid w:val="00C208EF"/>
    <w:rsid w:val="00C20E2A"/>
    <w:rsid w:val="00C20ED6"/>
    <w:rsid w:val="00C212CE"/>
    <w:rsid w:val="00C2162C"/>
    <w:rsid w:val="00C21729"/>
    <w:rsid w:val="00C21898"/>
    <w:rsid w:val="00C21A78"/>
    <w:rsid w:val="00C220AC"/>
    <w:rsid w:val="00C222DE"/>
    <w:rsid w:val="00C223A7"/>
    <w:rsid w:val="00C2269A"/>
    <w:rsid w:val="00C22BFD"/>
    <w:rsid w:val="00C22F75"/>
    <w:rsid w:val="00C23940"/>
    <w:rsid w:val="00C23C4A"/>
    <w:rsid w:val="00C23C63"/>
    <w:rsid w:val="00C23CE9"/>
    <w:rsid w:val="00C24A70"/>
    <w:rsid w:val="00C24AE9"/>
    <w:rsid w:val="00C24BB0"/>
    <w:rsid w:val="00C24C92"/>
    <w:rsid w:val="00C24D7C"/>
    <w:rsid w:val="00C24F77"/>
    <w:rsid w:val="00C252E3"/>
    <w:rsid w:val="00C25795"/>
    <w:rsid w:val="00C25811"/>
    <w:rsid w:val="00C258B4"/>
    <w:rsid w:val="00C25971"/>
    <w:rsid w:val="00C25E99"/>
    <w:rsid w:val="00C262E1"/>
    <w:rsid w:val="00C271A5"/>
    <w:rsid w:val="00C27304"/>
    <w:rsid w:val="00C27439"/>
    <w:rsid w:val="00C276E1"/>
    <w:rsid w:val="00C27D31"/>
    <w:rsid w:val="00C301F5"/>
    <w:rsid w:val="00C31116"/>
    <w:rsid w:val="00C31147"/>
    <w:rsid w:val="00C321C3"/>
    <w:rsid w:val="00C32DC3"/>
    <w:rsid w:val="00C3353E"/>
    <w:rsid w:val="00C33EDC"/>
    <w:rsid w:val="00C33F8C"/>
    <w:rsid w:val="00C348DA"/>
    <w:rsid w:val="00C35204"/>
    <w:rsid w:val="00C35787"/>
    <w:rsid w:val="00C35836"/>
    <w:rsid w:val="00C36B0C"/>
    <w:rsid w:val="00C370AB"/>
    <w:rsid w:val="00C37847"/>
    <w:rsid w:val="00C408C3"/>
    <w:rsid w:val="00C40CB2"/>
    <w:rsid w:val="00C40EA7"/>
    <w:rsid w:val="00C40FC9"/>
    <w:rsid w:val="00C40FF5"/>
    <w:rsid w:val="00C41687"/>
    <w:rsid w:val="00C41EED"/>
    <w:rsid w:val="00C42B29"/>
    <w:rsid w:val="00C43EB7"/>
    <w:rsid w:val="00C43F0D"/>
    <w:rsid w:val="00C44083"/>
    <w:rsid w:val="00C442B1"/>
    <w:rsid w:val="00C443D5"/>
    <w:rsid w:val="00C4498F"/>
    <w:rsid w:val="00C454EC"/>
    <w:rsid w:val="00C455F3"/>
    <w:rsid w:val="00C4577C"/>
    <w:rsid w:val="00C45C45"/>
    <w:rsid w:val="00C45DAA"/>
    <w:rsid w:val="00C45F41"/>
    <w:rsid w:val="00C46779"/>
    <w:rsid w:val="00C471AA"/>
    <w:rsid w:val="00C50074"/>
    <w:rsid w:val="00C5033D"/>
    <w:rsid w:val="00C51480"/>
    <w:rsid w:val="00C519BE"/>
    <w:rsid w:val="00C51B69"/>
    <w:rsid w:val="00C52019"/>
    <w:rsid w:val="00C522D7"/>
    <w:rsid w:val="00C525A1"/>
    <w:rsid w:val="00C52890"/>
    <w:rsid w:val="00C52A2D"/>
    <w:rsid w:val="00C535CB"/>
    <w:rsid w:val="00C53707"/>
    <w:rsid w:val="00C53A47"/>
    <w:rsid w:val="00C53C69"/>
    <w:rsid w:val="00C5543A"/>
    <w:rsid w:val="00C558C3"/>
    <w:rsid w:val="00C563D2"/>
    <w:rsid w:val="00C56462"/>
    <w:rsid w:val="00C569A9"/>
    <w:rsid w:val="00C56B52"/>
    <w:rsid w:val="00C56ED3"/>
    <w:rsid w:val="00C5709B"/>
    <w:rsid w:val="00C57318"/>
    <w:rsid w:val="00C57CF7"/>
    <w:rsid w:val="00C57FB3"/>
    <w:rsid w:val="00C60514"/>
    <w:rsid w:val="00C6054B"/>
    <w:rsid w:val="00C6071D"/>
    <w:rsid w:val="00C60A6F"/>
    <w:rsid w:val="00C61508"/>
    <w:rsid w:val="00C6151C"/>
    <w:rsid w:val="00C62F44"/>
    <w:rsid w:val="00C63352"/>
    <w:rsid w:val="00C63C55"/>
    <w:rsid w:val="00C648DE"/>
    <w:rsid w:val="00C654D4"/>
    <w:rsid w:val="00C65AF4"/>
    <w:rsid w:val="00C662CA"/>
    <w:rsid w:val="00C665E7"/>
    <w:rsid w:val="00C66879"/>
    <w:rsid w:val="00C66D03"/>
    <w:rsid w:val="00C67A24"/>
    <w:rsid w:val="00C67F24"/>
    <w:rsid w:val="00C70022"/>
    <w:rsid w:val="00C70CE3"/>
    <w:rsid w:val="00C7136C"/>
    <w:rsid w:val="00C72252"/>
    <w:rsid w:val="00C7335F"/>
    <w:rsid w:val="00C7365E"/>
    <w:rsid w:val="00C7447F"/>
    <w:rsid w:val="00C7452B"/>
    <w:rsid w:val="00C74E02"/>
    <w:rsid w:val="00C74FB5"/>
    <w:rsid w:val="00C751A6"/>
    <w:rsid w:val="00C759CC"/>
    <w:rsid w:val="00C75BE3"/>
    <w:rsid w:val="00C76632"/>
    <w:rsid w:val="00C7682E"/>
    <w:rsid w:val="00C76950"/>
    <w:rsid w:val="00C76B66"/>
    <w:rsid w:val="00C76EEC"/>
    <w:rsid w:val="00C76F44"/>
    <w:rsid w:val="00C80718"/>
    <w:rsid w:val="00C81166"/>
    <w:rsid w:val="00C811B4"/>
    <w:rsid w:val="00C8145E"/>
    <w:rsid w:val="00C81741"/>
    <w:rsid w:val="00C81DD1"/>
    <w:rsid w:val="00C8250B"/>
    <w:rsid w:val="00C82DA7"/>
    <w:rsid w:val="00C84043"/>
    <w:rsid w:val="00C85685"/>
    <w:rsid w:val="00C85714"/>
    <w:rsid w:val="00C85ECC"/>
    <w:rsid w:val="00C86B11"/>
    <w:rsid w:val="00C86C5E"/>
    <w:rsid w:val="00C9039F"/>
    <w:rsid w:val="00C906B0"/>
    <w:rsid w:val="00C906E9"/>
    <w:rsid w:val="00C9107F"/>
    <w:rsid w:val="00C91510"/>
    <w:rsid w:val="00C91E34"/>
    <w:rsid w:val="00C92A99"/>
    <w:rsid w:val="00C935AF"/>
    <w:rsid w:val="00C936F3"/>
    <w:rsid w:val="00C9376F"/>
    <w:rsid w:val="00C946A4"/>
    <w:rsid w:val="00C949D9"/>
    <w:rsid w:val="00C953BC"/>
    <w:rsid w:val="00C95972"/>
    <w:rsid w:val="00C95CA1"/>
    <w:rsid w:val="00C95CF9"/>
    <w:rsid w:val="00C95FB6"/>
    <w:rsid w:val="00C96BFC"/>
    <w:rsid w:val="00C97316"/>
    <w:rsid w:val="00C9760B"/>
    <w:rsid w:val="00C97A45"/>
    <w:rsid w:val="00CA06ED"/>
    <w:rsid w:val="00CA095C"/>
    <w:rsid w:val="00CA0C49"/>
    <w:rsid w:val="00CA2D13"/>
    <w:rsid w:val="00CA3270"/>
    <w:rsid w:val="00CA3C97"/>
    <w:rsid w:val="00CA418D"/>
    <w:rsid w:val="00CA44C2"/>
    <w:rsid w:val="00CA4B5F"/>
    <w:rsid w:val="00CA59B9"/>
    <w:rsid w:val="00CA5ED7"/>
    <w:rsid w:val="00CA6E47"/>
    <w:rsid w:val="00CA725A"/>
    <w:rsid w:val="00CB04F3"/>
    <w:rsid w:val="00CB0707"/>
    <w:rsid w:val="00CB09F2"/>
    <w:rsid w:val="00CB0B26"/>
    <w:rsid w:val="00CB1FA0"/>
    <w:rsid w:val="00CB2412"/>
    <w:rsid w:val="00CB290D"/>
    <w:rsid w:val="00CB382E"/>
    <w:rsid w:val="00CB3A38"/>
    <w:rsid w:val="00CB3AD0"/>
    <w:rsid w:val="00CB47B7"/>
    <w:rsid w:val="00CB5218"/>
    <w:rsid w:val="00CB5941"/>
    <w:rsid w:val="00CB59FC"/>
    <w:rsid w:val="00CB5DEF"/>
    <w:rsid w:val="00CB5E64"/>
    <w:rsid w:val="00CB5F98"/>
    <w:rsid w:val="00CB732F"/>
    <w:rsid w:val="00CB7960"/>
    <w:rsid w:val="00CB7A7D"/>
    <w:rsid w:val="00CC0095"/>
    <w:rsid w:val="00CC03B3"/>
    <w:rsid w:val="00CC0E87"/>
    <w:rsid w:val="00CC1045"/>
    <w:rsid w:val="00CC1693"/>
    <w:rsid w:val="00CC1812"/>
    <w:rsid w:val="00CC22BA"/>
    <w:rsid w:val="00CC2B31"/>
    <w:rsid w:val="00CC2CBB"/>
    <w:rsid w:val="00CC3F43"/>
    <w:rsid w:val="00CC4332"/>
    <w:rsid w:val="00CC4E7C"/>
    <w:rsid w:val="00CC52BB"/>
    <w:rsid w:val="00CC546D"/>
    <w:rsid w:val="00CC558E"/>
    <w:rsid w:val="00CC5876"/>
    <w:rsid w:val="00CC59A5"/>
    <w:rsid w:val="00CC682D"/>
    <w:rsid w:val="00CC701C"/>
    <w:rsid w:val="00CD05D3"/>
    <w:rsid w:val="00CD0ABA"/>
    <w:rsid w:val="00CD1129"/>
    <w:rsid w:val="00CD1353"/>
    <w:rsid w:val="00CD1458"/>
    <w:rsid w:val="00CD1FB0"/>
    <w:rsid w:val="00CD2691"/>
    <w:rsid w:val="00CD2886"/>
    <w:rsid w:val="00CD323D"/>
    <w:rsid w:val="00CD35EC"/>
    <w:rsid w:val="00CD50AD"/>
    <w:rsid w:val="00CD54AA"/>
    <w:rsid w:val="00CD5E21"/>
    <w:rsid w:val="00CD5E5D"/>
    <w:rsid w:val="00CD6947"/>
    <w:rsid w:val="00CD6BAE"/>
    <w:rsid w:val="00CD72C7"/>
    <w:rsid w:val="00CD7995"/>
    <w:rsid w:val="00CD7CB3"/>
    <w:rsid w:val="00CE0BB4"/>
    <w:rsid w:val="00CE109B"/>
    <w:rsid w:val="00CE1E86"/>
    <w:rsid w:val="00CE231C"/>
    <w:rsid w:val="00CE2D4C"/>
    <w:rsid w:val="00CE314C"/>
    <w:rsid w:val="00CE3764"/>
    <w:rsid w:val="00CE3E1A"/>
    <w:rsid w:val="00CE4362"/>
    <w:rsid w:val="00CE4D03"/>
    <w:rsid w:val="00CE591F"/>
    <w:rsid w:val="00CE6097"/>
    <w:rsid w:val="00CE6797"/>
    <w:rsid w:val="00CE6982"/>
    <w:rsid w:val="00CE6CB8"/>
    <w:rsid w:val="00CE6CCB"/>
    <w:rsid w:val="00CE76E7"/>
    <w:rsid w:val="00CE7DAE"/>
    <w:rsid w:val="00CF0426"/>
    <w:rsid w:val="00CF06ED"/>
    <w:rsid w:val="00CF0C13"/>
    <w:rsid w:val="00CF0E83"/>
    <w:rsid w:val="00CF0EB0"/>
    <w:rsid w:val="00CF0F15"/>
    <w:rsid w:val="00CF18BF"/>
    <w:rsid w:val="00CF1BF5"/>
    <w:rsid w:val="00CF1D3F"/>
    <w:rsid w:val="00CF1F7E"/>
    <w:rsid w:val="00CF31BE"/>
    <w:rsid w:val="00CF35D4"/>
    <w:rsid w:val="00CF35EF"/>
    <w:rsid w:val="00CF364E"/>
    <w:rsid w:val="00CF3CBA"/>
    <w:rsid w:val="00CF3E8F"/>
    <w:rsid w:val="00CF4607"/>
    <w:rsid w:val="00CF48AB"/>
    <w:rsid w:val="00CF4B9B"/>
    <w:rsid w:val="00CF4E30"/>
    <w:rsid w:val="00CF4EA2"/>
    <w:rsid w:val="00CF5ABB"/>
    <w:rsid w:val="00CF5B15"/>
    <w:rsid w:val="00CF60F1"/>
    <w:rsid w:val="00CF63E3"/>
    <w:rsid w:val="00CF6750"/>
    <w:rsid w:val="00CF6D90"/>
    <w:rsid w:val="00CF6F8E"/>
    <w:rsid w:val="00CF7640"/>
    <w:rsid w:val="00CF7BBF"/>
    <w:rsid w:val="00CF7CDE"/>
    <w:rsid w:val="00CF7FA1"/>
    <w:rsid w:val="00D005CA"/>
    <w:rsid w:val="00D00D50"/>
    <w:rsid w:val="00D012B7"/>
    <w:rsid w:val="00D03089"/>
    <w:rsid w:val="00D0338B"/>
    <w:rsid w:val="00D03CC7"/>
    <w:rsid w:val="00D0459C"/>
    <w:rsid w:val="00D04675"/>
    <w:rsid w:val="00D04D9B"/>
    <w:rsid w:val="00D062AC"/>
    <w:rsid w:val="00D06369"/>
    <w:rsid w:val="00D0699F"/>
    <w:rsid w:val="00D06B7C"/>
    <w:rsid w:val="00D06B85"/>
    <w:rsid w:val="00D06E3A"/>
    <w:rsid w:val="00D07527"/>
    <w:rsid w:val="00D0799C"/>
    <w:rsid w:val="00D07A13"/>
    <w:rsid w:val="00D10374"/>
    <w:rsid w:val="00D10875"/>
    <w:rsid w:val="00D10B89"/>
    <w:rsid w:val="00D10EEB"/>
    <w:rsid w:val="00D114D0"/>
    <w:rsid w:val="00D12167"/>
    <w:rsid w:val="00D12A2C"/>
    <w:rsid w:val="00D13B1F"/>
    <w:rsid w:val="00D13D24"/>
    <w:rsid w:val="00D1501E"/>
    <w:rsid w:val="00D151EA"/>
    <w:rsid w:val="00D15A9F"/>
    <w:rsid w:val="00D15B6F"/>
    <w:rsid w:val="00D16C29"/>
    <w:rsid w:val="00D17346"/>
    <w:rsid w:val="00D179F3"/>
    <w:rsid w:val="00D17CBF"/>
    <w:rsid w:val="00D17E22"/>
    <w:rsid w:val="00D20017"/>
    <w:rsid w:val="00D20179"/>
    <w:rsid w:val="00D205FC"/>
    <w:rsid w:val="00D207EC"/>
    <w:rsid w:val="00D20B21"/>
    <w:rsid w:val="00D20F81"/>
    <w:rsid w:val="00D22711"/>
    <w:rsid w:val="00D2273D"/>
    <w:rsid w:val="00D22778"/>
    <w:rsid w:val="00D22BEF"/>
    <w:rsid w:val="00D2321A"/>
    <w:rsid w:val="00D23835"/>
    <w:rsid w:val="00D23F26"/>
    <w:rsid w:val="00D24B2A"/>
    <w:rsid w:val="00D24B2C"/>
    <w:rsid w:val="00D24CE1"/>
    <w:rsid w:val="00D25221"/>
    <w:rsid w:val="00D25A45"/>
    <w:rsid w:val="00D25AD2"/>
    <w:rsid w:val="00D25EAA"/>
    <w:rsid w:val="00D26018"/>
    <w:rsid w:val="00D26E20"/>
    <w:rsid w:val="00D26ECC"/>
    <w:rsid w:val="00D27136"/>
    <w:rsid w:val="00D2774F"/>
    <w:rsid w:val="00D27770"/>
    <w:rsid w:val="00D27928"/>
    <w:rsid w:val="00D27D29"/>
    <w:rsid w:val="00D27D42"/>
    <w:rsid w:val="00D3059A"/>
    <w:rsid w:val="00D305FC"/>
    <w:rsid w:val="00D306B5"/>
    <w:rsid w:val="00D31930"/>
    <w:rsid w:val="00D31CBD"/>
    <w:rsid w:val="00D31EE1"/>
    <w:rsid w:val="00D33BFE"/>
    <w:rsid w:val="00D33FFE"/>
    <w:rsid w:val="00D34106"/>
    <w:rsid w:val="00D34BFF"/>
    <w:rsid w:val="00D3500F"/>
    <w:rsid w:val="00D35A27"/>
    <w:rsid w:val="00D35C33"/>
    <w:rsid w:val="00D36881"/>
    <w:rsid w:val="00D36B1E"/>
    <w:rsid w:val="00D36EF0"/>
    <w:rsid w:val="00D371A9"/>
    <w:rsid w:val="00D374ED"/>
    <w:rsid w:val="00D37B79"/>
    <w:rsid w:val="00D37E8B"/>
    <w:rsid w:val="00D40084"/>
    <w:rsid w:val="00D40682"/>
    <w:rsid w:val="00D408F6"/>
    <w:rsid w:val="00D40EFA"/>
    <w:rsid w:val="00D410BD"/>
    <w:rsid w:val="00D417BF"/>
    <w:rsid w:val="00D41ADF"/>
    <w:rsid w:val="00D41B1D"/>
    <w:rsid w:val="00D41B4A"/>
    <w:rsid w:val="00D41E89"/>
    <w:rsid w:val="00D42630"/>
    <w:rsid w:val="00D428FF"/>
    <w:rsid w:val="00D42B65"/>
    <w:rsid w:val="00D42CCB"/>
    <w:rsid w:val="00D42F5E"/>
    <w:rsid w:val="00D44730"/>
    <w:rsid w:val="00D44E4C"/>
    <w:rsid w:val="00D45469"/>
    <w:rsid w:val="00D455C2"/>
    <w:rsid w:val="00D459A6"/>
    <w:rsid w:val="00D462D2"/>
    <w:rsid w:val="00D466E1"/>
    <w:rsid w:val="00D467B5"/>
    <w:rsid w:val="00D4681B"/>
    <w:rsid w:val="00D47473"/>
    <w:rsid w:val="00D47A3B"/>
    <w:rsid w:val="00D47C51"/>
    <w:rsid w:val="00D50162"/>
    <w:rsid w:val="00D50270"/>
    <w:rsid w:val="00D50805"/>
    <w:rsid w:val="00D5093A"/>
    <w:rsid w:val="00D50B36"/>
    <w:rsid w:val="00D510A5"/>
    <w:rsid w:val="00D51978"/>
    <w:rsid w:val="00D5254E"/>
    <w:rsid w:val="00D526D1"/>
    <w:rsid w:val="00D52739"/>
    <w:rsid w:val="00D52E2D"/>
    <w:rsid w:val="00D5322E"/>
    <w:rsid w:val="00D54291"/>
    <w:rsid w:val="00D544FD"/>
    <w:rsid w:val="00D54E53"/>
    <w:rsid w:val="00D5567D"/>
    <w:rsid w:val="00D567B7"/>
    <w:rsid w:val="00D56A4B"/>
    <w:rsid w:val="00D56F3E"/>
    <w:rsid w:val="00D577C1"/>
    <w:rsid w:val="00D57ADB"/>
    <w:rsid w:val="00D603E8"/>
    <w:rsid w:val="00D603EA"/>
    <w:rsid w:val="00D616DF"/>
    <w:rsid w:val="00D617AC"/>
    <w:rsid w:val="00D617ED"/>
    <w:rsid w:val="00D61C8E"/>
    <w:rsid w:val="00D61FE4"/>
    <w:rsid w:val="00D61FE7"/>
    <w:rsid w:val="00D62745"/>
    <w:rsid w:val="00D6285E"/>
    <w:rsid w:val="00D63082"/>
    <w:rsid w:val="00D64074"/>
    <w:rsid w:val="00D6476F"/>
    <w:rsid w:val="00D64792"/>
    <w:rsid w:val="00D64CFE"/>
    <w:rsid w:val="00D65E51"/>
    <w:rsid w:val="00D65F9C"/>
    <w:rsid w:val="00D661CB"/>
    <w:rsid w:val="00D66260"/>
    <w:rsid w:val="00D6643E"/>
    <w:rsid w:val="00D664EE"/>
    <w:rsid w:val="00D66CD8"/>
    <w:rsid w:val="00D676B4"/>
    <w:rsid w:val="00D67858"/>
    <w:rsid w:val="00D678B5"/>
    <w:rsid w:val="00D67E69"/>
    <w:rsid w:val="00D70454"/>
    <w:rsid w:val="00D70A06"/>
    <w:rsid w:val="00D70FFC"/>
    <w:rsid w:val="00D7126A"/>
    <w:rsid w:val="00D71BCD"/>
    <w:rsid w:val="00D7211C"/>
    <w:rsid w:val="00D724F6"/>
    <w:rsid w:val="00D735C9"/>
    <w:rsid w:val="00D7455C"/>
    <w:rsid w:val="00D749A2"/>
    <w:rsid w:val="00D74D08"/>
    <w:rsid w:val="00D74E3F"/>
    <w:rsid w:val="00D757F1"/>
    <w:rsid w:val="00D75E06"/>
    <w:rsid w:val="00D76A02"/>
    <w:rsid w:val="00D76ACE"/>
    <w:rsid w:val="00D775DC"/>
    <w:rsid w:val="00D77755"/>
    <w:rsid w:val="00D777F4"/>
    <w:rsid w:val="00D77F85"/>
    <w:rsid w:val="00D80F32"/>
    <w:rsid w:val="00D81CEE"/>
    <w:rsid w:val="00D82B5F"/>
    <w:rsid w:val="00D8321A"/>
    <w:rsid w:val="00D83820"/>
    <w:rsid w:val="00D83C2B"/>
    <w:rsid w:val="00D84168"/>
    <w:rsid w:val="00D84705"/>
    <w:rsid w:val="00D847CD"/>
    <w:rsid w:val="00D85534"/>
    <w:rsid w:val="00D855E7"/>
    <w:rsid w:val="00D85B79"/>
    <w:rsid w:val="00D85D2A"/>
    <w:rsid w:val="00D86BD2"/>
    <w:rsid w:val="00D872B6"/>
    <w:rsid w:val="00D874A7"/>
    <w:rsid w:val="00D87FB9"/>
    <w:rsid w:val="00D9083B"/>
    <w:rsid w:val="00D90B7A"/>
    <w:rsid w:val="00D90BB3"/>
    <w:rsid w:val="00D90D87"/>
    <w:rsid w:val="00D91057"/>
    <w:rsid w:val="00D91187"/>
    <w:rsid w:val="00D911AC"/>
    <w:rsid w:val="00D91842"/>
    <w:rsid w:val="00D918F4"/>
    <w:rsid w:val="00D91E72"/>
    <w:rsid w:val="00D92609"/>
    <w:rsid w:val="00D92FD1"/>
    <w:rsid w:val="00D93617"/>
    <w:rsid w:val="00D9394C"/>
    <w:rsid w:val="00D93D41"/>
    <w:rsid w:val="00D94178"/>
    <w:rsid w:val="00D95A41"/>
    <w:rsid w:val="00D95CD6"/>
    <w:rsid w:val="00D963C5"/>
    <w:rsid w:val="00D96BE2"/>
    <w:rsid w:val="00D96E9E"/>
    <w:rsid w:val="00D96EA0"/>
    <w:rsid w:val="00D97426"/>
    <w:rsid w:val="00D978C5"/>
    <w:rsid w:val="00D97997"/>
    <w:rsid w:val="00DA0B5F"/>
    <w:rsid w:val="00DA142C"/>
    <w:rsid w:val="00DA1EEB"/>
    <w:rsid w:val="00DA4AA0"/>
    <w:rsid w:val="00DA53F1"/>
    <w:rsid w:val="00DA57F5"/>
    <w:rsid w:val="00DA5A62"/>
    <w:rsid w:val="00DA6672"/>
    <w:rsid w:val="00DA6A29"/>
    <w:rsid w:val="00DA6C53"/>
    <w:rsid w:val="00DA76C0"/>
    <w:rsid w:val="00DA7907"/>
    <w:rsid w:val="00DA7AFD"/>
    <w:rsid w:val="00DB05EB"/>
    <w:rsid w:val="00DB08F8"/>
    <w:rsid w:val="00DB0FDA"/>
    <w:rsid w:val="00DB174B"/>
    <w:rsid w:val="00DB1A34"/>
    <w:rsid w:val="00DB1D40"/>
    <w:rsid w:val="00DB1E20"/>
    <w:rsid w:val="00DB29CD"/>
    <w:rsid w:val="00DB29DC"/>
    <w:rsid w:val="00DB30C0"/>
    <w:rsid w:val="00DB3285"/>
    <w:rsid w:val="00DB33B9"/>
    <w:rsid w:val="00DB33E6"/>
    <w:rsid w:val="00DB370C"/>
    <w:rsid w:val="00DB375C"/>
    <w:rsid w:val="00DB38D6"/>
    <w:rsid w:val="00DB3D78"/>
    <w:rsid w:val="00DB4359"/>
    <w:rsid w:val="00DB4943"/>
    <w:rsid w:val="00DB5253"/>
    <w:rsid w:val="00DB5312"/>
    <w:rsid w:val="00DB5462"/>
    <w:rsid w:val="00DB56D2"/>
    <w:rsid w:val="00DB5D38"/>
    <w:rsid w:val="00DB5EEB"/>
    <w:rsid w:val="00DB74BD"/>
    <w:rsid w:val="00DB799C"/>
    <w:rsid w:val="00DC071B"/>
    <w:rsid w:val="00DC0A88"/>
    <w:rsid w:val="00DC0D33"/>
    <w:rsid w:val="00DC12EC"/>
    <w:rsid w:val="00DC1473"/>
    <w:rsid w:val="00DC21F2"/>
    <w:rsid w:val="00DC25E2"/>
    <w:rsid w:val="00DC2DBF"/>
    <w:rsid w:val="00DC3EC3"/>
    <w:rsid w:val="00DC5063"/>
    <w:rsid w:val="00DC5171"/>
    <w:rsid w:val="00DC589B"/>
    <w:rsid w:val="00DC5E0F"/>
    <w:rsid w:val="00DC6A11"/>
    <w:rsid w:val="00DC7B06"/>
    <w:rsid w:val="00DC7D81"/>
    <w:rsid w:val="00DD0C2E"/>
    <w:rsid w:val="00DD0E3B"/>
    <w:rsid w:val="00DD0E83"/>
    <w:rsid w:val="00DD11B6"/>
    <w:rsid w:val="00DD1BF3"/>
    <w:rsid w:val="00DD245F"/>
    <w:rsid w:val="00DD25B2"/>
    <w:rsid w:val="00DD3FFE"/>
    <w:rsid w:val="00DD45B1"/>
    <w:rsid w:val="00DD4713"/>
    <w:rsid w:val="00DD4DE5"/>
    <w:rsid w:val="00DD5742"/>
    <w:rsid w:val="00DD57F5"/>
    <w:rsid w:val="00DD5C0A"/>
    <w:rsid w:val="00DD5E3E"/>
    <w:rsid w:val="00DD6065"/>
    <w:rsid w:val="00DD60B3"/>
    <w:rsid w:val="00DD646D"/>
    <w:rsid w:val="00DD65F6"/>
    <w:rsid w:val="00DD67AD"/>
    <w:rsid w:val="00DD705E"/>
    <w:rsid w:val="00DD7143"/>
    <w:rsid w:val="00DD7668"/>
    <w:rsid w:val="00DD7D1F"/>
    <w:rsid w:val="00DE0525"/>
    <w:rsid w:val="00DE0A55"/>
    <w:rsid w:val="00DE14F2"/>
    <w:rsid w:val="00DE177E"/>
    <w:rsid w:val="00DE1994"/>
    <w:rsid w:val="00DE2E14"/>
    <w:rsid w:val="00DE3D12"/>
    <w:rsid w:val="00DE3DEB"/>
    <w:rsid w:val="00DE46DC"/>
    <w:rsid w:val="00DE4D4C"/>
    <w:rsid w:val="00DE4E6E"/>
    <w:rsid w:val="00DE5047"/>
    <w:rsid w:val="00DE5283"/>
    <w:rsid w:val="00DE5372"/>
    <w:rsid w:val="00DE53DD"/>
    <w:rsid w:val="00DE563C"/>
    <w:rsid w:val="00DE585D"/>
    <w:rsid w:val="00DE5CC9"/>
    <w:rsid w:val="00DE6071"/>
    <w:rsid w:val="00DE6A1F"/>
    <w:rsid w:val="00DE6F64"/>
    <w:rsid w:val="00DE6F8B"/>
    <w:rsid w:val="00DE7647"/>
    <w:rsid w:val="00DF034B"/>
    <w:rsid w:val="00DF10B2"/>
    <w:rsid w:val="00DF1219"/>
    <w:rsid w:val="00DF1EB6"/>
    <w:rsid w:val="00DF1FCF"/>
    <w:rsid w:val="00DF2382"/>
    <w:rsid w:val="00DF25B4"/>
    <w:rsid w:val="00DF2D42"/>
    <w:rsid w:val="00DF3592"/>
    <w:rsid w:val="00DF39A4"/>
    <w:rsid w:val="00DF3BC6"/>
    <w:rsid w:val="00DF3C9B"/>
    <w:rsid w:val="00DF493B"/>
    <w:rsid w:val="00DF50B5"/>
    <w:rsid w:val="00DF5282"/>
    <w:rsid w:val="00DF592B"/>
    <w:rsid w:val="00DF5B11"/>
    <w:rsid w:val="00DF6F8D"/>
    <w:rsid w:val="00DF736E"/>
    <w:rsid w:val="00DF7812"/>
    <w:rsid w:val="00DF79C8"/>
    <w:rsid w:val="00E006AD"/>
    <w:rsid w:val="00E010BF"/>
    <w:rsid w:val="00E01324"/>
    <w:rsid w:val="00E01AEF"/>
    <w:rsid w:val="00E01BAF"/>
    <w:rsid w:val="00E01C12"/>
    <w:rsid w:val="00E01DDB"/>
    <w:rsid w:val="00E02BC4"/>
    <w:rsid w:val="00E02CCA"/>
    <w:rsid w:val="00E02D4D"/>
    <w:rsid w:val="00E02E14"/>
    <w:rsid w:val="00E03578"/>
    <w:rsid w:val="00E03745"/>
    <w:rsid w:val="00E03B2B"/>
    <w:rsid w:val="00E03D41"/>
    <w:rsid w:val="00E03EA5"/>
    <w:rsid w:val="00E0430D"/>
    <w:rsid w:val="00E047A6"/>
    <w:rsid w:val="00E04D20"/>
    <w:rsid w:val="00E05726"/>
    <w:rsid w:val="00E057F4"/>
    <w:rsid w:val="00E05EA5"/>
    <w:rsid w:val="00E05ECC"/>
    <w:rsid w:val="00E06607"/>
    <w:rsid w:val="00E067BC"/>
    <w:rsid w:val="00E0746B"/>
    <w:rsid w:val="00E10400"/>
    <w:rsid w:val="00E109EC"/>
    <w:rsid w:val="00E10DC8"/>
    <w:rsid w:val="00E10E11"/>
    <w:rsid w:val="00E10F88"/>
    <w:rsid w:val="00E112A9"/>
    <w:rsid w:val="00E115C3"/>
    <w:rsid w:val="00E12561"/>
    <w:rsid w:val="00E1261D"/>
    <w:rsid w:val="00E13184"/>
    <w:rsid w:val="00E13817"/>
    <w:rsid w:val="00E13879"/>
    <w:rsid w:val="00E13D2A"/>
    <w:rsid w:val="00E1427B"/>
    <w:rsid w:val="00E1436E"/>
    <w:rsid w:val="00E14935"/>
    <w:rsid w:val="00E14FD0"/>
    <w:rsid w:val="00E15065"/>
    <w:rsid w:val="00E15500"/>
    <w:rsid w:val="00E15A46"/>
    <w:rsid w:val="00E15C34"/>
    <w:rsid w:val="00E161B4"/>
    <w:rsid w:val="00E16532"/>
    <w:rsid w:val="00E1653F"/>
    <w:rsid w:val="00E16AF8"/>
    <w:rsid w:val="00E16EA0"/>
    <w:rsid w:val="00E1700F"/>
    <w:rsid w:val="00E203F0"/>
    <w:rsid w:val="00E213B0"/>
    <w:rsid w:val="00E21492"/>
    <w:rsid w:val="00E21520"/>
    <w:rsid w:val="00E21A4C"/>
    <w:rsid w:val="00E21E89"/>
    <w:rsid w:val="00E23C87"/>
    <w:rsid w:val="00E24358"/>
    <w:rsid w:val="00E24AE5"/>
    <w:rsid w:val="00E25E8A"/>
    <w:rsid w:val="00E25E97"/>
    <w:rsid w:val="00E26007"/>
    <w:rsid w:val="00E261B0"/>
    <w:rsid w:val="00E26BEB"/>
    <w:rsid w:val="00E26F1F"/>
    <w:rsid w:val="00E27A69"/>
    <w:rsid w:val="00E27BA1"/>
    <w:rsid w:val="00E27BBF"/>
    <w:rsid w:val="00E27DBD"/>
    <w:rsid w:val="00E3006B"/>
    <w:rsid w:val="00E30647"/>
    <w:rsid w:val="00E31290"/>
    <w:rsid w:val="00E313F9"/>
    <w:rsid w:val="00E3159A"/>
    <w:rsid w:val="00E31C81"/>
    <w:rsid w:val="00E31D11"/>
    <w:rsid w:val="00E31FED"/>
    <w:rsid w:val="00E32227"/>
    <w:rsid w:val="00E32D92"/>
    <w:rsid w:val="00E33045"/>
    <w:rsid w:val="00E33F28"/>
    <w:rsid w:val="00E34410"/>
    <w:rsid w:val="00E347F4"/>
    <w:rsid w:val="00E34A4A"/>
    <w:rsid w:val="00E34CB5"/>
    <w:rsid w:val="00E34DFA"/>
    <w:rsid w:val="00E34E69"/>
    <w:rsid w:val="00E35195"/>
    <w:rsid w:val="00E358B2"/>
    <w:rsid w:val="00E360C3"/>
    <w:rsid w:val="00E361B5"/>
    <w:rsid w:val="00E36F65"/>
    <w:rsid w:val="00E37D45"/>
    <w:rsid w:val="00E40187"/>
    <w:rsid w:val="00E401B7"/>
    <w:rsid w:val="00E40446"/>
    <w:rsid w:val="00E4069D"/>
    <w:rsid w:val="00E411EF"/>
    <w:rsid w:val="00E41221"/>
    <w:rsid w:val="00E41BE2"/>
    <w:rsid w:val="00E41C08"/>
    <w:rsid w:val="00E41ECE"/>
    <w:rsid w:val="00E4217A"/>
    <w:rsid w:val="00E4288E"/>
    <w:rsid w:val="00E42982"/>
    <w:rsid w:val="00E42E47"/>
    <w:rsid w:val="00E43208"/>
    <w:rsid w:val="00E432A5"/>
    <w:rsid w:val="00E45522"/>
    <w:rsid w:val="00E45D06"/>
    <w:rsid w:val="00E45D3B"/>
    <w:rsid w:val="00E45DB0"/>
    <w:rsid w:val="00E47095"/>
    <w:rsid w:val="00E473B1"/>
    <w:rsid w:val="00E47E01"/>
    <w:rsid w:val="00E5037C"/>
    <w:rsid w:val="00E50F91"/>
    <w:rsid w:val="00E5119B"/>
    <w:rsid w:val="00E515CB"/>
    <w:rsid w:val="00E5196C"/>
    <w:rsid w:val="00E51974"/>
    <w:rsid w:val="00E51D13"/>
    <w:rsid w:val="00E51E34"/>
    <w:rsid w:val="00E51F6D"/>
    <w:rsid w:val="00E5216F"/>
    <w:rsid w:val="00E52809"/>
    <w:rsid w:val="00E535B1"/>
    <w:rsid w:val="00E53E96"/>
    <w:rsid w:val="00E547D0"/>
    <w:rsid w:val="00E54BCA"/>
    <w:rsid w:val="00E550CF"/>
    <w:rsid w:val="00E5561D"/>
    <w:rsid w:val="00E5597B"/>
    <w:rsid w:val="00E55AD9"/>
    <w:rsid w:val="00E57924"/>
    <w:rsid w:val="00E57942"/>
    <w:rsid w:val="00E57C39"/>
    <w:rsid w:val="00E60A0F"/>
    <w:rsid w:val="00E60C04"/>
    <w:rsid w:val="00E624B1"/>
    <w:rsid w:val="00E62687"/>
    <w:rsid w:val="00E626E0"/>
    <w:rsid w:val="00E62D94"/>
    <w:rsid w:val="00E63295"/>
    <w:rsid w:val="00E637D9"/>
    <w:rsid w:val="00E641E8"/>
    <w:rsid w:val="00E64C60"/>
    <w:rsid w:val="00E64EFE"/>
    <w:rsid w:val="00E650C8"/>
    <w:rsid w:val="00E65374"/>
    <w:rsid w:val="00E654A5"/>
    <w:rsid w:val="00E65628"/>
    <w:rsid w:val="00E656D0"/>
    <w:rsid w:val="00E65972"/>
    <w:rsid w:val="00E668A6"/>
    <w:rsid w:val="00E66ACB"/>
    <w:rsid w:val="00E67066"/>
    <w:rsid w:val="00E671F0"/>
    <w:rsid w:val="00E677A7"/>
    <w:rsid w:val="00E67A91"/>
    <w:rsid w:val="00E70599"/>
    <w:rsid w:val="00E70729"/>
    <w:rsid w:val="00E708D2"/>
    <w:rsid w:val="00E70F82"/>
    <w:rsid w:val="00E71127"/>
    <w:rsid w:val="00E714EF"/>
    <w:rsid w:val="00E71E15"/>
    <w:rsid w:val="00E72668"/>
    <w:rsid w:val="00E72958"/>
    <w:rsid w:val="00E72A45"/>
    <w:rsid w:val="00E72F87"/>
    <w:rsid w:val="00E73F41"/>
    <w:rsid w:val="00E74625"/>
    <w:rsid w:val="00E747A0"/>
    <w:rsid w:val="00E74C47"/>
    <w:rsid w:val="00E74CA3"/>
    <w:rsid w:val="00E75518"/>
    <w:rsid w:val="00E75621"/>
    <w:rsid w:val="00E7573E"/>
    <w:rsid w:val="00E75919"/>
    <w:rsid w:val="00E760AC"/>
    <w:rsid w:val="00E761AD"/>
    <w:rsid w:val="00E77A64"/>
    <w:rsid w:val="00E77E2F"/>
    <w:rsid w:val="00E77F73"/>
    <w:rsid w:val="00E80277"/>
    <w:rsid w:val="00E80593"/>
    <w:rsid w:val="00E8061B"/>
    <w:rsid w:val="00E80FDC"/>
    <w:rsid w:val="00E81184"/>
    <w:rsid w:val="00E81225"/>
    <w:rsid w:val="00E81724"/>
    <w:rsid w:val="00E81D54"/>
    <w:rsid w:val="00E81FB4"/>
    <w:rsid w:val="00E820A2"/>
    <w:rsid w:val="00E8247C"/>
    <w:rsid w:val="00E82878"/>
    <w:rsid w:val="00E82A65"/>
    <w:rsid w:val="00E82AD2"/>
    <w:rsid w:val="00E82E2A"/>
    <w:rsid w:val="00E836FD"/>
    <w:rsid w:val="00E838C7"/>
    <w:rsid w:val="00E84A55"/>
    <w:rsid w:val="00E85286"/>
    <w:rsid w:val="00E8579F"/>
    <w:rsid w:val="00E85894"/>
    <w:rsid w:val="00E8724D"/>
    <w:rsid w:val="00E878DA"/>
    <w:rsid w:val="00E90075"/>
    <w:rsid w:val="00E914FD"/>
    <w:rsid w:val="00E916CB"/>
    <w:rsid w:val="00E91AB2"/>
    <w:rsid w:val="00E921AD"/>
    <w:rsid w:val="00E9229A"/>
    <w:rsid w:val="00E923B7"/>
    <w:rsid w:val="00E9300D"/>
    <w:rsid w:val="00E93AA8"/>
    <w:rsid w:val="00E944B4"/>
    <w:rsid w:val="00E95014"/>
    <w:rsid w:val="00E95B5F"/>
    <w:rsid w:val="00E95BFD"/>
    <w:rsid w:val="00E95FBB"/>
    <w:rsid w:val="00E9601D"/>
    <w:rsid w:val="00E964A1"/>
    <w:rsid w:val="00E967CD"/>
    <w:rsid w:val="00E96AF0"/>
    <w:rsid w:val="00E96CD6"/>
    <w:rsid w:val="00E974E4"/>
    <w:rsid w:val="00E97831"/>
    <w:rsid w:val="00E97DB1"/>
    <w:rsid w:val="00EA0338"/>
    <w:rsid w:val="00EA18AB"/>
    <w:rsid w:val="00EA1AF9"/>
    <w:rsid w:val="00EA1E18"/>
    <w:rsid w:val="00EA2A8F"/>
    <w:rsid w:val="00EA2FC1"/>
    <w:rsid w:val="00EA308E"/>
    <w:rsid w:val="00EA3572"/>
    <w:rsid w:val="00EA35E6"/>
    <w:rsid w:val="00EA3A22"/>
    <w:rsid w:val="00EA45EE"/>
    <w:rsid w:val="00EA514E"/>
    <w:rsid w:val="00EA561F"/>
    <w:rsid w:val="00EA609D"/>
    <w:rsid w:val="00EA6E98"/>
    <w:rsid w:val="00EA7462"/>
    <w:rsid w:val="00EA747C"/>
    <w:rsid w:val="00EA7BCD"/>
    <w:rsid w:val="00EB02D6"/>
    <w:rsid w:val="00EB038D"/>
    <w:rsid w:val="00EB0428"/>
    <w:rsid w:val="00EB0D42"/>
    <w:rsid w:val="00EB10D2"/>
    <w:rsid w:val="00EB12F8"/>
    <w:rsid w:val="00EB141D"/>
    <w:rsid w:val="00EB1923"/>
    <w:rsid w:val="00EB30A9"/>
    <w:rsid w:val="00EB31CB"/>
    <w:rsid w:val="00EB3B16"/>
    <w:rsid w:val="00EB3FB8"/>
    <w:rsid w:val="00EB407C"/>
    <w:rsid w:val="00EB467A"/>
    <w:rsid w:val="00EB4CE2"/>
    <w:rsid w:val="00EB4FFD"/>
    <w:rsid w:val="00EB5D48"/>
    <w:rsid w:val="00EB5DC7"/>
    <w:rsid w:val="00EB663B"/>
    <w:rsid w:val="00EB6728"/>
    <w:rsid w:val="00EB673B"/>
    <w:rsid w:val="00EB68B8"/>
    <w:rsid w:val="00EB7654"/>
    <w:rsid w:val="00EB7996"/>
    <w:rsid w:val="00EC08A5"/>
    <w:rsid w:val="00EC0DDD"/>
    <w:rsid w:val="00EC0DFD"/>
    <w:rsid w:val="00EC10A5"/>
    <w:rsid w:val="00EC1837"/>
    <w:rsid w:val="00EC188A"/>
    <w:rsid w:val="00EC1CB1"/>
    <w:rsid w:val="00EC2402"/>
    <w:rsid w:val="00EC3394"/>
    <w:rsid w:val="00EC3D7A"/>
    <w:rsid w:val="00EC49EC"/>
    <w:rsid w:val="00EC51E0"/>
    <w:rsid w:val="00EC5959"/>
    <w:rsid w:val="00EC5EA6"/>
    <w:rsid w:val="00EC60FF"/>
    <w:rsid w:val="00EC6543"/>
    <w:rsid w:val="00EC67BF"/>
    <w:rsid w:val="00EC70CE"/>
    <w:rsid w:val="00EC792E"/>
    <w:rsid w:val="00ED01E9"/>
    <w:rsid w:val="00ED0380"/>
    <w:rsid w:val="00ED073F"/>
    <w:rsid w:val="00ED0F22"/>
    <w:rsid w:val="00ED1553"/>
    <w:rsid w:val="00ED287D"/>
    <w:rsid w:val="00ED2C48"/>
    <w:rsid w:val="00ED2F1D"/>
    <w:rsid w:val="00ED3537"/>
    <w:rsid w:val="00ED371A"/>
    <w:rsid w:val="00ED3B60"/>
    <w:rsid w:val="00ED3C73"/>
    <w:rsid w:val="00ED3DD7"/>
    <w:rsid w:val="00ED42CB"/>
    <w:rsid w:val="00ED43EF"/>
    <w:rsid w:val="00ED468D"/>
    <w:rsid w:val="00ED48A6"/>
    <w:rsid w:val="00ED4909"/>
    <w:rsid w:val="00ED492F"/>
    <w:rsid w:val="00ED4A3D"/>
    <w:rsid w:val="00ED55B2"/>
    <w:rsid w:val="00ED68C4"/>
    <w:rsid w:val="00ED6B95"/>
    <w:rsid w:val="00ED6E7D"/>
    <w:rsid w:val="00ED74D2"/>
    <w:rsid w:val="00ED7D32"/>
    <w:rsid w:val="00EE03DE"/>
    <w:rsid w:val="00EE0D5A"/>
    <w:rsid w:val="00EE100D"/>
    <w:rsid w:val="00EE1394"/>
    <w:rsid w:val="00EE2665"/>
    <w:rsid w:val="00EE2DB5"/>
    <w:rsid w:val="00EE31BD"/>
    <w:rsid w:val="00EE345F"/>
    <w:rsid w:val="00EE3B40"/>
    <w:rsid w:val="00EE403C"/>
    <w:rsid w:val="00EE45FF"/>
    <w:rsid w:val="00EE4A1E"/>
    <w:rsid w:val="00EE4C97"/>
    <w:rsid w:val="00EE4D4C"/>
    <w:rsid w:val="00EE4F20"/>
    <w:rsid w:val="00EE5CA0"/>
    <w:rsid w:val="00EE6408"/>
    <w:rsid w:val="00EE74C2"/>
    <w:rsid w:val="00EF0424"/>
    <w:rsid w:val="00EF06F0"/>
    <w:rsid w:val="00EF1270"/>
    <w:rsid w:val="00EF13CC"/>
    <w:rsid w:val="00EF1638"/>
    <w:rsid w:val="00EF1CA0"/>
    <w:rsid w:val="00EF2625"/>
    <w:rsid w:val="00EF27C0"/>
    <w:rsid w:val="00EF28CB"/>
    <w:rsid w:val="00EF2983"/>
    <w:rsid w:val="00EF3F55"/>
    <w:rsid w:val="00EF41E6"/>
    <w:rsid w:val="00EF42C2"/>
    <w:rsid w:val="00EF489C"/>
    <w:rsid w:val="00EF4BB5"/>
    <w:rsid w:val="00EF59AB"/>
    <w:rsid w:val="00EF5EBE"/>
    <w:rsid w:val="00EF60B6"/>
    <w:rsid w:val="00EF63D9"/>
    <w:rsid w:val="00EF6886"/>
    <w:rsid w:val="00EF6940"/>
    <w:rsid w:val="00EF6BC8"/>
    <w:rsid w:val="00EF730E"/>
    <w:rsid w:val="00EF7A9F"/>
    <w:rsid w:val="00EF7B45"/>
    <w:rsid w:val="00EF7CEC"/>
    <w:rsid w:val="00EF7E1F"/>
    <w:rsid w:val="00F00CBD"/>
    <w:rsid w:val="00F0125D"/>
    <w:rsid w:val="00F01988"/>
    <w:rsid w:val="00F01B81"/>
    <w:rsid w:val="00F01BBC"/>
    <w:rsid w:val="00F01D8A"/>
    <w:rsid w:val="00F03270"/>
    <w:rsid w:val="00F0328C"/>
    <w:rsid w:val="00F033CE"/>
    <w:rsid w:val="00F038D8"/>
    <w:rsid w:val="00F03ACF"/>
    <w:rsid w:val="00F03B50"/>
    <w:rsid w:val="00F03CBC"/>
    <w:rsid w:val="00F04639"/>
    <w:rsid w:val="00F04904"/>
    <w:rsid w:val="00F04E13"/>
    <w:rsid w:val="00F053B1"/>
    <w:rsid w:val="00F055D8"/>
    <w:rsid w:val="00F05633"/>
    <w:rsid w:val="00F05E0C"/>
    <w:rsid w:val="00F05FDB"/>
    <w:rsid w:val="00F06014"/>
    <w:rsid w:val="00F066B9"/>
    <w:rsid w:val="00F067C0"/>
    <w:rsid w:val="00F06897"/>
    <w:rsid w:val="00F0698E"/>
    <w:rsid w:val="00F06C23"/>
    <w:rsid w:val="00F06D4C"/>
    <w:rsid w:val="00F0702B"/>
    <w:rsid w:val="00F07613"/>
    <w:rsid w:val="00F07E2D"/>
    <w:rsid w:val="00F104C1"/>
    <w:rsid w:val="00F10541"/>
    <w:rsid w:val="00F11B34"/>
    <w:rsid w:val="00F12A71"/>
    <w:rsid w:val="00F13A95"/>
    <w:rsid w:val="00F142B9"/>
    <w:rsid w:val="00F142ED"/>
    <w:rsid w:val="00F142F4"/>
    <w:rsid w:val="00F14666"/>
    <w:rsid w:val="00F14771"/>
    <w:rsid w:val="00F14946"/>
    <w:rsid w:val="00F1508C"/>
    <w:rsid w:val="00F156B8"/>
    <w:rsid w:val="00F15C26"/>
    <w:rsid w:val="00F15E05"/>
    <w:rsid w:val="00F17932"/>
    <w:rsid w:val="00F17B65"/>
    <w:rsid w:val="00F17CB4"/>
    <w:rsid w:val="00F20038"/>
    <w:rsid w:val="00F2008B"/>
    <w:rsid w:val="00F2029A"/>
    <w:rsid w:val="00F2094A"/>
    <w:rsid w:val="00F21856"/>
    <w:rsid w:val="00F21953"/>
    <w:rsid w:val="00F21AB7"/>
    <w:rsid w:val="00F21BFA"/>
    <w:rsid w:val="00F21D33"/>
    <w:rsid w:val="00F21EF9"/>
    <w:rsid w:val="00F221F7"/>
    <w:rsid w:val="00F234E2"/>
    <w:rsid w:val="00F2367C"/>
    <w:rsid w:val="00F236A7"/>
    <w:rsid w:val="00F236C3"/>
    <w:rsid w:val="00F23A7D"/>
    <w:rsid w:val="00F23AB1"/>
    <w:rsid w:val="00F248C1"/>
    <w:rsid w:val="00F24BA8"/>
    <w:rsid w:val="00F258EA"/>
    <w:rsid w:val="00F25EAE"/>
    <w:rsid w:val="00F25F26"/>
    <w:rsid w:val="00F2601F"/>
    <w:rsid w:val="00F26201"/>
    <w:rsid w:val="00F2665A"/>
    <w:rsid w:val="00F26B43"/>
    <w:rsid w:val="00F271A5"/>
    <w:rsid w:val="00F27740"/>
    <w:rsid w:val="00F3090B"/>
    <w:rsid w:val="00F3108A"/>
    <w:rsid w:val="00F311DE"/>
    <w:rsid w:val="00F3135C"/>
    <w:rsid w:val="00F3143C"/>
    <w:rsid w:val="00F316D8"/>
    <w:rsid w:val="00F32048"/>
    <w:rsid w:val="00F329BF"/>
    <w:rsid w:val="00F32A6F"/>
    <w:rsid w:val="00F32BC6"/>
    <w:rsid w:val="00F32E5A"/>
    <w:rsid w:val="00F32E8C"/>
    <w:rsid w:val="00F3301B"/>
    <w:rsid w:val="00F33BC3"/>
    <w:rsid w:val="00F33FD4"/>
    <w:rsid w:val="00F34204"/>
    <w:rsid w:val="00F34662"/>
    <w:rsid w:val="00F34C08"/>
    <w:rsid w:val="00F35A26"/>
    <w:rsid w:val="00F35AFE"/>
    <w:rsid w:val="00F35E71"/>
    <w:rsid w:val="00F3602B"/>
    <w:rsid w:val="00F361F7"/>
    <w:rsid w:val="00F36399"/>
    <w:rsid w:val="00F363D4"/>
    <w:rsid w:val="00F363E4"/>
    <w:rsid w:val="00F368E2"/>
    <w:rsid w:val="00F36EB8"/>
    <w:rsid w:val="00F37952"/>
    <w:rsid w:val="00F402B1"/>
    <w:rsid w:val="00F40455"/>
    <w:rsid w:val="00F406DD"/>
    <w:rsid w:val="00F41913"/>
    <w:rsid w:val="00F41C5D"/>
    <w:rsid w:val="00F42413"/>
    <w:rsid w:val="00F427D3"/>
    <w:rsid w:val="00F42D72"/>
    <w:rsid w:val="00F43484"/>
    <w:rsid w:val="00F43785"/>
    <w:rsid w:val="00F43D4F"/>
    <w:rsid w:val="00F43DF5"/>
    <w:rsid w:val="00F440D0"/>
    <w:rsid w:val="00F44EE3"/>
    <w:rsid w:val="00F44F66"/>
    <w:rsid w:val="00F452A1"/>
    <w:rsid w:val="00F45E2F"/>
    <w:rsid w:val="00F4632A"/>
    <w:rsid w:val="00F46719"/>
    <w:rsid w:val="00F467C1"/>
    <w:rsid w:val="00F46939"/>
    <w:rsid w:val="00F46DB7"/>
    <w:rsid w:val="00F46FB6"/>
    <w:rsid w:val="00F47571"/>
    <w:rsid w:val="00F50A75"/>
    <w:rsid w:val="00F50B31"/>
    <w:rsid w:val="00F50F67"/>
    <w:rsid w:val="00F511BE"/>
    <w:rsid w:val="00F51290"/>
    <w:rsid w:val="00F51345"/>
    <w:rsid w:val="00F51469"/>
    <w:rsid w:val="00F514DE"/>
    <w:rsid w:val="00F514E6"/>
    <w:rsid w:val="00F517F3"/>
    <w:rsid w:val="00F5192F"/>
    <w:rsid w:val="00F5233B"/>
    <w:rsid w:val="00F526C6"/>
    <w:rsid w:val="00F52C24"/>
    <w:rsid w:val="00F52C97"/>
    <w:rsid w:val="00F5352A"/>
    <w:rsid w:val="00F537DF"/>
    <w:rsid w:val="00F53C02"/>
    <w:rsid w:val="00F53DED"/>
    <w:rsid w:val="00F55233"/>
    <w:rsid w:val="00F55E1F"/>
    <w:rsid w:val="00F56672"/>
    <w:rsid w:val="00F56A90"/>
    <w:rsid w:val="00F56C05"/>
    <w:rsid w:val="00F570CF"/>
    <w:rsid w:val="00F57787"/>
    <w:rsid w:val="00F6036D"/>
    <w:rsid w:val="00F60B48"/>
    <w:rsid w:val="00F60BB5"/>
    <w:rsid w:val="00F61036"/>
    <w:rsid w:val="00F616C9"/>
    <w:rsid w:val="00F6170F"/>
    <w:rsid w:val="00F61E7F"/>
    <w:rsid w:val="00F62013"/>
    <w:rsid w:val="00F62470"/>
    <w:rsid w:val="00F628CD"/>
    <w:rsid w:val="00F629F0"/>
    <w:rsid w:val="00F62D09"/>
    <w:rsid w:val="00F632EA"/>
    <w:rsid w:val="00F63389"/>
    <w:rsid w:val="00F63653"/>
    <w:rsid w:val="00F638EE"/>
    <w:rsid w:val="00F639F9"/>
    <w:rsid w:val="00F63AB1"/>
    <w:rsid w:val="00F63CD9"/>
    <w:rsid w:val="00F65763"/>
    <w:rsid w:val="00F6702E"/>
    <w:rsid w:val="00F6709C"/>
    <w:rsid w:val="00F673B2"/>
    <w:rsid w:val="00F67CC6"/>
    <w:rsid w:val="00F7042B"/>
    <w:rsid w:val="00F70C29"/>
    <w:rsid w:val="00F7126B"/>
    <w:rsid w:val="00F71E64"/>
    <w:rsid w:val="00F7247C"/>
    <w:rsid w:val="00F7256E"/>
    <w:rsid w:val="00F725F6"/>
    <w:rsid w:val="00F72A68"/>
    <w:rsid w:val="00F74009"/>
    <w:rsid w:val="00F742C0"/>
    <w:rsid w:val="00F74B51"/>
    <w:rsid w:val="00F74F02"/>
    <w:rsid w:val="00F74F59"/>
    <w:rsid w:val="00F752DB"/>
    <w:rsid w:val="00F7639C"/>
    <w:rsid w:val="00F765B0"/>
    <w:rsid w:val="00F770E4"/>
    <w:rsid w:val="00F7712C"/>
    <w:rsid w:val="00F7750B"/>
    <w:rsid w:val="00F77C24"/>
    <w:rsid w:val="00F8056F"/>
    <w:rsid w:val="00F80A18"/>
    <w:rsid w:val="00F8105D"/>
    <w:rsid w:val="00F81AB6"/>
    <w:rsid w:val="00F81D9E"/>
    <w:rsid w:val="00F81DA6"/>
    <w:rsid w:val="00F81E2E"/>
    <w:rsid w:val="00F822F6"/>
    <w:rsid w:val="00F825EB"/>
    <w:rsid w:val="00F827DC"/>
    <w:rsid w:val="00F837DA"/>
    <w:rsid w:val="00F838B5"/>
    <w:rsid w:val="00F84256"/>
    <w:rsid w:val="00F846AD"/>
    <w:rsid w:val="00F84CAE"/>
    <w:rsid w:val="00F84EF2"/>
    <w:rsid w:val="00F84FA3"/>
    <w:rsid w:val="00F85081"/>
    <w:rsid w:val="00F85DCC"/>
    <w:rsid w:val="00F85DE3"/>
    <w:rsid w:val="00F862F4"/>
    <w:rsid w:val="00F867CE"/>
    <w:rsid w:val="00F86890"/>
    <w:rsid w:val="00F869AA"/>
    <w:rsid w:val="00F86F4C"/>
    <w:rsid w:val="00F87312"/>
    <w:rsid w:val="00F87603"/>
    <w:rsid w:val="00F9035D"/>
    <w:rsid w:val="00F90F60"/>
    <w:rsid w:val="00F91567"/>
    <w:rsid w:val="00F91A26"/>
    <w:rsid w:val="00F91BDB"/>
    <w:rsid w:val="00F91E83"/>
    <w:rsid w:val="00F92121"/>
    <w:rsid w:val="00F9242B"/>
    <w:rsid w:val="00F92457"/>
    <w:rsid w:val="00F92ACD"/>
    <w:rsid w:val="00F942F1"/>
    <w:rsid w:val="00F948C6"/>
    <w:rsid w:val="00F94DC5"/>
    <w:rsid w:val="00F94EF3"/>
    <w:rsid w:val="00F9594A"/>
    <w:rsid w:val="00F959BE"/>
    <w:rsid w:val="00F95EC1"/>
    <w:rsid w:val="00F970F1"/>
    <w:rsid w:val="00F97465"/>
    <w:rsid w:val="00F97759"/>
    <w:rsid w:val="00F97F40"/>
    <w:rsid w:val="00FA031B"/>
    <w:rsid w:val="00FA07E2"/>
    <w:rsid w:val="00FA12C6"/>
    <w:rsid w:val="00FA16F2"/>
    <w:rsid w:val="00FA1784"/>
    <w:rsid w:val="00FA1883"/>
    <w:rsid w:val="00FA1E65"/>
    <w:rsid w:val="00FA208F"/>
    <w:rsid w:val="00FA21B4"/>
    <w:rsid w:val="00FA2233"/>
    <w:rsid w:val="00FA2469"/>
    <w:rsid w:val="00FA24EF"/>
    <w:rsid w:val="00FA2B06"/>
    <w:rsid w:val="00FA2E9C"/>
    <w:rsid w:val="00FA32DD"/>
    <w:rsid w:val="00FA39AC"/>
    <w:rsid w:val="00FA3F26"/>
    <w:rsid w:val="00FA4115"/>
    <w:rsid w:val="00FA429F"/>
    <w:rsid w:val="00FA42B4"/>
    <w:rsid w:val="00FA472F"/>
    <w:rsid w:val="00FA4DFF"/>
    <w:rsid w:val="00FA4F41"/>
    <w:rsid w:val="00FA6903"/>
    <w:rsid w:val="00FA6F5A"/>
    <w:rsid w:val="00FA71E8"/>
    <w:rsid w:val="00FA727D"/>
    <w:rsid w:val="00FA7815"/>
    <w:rsid w:val="00FA78FC"/>
    <w:rsid w:val="00FA7B6C"/>
    <w:rsid w:val="00FA7FD6"/>
    <w:rsid w:val="00FB010B"/>
    <w:rsid w:val="00FB01A1"/>
    <w:rsid w:val="00FB03A7"/>
    <w:rsid w:val="00FB0956"/>
    <w:rsid w:val="00FB0A59"/>
    <w:rsid w:val="00FB118F"/>
    <w:rsid w:val="00FB134F"/>
    <w:rsid w:val="00FB1540"/>
    <w:rsid w:val="00FB1C3A"/>
    <w:rsid w:val="00FB2241"/>
    <w:rsid w:val="00FB2458"/>
    <w:rsid w:val="00FB2930"/>
    <w:rsid w:val="00FB293F"/>
    <w:rsid w:val="00FB3598"/>
    <w:rsid w:val="00FB3C36"/>
    <w:rsid w:val="00FB457E"/>
    <w:rsid w:val="00FB4EC7"/>
    <w:rsid w:val="00FB548A"/>
    <w:rsid w:val="00FB5D00"/>
    <w:rsid w:val="00FB5EFD"/>
    <w:rsid w:val="00FB5FA0"/>
    <w:rsid w:val="00FB6EC9"/>
    <w:rsid w:val="00FB76BD"/>
    <w:rsid w:val="00FC016D"/>
    <w:rsid w:val="00FC070B"/>
    <w:rsid w:val="00FC071B"/>
    <w:rsid w:val="00FC178B"/>
    <w:rsid w:val="00FC27C2"/>
    <w:rsid w:val="00FC28D9"/>
    <w:rsid w:val="00FC36C1"/>
    <w:rsid w:val="00FC3FF8"/>
    <w:rsid w:val="00FC428A"/>
    <w:rsid w:val="00FC48CA"/>
    <w:rsid w:val="00FC509B"/>
    <w:rsid w:val="00FC5461"/>
    <w:rsid w:val="00FC5808"/>
    <w:rsid w:val="00FC5D65"/>
    <w:rsid w:val="00FC65BD"/>
    <w:rsid w:val="00FC66F9"/>
    <w:rsid w:val="00FC6B74"/>
    <w:rsid w:val="00FC7316"/>
    <w:rsid w:val="00FD053C"/>
    <w:rsid w:val="00FD0565"/>
    <w:rsid w:val="00FD0DC9"/>
    <w:rsid w:val="00FD1778"/>
    <w:rsid w:val="00FD29DA"/>
    <w:rsid w:val="00FD2C44"/>
    <w:rsid w:val="00FD3027"/>
    <w:rsid w:val="00FD3109"/>
    <w:rsid w:val="00FD320E"/>
    <w:rsid w:val="00FD3FB4"/>
    <w:rsid w:val="00FD3FE6"/>
    <w:rsid w:val="00FD4C3D"/>
    <w:rsid w:val="00FD621C"/>
    <w:rsid w:val="00FD6506"/>
    <w:rsid w:val="00FD6798"/>
    <w:rsid w:val="00FD6BCE"/>
    <w:rsid w:val="00FD6E4B"/>
    <w:rsid w:val="00FE0222"/>
    <w:rsid w:val="00FE029F"/>
    <w:rsid w:val="00FE1757"/>
    <w:rsid w:val="00FE1F77"/>
    <w:rsid w:val="00FE2405"/>
    <w:rsid w:val="00FE253E"/>
    <w:rsid w:val="00FE29ED"/>
    <w:rsid w:val="00FE3506"/>
    <w:rsid w:val="00FE3729"/>
    <w:rsid w:val="00FE385B"/>
    <w:rsid w:val="00FE3B34"/>
    <w:rsid w:val="00FE3C67"/>
    <w:rsid w:val="00FE4688"/>
    <w:rsid w:val="00FE4CE1"/>
    <w:rsid w:val="00FE5D81"/>
    <w:rsid w:val="00FE7544"/>
    <w:rsid w:val="00FE7EE2"/>
    <w:rsid w:val="00FF06BC"/>
    <w:rsid w:val="00FF106C"/>
    <w:rsid w:val="00FF1BC5"/>
    <w:rsid w:val="00FF2291"/>
    <w:rsid w:val="00FF28DD"/>
    <w:rsid w:val="00FF3151"/>
    <w:rsid w:val="00FF37F0"/>
    <w:rsid w:val="00FF3F0F"/>
    <w:rsid w:val="00FF4A1C"/>
    <w:rsid w:val="00FF4B01"/>
    <w:rsid w:val="00FF52AE"/>
    <w:rsid w:val="00FF5FC0"/>
    <w:rsid w:val="00FF6474"/>
    <w:rsid w:val="00FF68D3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957439"/>
  <w15:chartTrackingRefBased/>
  <w15:docId w15:val="{54F184CF-524D-4D51-ACBE-5F8173E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Hyperlink" w:uiPriority="99"/>
    <w:lsdException w:name="Followed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5005B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-1,. (1.0),. Знак,. Знак1 Знак Знак,1_Заголовок 1,47 см,After:  12 pt,Chapter Headline,H1,H1 Знак1 Знак Знак,Part,scge 1,scge 1 + Before:  6 pt,§1.,З1,Заголовок 1 Знак1 Знак Знак,Название спецификации,Название спецификации Знак1 Знак Знак"/>
    <w:basedOn w:val="af0"/>
    <w:next w:val="af1"/>
    <w:link w:val="13"/>
    <w:qFormat/>
    <w:rsid w:val="00AE1D79"/>
    <w:pPr>
      <w:keepNext/>
      <w:keepLines/>
      <w:pageBreakBefore/>
      <w:numPr>
        <w:numId w:val="26"/>
      </w:numPr>
      <w:spacing w:before="120" w:after="120"/>
      <w:jc w:val="left"/>
      <w:outlineLvl w:val="0"/>
    </w:pPr>
    <w:rPr>
      <w:rFonts w:ascii="Times New Roman" w:hAnsi="Times New Roman"/>
      <w:b/>
      <w:caps/>
      <w:spacing w:val="20"/>
    </w:rPr>
  </w:style>
  <w:style w:type="paragraph" w:styleId="20">
    <w:name w:val="heading 2"/>
    <w:aliases w:val=". (1.1),2,2 headline,2_Заголовок 2,63 см,95 см....,H2,H21,H210,H211,H22,H221,H23,H231,H24,H241,H25,H251,H26,H261,H27,H28,H29,Numbered text 3,Subhead A,h,h2,headline,Ïîäðàçäåë,Первая строка:  0,Раздел,Самостоятельный раздел + Слева:  0,app,-2"/>
    <w:basedOn w:val="af0"/>
    <w:next w:val="af1"/>
    <w:link w:val="24"/>
    <w:qFormat/>
    <w:rsid w:val="00EB3FB8"/>
    <w:pPr>
      <w:keepNext/>
      <w:keepLines/>
      <w:numPr>
        <w:ilvl w:val="1"/>
        <w:numId w:val="26"/>
      </w:numPr>
      <w:spacing w:before="120" w:after="120"/>
      <w:jc w:val="left"/>
      <w:outlineLvl w:val="1"/>
    </w:pPr>
    <w:rPr>
      <w:rFonts w:ascii="Times New Roman" w:hAnsi="Times New Roman"/>
      <w:b/>
      <w:spacing w:val="20"/>
    </w:rPr>
  </w:style>
  <w:style w:type="paragraph" w:styleId="30">
    <w:name w:val="heading 3"/>
    <w:aliases w:val="Caaieiaie 3,H3,H3 Знак,H3 Знак Знак,H3 Знак1 Знак,H3 Знак1 Знак1,H3 Знак2,Subhead B,h3,Çàãîëîâîê 3,Заголовок 3 Знак Знак,Заголовок 3 Знак1,Заголовок 3 Знак1 Знак1,Заголовок 3 Знак2,Подраздел,H31,H32,H33,H34,H311,H321,H331,H35,H312,H322,H332"/>
    <w:basedOn w:val="af0"/>
    <w:next w:val="af1"/>
    <w:link w:val="31"/>
    <w:qFormat/>
    <w:rsid w:val="00551305"/>
    <w:pPr>
      <w:widowControl w:val="0"/>
      <w:tabs>
        <w:tab w:val="left" w:pos="851"/>
      </w:tabs>
      <w:spacing w:before="120" w:after="120"/>
      <w:ind w:firstLine="0"/>
      <w:outlineLvl w:val="2"/>
    </w:pPr>
    <w:rPr>
      <w:rFonts w:cs="Arial"/>
    </w:rPr>
  </w:style>
  <w:style w:type="paragraph" w:styleId="41">
    <w:name w:val="heading 4"/>
    <w:aliases w:val=". (A.),H4,H4 Знак,Заголовок 4 (Приложение),Заголовок 4 (Приложение) Знак,Заголовок 4 Знак Знак Знак Знак,Заголовок 4 Знак Знак Знак Знак Знак,Заголовок 4 Знак1,Знак Знак,H41,H42,H43,H44,H411,H421,H431,H45,H412,H422,H432,H46,H413,H423,H433"/>
    <w:basedOn w:val="af0"/>
    <w:next w:val="af0"/>
    <w:link w:val="42"/>
    <w:qFormat/>
    <w:rsid w:val="00443A7E"/>
    <w:pPr>
      <w:keepNext/>
      <w:spacing w:before="360" w:after="240" w:line="480" w:lineRule="auto"/>
      <w:ind w:firstLine="0"/>
      <w:outlineLvl w:val="3"/>
    </w:pPr>
    <w:rPr>
      <w:spacing w:val="38"/>
    </w:rPr>
  </w:style>
  <w:style w:type="paragraph" w:styleId="52">
    <w:name w:val="heading 5"/>
    <w:aliases w:val=". (1.),H5,Заголовок 5 Знак Знак,Заголовок 5 Знак1,H51,H52,H53,H54,H55,Block Label,Block textl,Block text,H56,LW Pico Section,PA Pico Section,Heading 5 Char Char"/>
    <w:basedOn w:val="af0"/>
    <w:next w:val="af0"/>
    <w:link w:val="53"/>
    <w:qFormat/>
    <w:rsid w:val="00443A7E"/>
    <w:pPr>
      <w:keepNext/>
      <w:spacing w:before="360" w:after="240" w:line="480" w:lineRule="auto"/>
      <w:ind w:firstLine="0"/>
      <w:outlineLvl w:val="4"/>
    </w:pPr>
    <w:rPr>
      <w:spacing w:val="38"/>
    </w:rPr>
  </w:style>
  <w:style w:type="paragraph" w:styleId="6">
    <w:name w:val="heading 6"/>
    <w:aliases w:val=". (a.),Основной,H6,H61,H62,H63,H64,H65,for Client List, Знак"/>
    <w:basedOn w:val="af0"/>
    <w:next w:val="af0"/>
    <w:link w:val="60"/>
    <w:qFormat/>
    <w:rsid w:val="004D59CC"/>
    <w:pPr>
      <w:keepNext/>
      <w:tabs>
        <w:tab w:val="left" w:pos="709"/>
      </w:tabs>
      <w:outlineLvl w:val="5"/>
    </w:pPr>
    <w:rPr>
      <w:spacing w:val="38"/>
    </w:rPr>
  </w:style>
  <w:style w:type="paragraph" w:styleId="7">
    <w:name w:val="heading 7"/>
    <w:aliases w:val="H7"/>
    <w:basedOn w:val="af0"/>
    <w:next w:val="af0"/>
    <w:link w:val="70"/>
    <w:qFormat/>
    <w:rsid w:val="00970723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aliases w:val="H8"/>
    <w:basedOn w:val="af0"/>
    <w:next w:val="af0"/>
    <w:link w:val="80"/>
    <w:qFormat/>
    <w:rsid w:val="00970723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aliases w:val="H9"/>
    <w:basedOn w:val="af0"/>
    <w:next w:val="af0"/>
    <w:link w:val="90"/>
    <w:qFormat/>
    <w:rsid w:val="00970723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aliases w:val="Header Line 1,Header Line1,Header Line11,Header Line12,Header Line13,Header Line14,Header Line15,Header Line16,Header Line17,Header Line18,Header1,L1,L11,L12,L13,L14,L15,L16,L17,L18,Top running title,header"/>
    <w:basedOn w:val="af0"/>
    <w:link w:val="af6"/>
    <w:uiPriority w:val="99"/>
    <w:rsid w:val="00443A7E"/>
    <w:pPr>
      <w:tabs>
        <w:tab w:val="center" w:pos="4153"/>
        <w:tab w:val="right" w:pos="8306"/>
      </w:tabs>
    </w:pPr>
  </w:style>
  <w:style w:type="paragraph" w:styleId="af7">
    <w:name w:val="footer"/>
    <w:aliases w:val="Don't delete!,F1,Footer Line 1,Footer Line1,Lower running title,f,Не удалять!"/>
    <w:link w:val="af8"/>
    <w:uiPriority w:val="99"/>
    <w:rsid w:val="00443A7E"/>
    <w:pPr>
      <w:tabs>
        <w:tab w:val="center" w:pos="4677"/>
        <w:tab w:val="right" w:pos="9355"/>
      </w:tabs>
    </w:pPr>
    <w:rPr>
      <w:sz w:val="16"/>
      <w:lang w:val="en-US"/>
    </w:rPr>
  </w:style>
  <w:style w:type="paragraph" w:customStyle="1" w:styleId="af9">
    <w:name w:val="_штамп_номер"/>
    <w:rsid w:val="00443A7E"/>
    <w:pPr>
      <w:jc w:val="center"/>
    </w:pPr>
    <w:rPr>
      <w:rFonts w:ascii="Arial" w:hAnsi="Arial"/>
      <w:i/>
      <w:sz w:val="32"/>
    </w:rPr>
  </w:style>
  <w:style w:type="paragraph" w:customStyle="1" w:styleId="16">
    <w:name w:val="_штамп_1"/>
    <w:rsid w:val="00443A7E"/>
    <w:pPr>
      <w:suppressAutoHyphens/>
      <w:ind w:left="-85" w:right="-85"/>
    </w:pPr>
    <w:rPr>
      <w:rFonts w:ascii="Arial" w:hAnsi="Arial"/>
      <w:i/>
      <w:sz w:val="16"/>
    </w:rPr>
  </w:style>
  <w:style w:type="paragraph" w:customStyle="1" w:styleId="afa">
    <w:name w:val="_номер_страницы"/>
    <w:rsid w:val="00443A7E"/>
    <w:pPr>
      <w:jc w:val="center"/>
    </w:pPr>
    <w:rPr>
      <w:rFonts w:ascii="Arial" w:hAnsi="Arial"/>
      <w:w w:val="85"/>
    </w:rPr>
  </w:style>
  <w:style w:type="character" w:styleId="afb">
    <w:name w:val="page number"/>
    <w:aliases w:val="PN,Page number"/>
    <w:rsid w:val="00443A7E"/>
    <w:rPr>
      <w:rFonts w:ascii="Arial" w:hAnsi="Arial"/>
      <w:i/>
      <w:noProof w:val="0"/>
      <w:snapToGrid/>
      <w:color w:val="auto"/>
      <w:sz w:val="16"/>
    </w:rPr>
  </w:style>
  <w:style w:type="paragraph" w:customStyle="1" w:styleId="afc">
    <w:name w:val="_штамп_надпись"/>
    <w:rsid w:val="00443A7E"/>
    <w:pPr>
      <w:ind w:left="57" w:right="57"/>
      <w:jc w:val="center"/>
    </w:pPr>
    <w:rPr>
      <w:rFonts w:ascii="Arial" w:hAnsi="Arial"/>
      <w:i/>
      <w:sz w:val="16"/>
    </w:rPr>
  </w:style>
  <w:style w:type="paragraph" w:customStyle="1" w:styleId="afd">
    <w:name w:val="Обычный_таблицы"/>
    <w:basedOn w:val="af0"/>
    <w:rsid w:val="00443A7E"/>
    <w:pPr>
      <w:spacing w:before="60" w:after="60" w:line="240" w:lineRule="auto"/>
      <w:ind w:firstLine="0"/>
    </w:pPr>
    <w:rPr>
      <w:sz w:val="20"/>
      <w:lang w:val="en-US"/>
    </w:rPr>
  </w:style>
  <w:style w:type="paragraph" w:customStyle="1" w:styleId="afe">
    <w:name w:val="Название рисунка"/>
    <w:basedOn w:val="af0"/>
    <w:rsid w:val="00443A7E"/>
    <w:pPr>
      <w:spacing w:before="120" w:after="120"/>
      <w:jc w:val="center"/>
    </w:pPr>
    <w:rPr>
      <w:lang w:val="en-US"/>
    </w:rPr>
  </w:style>
  <w:style w:type="paragraph" w:customStyle="1" w:styleId="2-">
    <w:name w:val="Пункт 2-го уровня"/>
    <w:basedOn w:val="20"/>
    <w:next w:val="af0"/>
    <w:rsid w:val="00BA294E"/>
    <w:pPr>
      <w:spacing w:after="0"/>
    </w:pPr>
    <w:rPr>
      <w:spacing w:val="0"/>
    </w:rPr>
  </w:style>
  <w:style w:type="paragraph" w:customStyle="1" w:styleId="3-">
    <w:name w:val="Пункт 3-го уровня"/>
    <w:basedOn w:val="30"/>
    <w:next w:val="af0"/>
    <w:rsid w:val="00443A7E"/>
    <w:pPr>
      <w:spacing w:before="0" w:after="0"/>
    </w:pPr>
  </w:style>
  <w:style w:type="paragraph" w:customStyle="1" w:styleId="a3">
    <w:name w:val="Список алфавитный"/>
    <w:basedOn w:val="af0"/>
    <w:next w:val="af0"/>
    <w:rsid w:val="00443A7E"/>
    <w:pPr>
      <w:numPr>
        <w:numId w:val="9"/>
      </w:numPr>
    </w:pPr>
  </w:style>
  <w:style w:type="paragraph" w:customStyle="1" w:styleId="a1">
    <w:name w:val="Список маркированный"/>
    <w:basedOn w:val="af0"/>
    <w:next w:val="af0"/>
    <w:rsid w:val="00443A7E"/>
    <w:pPr>
      <w:numPr>
        <w:numId w:val="1"/>
      </w:numPr>
    </w:pPr>
  </w:style>
  <w:style w:type="paragraph" w:customStyle="1" w:styleId="a6">
    <w:name w:val="Список многоуровневый"/>
    <w:next w:val="af0"/>
    <w:rsid w:val="00443A7E"/>
    <w:pPr>
      <w:numPr>
        <w:numId w:val="4"/>
      </w:numPr>
    </w:pPr>
    <w:rPr>
      <w:rFonts w:ascii="Arial" w:hAnsi="Arial"/>
      <w:sz w:val="24"/>
    </w:rPr>
  </w:style>
  <w:style w:type="paragraph" w:customStyle="1" w:styleId="ae">
    <w:name w:val="Список нумерованный"/>
    <w:basedOn w:val="af0"/>
    <w:next w:val="af0"/>
    <w:rsid w:val="00443A7E"/>
    <w:pPr>
      <w:numPr>
        <w:numId w:val="10"/>
      </w:numPr>
    </w:pPr>
  </w:style>
  <w:style w:type="paragraph" w:customStyle="1" w:styleId="a7">
    <w:name w:val="Список_м_таблицы"/>
    <w:basedOn w:val="afd"/>
    <w:rsid w:val="00443A7E"/>
    <w:pPr>
      <w:numPr>
        <w:numId w:val="2"/>
      </w:numPr>
      <w:tabs>
        <w:tab w:val="clear" w:pos="1418"/>
        <w:tab w:val="left" w:pos="284"/>
      </w:tabs>
      <w:ind w:left="0" w:firstLine="0"/>
    </w:pPr>
    <w:rPr>
      <w:lang w:val="ru-RU"/>
    </w:rPr>
  </w:style>
  <w:style w:type="paragraph" w:customStyle="1" w:styleId="ac">
    <w:name w:val="Список_н_таблицы"/>
    <w:basedOn w:val="afd"/>
    <w:rsid w:val="00443A7E"/>
    <w:pPr>
      <w:numPr>
        <w:numId w:val="3"/>
      </w:numPr>
      <w:tabs>
        <w:tab w:val="left" w:pos="284"/>
      </w:tabs>
    </w:pPr>
  </w:style>
  <w:style w:type="paragraph" w:styleId="17">
    <w:name w:val="toc 1"/>
    <w:basedOn w:val="af0"/>
    <w:next w:val="af0"/>
    <w:autoRedefine/>
    <w:uiPriority w:val="39"/>
    <w:rsid w:val="003B1999"/>
    <w:pPr>
      <w:tabs>
        <w:tab w:val="left" w:pos="709"/>
        <w:tab w:val="right" w:pos="9633"/>
      </w:tabs>
      <w:spacing w:before="120"/>
      <w:ind w:firstLine="0"/>
    </w:pPr>
    <w:rPr>
      <w:bCs/>
      <w:caps/>
    </w:rPr>
  </w:style>
  <w:style w:type="paragraph" w:styleId="25">
    <w:name w:val="toc 2"/>
    <w:basedOn w:val="af0"/>
    <w:next w:val="af0"/>
    <w:autoRedefine/>
    <w:uiPriority w:val="39"/>
    <w:rsid w:val="003B1999"/>
    <w:pPr>
      <w:tabs>
        <w:tab w:val="left" w:pos="1134"/>
        <w:tab w:val="right" w:pos="9633"/>
      </w:tabs>
      <w:spacing w:before="120"/>
      <w:ind w:firstLine="227"/>
      <w:mirrorIndents/>
      <w:jc w:val="left"/>
    </w:pPr>
    <w:rPr>
      <w:rFonts w:cs="Calibri"/>
      <w:bCs/>
      <w:noProof/>
      <w:spacing w:val="-4"/>
      <w:szCs w:val="20"/>
    </w:rPr>
  </w:style>
  <w:style w:type="paragraph" w:customStyle="1" w:styleId="140">
    <w:name w:val="Обложка_14"/>
    <w:basedOn w:val="af0"/>
    <w:next w:val="af0"/>
    <w:rsid w:val="00443A7E"/>
    <w:pPr>
      <w:keepNext/>
      <w:ind w:firstLine="0"/>
      <w:jc w:val="center"/>
    </w:pPr>
    <w:rPr>
      <w:sz w:val="28"/>
    </w:rPr>
  </w:style>
  <w:style w:type="paragraph" w:customStyle="1" w:styleId="aff">
    <w:name w:val="Обложка"/>
    <w:basedOn w:val="af0"/>
    <w:rsid w:val="00443A7E"/>
    <w:pPr>
      <w:keepNext/>
      <w:spacing w:before="240"/>
      <w:ind w:firstLine="0"/>
      <w:jc w:val="center"/>
    </w:pPr>
    <w:rPr>
      <w:caps/>
      <w:sz w:val="28"/>
    </w:rPr>
  </w:style>
  <w:style w:type="paragraph" w:customStyle="1" w:styleId="aff0">
    <w:name w:val="Титульный лист"/>
    <w:basedOn w:val="af0"/>
    <w:rsid w:val="00B64421"/>
    <w:pPr>
      <w:jc w:val="center"/>
    </w:pPr>
    <w:rPr>
      <w:sz w:val="28"/>
    </w:rPr>
  </w:style>
  <w:style w:type="paragraph" w:customStyle="1" w:styleId="aff1">
    <w:name w:val="Название таблицы"/>
    <w:basedOn w:val="af0"/>
    <w:rsid w:val="00443A7E"/>
    <w:pPr>
      <w:spacing w:before="120" w:after="120"/>
      <w:ind w:firstLine="0"/>
    </w:pPr>
  </w:style>
  <w:style w:type="paragraph" w:customStyle="1" w:styleId="aff2">
    <w:name w:val="Примечание"/>
    <w:basedOn w:val="af0"/>
    <w:rsid w:val="00443A7E"/>
    <w:rPr>
      <w:spacing w:val="20"/>
    </w:rPr>
  </w:style>
  <w:style w:type="paragraph" w:customStyle="1" w:styleId="4-">
    <w:name w:val="Пункт 4-го уровня"/>
    <w:basedOn w:val="41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6-">
    <w:name w:val="Пункт 6-го уровня"/>
    <w:basedOn w:val="6"/>
    <w:next w:val="af0"/>
    <w:rsid w:val="00443A7E"/>
    <w:pPr>
      <w:keepNext w:val="0"/>
    </w:pPr>
    <w:rPr>
      <w:spacing w:val="0"/>
    </w:rPr>
  </w:style>
  <w:style w:type="paragraph" w:customStyle="1" w:styleId="5-">
    <w:name w:val="Пункт 5-го уровня"/>
    <w:basedOn w:val="52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a5">
    <w:name w:val="Заголовок приложения"/>
    <w:basedOn w:val="af0"/>
    <w:next w:val="af0"/>
    <w:rsid w:val="00443A7E"/>
    <w:pPr>
      <w:keepNext/>
      <w:pageBreakBefore/>
      <w:numPr>
        <w:numId w:val="5"/>
      </w:numPr>
      <w:spacing w:line="480" w:lineRule="auto"/>
      <w:jc w:val="center"/>
    </w:pPr>
    <w:rPr>
      <w:caps/>
    </w:rPr>
  </w:style>
  <w:style w:type="paragraph" w:customStyle="1" w:styleId="10">
    <w:name w:val="Заголовок приложения 1"/>
    <w:basedOn w:val="af0"/>
    <w:next w:val="af0"/>
    <w:rsid w:val="00443A7E"/>
    <w:pPr>
      <w:keepNext/>
      <w:numPr>
        <w:ilvl w:val="1"/>
        <w:numId w:val="5"/>
      </w:numPr>
      <w:spacing w:before="360" w:after="240" w:line="480" w:lineRule="auto"/>
      <w:outlineLvl w:val="1"/>
    </w:pPr>
    <w:rPr>
      <w:spacing w:val="38"/>
    </w:rPr>
  </w:style>
  <w:style w:type="paragraph" w:customStyle="1" w:styleId="22">
    <w:name w:val="Заголовок приложения 2"/>
    <w:basedOn w:val="af0"/>
    <w:next w:val="af0"/>
    <w:rsid w:val="00443A7E"/>
    <w:pPr>
      <w:keepNext/>
      <w:numPr>
        <w:ilvl w:val="2"/>
        <w:numId w:val="5"/>
      </w:numPr>
      <w:spacing w:before="360" w:after="240" w:line="480" w:lineRule="auto"/>
      <w:outlineLvl w:val="2"/>
    </w:pPr>
    <w:rPr>
      <w:spacing w:val="38"/>
    </w:rPr>
  </w:style>
  <w:style w:type="paragraph" w:customStyle="1" w:styleId="3">
    <w:name w:val="Заголовок приложения 3"/>
    <w:basedOn w:val="af0"/>
    <w:next w:val="af0"/>
    <w:rsid w:val="00443A7E"/>
    <w:pPr>
      <w:keepNext/>
      <w:numPr>
        <w:ilvl w:val="3"/>
        <w:numId w:val="5"/>
      </w:numPr>
      <w:spacing w:before="360" w:after="240" w:line="480" w:lineRule="auto"/>
      <w:outlineLvl w:val="3"/>
    </w:pPr>
    <w:rPr>
      <w:spacing w:val="38"/>
    </w:rPr>
  </w:style>
  <w:style w:type="paragraph" w:customStyle="1" w:styleId="1-">
    <w:name w:val="Пункт приложения 1-го уровня"/>
    <w:basedOn w:val="10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2-0">
    <w:name w:val="Пункт приложения 2-го уровня"/>
    <w:basedOn w:val="22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3-0">
    <w:name w:val="Пункт приложения 3-го уровня"/>
    <w:basedOn w:val="3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40">
    <w:name w:val="Заголовок приложения 4"/>
    <w:basedOn w:val="af0"/>
    <w:next w:val="af0"/>
    <w:rsid w:val="00443A7E"/>
    <w:pPr>
      <w:keepNext/>
      <w:numPr>
        <w:ilvl w:val="4"/>
        <w:numId w:val="5"/>
      </w:numPr>
      <w:spacing w:before="360" w:after="240" w:line="480" w:lineRule="auto"/>
      <w:outlineLvl w:val="4"/>
    </w:pPr>
    <w:rPr>
      <w:spacing w:val="38"/>
      <w:lang w:val="en-US"/>
    </w:rPr>
  </w:style>
  <w:style w:type="paragraph" w:customStyle="1" w:styleId="50">
    <w:name w:val="Заголовок приложения 5"/>
    <w:basedOn w:val="af0"/>
    <w:next w:val="af0"/>
    <w:rsid w:val="00443A7E"/>
    <w:pPr>
      <w:keepNext/>
      <w:numPr>
        <w:ilvl w:val="5"/>
        <w:numId w:val="5"/>
      </w:numPr>
      <w:spacing w:before="360" w:after="240" w:line="480" w:lineRule="auto"/>
      <w:outlineLvl w:val="5"/>
    </w:pPr>
    <w:rPr>
      <w:spacing w:val="38"/>
      <w:lang w:val="en-US"/>
    </w:rPr>
  </w:style>
  <w:style w:type="paragraph" w:customStyle="1" w:styleId="4-0">
    <w:name w:val="Пункт приложения 4-го уровня"/>
    <w:basedOn w:val="40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5-0">
    <w:name w:val="Пункт приложения 5-го уровня"/>
    <w:basedOn w:val="50"/>
    <w:next w:val="af0"/>
    <w:rsid w:val="00443A7E"/>
    <w:pPr>
      <w:keepNext w:val="0"/>
      <w:spacing w:before="0" w:after="0" w:line="360" w:lineRule="auto"/>
    </w:pPr>
    <w:rPr>
      <w:spacing w:val="0"/>
    </w:rPr>
  </w:style>
  <w:style w:type="table" w:styleId="aff3">
    <w:name w:val="Table Grid"/>
    <w:aliases w:val="Table grid"/>
    <w:basedOn w:val="af3"/>
    <w:uiPriority w:val="59"/>
    <w:rsid w:val="008B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Body Text Indent"/>
    <w:basedOn w:val="af0"/>
    <w:link w:val="aff5"/>
    <w:rsid w:val="00E8247C"/>
    <w:pPr>
      <w:spacing w:line="240" w:lineRule="auto"/>
      <w:ind w:firstLine="851"/>
    </w:pPr>
    <w:rPr>
      <w:rFonts w:ascii="Times New Roman" w:hAnsi="Times New Roman"/>
      <w:sz w:val="28"/>
      <w:szCs w:val="20"/>
    </w:rPr>
  </w:style>
  <w:style w:type="character" w:customStyle="1" w:styleId="13">
    <w:name w:val="Заголовок 1 Знак"/>
    <w:aliases w:val="-1 Знак,. (1.0) Знак,. Знак Знак,. Знак1 Знак Знак Знак,1_Заголовок 1 Знак,47 см Знак,After:  12 pt Знак,Chapter Headline Знак,H1 Знак,H1 Знак1 Знак Знак Знак,Part Знак,scge 1 Знак,scge 1 + Before:  6 pt Знак,§1. Знак,З1 Знак"/>
    <w:link w:val="1"/>
    <w:rsid w:val="00AE1D79"/>
    <w:rPr>
      <w:b/>
      <w:caps/>
      <w:spacing w:val="20"/>
      <w:sz w:val="24"/>
      <w:szCs w:val="24"/>
    </w:rPr>
  </w:style>
  <w:style w:type="paragraph" w:styleId="26">
    <w:name w:val="Body Text Indent 2"/>
    <w:basedOn w:val="af0"/>
    <w:link w:val="27"/>
    <w:rsid w:val="00BC3B60"/>
    <w:pPr>
      <w:spacing w:after="120" w:line="480" w:lineRule="auto"/>
      <w:ind w:left="283"/>
    </w:pPr>
  </w:style>
  <w:style w:type="paragraph" w:styleId="ab">
    <w:name w:val="List"/>
    <w:basedOn w:val="af0"/>
    <w:rsid w:val="0048741D"/>
    <w:pPr>
      <w:numPr>
        <w:numId w:val="6"/>
      </w:numPr>
      <w:spacing w:after="120" w:line="480" w:lineRule="auto"/>
      <w:outlineLvl w:val="3"/>
    </w:pPr>
    <w:rPr>
      <w:snapToGrid w:val="0"/>
      <w:szCs w:val="20"/>
    </w:rPr>
  </w:style>
  <w:style w:type="character" w:styleId="aff6">
    <w:name w:val="FollowedHyperlink"/>
    <w:uiPriority w:val="99"/>
    <w:rsid w:val="00452533"/>
    <w:rPr>
      <w:color w:val="800080"/>
      <w:u w:val="single"/>
    </w:rPr>
  </w:style>
  <w:style w:type="paragraph" w:customStyle="1" w:styleId="FooterFirst">
    <w:name w:val="Footer First"/>
    <w:basedOn w:val="af0"/>
    <w:rsid w:val="00452533"/>
    <w:pPr>
      <w:numPr>
        <w:numId w:val="7"/>
      </w:numPr>
      <w:tabs>
        <w:tab w:val="clear" w:pos="786"/>
        <w:tab w:val="center" w:pos="4153"/>
        <w:tab w:val="right" w:pos="8306"/>
      </w:tabs>
      <w:spacing w:line="240" w:lineRule="auto"/>
      <w:ind w:left="0" w:firstLine="0"/>
      <w:jc w:val="left"/>
    </w:pPr>
    <w:rPr>
      <w:rFonts w:ascii="Times New Roman" w:hAnsi="Times New Roman"/>
      <w:szCs w:val="20"/>
    </w:rPr>
  </w:style>
  <w:style w:type="paragraph" w:styleId="5">
    <w:name w:val="List Number 5"/>
    <w:basedOn w:val="af0"/>
    <w:rsid w:val="00411096"/>
    <w:pPr>
      <w:keepNext/>
      <w:numPr>
        <w:numId w:val="8"/>
      </w:numPr>
    </w:pPr>
    <w:rPr>
      <w:rFonts w:cs="Arial"/>
    </w:rPr>
  </w:style>
  <w:style w:type="paragraph" w:customStyle="1" w:styleId="aff7">
    <w:name w:val="Список марк."/>
    <w:basedOn w:val="af0"/>
    <w:autoRedefine/>
    <w:rsid w:val="00337B28"/>
    <w:pPr>
      <w:spacing w:before="60"/>
      <w:ind w:left="360" w:right="220" w:hanging="360"/>
    </w:pPr>
    <w:rPr>
      <w:rFonts w:cs="Arial"/>
      <w:color w:val="000000"/>
    </w:rPr>
  </w:style>
  <w:style w:type="character" w:styleId="aff8">
    <w:name w:val="Hyperlink"/>
    <w:uiPriority w:val="99"/>
    <w:rsid w:val="002340E1"/>
    <w:rPr>
      <w:color w:val="0000FF"/>
      <w:u w:val="single"/>
    </w:rPr>
  </w:style>
  <w:style w:type="paragraph" w:customStyle="1" w:styleId="aff9">
    <w:name w:val="Текст таблицы"/>
    <w:basedOn w:val="af0"/>
    <w:next w:val="af0"/>
    <w:autoRedefine/>
    <w:rsid w:val="0017217F"/>
    <w:pPr>
      <w:keepNext/>
      <w:spacing w:before="60" w:after="60" w:line="240" w:lineRule="auto"/>
      <w:ind w:firstLine="0"/>
      <w:jc w:val="left"/>
    </w:pPr>
    <w:rPr>
      <w:rFonts w:cs="Arial"/>
      <w:color w:val="000000"/>
    </w:rPr>
  </w:style>
  <w:style w:type="paragraph" w:customStyle="1" w:styleId="affa">
    <w:name w:val="Титульная таблица"/>
    <w:basedOn w:val="af0"/>
    <w:autoRedefine/>
    <w:rsid w:val="00DE563C"/>
    <w:pPr>
      <w:keepNext/>
      <w:spacing w:before="80" w:after="80" w:line="240" w:lineRule="auto"/>
      <w:ind w:firstLine="0"/>
      <w:jc w:val="center"/>
    </w:pPr>
    <w:rPr>
      <w:rFonts w:cs="Arial"/>
      <w:color w:val="000000"/>
    </w:rPr>
  </w:style>
  <w:style w:type="paragraph" w:customStyle="1" w:styleId="SubjectFrom">
    <w:name w:val="Subject/From"/>
    <w:rsid w:val="00F91567"/>
    <w:pPr>
      <w:snapToGrid w:val="0"/>
      <w:spacing w:before="283" w:after="567"/>
      <w:ind w:left="5670"/>
    </w:pPr>
    <w:rPr>
      <w:rFonts w:ascii="Arial" w:hAnsi="Arial" w:cs="Arial"/>
      <w:color w:val="000000"/>
      <w:sz w:val="24"/>
      <w:szCs w:val="24"/>
    </w:rPr>
  </w:style>
  <w:style w:type="character" w:customStyle="1" w:styleId="af6">
    <w:name w:val="Верхний колонтитул Знак"/>
    <w:aliases w:val="Header Line 1 Знак,Header Line1 Знак,Header Line11 Знак,Header Line12 Знак,Header Line13 Знак,Header Line14 Знак,Header Line15 Знак,Header Line16 Знак,Header Line17 Знак,Header Line18 Знак,Header1 Знак,L1 Знак,L11 Знак,L12 Знак"/>
    <w:link w:val="af5"/>
    <w:uiPriority w:val="99"/>
    <w:locked/>
    <w:rsid w:val="00291F53"/>
    <w:rPr>
      <w:rFonts w:ascii="Arial" w:hAnsi="Arial"/>
      <w:sz w:val="24"/>
      <w:szCs w:val="24"/>
      <w:lang w:val="ru-RU" w:eastAsia="ru-RU" w:bidi="ar-SA"/>
    </w:rPr>
  </w:style>
  <w:style w:type="paragraph" w:customStyle="1" w:styleId="TABLEOFCONTENTS">
    <w:name w:val="TABLE OF CONTENTS"/>
    <w:basedOn w:val="af0"/>
    <w:rsid w:val="00A12D37"/>
    <w:pPr>
      <w:ind w:left="709" w:firstLine="0"/>
    </w:pPr>
    <w:rPr>
      <w:b/>
    </w:rPr>
  </w:style>
  <w:style w:type="paragraph" w:customStyle="1" w:styleId="Itemof3level">
    <w:name w:val="Item of 3  level"/>
    <w:basedOn w:val="30"/>
    <w:next w:val="af0"/>
    <w:rsid w:val="00A12D37"/>
    <w:pPr>
      <w:ind w:left="709" w:right="170"/>
    </w:pPr>
    <w:rPr>
      <w:sz w:val="20"/>
    </w:rPr>
  </w:style>
  <w:style w:type="paragraph" w:customStyle="1" w:styleId="Normal1">
    <w:name w:val="Normal1"/>
    <w:rsid w:val="00CB290D"/>
    <w:pPr>
      <w:spacing w:before="100" w:after="100"/>
    </w:pPr>
    <w:rPr>
      <w:snapToGrid w:val="0"/>
      <w:sz w:val="24"/>
    </w:rPr>
  </w:style>
  <w:style w:type="character" w:styleId="affb">
    <w:name w:val="annotation reference"/>
    <w:uiPriority w:val="99"/>
    <w:rsid w:val="00670E20"/>
    <w:rPr>
      <w:sz w:val="16"/>
      <w:szCs w:val="16"/>
    </w:rPr>
  </w:style>
  <w:style w:type="paragraph" w:styleId="affc">
    <w:name w:val="annotation text"/>
    <w:basedOn w:val="af0"/>
    <w:link w:val="affd"/>
    <w:uiPriority w:val="99"/>
    <w:rsid w:val="00670E20"/>
    <w:rPr>
      <w:sz w:val="20"/>
      <w:szCs w:val="20"/>
    </w:rPr>
  </w:style>
  <w:style w:type="paragraph" w:styleId="affe">
    <w:name w:val="annotation subject"/>
    <w:basedOn w:val="affc"/>
    <w:next w:val="affc"/>
    <w:link w:val="afff"/>
    <w:semiHidden/>
    <w:rsid w:val="00670E20"/>
    <w:rPr>
      <w:b/>
      <w:bCs/>
    </w:rPr>
  </w:style>
  <w:style w:type="paragraph" w:styleId="afff0">
    <w:name w:val="Balloon Text"/>
    <w:basedOn w:val="af0"/>
    <w:link w:val="afff1"/>
    <w:uiPriority w:val="99"/>
    <w:semiHidden/>
    <w:rsid w:val="00670E20"/>
    <w:rPr>
      <w:rFonts w:ascii="Tahoma" w:hAnsi="Tahoma" w:cs="Tahoma"/>
      <w:sz w:val="16"/>
      <w:szCs w:val="16"/>
    </w:rPr>
  </w:style>
  <w:style w:type="paragraph" w:customStyle="1" w:styleId="textb">
    <w:name w:val="textb"/>
    <w:basedOn w:val="af0"/>
    <w:rsid w:val="00657F5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eastAsia="ja-JP"/>
    </w:rPr>
  </w:style>
  <w:style w:type="paragraph" w:styleId="afff2">
    <w:name w:val="Normal (Web)"/>
    <w:basedOn w:val="af0"/>
    <w:uiPriority w:val="99"/>
    <w:rsid w:val="00047B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eastAsia="ja-JP"/>
    </w:rPr>
  </w:style>
  <w:style w:type="character" w:styleId="afff3">
    <w:name w:val="Emphasis"/>
    <w:rsid w:val="00047B90"/>
    <w:rPr>
      <w:i/>
      <w:iCs/>
    </w:rPr>
  </w:style>
  <w:style w:type="character" w:customStyle="1" w:styleId="Usual">
    <w:name w:val="Usual"/>
    <w:rsid w:val="0040486E"/>
    <w:rPr>
      <w:sz w:val="20"/>
    </w:rPr>
  </w:style>
  <w:style w:type="paragraph" w:customStyle="1" w:styleId="Titletable">
    <w:name w:val="Title table"/>
    <w:basedOn w:val="af0"/>
    <w:autoRedefine/>
    <w:rsid w:val="00C03C62"/>
    <w:pPr>
      <w:keepNext/>
      <w:spacing w:line="240" w:lineRule="auto"/>
      <w:ind w:firstLine="0"/>
      <w:jc w:val="center"/>
    </w:pPr>
    <w:rPr>
      <w:rFonts w:cs="Arial"/>
      <w:color w:val="000000"/>
      <w:lang w:val="en-GB"/>
    </w:rPr>
  </w:style>
  <w:style w:type="paragraph" w:customStyle="1" w:styleId="NormalLatinArialMT">
    <w:name w:val="Normal + (Latin) ArialMT"/>
    <w:aliases w:val="(Asian) Times New Roman,(Asian) Times New Roman + 10 pt,(Asian) Times New Roman + 10...,.....,First line:  0.5&quot;"/>
    <w:basedOn w:val="af0"/>
    <w:link w:val="NormalLatinArialMTChar"/>
    <w:rsid w:val="00D07A13"/>
    <w:pPr>
      <w:spacing w:line="240" w:lineRule="auto"/>
      <w:ind w:firstLine="0"/>
      <w:jc w:val="left"/>
    </w:pPr>
    <w:rPr>
      <w:sz w:val="20"/>
      <w:szCs w:val="20"/>
      <w:lang w:val="en-GB" w:eastAsia="en-US"/>
    </w:rPr>
  </w:style>
  <w:style w:type="character" w:customStyle="1" w:styleId="NormalLatinArialMTChar">
    <w:name w:val="Normal + (Latin) ArialMT Char"/>
    <w:aliases w:val="(Asian) Times New Roman + 10 pt Char,(Asian) Times New Roman + 10... Char Char,(Asian) Times New Roman Char,..... Char Char,First line:  0.5&quot; Char"/>
    <w:link w:val="NormalLatinArialMT"/>
    <w:rsid w:val="00D07A13"/>
    <w:rPr>
      <w:rFonts w:ascii="Arial" w:eastAsia="MS Mincho" w:hAnsi="Arial"/>
      <w:lang w:val="en-GB" w:eastAsia="en-US" w:bidi="ar-SA"/>
    </w:rPr>
  </w:style>
  <w:style w:type="paragraph" w:customStyle="1" w:styleId="110">
    <w:name w:val="Заголовок 11"/>
    <w:basedOn w:val="af0"/>
    <w:next w:val="af0"/>
    <w:rsid w:val="00E4288E"/>
    <w:pPr>
      <w:suppressAutoHyphens/>
      <w:spacing w:line="240" w:lineRule="auto"/>
      <w:jc w:val="left"/>
    </w:pPr>
    <w:rPr>
      <w:rFonts w:ascii="Times New Roman" w:hAnsi="Times New Roman"/>
      <w:bCs/>
      <w:color w:val="000000"/>
      <w:sz w:val="28"/>
      <w:szCs w:val="20"/>
      <w:lang w:eastAsia="ar-SA"/>
    </w:rPr>
  </w:style>
  <w:style w:type="paragraph" w:customStyle="1" w:styleId="Multilevellist">
    <w:name w:val="Multilevel list"/>
    <w:next w:val="af0"/>
    <w:rsid w:val="00E4288E"/>
    <w:pPr>
      <w:tabs>
        <w:tab w:val="num" w:pos="1418"/>
      </w:tabs>
      <w:ind w:left="1418" w:hanging="426"/>
    </w:pPr>
    <w:rPr>
      <w:rFonts w:ascii="Arial" w:hAnsi="Arial"/>
      <w:sz w:val="24"/>
    </w:rPr>
  </w:style>
  <w:style w:type="paragraph" w:customStyle="1" w:styleId="Numberedlistoftable">
    <w:name w:val="Numbered list of table"/>
    <w:basedOn w:val="af0"/>
    <w:rsid w:val="00E4288E"/>
    <w:pPr>
      <w:tabs>
        <w:tab w:val="left" w:pos="284"/>
        <w:tab w:val="num" w:pos="360"/>
      </w:tabs>
      <w:spacing w:before="60" w:after="60" w:line="240" w:lineRule="auto"/>
      <w:ind w:firstLine="0"/>
    </w:pPr>
    <w:rPr>
      <w:sz w:val="20"/>
      <w:lang w:val="en-US"/>
    </w:rPr>
  </w:style>
  <w:style w:type="paragraph" w:styleId="afff4">
    <w:name w:val="Plain Text"/>
    <w:basedOn w:val="af0"/>
    <w:link w:val="afff5"/>
    <w:rsid w:val="00E4288E"/>
    <w:pPr>
      <w:spacing w:line="240" w:lineRule="auto"/>
      <w:ind w:firstLine="0"/>
      <w:jc w:val="left"/>
    </w:pPr>
    <w:rPr>
      <w:rFonts w:ascii="Courier New" w:hAnsi="Courier New" w:cs="Arial Bold"/>
      <w:b/>
      <w:sz w:val="20"/>
      <w:szCs w:val="20"/>
      <w:lang w:val="en-GB" w:eastAsia="en-US"/>
    </w:rPr>
  </w:style>
  <w:style w:type="paragraph" w:customStyle="1" w:styleId="NormalIndent1">
    <w:name w:val="Normal Indent1"/>
    <w:basedOn w:val="af0"/>
    <w:rsid w:val="00E4288E"/>
    <w:pPr>
      <w:tabs>
        <w:tab w:val="left" w:pos="567"/>
        <w:tab w:val="left" w:pos="1134"/>
        <w:tab w:val="left" w:pos="1701"/>
        <w:tab w:val="left" w:pos="2268"/>
      </w:tabs>
      <w:spacing w:line="240" w:lineRule="auto"/>
      <w:ind w:firstLine="0"/>
    </w:pPr>
    <w:rPr>
      <w:snapToGrid w:val="0"/>
      <w:color w:val="000000"/>
      <w:szCs w:val="20"/>
      <w:lang w:val="en-US" w:eastAsia="en-US"/>
    </w:rPr>
  </w:style>
  <w:style w:type="paragraph" w:customStyle="1" w:styleId="Heding2">
    <w:name w:val="Heding 2"/>
    <w:basedOn w:val="20"/>
    <w:rsid w:val="00F26201"/>
    <w:pPr>
      <w:spacing w:before="100" w:beforeAutospacing="1" w:after="100" w:afterAutospacing="1"/>
      <w:ind w:left="709"/>
    </w:pPr>
    <w:rPr>
      <w:sz w:val="20"/>
      <w:szCs w:val="20"/>
      <w:lang w:val="en-US"/>
    </w:rPr>
  </w:style>
  <w:style w:type="character" w:styleId="afff6">
    <w:name w:val="Strong"/>
    <w:rsid w:val="00FC5D65"/>
    <w:rPr>
      <w:b/>
      <w:bCs/>
    </w:rPr>
  </w:style>
  <w:style w:type="character" w:customStyle="1" w:styleId="Toprunningtitle">
    <w:name w:val="Top running title Знак Знак"/>
    <w:semiHidden/>
    <w:rsid w:val="00970723"/>
    <w:rPr>
      <w:rFonts w:ascii="Arial" w:hAnsi="Arial"/>
      <w:sz w:val="24"/>
      <w:szCs w:val="24"/>
      <w:lang w:val="ru-RU" w:eastAsia="ru-RU"/>
    </w:rPr>
  </w:style>
  <w:style w:type="character" w:customStyle="1" w:styleId="af8">
    <w:name w:val="Нижний колонтитул Знак"/>
    <w:aliases w:val="Don't delete! Знак,F1 Знак,Footer Line 1 Знак,Footer Line1 Знак,Lower running title Знак,f Знак,Не удалять! Знак"/>
    <w:link w:val="af7"/>
    <w:uiPriority w:val="99"/>
    <w:rsid w:val="00970723"/>
    <w:rPr>
      <w:sz w:val="16"/>
      <w:lang w:val="en-US" w:eastAsia="ru-RU" w:bidi="ar-SA"/>
    </w:rPr>
  </w:style>
  <w:style w:type="character" w:customStyle="1" w:styleId="CharChar">
    <w:name w:val="Char Char"/>
    <w:semiHidden/>
    <w:locked/>
    <w:rsid w:val="0029041D"/>
    <w:rPr>
      <w:rFonts w:ascii="Arial" w:hAnsi="Arial"/>
      <w:sz w:val="24"/>
      <w:szCs w:val="24"/>
      <w:lang w:val="ru-RU" w:eastAsia="ru-RU" w:bidi="ar-SA"/>
    </w:rPr>
  </w:style>
  <w:style w:type="paragraph" w:styleId="81">
    <w:name w:val="toc 8"/>
    <w:basedOn w:val="af0"/>
    <w:next w:val="af0"/>
    <w:autoRedefine/>
    <w:rsid w:val="00B95864"/>
    <w:pPr>
      <w:ind w:left="1440"/>
      <w:jc w:val="left"/>
    </w:pPr>
    <w:rPr>
      <w:rFonts w:ascii="Calibri" w:hAnsi="Calibri" w:cs="Calibri"/>
      <w:sz w:val="20"/>
      <w:szCs w:val="20"/>
    </w:rPr>
  </w:style>
  <w:style w:type="paragraph" w:customStyle="1" w:styleId="Markedlist">
    <w:name w:val="Marked list"/>
    <w:basedOn w:val="af0"/>
    <w:next w:val="af0"/>
    <w:rsid w:val="00026BD2"/>
    <w:pPr>
      <w:numPr>
        <w:numId w:val="12"/>
      </w:numPr>
      <w:ind w:right="288"/>
    </w:pPr>
    <w:rPr>
      <w:sz w:val="20"/>
      <w:lang w:val="en-GB"/>
    </w:rPr>
  </w:style>
  <w:style w:type="paragraph" w:customStyle="1" w:styleId="blocktitlesnumber">
    <w:name w:val="_block titles_number"/>
    <w:rsid w:val="00A11DEC"/>
    <w:pPr>
      <w:jc w:val="center"/>
    </w:pPr>
    <w:rPr>
      <w:rFonts w:ascii="Arial" w:hAnsi="Arial"/>
      <w:i/>
      <w:sz w:val="32"/>
    </w:rPr>
  </w:style>
  <w:style w:type="character" w:customStyle="1" w:styleId="18">
    <w:name w:val="Знак Знак1"/>
    <w:semiHidden/>
    <w:locked/>
    <w:rsid w:val="00666449"/>
    <w:rPr>
      <w:rFonts w:ascii="Arial" w:hAnsi="Arial"/>
      <w:sz w:val="24"/>
      <w:szCs w:val="24"/>
      <w:lang w:val="ru-RU" w:eastAsia="ru-RU" w:bidi="ar-SA"/>
    </w:rPr>
  </w:style>
  <w:style w:type="paragraph" w:customStyle="1" w:styleId="141">
    <w:name w:val="1.4"/>
    <w:basedOn w:val="20"/>
    <w:link w:val="142"/>
    <w:qFormat/>
    <w:rsid w:val="00606E86"/>
    <w:pPr>
      <w:spacing w:before="100" w:beforeAutospacing="1" w:after="100" w:afterAutospacing="1"/>
      <w:ind w:right="288"/>
    </w:pPr>
    <w:rPr>
      <w:snapToGrid w:val="0"/>
    </w:rPr>
  </w:style>
  <w:style w:type="paragraph" w:customStyle="1" w:styleId="NormalText">
    <w:name w:val="NormalText"/>
    <w:basedOn w:val="af0"/>
    <w:rsid w:val="00735268"/>
    <w:pPr>
      <w:ind w:left="720" w:firstLine="0"/>
    </w:pPr>
    <w:rPr>
      <w:rFonts w:eastAsia="Times New Roman"/>
      <w:sz w:val="20"/>
      <w:lang w:val="en-US" w:eastAsia="en-US"/>
    </w:rPr>
  </w:style>
  <w:style w:type="character" w:customStyle="1" w:styleId="24">
    <w:name w:val="Заголовок 2 Знак"/>
    <w:aliases w:val=". (1.1) Знак,2 Знак,2 headline Знак,2_Заголовок 2 Знак,63 см Знак,95 см.... Знак,H2 Знак,H21 Знак,H210 Знак,H211 Знак,H22 Знак,H221 Знак,H23 Знак,H231 Знак,H24 Знак,H241 Знак,H25 Знак,H251 Знак,H26 Знак,H261 Знак,H27 Знак,H28 Знак"/>
    <w:link w:val="20"/>
    <w:rsid w:val="00EB3FB8"/>
    <w:rPr>
      <w:b/>
      <w:spacing w:val="20"/>
      <w:sz w:val="24"/>
      <w:szCs w:val="24"/>
    </w:rPr>
  </w:style>
  <w:style w:type="character" w:customStyle="1" w:styleId="142">
    <w:name w:val="1.4 Знак"/>
    <w:link w:val="141"/>
    <w:rsid w:val="00606E86"/>
    <w:rPr>
      <w:b/>
      <w:snapToGrid w:val="0"/>
      <w:spacing w:val="20"/>
      <w:sz w:val="24"/>
      <w:szCs w:val="24"/>
    </w:rPr>
  </w:style>
  <w:style w:type="paragraph" w:styleId="32">
    <w:name w:val="toc 3"/>
    <w:basedOn w:val="af0"/>
    <w:next w:val="af0"/>
    <w:autoRedefine/>
    <w:uiPriority w:val="39"/>
    <w:rsid w:val="001D1ECB"/>
    <w:pPr>
      <w:tabs>
        <w:tab w:val="right" w:pos="9633"/>
      </w:tabs>
      <w:ind w:left="1134" w:firstLine="0"/>
      <w:jc w:val="left"/>
    </w:pPr>
    <w:rPr>
      <w:rFonts w:cs="Calibri"/>
      <w:szCs w:val="20"/>
    </w:rPr>
  </w:style>
  <w:style w:type="paragraph" w:styleId="afff7">
    <w:name w:val="Normal Indent"/>
    <w:basedOn w:val="af0"/>
    <w:rsid w:val="005254BC"/>
    <w:pPr>
      <w:spacing w:after="120" w:line="240" w:lineRule="auto"/>
      <w:ind w:left="709" w:firstLine="0"/>
      <w:jc w:val="left"/>
    </w:pPr>
    <w:rPr>
      <w:rFonts w:ascii="Times New Roman" w:eastAsia="Times New Roman" w:hAnsi="Times New Roman" w:cs="Angsana New"/>
      <w:sz w:val="22"/>
      <w:szCs w:val="20"/>
      <w:lang w:val="en-GB" w:eastAsia="en-US"/>
    </w:rPr>
  </w:style>
  <w:style w:type="paragraph" w:customStyle="1" w:styleId="12">
    <w:name w:val="Стиль Заголовок 1"/>
    <w:aliases w:val="H1 + Times New Roman 12 пт Перед:  24 пт После..."/>
    <w:basedOn w:val="1"/>
    <w:rsid w:val="005D19D2"/>
    <w:pPr>
      <w:numPr>
        <w:numId w:val="13"/>
      </w:numPr>
      <w:spacing w:before="480" w:after="240" w:line="240" w:lineRule="auto"/>
    </w:pPr>
    <w:rPr>
      <w:rFonts w:eastAsia="Times New Roman"/>
      <w:bCs/>
      <w:caps w:val="0"/>
      <w:spacing w:val="0"/>
      <w:kern w:val="32"/>
      <w:szCs w:val="20"/>
    </w:rPr>
  </w:style>
  <w:style w:type="paragraph" w:styleId="afff8">
    <w:name w:val="Body Text"/>
    <w:basedOn w:val="af0"/>
    <w:link w:val="afff9"/>
    <w:rsid w:val="006F087F"/>
    <w:pPr>
      <w:spacing w:after="120"/>
    </w:pPr>
  </w:style>
  <w:style w:type="character" w:customStyle="1" w:styleId="afff9">
    <w:name w:val="Основной текст Знак"/>
    <w:link w:val="afff8"/>
    <w:rsid w:val="006F087F"/>
    <w:rPr>
      <w:rFonts w:ascii="Arial" w:hAnsi="Arial"/>
      <w:sz w:val="24"/>
      <w:szCs w:val="24"/>
    </w:rPr>
  </w:style>
  <w:style w:type="numbering" w:customStyle="1" w:styleId="19">
    <w:name w:val="Нет списка1"/>
    <w:next w:val="af4"/>
    <w:uiPriority w:val="99"/>
    <w:semiHidden/>
    <w:unhideWhenUsed/>
    <w:rsid w:val="001C773D"/>
  </w:style>
  <w:style w:type="table" w:customStyle="1" w:styleId="1a">
    <w:name w:val="Сетка таблицы1"/>
    <w:basedOn w:val="af3"/>
    <w:next w:val="aff3"/>
    <w:uiPriority w:val="39"/>
    <w:rsid w:val="001C77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Subtitle"/>
    <w:basedOn w:val="af0"/>
    <w:next w:val="af0"/>
    <w:link w:val="afffb"/>
    <w:rsid w:val="001E5CD5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ffb">
    <w:name w:val="Подзаголовок Знак"/>
    <w:link w:val="afffa"/>
    <w:rsid w:val="001E5CD5"/>
    <w:rPr>
      <w:rFonts w:ascii="Calibri Light" w:eastAsia="Times New Roman" w:hAnsi="Calibri Light" w:cs="Times New Roman"/>
      <w:sz w:val="24"/>
      <w:szCs w:val="24"/>
    </w:rPr>
  </w:style>
  <w:style w:type="character" w:styleId="afffc">
    <w:name w:val="Book Title"/>
    <w:uiPriority w:val="33"/>
    <w:rsid w:val="000E1739"/>
    <w:rPr>
      <w:b/>
      <w:bCs/>
      <w:i/>
      <w:iCs/>
      <w:spacing w:val="5"/>
    </w:rPr>
  </w:style>
  <w:style w:type="paragraph" w:styleId="afffd">
    <w:name w:val="TOC Heading"/>
    <w:basedOn w:val="1"/>
    <w:next w:val="af0"/>
    <w:uiPriority w:val="39"/>
    <w:unhideWhenUsed/>
    <w:qFormat/>
    <w:rsid w:val="00A96CF0"/>
    <w:pPr>
      <w:spacing w:before="240" w:after="0" w:line="259" w:lineRule="auto"/>
      <w:outlineLvl w:val="9"/>
    </w:pPr>
    <w:rPr>
      <w:rFonts w:eastAsia="Times New Roman"/>
      <w:caps w:val="0"/>
      <w:spacing w:val="0"/>
      <w:sz w:val="32"/>
      <w:szCs w:val="32"/>
    </w:rPr>
  </w:style>
  <w:style w:type="paragraph" w:styleId="afffe">
    <w:name w:val="Revision"/>
    <w:hidden/>
    <w:uiPriority w:val="99"/>
    <w:semiHidden/>
    <w:rsid w:val="007C4610"/>
    <w:rPr>
      <w:rFonts w:ascii="Arial" w:hAnsi="Arial"/>
      <w:sz w:val="24"/>
      <w:szCs w:val="24"/>
    </w:rPr>
  </w:style>
  <w:style w:type="paragraph" w:customStyle="1" w:styleId="affff">
    <w:name w:val="Табл. Левый"/>
    <w:basedOn w:val="af0"/>
    <w:link w:val="affff0"/>
    <w:qFormat/>
    <w:rsid w:val="00F0125D"/>
    <w:pPr>
      <w:spacing w:before="40" w:after="40" w:line="240" w:lineRule="auto"/>
      <w:ind w:firstLine="0"/>
    </w:pPr>
    <w:rPr>
      <w:rFonts w:eastAsia="Calibri"/>
      <w:sz w:val="20"/>
      <w:szCs w:val="20"/>
      <w:lang w:eastAsia="en-US"/>
    </w:rPr>
  </w:style>
  <w:style w:type="character" w:customStyle="1" w:styleId="affff0">
    <w:name w:val="Табл. Левый Знак"/>
    <w:link w:val="affff"/>
    <w:rsid w:val="00F0125D"/>
    <w:rPr>
      <w:rFonts w:ascii="Arial" w:eastAsia="Calibri" w:hAnsi="Arial"/>
      <w:lang w:eastAsia="en-US"/>
    </w:rPr>
  </w:style>
  <w:style w:type="paragraph" w:customStyle="1" w:styleId="1b">
    <w:name w:val="Титульный 1"/>
    <w:basedOn w:val="af0"/>
    <w:link w:val="1c"/>
    <w:qFormat/>
    <w:rsid w:val="00F0125D"/>
    <w:pPr>
      <w:spacing w:after="360" w:line="276" w:lineRule="auto"/>
      <w:ind w:firstLine="0"/>
      <w:jc w:val="center"/>
    </w:pPr>
    <w:rPr>
      <w:rFonts w:eastAsia="Calibri" w:cs="Arial"/>
      <w:b/>
      <w:caps/>
      <w:sz w:val="28"/>
      <w:szCs w:val="28"/>
      <w:lang w:eastAsia="en-US"/>
    </w:rPr>
  </w:style>
  <w:style w:type="character" w:customStyle="1" w:styleId="1c">
    <w:name w:val="Титульный 1 Знак"/>
    <w:link w:val="1b"/>
    <w:rsid w:val="00F0125D"/>
    <w:rPr>
      <w:rFonts w:ascii="Arial" w:eastAsia="Calibri" w:hAnsi="Arial" w:cs="Arial"/>
      <w:b/>
      <w:caps/>
      <w:sz w:val="28"/>
      <w:szCs w:val="28"/>
      <w:lang w:eastAsia="en-US"/>
    </w:rPr>
  </w:style>
  <w:style w:type="paragraph" w:customStyle="1" w:styleId="affff1">
    <w:name w:val="Табл. Центр Ж"/>
    <w:basedOn w:val="af0"/>
    <w:link w:val="affff2"/>
    <w:qFormat/>
    <w:rsid w:val="00F0125D"/>
    <w:pPr>
      <w:spacing w:before="40" w:after="40" w:line="240" w:lineRule="auto"/>
      <w:ind w:firstLine="0"/>
      <w:jc w:val="center"/>
    </w:pPr>
    <w:rPr>
      <w:rFonts w:eastAsia="Calibri"/>
      <w:b/>
      <w:szCs w:val="22"/>
      <w:lang w:eastAsia="en-US"/>
    </w:rPr>
  </w:style>
  <w:style w:type="character" w:customStyle="1" w:styleId="affff2">
    <w:name w:val="Табл. Центр Ж Знак"/>
    <w:link w:val="affff1"/>
    <w:rsid w:val="00F0125D"/>
    <w:rPr>
      <w:rFonts w:ascii="Arial" w:eastAsia="Calibri" w:hAnsi="Arial"/>
      <w:b/>
      <w:sz w:val="24"/>
      <w:szCs w:val="22"/>
      <w:lang w:eastAsia="en-US"/>
    </w:rPr>
  </w:style>
  <w:style w:type="paragraph" w:styleId="affff3">
    <w:name w:val="List Paragraph"/>
    <w:aliases w:val="Bullet_IRAO,lp1,Bullet List,FooterText,numbered,Paragraphe de liste1,AC List 01,Подпись рисунка,Мой Список,Table-Normal,RSHB_Table-Normal,List Paragraph1,Заголовок_3,Num Bullet 1,Table Number Paragraph,Bullet Number,Bulletr List Paragraph"/>
    <w:basedOn w:val="af0"/>
    <w:link w:val="affff4"/>
    <w:uiPriority w:val="34"/>
    <w:qFormat/>
    <w:rsid w:val="0090196C"/>
    <w:pPr>
      <w:ind w:left="720" w:firstLine="0"/>
      <w:contextualSpacing/>
    </w:pPr>
    <w:rPr>
      <w:lang w:val="en-CA" w:eastAsia="ja-JP"/>
    </w:rPr>
  </w:style>
  <w:style w:type="character" w:customStyle="1" w:styleId="affff4">
    <w:name w:val="Абзац списка Знак"/>
    <w:aliases w:val="Bullet_IRAO Знак,lp1 Знак,Bullet List Знак,FooterText Знак,numbered Знак,Paragraphe de liste1 Знак,AC List 01 Знак,Подпись рисунка Знак,Мой Список Знак,Table-Normal Знак,RSHB_Table-Normal Знак,List Paragraph1 Знак,Заголовок_3 Знак"/>
    <w:link w:val="affff3"/>
    <w:uiPriority w:val="34"/>
    <w:qFormat/>
    <w:rsid w:val="0090196C"/>
    <w:rPr>
      <w:rFonts w:ascii="Arial" w:hAnsi="Arial"/>
      <w:sz w:val="24"/>
      <w:szCs w:val="24"/>
      <w:lang w:val="en-CA" w:eastAsia="ja-JP"/>
    </w:rPr>
  </w:style>
  <w:style w:type="paragraph" w:styleId="affff5">
    <w:name w:val="caption"/>
    <w:aliases w:val="название_таблиц,Нумерация_таблиц,図表番号 Char"/>
    <w:basedOn w:val="af0"/>
    <w:next w:val="af0"/>
    <w:link w:val="affff6"/>
    <w:unhideWhenUsed/>
    <w:qFormat/>
    <w:rsid w:val="000431D1"/>
    <w:pPr>
      <w:spacing w:line="240" w:lineRule="auto"/>
      <w:ind w:firstLine="0"/>
      <w:jc w:val="left"/>
    </w:pPr>
    <w:rPr>
      <w:rFonts w:eastAsia="Calibri"/>
      <w:iCs/>
      <w:szCs w:val="18"/>
      <w:lang w:eastAsia="en-US"/>
    </w:rPr>
  </w:style>
  <w:style w:type="character" w:customStyle="1" w:styleId="affff6">
    <w:name w:val="Название объекта Знак"/>
    <w:aliases w:val="название_таблиц Знак,Нумерация_таблиц Знак,図表番号 Char Знак"/>
    <w:link w:val="affff5"/>
    <w:rsid w:val="000431D1"/>
    <w:rPr>
      <w:rFonts w:ascii="Arial" w:eastAsia="Calibri" w:hAnsi="Arial"/>
      <w:iCs/>
      <w:sz w:val="24"/>
      <w:szCs w:val="18"/>
      <w:lang w:val="ru-RU"/>
    </w:rPr>
  </w:style>
  <w:style w:type="paragraph" w:customStyle="1" w:styleId="28">
    <w:name w:val="О2"/>
    <w:basedOn w:val="af0"/>
    <w:link w:val="29"/>
    <w:qFormat/>
    <w:rsid w:val="003F6CBF"/>
    <w:pPr>
      <w:tabs>
        <w:tab w:val="left" w:pos="11624"/>
      </w:tabs>
      <w:ind w:right="-22"/>
    </w:pPr>
    <w:rPr>
      <w:rFonts w:cs="Arial"/>
    </w:rPr>
  </w:style>
  <w:style w:type="character" w:customStyle="1" w:styleId="29">
    <w:name w:val="О2 Знак"/>
    <w:link w:val="28"/>
    <w:rsid w:val="003F6CBF"/>
    <w:rPr>
      <w:rFonts w:ascii="Arial" w:hAnsi="Arial" w:cs="Arial"/>
      <w:sz w:val="24"/>
      <w:szCs w:val="24"/>
      <w:lang w:val="ru-RU" w:eastAsia="ru-RU"/>
    </w:rPr>
  </w:style>
  <w:style w:type="table" w:customStyle="1" w:styleId="Tablegrid1">
    <w:name w:val="Table grid1"/>
    <w:basedOn w:val="af3"/>
    <w:next w:val="aff3"/>
    <w:uiPriority w:val="39"/>
    <w:rsid w:val="00E115C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Титульный 4 Знак"/>
    <w:link w:val="44"/>
    <w:locked/>
    <w:rsid w:val="00BC32CF"/>
    <w:rPr>
      <w:rFonts w:ascii="Arial" w:hAnsi="Arial" w:cs="Arial"/>
      <w:sz w:val="32"/>
      <w:szCs w:val="32"/>
    </w:rPr>
  </w:style>
  <w:style w:type="paragraph" w:customStyle="1" w:styleId="44">
    <w:name w:val="Титульный 4"/>
    <w:basedOn w:val="af0"/>
    <w:link w:val="43"/>
    <w:qFormat/>
    <w:rsid w:val="00BC32CF"/>
    <w:pPr>
      <w:spacing w:before="120" w:line="240" w:lineRule="auto"/>
      <w:ind w:firstLine="0"/>
      <w:jc w:val="center"/>
    </w:pPr>
    <w:rPr>
      <w:rFonts w:cs="Arial"/>
      <w:sz w:val="32"/>
      <w:szCs w:val="32"/>
    </w:rPr>
  </w:style>
  <w:style w:type="paragraph" w:customStyle="1" w:styleId="StyleArial12ptBoldAllcapsCenteredBefore6ptAfter">
    <w:name w:val="Style Arial 12 pt Bold All caps Centered Before:  6 pt After:..."/>
    <w:basedOn w:val="af0"/>
    <w:rsid w:val="00C0088F"/>
    <w:pPr>
      <w:spacing w:before="120" w:after="120" w:line="240" w:lineRule="auto"/>
      <w:ind w:firstLine="0"/>
      <w:jc w:val="center"/>
    </w:pPr>
    <w:rPr>
      <w:rFonts w:ascii="Arial Bold" w:hAnsi="Arial Bold"/>
      <w:b/>
      <w:bCs/>
      <w:snapToGrid w:val="0"/>
      <w:szCs w:val="20"/>
      <w:lang w:eastAsia="ja-JP"/>
    </w:rPr>
  </w:style>
  <w:style w:type="paragraph" w:customStyle="1" w:styleId="af1">
    <w:name w:val="Основной ГЕП"/>
    <w:basedOn w:val="af5"/>
    <w:link w:val="affff7"/>
    <w:qFormat/>
    <w:rsid w:val="00AA7A84"/>
    <w:pPr>
      <w:ind w:right="-22" w:firstLine="851"/>
    </w:pPr>
    <w:rPr>
      <w:rFonts w:ascii="Times New Roman" w:hAnsi="Times New Roman"/>
    </w:rPr>
  </w:style>
  <w:style w:type="paragraph" w:customStyle="1" w:styleId="ad">
    <w:name w:val="Маркированный внутри абзаца"/>
    <w:basedOn w:val="af1"/>
    <w:next w:val="af1"/>
    <w:link w:val="affff8"/>
    <w:qFormat/>
    <w:rsid w:val="00FF4B01"/>
    <w:pPr>
      <w:numPr>
        <w:numId w:val="14"/>
      </w:numPr>
      <w:tabs>
        <w:tab w:val="left" w:pos="709"/>
      </w:tabs>
    </w:pPr>
  </w:style>
  <w:style w:type="character" w:customStyle="1" w:styleId="affff7">
    <w:name w:val="Основной ГЕП Знак"/>
    <w:link w:val="af1"/>
    <w:rsid w:val="00AA7A84"/>
    <w:rPr>
      <w:sz w:val="24"/>
      <w:szCs w:val="24"/>
    </w:rPr>
  </w:style>
  <w:style w:type="paragraph" w:customStyle="1" w:styleId="affff9">
    <w:name w:val="Таблица название"/>
    <w:basedOn w:val="af0"/>
    <w:next w:val="af1"/>
    <w:link w:val="affffa"/>
    <w:qFormat/>
    <w:rsid w:val="00BA3335"/>
    <w:pPr>
      <w:keepNext/>
      <w:keepLines/>
      <w:ind w:right="284" w:firstLine="720"/>
    </w:pPr>
    <w:rPr>
      <w:rFonts w:cs="Arial"/>
      <w:bCs/>
    </w:rPr>
  </w:style>
  <w:style w:type="character" w:customStyle="1" w:styleId="affff8">
    <w:name w:val="Маркированный внутри абзаца Знак"/>
    <w:link w:val="ad"/>
    <w:rsid w:val="00FF4B01"/>
    <w:rPr>
      <w:sz w:val="24"/>
      <w:szCs w:val="24"/>
    </w:rPr>
  </w:style>
  <w:style w:type="paragraph" w:customStyle="1" w:styleId="affffb">
    <w:name w:val="Таблица нуменация"/>
    <w:basedOn w:val="affff9"/>
    <w:next w:val="af1"/>
    <w:link w:val="affffc"/>
    <w:qFormat/>
    <w:rsid w:val="001634CB"/>
    <w:pPr>
      <w:jc w:val="left"/>
    </w:pPr>
  </w:style>
  <w:style w:type="character" w:customStyle="1" w:styleId="affffa">
    <w:name w:val="Таблица название Знак"/>
    <w:link w:val="affff9"/>
    <w:rsid w:val="00BA3335"/>
    <w:rPr>
      <w:rFonts w:ascii="Arial" w:hAnsi="Arial" w:cs="Arial"/>
      <w:bCs/>
      <w:sz w:val="24"/>
      <w:szCs w:val="24"/>
    </w:rPr>
  </w:style>
  <w:style w:type="paragraph" w:customStyle="1" w:styleId="affffd">
    <w:name w:val="Таблица тело"/>
    <w:basedOn w:val="af0"/>
    <w:next w:val="af1"/>
    <w:link w:val="affffe"/>
    <w:qFormat/>
    <w:rsid w:val="005414B5"/>
    <w:pPr>
      <w:spacing w:line="240" w:lineRule="auto"/>
      <w:ind w:firstLine="0"/>
      <w:jc w:val="center"/>
    </w:pPr>
    <w:rPr>
      <w:rFonts w:eastAsia="Times New Roman" w:cs="Arial"/>
      <w:sz w:val="22"/>
      <w:szCs w:val="22"/>
      <w:lang w:eastAsia="en-US"/>
    </w:rPr>
  </w:style>
  <w:style w:type="character" w:customStyle="1" w:styleId="affffc">
    <w:name w:val="Таблица нуменация Знак"/>
    <w:link w:val="affffb"/>
    <w:rsid w:val="001634CB"/>
    <w:rPr>
      <w:rFonts w:ascii="Arial" w:hAnsi="Arial" w:cs="Arial"/>
      <w:bCs/>
      <w:sz w:val="24"/>
      <w:szCs w:val="24"/>
    </w:rPr>
  </w:style>
  <w:style w:type="numbering" w:customStyle="1" w:styleId="a4">
    <w:name w:val="Галиуллина"/>
    <w:uiPriority w:val="99"/>
    <w:rsid w:val="0039288B"/>
    <w:pPr>
      <w:numPr>
        <w:numId w:val="23"/>
      </w:numPr>
    </w:pPr>
  </w:style>
  <w:style w:type="character" w:customStyle="1" w:styleId="affffe">
    <w:name w:val="Таблица тело Знак"/>
    <w:link w:val="affffd"/>
    <w:rsid w:val="005414B5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31">
    <w:name w:val="Заголовок 3 Знак"/>
    <w:aliases w:val="Caaieiaie 3 Знак,H3 Знак1,H3 Знак Знак1,H3 Знак Знак Знак,H3 Знак1 Знак Знак,H3 Знак1 Знак1 Знак,H3 Знак2 Знак,Subhead B Знак,h3 Знак,Çàãîëîâîê 3 Знак,Заголовок 3 Знак Знак Знак,Заголовок 3 Знак1 Знак,Заголовок 3 Знак1 Знак1 Знак"/>
    <w:link w:val="30"/>
    <w:rsid w:val="00551305"/>
    <w:rPr>
      <w:rFonts w:ascii="Arial" w:hAnsi="Arial" w:cs="Arial"/>
      <w:sz w:val="24"/>
      <w:szCs w:val="24"/>
    </w:rPr>
  </w:style>
  <w:style w:type="paragraph" w:customStyle="1" w:styleId="afffff">
    <w:name w:val="Рисунок"/>
    <w:basedOn w:val="af0"/>
    <w:next w:val="af1"/>
    <w:link w:val="afffff0"/>
    <w:qFormat/>
    <w:rsid w:val="00B13829"/>
    <w:pPr>
      <w:ind w:left="-284" w:firstLine="0"/>
      <w:jc w:val="left"/>
    </w:pPr>
    <w:rPr>
      <w:noProof/>
    </w:rPr>
  </w:style>
  <w:style w:type="paragraph" w:styleId="afffff1">
    <w:name w:val="Title"/>
    <w:basedOn w:val="af0"/>
    <w:next w:val="af0"/>
    <w:link w:val="afffff2"/>
    <w:rsid w:val="0013721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ffff0">
    <w:name w:val="Рисунок Знак"/>
    <w:link w:val="afffff"/>
    <w:rsid w:val="00B13829"/>
    <w:rPr>
      <w:rFonts w:ascii="Arial" w:hAnsi="Arial"/>
      <w:noProof/>
      <w:sz w:val="24"/>
      <w:szCs w:val="24"/>
    </w:rPr>
  </w:style>
  <w:style w:type="character" w:customStyle="1" w:styleId="afffff2">
    <w:name w:val="Заголовок Знак"/>
    <w:link w:val="afffff1"/>
    <w:rsid w:val="0013721A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a9">
    <w:name w:val="ГЕП"/>
    <w:uiPriority w:val="99"/>
    <w:rsid w:val="0039288B"/>
    <w:pPr>
      <w:numPr>
        <w:numId w:val="15"/>
      </w:numPr>
    </w:pPr>
  </w:style>
  <w:style w:type="paragraph" w:styleId="45">
    <w:name w:val="toc 4"/>
    <w:basedOn w:val="af0"/>
    <w:next w:val="af0"/>
    <w:autoRedefine/>
    <w:rsid w:val="005D7C25"/>
    <w:pPr>
      <w:ind w:left="480"/>
      <w:jc w:val="left"/>
    </w:pPr>
    <w:rPr>
      <w:rFonts w:ascii="Calibri" w:hAnsi="Calibri" w:cs="Calibri"/>
      <w:sz w:val="20"/>
      <w:szCs w:val="20"/>
    </w:rPr>
  </w:style>
  <w:style w:type="paragraph" w:styleId="54">
    <w:name w:val="toc 5"/>
    <w:basedOn w:val="af0"/>
    <w:next w:val="af0"/>
    <w:autoRedefine/>
    <w:rsid w:val="005D7C25"/>
    <w:pPr>
      <w:ind w:left="720"/>
      <w:jc w:val="left"/>
    </w:pPr>
    <w:rPr>
      <w:rFonts w:ascii="Calibri" w:hAnsi="Calibri" w:cs="Calibri"/>
      <w:sz w:val="20"/>
      <w:szCs w:val="20"/>
    </w:rPr>
  </w:style>
  <w:style w:type="paragraph" w:styleId="61">
    <w:name w:val="toc 6"/>
    <w:basedOn w:val="af0"/>
    <w:next w:val="af0"/>
    <w:autoRedefine/>
    <w:rsid w:val="005D7C25"/>
    <w:pPr>
      <w:ind w:left="960"/>
      <w:jc w:val="left"/>
    </w:pPr>
    <w:rPr>
      <w:rFonts w:ascii="Calibri" w:hAnsi="Calibri" w:cs="Calibri"/>
      <w:sz w:val="20"/>
      <w:szCs w:val="20"/>
    </w:rPr>
  </w:style>
  <w:style w:type="paragraph" w:styleId="71">
    <w:name w:val="toc 7"/>
    <w:basedOn w:val="af0"/>
    <w:next w:val="af0"/>
    <w:autoRedefine/>
    <w:rsid w:val="005D7C25"/>
    <w:pPr>
      <w:ind w:left="1200"/>
      <w:jc w:val="left"/>
    </w:pPr>
    <w:rPr>
      <w:rFonts w:ascii="Calibri" w:hAnsi="Calibri" w:cs="Calibri"/>
      <w:sz w:val="20"/>
      <w:szCs w:val="20"/>
    </w:rPr>
  </w:style>
  <w:style w:type="paragraph" w:styleId="91">
    <w:name w:val="toc 9"/>
    <w:basedOn w:val="af0"/>
    <w:next w:val="af0"/>
    <w:autoRedefine/>
    <w:rsid w:val="005D7C25"/>
    <w:pPr>
      <w:ind w:left="1680"/>
      <w:jc w:val="left"/>
    </w:pPr>
    <w:rPr>
      <w:rFonts w:ascii="Calibri" w:hAnsi="Calibri" w:cs="Calibri"/>
      <w:sz w:val="20"/>
      <w:szCs w:val="20"/>
    </w:rPr>
  </w:style>
  <w:style w:type="character" w:customStyle="1" w:styleId="affd">
    <w:name w:val="Текст примечания Знак"/>
    <w:link w:val="affc"/>
    <w:uiPriority w:val="99"/>
    <w:rsid w:val="00155467"/>
    <w:rPr>
      <w:rFonts w:ascii="Arial" w:hAnsi="Arial"/>
    </w:rPr>
  </w:style>
  <w:style w:type="paragraph" w:customStyle="1" w:styleId="2a">
    <w:name w:val="З2"/>
    <w:basedOn w:val="20"/>
    <w:link w:val="2b"/>
    <w:rsid w:val="00155467"/>
    <w:pPr>
      <w:keepNext w:val="0"/>
      <w:keepLines w:val="0"/>
      <w:suppressAutoHyphens/>
      <w:spacing w:before="240" w:after="240" w:line="276" w:lineRule="auto"/>
      <w:ind w:left="792" w:hanging="565"/>
      <w:jc w:val="both"/>
    </w:pPr>
    <w:rPr>
      <w:spacing w:val="38"/>
      <w:sz w:val="20"/>
      <w:lang w:val="x-none"/>
    </w:rPr>
  </w:style>
  <w:style w:type="paragraph" w:customStyle="1" w:styleId="33">
    <w:name w:val="З3"/>
    <w:basedOn w:val="af0"/>
    <w:next w:val="28"/>
    <w:link w:val="34"/>
    <w:rsid w:val="00155467"/>
    <w:pPr>
      <w:tabs>
        <w:tab w:val="left" w:pos="1560"/>
      </w:tabs>
      <w:suppressAutoHyphens/>
      <w:spacing w:before="120" w:after="120"/>
      <w:ind w:left="284" w:firstLine="283"/>
    </w:pPr>
    <w:rPr>
      <w:rFonts w:eastAsia="Calibri"/>
      <w:sz w:val="20"/>
      <w:szCs w:val="20"/>
      <w:lang w:val="x-none" w:eastAsia="x-none"/>
    </w:rPr>
  </w:style>
  <w:style w:type="paragraph" w:customStyle="1" w:styleId="46">
    <w:name w:val="З4"/>
    <w:basedOn w:val="af0"/>
    <w:rsid w:val="00155467"/>
    <w:pPr>
      <w:spacing w:after="160" w:line="259" w:lineRule="auto"/>
      <w:ind w:left="284" w:firstLine="283"/>
      <w:jc w:val="left"/>
    </w:pPr>
    <w:rPr>
      <w:rFonts w:eastAsia="Calibri"/>
      <w:szCs w:val="22"/>
      <w:lang w:eastAsia="en-US"/>
    </w:rPr>
  </w:style>
  <w:style w:type="paragraph" w:customStyle="1" w:styleId="afffff3">
    <w:name w:val="ТТ"/>
    <w:basedOn w:val="af0"/>
    <w:link w:val="afffff4"/>
    <w:qFormat/>
    <w:rsid w:val="00155467"/>
    <w:pPr>
      <w:spacing w:line="240" w:lineRule="auto"/>
      <w:ind w:firstLine="0"/>
      <w:jc w:val="left"/>
    </w:pPr>
    <w:rPr>
      <w:rFonts w:eastAsia="Calibri"/>
      <w:sz w:val="20"/>
      <w:szCs w:val="20"/>
      <w:lang w:val="x-none" w:eastAsia="x-none"/>
    </w:rPr>
  </w:style>
  <w:style w:type="character" w:customStyle="1" w:styleId="afffff4">
    <w:name w:val="ТТ Знак"/>
    <w:link w:val="afffff3"/>
    <w:rsid w:val="00155467"/>
    <w:rPr>
      <w:rFonts w:ascii="Arial" w:eastAsia="Calibri" w:hAnsi="Arial"/>
      <w:lang w:val="x-none" w:eastAsia="x-none"/>
    </w:rPr>
  </w:style>
  <w:style w:type="paragraph" w:customStyle="1" w:styleId="afffff5">
    <w:name w:val="Название_рисунка"/>
    <w:basedOn w:val="affff5"/>
    <w:link w:val="afffff6"/>
    <w:qFormat/>
    <w:rsid w:val="00155467"/>
    <w:pPr>
      <w:jc w:val="center"/>
    </w:pPr>
    <w:rPr>
      <w:iCs w:val="0"/>
      <w:sz w:val="20"/>
      <w:lang w:val="x-none" w:eastAsia="x-none"/>
    </w:rPr>
  </w:style>
  <w:style w:type="character" w:customStyle="1" w:styleId="afffff6">
    <w:name w:val="Название_рисунка Знак"/>
    <w:link w:val="afffff5"/>
    <w:rsid w:val="00155467"/>
    <w:rPr>
      <w:rFonts w:ascii="Arial" w:eastAsia="Calibri" w:hAnsi="Arial"/>
      <w:szCs w:val="18"/>
      <w:lang w:val="x-none" w:eastAsia="x-none"/>
    </w:rPr>
  </w:style>
  <w:style w:type="character" w:customStyle="1" w:styleId="34">
    <w:name w:val="З3 Знак"/>
    <w:link w:val="33"/>
    <w:rsid w:val="00155467"/>
    <w:rPr>
      <w:rFonts w:ascii="Arial" w:eastAsia="Calibri" w:hAnsi="Arial"/>
      <w:lang w:val="x-none" w:eastAsia="x-none"/>
    </w:rPr>
  </w:style>
  <w:style w:type="paragraph" w:customStyle="1" w:styleId="35">
    <w:name w:val="Основной 3"/>
    <w:link w:val="36"/>
    <w:uiPriority w:val="99"/>
    <w:qFormat/>
    <w:rsid w:val="00CF7BBF"/>
    <w:pPr>
      <w:tabs>
        <w:tab w:val="num" w:pos="1701"/>
      </w:tabs>
      <w:spacing w:before="120" w:after="120" w:line="360" w:lineRule="auto"/>
      <w:ind w:firstLine="567"/>
      <w:jc w:val="both"/>
    </w:pPr>
    <w:rPr>
      <w:rFonts w:ascii="Arial" w:eastAsia="Calibri" w:hAnsi="Arial"/>
      <w:sz w:val="24"/>
      <w:szCs w:val="22"/>
      <w:lang w:eastAsia="en-US"/>
    </w:rPr>
  </w:style>
  <w:style w:type="character" w:customStyle="1" w:styleId="36">
    <w:name w:val="Основной 3 Знак"/>
    <w:link w:val="35"/>
    <w:uiPriority w:val="99"/>
    <w:locked/>
    <w:rsid w:val="00CF7BBF"/>
    <w:rPr>
      <w:rFonts w:ascii="Arial" w:eastAsia="Calibri" w:hAnsi="Arial"/>
      <w:sz w:val="24"/>
      <w:szCs w:val="22"/>
      <w:lang w:eastAsia="en-US"/>
    </w:rPr>
  </w:style>
  <w:style w:type="paragraph" w:styleId="afffff7">
    <w:name w:val="footnote text"/>
    <w:basedOn w:val="af0"/>
    <w:link w:val="afffff8"/>
    <w:rsid w:val="007B18D2"/>
    <w:rPr>
      <w:sz w:val="20"/>
      <w:szCs w:val="20"/>
    </w:rPr>
  </w:style>
  <w:style w:type="character" w:customStyle="1" w:styleId="afffff8">
    <w:name w:val="Текст сноски Знак"/>
    <w:link w:val="afffff7"/>
    <w:rsid w:val="007B18D2"/>
    <w:rPr>
      <w:rFonts w:ascii="Arial" w:hAnsi="Arial"/>
    </w:rPr>
  </w:style>
  <w:style w:type="character" w:styleId="afffff9">
    <w:name w:val="footnote reference"/>
    <w:rsid w:val="007B18D2"/>
    <w:rPr>
      <w:vertAlign w:val="superscript"/>
    </w:rPr>
  </w:style>
  <w:style w:type="character" w:customStyle="1" w:styleId="2b">
    <w:name w:val="З2 Знак"/>
    <w:link w:val="2a"/>
    <w:rsid w:val="00944560"/>
    <w:rPr>
      <w:b/>
      <w:spacing w:val="38"/>
      <w:szCs w:val="24"/>
      <w:lang w:val="x-none"/>
    </w:rPr>
  </w:style>
  <w:style w:type="character" w:customStyle="1" w:styleId="42">
    <w:name w:val="Заголовок 4 Знак"/>
    <w:aliases w:val=". (A.) Знак,H4 Знак1,H4 Знак Знак,Заголовок 4 (Приложение) Знак1,Заголовок 4 (Приложение) Знак Знак,Заголовок 4 Знак Знак Знак Знак Знак1,Заголовок 4 Знак Знак Знак Знак Знак Знак,Заголовок 4 Знак1 Знак,Знак Знак Знак,H41 Знак,H42 Знак"/>
    <w:link w:val="41"/>
    <w:rsid w:val="00355801"/>
    <w:rPr>
      <w:rFonts w:ascii="Arial" w:hAnsi="Arial"/>
      <w:spacing w:val="38"/>
      <w:sz w:val="24"/>
      <w:szCs w:val="24"/>
    </w:rPr>
  </w:style>
  <w:style w:type="character" w:customStyle="1" w:styleId="53">
    <w:name w:val="Заголовок 5 Знак"/>
    <w:aliases w:val=". (1.) Знак,H5 Знак,Заголовок 5 Знак Знак Знак,Заголовок 5 Знак1 Знак,H51 Знак,H52 Знак,H53 Знак,H54 Знак,H55 Знак,Block Label Знак,Block textl Знак,Block text Знак,H56 Знак,LW Pico Section Знак,PA Pico Section Знак"/>
    <w:link w:val="52"/>
    <w:rsid w:val="00355801"/>
    <w:rPr>
      <w:rFonts w:ascii="Arial" w:hAnsi="Arial"/>
      <w:spacing w:val="38"/>
      <w:sz w:val="24"/>
      <w:szCs w:val="24"/>
    </w:rPr>
  </w:style>
  <w:style w:type="character" w:customStyle="1" w:styleId="60">
    <w:name w:val="Заголовок 6 Знак"/>
    <w:aliases w:val=". (a.) Знак,Основной Знак,H6 Знак,H61 Знак,H62 Знак,H63 Знак,H64 Знак,H65 Знак,for Client List Знак, Знак Знак"/>
    <w:link w:val="6"/>
    <w:rsid w:val="00355801"/>
    <w:rPr>
      <w:rFonts w:ascii="Arial" w:hAnsi="Arial"/>
      <w:spacing w:val="38"/>
      <w:sz w:val="24"/>
      <w:szCs w:val="24"/>
    </w:rPr>
  </w:style>
  <w:style w:type="character" w:customStyle="1" w:styleId="2c">
    <w:name w:val="Титульный 2 Знак"/>
    <w:link w:val="2d"/>
    <w:locked/>
    <w:rsid w:val="00355801"/>
    <w:rPr>
      <w:rFonts w:ascii="Arial" w:hAnsi="Arial" w:cs="Arial"/>
      <w:caps/>
      <w:szCs w:val="24"/>
    </w:rPr>
  </w:style>
  <w:style w:type="paragraph" w:customStyle="1" w:styleId="2d">
    <w:name w:val="Титульный 2"/>
    <w:basedOn w:val="af0"/>
    <w:link w:val="2c"/>
    <w:qFormat/>
    <w:rsid w:val="00355801"/>
    <w:pPr>
      <w:spacing w:line="240" w:lineRule="auto"/>
      <w:ind w:firstLine="0"/>
      <w:jc w:val="center"/>
    </w:pPr>
    <w:rPr>
      <w:rFonts w:cs="Arial"/>
      <w:caps/>
      <w:sz w:val="20"/>
    </w:rPr>
  </w:style>
  <w:style w:type="character" w:customStyle="1" w:styleId="37">
    <w:name w:val="Титульный 3 Знак"/>
    <w:link w:val="38"/>
    <w:locked/>
    <w:rsid w:val="00355801"/>
    <w:rPr>
      <w:rFonts w:ascii="Arial" w:hAnsi="Arial" w:cs="Arial"/>
    </w:rPr>
  </w:style>
  <w:style w:type="paragraph" w:customStyle="1" w:styleId="38">
    <w:name w:val="Титульный 3"/>
    <w:basedOn w:val="af0"/>
    <w:link w:val="37"/>
    <w:qFormat/>
    <w:rsid w:val="00355801"/>
    <w:pPr>
      <w:spacing w:before="120" w:line="240" w:lineRule="auto"/>
      <w:ind w:firstLine="0"/>
      <w:jc w:val="center"/>
    </w:pPr>
    <w:rPr>
      <w:rFonts w:cs="Arial"/>
      <w:sz w:val="20"/>
      <w:szCs w:val="20"/>
    </w:rPr>
  </w:style>
  <w:style w:type="character" w:styleId="afffffa">
    <w:name w:val="Placeholder Text"/>
    <w:uiPriority w:val="99"/>
    <w:semiHidden/>
    <w:rsid w:val="00355801"/>
    <w:rPr>
      <w:color w:val="808080"/>
    </w:rPr>
  </w:style>
  <w:style w:type="character" w:customStyle="1" w:styleId="afffffb">
    <w:name w:val="Титульный лист Подзаголовок Знак"/>
    <w:link w:val="afffffc"/>
    <w:locked/>
    <w:rsid w:val="00355801"/>
    <w:rPr>
      <w:rFonts w:eastAsia="Times New Roman" w:cs="Arial"/>
      <w:b/>
      <w:sz w:val="32"/>
      <w:szCs w:val="32"/>
    </w:rPr>
  </w:style>
  <w:style w:type="paragraph" w:customStyle="1" w:styleId="afffffc">
    <w:name w:val="Титульный лист Подзаголовок"/>
    <w:link w:val="afffffb"/>
    <w:rsid w:val="00355801"/>
    <w:pPr>
      <w:suppressAutoHyphens/>
      <w:snapToGrid w:val="0"/>
      <w:spacing w:before="240" w:after="240" w:line="360" w:lineRule="auto"/>
      <w:jc w:val="center"/>
    </w:pPr>
    <w:rPr>
      <w:rFonts w:eastAsia="Times New Roman" w:cs="Arial"/>
      <w:b/>
      <w:sz w:val="32"/>
      <w:szCs w:val="32"/>
    </w:rPr>
  </w:style>
  <w:style w:type="paragraph" w:customStyle="1" w:styleId="Default">
    <w:name w:val="Default"/>
    <w:rsid w:val="0035580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47">
    <w:name w:val="Основной 4 ур"/>
    <w:basedOn w:val="af0"/>
    <w:link w:val="48"/>
    <w:uiPriority w:val="99"/>
    <w:qFormat/>
    <w:rsid w:val="00355801"/>
    <w:pPr>
      <w:tabs>
        <w:tab w:val="num" w:pos="1701"/>
      </w:tabs>
      <w:spacing w:before="120" w:after="120"/>
    </w:pPr>
    <w:rPr>
      <w:rFonts w:eastAsia="Calibri"/>
      <w:szCs w:val="22"/>
      <w:lang w:eastAsia="en-US"/>
    </w:rPr>
  </w:style>
  <w:style w:type="character" w:customStyle="1" w:styleId="48">
    <w:name w:val="Основной 4 ур Знак"/>
    <w:link w:val="47"/>
    <w:uiPriority w:val="99"/>
    <w:rsid w:val="00355801"/>
    <w:rPr>
      <w:rFonts w:ascii="Arial" w:eastAsia="Calibri" w:hAnsi="Arial"/>
      <w:sz w:val="24"/>
      <w:szCs w:val="22"/>
      <w:lang w:eastAsia="en-US"/>
    </w:rPr>
  </w:style>
  <w:style w:type="paragraph" w:styleId="2e">
    <w:name w:val="List Number 2"/>
    <w:basedOn w:val="af0"/>
    <w:unhideWhenUsed/>
    <w:rsid w:val="00355801"/>
    <w:pPr>
      <w:tabs>
        <w:tab w:val="num" w:pos="643"/>
      </w:tabs>
      <w:ind w:left="643" w:right="284" w:hanging="360"/>
      <w:contextualSpacing/>
    </w:pPr>
  </w:style>
  <w:style w:type="character" w:customStyle="1" w:styleId="afff1">
    <w:name w:val="Текст выноски Знак"/>
    <w:link w:val="afff0"/>
    <w:uiPriority w:val="99"/>
    <w:semiHidden/>
    <w:rsid w:val="00355801"/>
    <w:rPr>
      <w:rFonts w:ascii="Tahoma" w:hAnsi="Tahoma" w:cs="Tahoma"/>
      <w:sz w:val="16"/>
      <w:szCs w:val="16"/>
    </w:rPr>
  </w:style>
  <w:style w:type="paragraph" w:customStyle="1" w:styleId="aa">
    <w:name w:val="_спис"/>
    <w:basedOn w:val="af0"/>
    <w:rsid w:val="00355801"/>
    <w:pPr>
      <w:numPr>
        <w:numId w:val="17"/>
      </w:numPr>
      <w:tabs>
        <w:tab w:val="left" w:pos="284"/>
      </w:tabs>
    </w:pPr>
    <w:rPr>
      <w:rFonts w:eastAsia="Calibri" w:cs="Arial"/>
      <w:bCs/>
    </w:rPr>
  </w:style>
  <w:style w:type="paragraph" w:customStyle="1" w:styleId="-">
    <w:name w:val="Обычный док-т"/>
    <w:basedOn w:val="af0"/>
    <w:rsid w:val="00355801"/>
    <w:pPr>
      <w:keepNext/>
      <w:ind w:firstLine="567"/>
    </w:pPr>
    <w:rPr>
      <w:rFonts w:eastAsia="Calibri" w:cs="Arial"/>
      <w:bCs/>
    </w:rPr>
  </w:style>
  <w:style w:type="paragraph" w:customStyle="1" w:styleId="111">
    <w:name w:val="1.1"/>
    <w:basedOn w:val="20"/>
    <w:rsid w:val="00355801"/>
    <w:pPr>
      <w:keepNext w:val="0"/>
      <w:spacing w:before="240" w:after="240"/>
      <w:ind w:left="928" w:hanging="360"/>
      <w:jc w:val="both"/>
    </w:pPr>
    <w:rPr>
      <w:rFonts w:eastAsia="Calibri"/>
      <w:spacing w:val="0"/>
      <w:lang w:eastAsia="ja-JP"/>
    </w:rPr>
  </w:style>
  <w:style w:type="paragraph" w:customStyle="1" w:styleId="11">
    <w:name w:val="_1"/>
    <w:basedOn w:val="af0"/>
    <w:rsid w:val="00355801"/>
    <w:pPr>
      <w:keepNext/>
      <w:pageBreakBefore/>
      <w:numPr>
        <w:numId w:val="18"/>
      </w:numPr>
      <w:tabs>
        <w:tab w:val="left" w:pos="1701"/>
      </w:tabs>
      <w:suppressAutoHyphens/>
      <w:spacing w:before="360" w:after="100" w:afterAutospacing="1" w:line="480" w:lineRule="auto"/>
      <w:outlineLvl w:val="0"/>
    </w:pPr>
    <w:rPr>
      <w:rFonts w:eastAsia="Calibri"/>
      <w:b/>
      <w:caps/>
      <w:spacing w:val="38"/>
      <w:lang w:eastAsia="ja-JP"/>
    </w:rPr>
  </w:style>
  <w:style w:type="paragraph" w:customStyle="1" w:styleId="39">
    <w:name w:val="_3_нежирн"/>
    <w:basedOn w:val="111"/>
    <w:rsid w:val="00355801"/>
    <w:pPr>
      <w:keepLines w:val="0"/>
      <w:widowControl w:val="0"/>
      <w:numPr>
        <w:ilvl w:val="0"/>
        <w:numId w:val="0"/>
      </w:numPr>
      <w:spacing w:before="0" w:after="0"/>
      <w:ind w:left="928" w:hanging="360"/>
    </w:pPr>
  </w:style>
  <w:style w:type="paragraph" w:customStyle="1" w:styleId="51">
    <w:name w:val="_5_обычн"/>
    <w:basedOn w:val="af0"/>
    <w:rsid w:val="00355801"/>
    <w:pPr>
      <w:widowControl w:val="0"/>
      <w:numPr>
        <w:ilvl w:val="3"/>
        <w:numId w:val="18"/>
      </w:numPr>
      <w:tabs>
        <w:tab w:val="left" w:pos="1418"/>
      </w:tabs>
      <w:outlineLvl w:val="1"/>
    </w:pPr>
    <w:rPr>
      <w:rFonts w:eastAsia="Calibri" w:cs="Arial"/>
      <w:lang w:eastAsia="ja-JP"/>
    </w:rPr>
  </w:style>
  <w:style w:type="character" w:customStyle="1" w:styleId="130">
    <w:name w:val="1Р 3У Пункт Знак"/>
    <w:link w:val="131"/>
    <w:rsid w:val="00355801"/>
    <w:rPr>
      <w:rFonts w:ascii="Arial" w:hAnsi="Arial"/>
    </w:rPr>
  </w:style>
  <w:style w:type="paragraph" w:customStyle="1" w:styleId="131">
    <w:name w:val="1Р 3У Пункт"/>
    <w:basedOn w:val="af0"/>
    <w:link w:val="130"/>
    <w:rsid w:val="00355801"/>
    <w:pPr>
      <w:keepNext/>
      <w:tabs>
        <w:tab w:val="left" w:pos="1418"/>
        <w:tab w:val="num" w:pos="2977"/>
      </w:tabs>
      <w:spacing w:before="100" w:beforeAutospacing="1" w:after="100" w:afterAutospacing="1"/>
      <w:outlineLvl w:val="2"/>
    </w:pPr>
    <w:rPr>
      <w:sz w:val="20"/>
      <w:szCs w:val="20"/>
    </w:rPr>
  </w:style>
  <w:style w:type="paragraph" w:customStyle="1" w:styleId="112">
    <w:name w:val="1Р 1У ЗАГОЛОВОК"/>
    <w:basedOn w:val="af0"/>
    <w:rsid w:val="00355801"/>
    <w:pPr>
      <w:pageBreakBefore/>
      <w:tabs>
        <w:tab w:val="num" w:pos="1134"/>
        <w:tab w:val="left" w:pos="1418"/>
      </w:tabs>
      <w:spacing w:before="240" w:after="240"/>
      <w:outlineLvl w:val="0"/>
    </w:pPr>
    <w:rPr>
      <w:rFonts w:eastAsia="Calibri"/>
      <w:b/>
      <w:caps/>
      <w:lang w:eastAsia="en-US"/>
    </w:rPr>
  </w:style>
  <w:style w:type="paragraph" w:customStyle="1" w:styleId="120">
    <w:name w:val="1Р 2У Заголовок"/>
    <w:basedOn w:val="af0"/>
    <w:rsid w:val="00355801"/>
    <w:pPr>
      <w:tabs>
        <w:tab w:val="num" w:pos="1418"/>
      </w:tabs>
      <w:spacing w:before="240" w:after="240"/>
      <w:outlineLvl w:val="1"/>
    </w:pPr>
    <w:rPr>
      <w:rFonts w:eastAsia="Calibri"/>
      <w:b/>
      <w:lang w:eastAsia="en-US"/>
    </w:rPr>
  </w:style>
  <w:style w:type="paragraph" w:customStyle="1" w:styleId="14">
    <w:name w:val="1Р 4У Заголовок"/>
    <w:basedOn w:val="af0"/>
    <w:rsid w:val="00355801"/>
    <w:pPr>
      <w:numPr>
        <w:ilvl w:val="3"/>
        <w:numId w:val="19"/>
      </w:numPr>
      <w:tabs>
        <w:tab w:val="clear" w:pos="2127"/>
        <w:tab w:val="num" w:pos="360"/>
        <w:tab w:val="left" w:pos="1843"/>
      </w:tabs>
      <w:ind w:left="0" w:hanging="360"/>
    </w:pPr>
    <w:rPr>
      <w:rFonts w:eastAsia="Calibri"/>
      <w:spacing w:val="20"/>
      <w:lang w:eastAsia="en-US"/>
    </w:rPr>
  </w:style>
  <w:style w:type="paragraph" w:customStyle="1" w:styleId="15">
    <w:name w:val="1Р 5У Пункт"/>
    <w:basedOn w:val="af0"/>
    <w:rsid w:val="00355801"/>
    <w:pPr>
      <w:numPr>
        <w:ilvl w:val="4"/>
        <w:numId w:val="19"/>
      </w:numPr>
      <w:tabs>
        <w:tab w:val="clear" w:pos="2836"/>
        <w:tab w:val="num" w:pos="360"/>
      </w:tabs>
      <w:ind w:left="0" w:hanging="360"/>
    </w:pPr>
    <w:rPr>
      <w:rFonts w:eastAsia="Calibri"/>
      <w:lang w:eastAsia="en-US"/>
    </w:rPr>
  </w:style>
  <w:style w:type="paragraph" w:customStyle="1" w:styleId="Style2">
    <w:name w:val="Style2"/>
    <w:basedOn w:val="af0"/>
    <w:uiPriority w:val="99"/>
    <w:rsid w:val="00355801"/>
    <w:pPr>
      <w:widowControl w:val="0"/>
      <w:autoSpaceDE w:val="0"/>
      <w:autoSpaceDN w:val="0"/>
      <w:adjustRightInd w:val="0"/>
      <w:spacing w:line="150" w:lineRule="exact"/>
      <w:ind w:firstLine="0"/>
      <w:jc w:val="left"/>
    </w:pPr>
    <w:rPr>
      <w:rFonts w:eastAsia="Times New Roman" w:cs="Arial"/>
    </w:rPr>
  </w:style>
  <w:style w:type="character" w:customStyle="1" w:styleId="FontStyle15">
    <w:name w:val="Font Style15"/>
    <w:uiPriority w:val="99"/>
    <w:rsid w:val="00355801"/>
    <w:rPr>
      <w:rFonts w:ascii="Consolas" w:hAnsi="Consolas" w:cs="Consolas"/>
      <w:b/>
      <w:bCs/>
      <w:spacing w:val="-10"/>
      <w:sz w:val="10"/>
      <w:szCs w:val="10"/>
    </w:rPr>
  </w:style>
  <w:style w:type="character" w:customStyle="1" w:styleId="FontStyle16">
    <w:name w:val="Font Style16"/>
    <w:uiPriority w:val="99"/>
    <w:rsid w:val="00355801"/>
    <w:rPr>
      <w:rFonts w:ascii="Arial" w:hAnsi="Arial" w:cs="Arial"/>
      <w:spacing w:val="-10"/>
      <w:sz w:val="14"/>
      <w:szCs w:val="14"/>
    </w:rPr>
  </w:style>
  <w:style w:type="paragraph" w:customStyle="1" w:styleId="a2">
    <w:name w:val="Перечисление"/>
    <w:link w:val="afffffd"/>
    <w:qFormat/>
    <w:rsid w:val="00355801"/>
    <w:pPr>
      <w:numPr>
        <w:numId w:val="20"/>
      </w:numPr>
      <w:tabs>
        <w:tab w:val="left" w:pos="1134"/>
      </w:tabs>
      <w:suppressAutoHyphens/>
      <w:spacing w:line="360" w:lineRule="auto"/>
      <w:contextualSpacing/>
      <w:jc w:val="both"/>
    </w:pPr>
    <w:rPr>
      <w:rFonts w:ascii="Arial" w:eastAsia="Calibri" w:hAnsi="Arial"/>
      <w:sz w:val="24"/>
      <w:szCs w:val="24"/>
      <w:lang w:eastAsia="en-US"/>
    </w:rPr>
  </w:style>
  <w:style w:type="character" w:customStyle="1" w:styleId="afffffd">
    <w:name w:val="Перечисление Знак"/>
    <w:link w:val="a2"/>
    <w:rsid w:val="00355801"/>
    <w:rPr>
      <w:rFonts w:ascii="Arial" w:eastAsia="Calibri" w:hAnsi="Arial"/>
      <w:sz w:val="24"/>
      <w:szCs w:val="24"/>
      <w:lang w:eastAsia="en-US"/>
    </w:rPr>
  </w:style>
  <w:style w:type="paragraph" w:customStyle="1" w:styleId="a8">
    <w:name w:val="перечисл_основной"/>
    <w:basedOn w:val="af0"/>
    <w:link w:val="afffffe"/>
    <w:qFormat/>
    <w:rsid w:val="00EB3FB8"/>
    <w:pPr>
      <w:numPr>
        <w:numId w:val="25"/>
      </w:numPr>
      <w:tabs>
        <w:tab w:val="center" w:pos="4677"/>
        <w:tab w:val="right" w:pos="9355"/>
      </w:tabs>
      <w:ind w:left="851"/>
    </w:pPr>
    <w:rPr>
      <w:rFonts w:ascii="Times New Roman" w:eastAsia="Calibri" w:hAnsi="Times New Roman" w:cs="Arial"/>
    </w:rPr>
  </w:style>
  <w:style w:type="character" w:customStyle="1" w:styleId="afffffe">
    <w:name w:val="перечисл_основной Знак"/>
    <w:link w:val="a8"/>
    <w:rsid w:val="00EB3FB8"/>
    <w:rPr>
      <w:rFonts w:eastAsia="Calibri" w:cs="Arial"/>
      <w:sz w:val="24"/>
      <w:szCs w:val="24"/>
    </w:rPr>
  </w:style>
  <w:style w:type="paragraph" w:customStyle="1" w:styleId="1d">
    <w:name w:val="Стиль1"/>
    <w:basedOn w:val="af0"/>
    <w:link w:val="1e"/>
    <w:qFormat/>
    <w:rsid w:val="00355801"/>
    <w:pPr>
      <w:tabs>
        <w:tab w:val="num" w:pos="176"/>
        <w:tab w:val="left" w:pos="902"/>
      </w:tabs>
      <w:spacing w:after="120" w:line="240" w:lineRule="auto"/>
      <w:ind w:left="595" w:firstLine="0"/>
    </w:pPr>
    <w:rPr>
      <w:rFonts w:eastAsia="Times New Roman"/>
      <w:sz w:val="22"/>
      <w:szCs w:val="20"/>
    </w:rPr>
  </w:style>
  <w:style w:type="character" w:customStyle="1" w:styleId="1e">
    <w:name w:val="Стиль1 Знак"/>
    <w:link w:val="1d"/>
    <w:rsid w:val="00355801"/>
    <w:rPr>
      <w:rFonts w:ascii="Arial" w:eastAsia="Times New Roman" w:hAnsi="Arial"/>
      <w:sz w:val="22"/>
    </w:rPr>
  </w:style>
  <w:style w:type="paragraph" w:customStyle="1" w:styleId="2f">
    <w:name w:val="Стиль 2"/>
    <w:basedOn w:val="af0"/>
    <w:rsid w:val="00355801"/>
    <w:pPr>
      <w:tabs>
        <w:tab w:val="num" w:pos="340"/>
      </w:tabs>
      <w:spacing w:after="120" w:line="240" w:lineRule="auto"/>
      <w:ind w:left="340" w:hanging="340"/>
    </w:pPr>
    <w:rPr>
      <w:rFonts w:eastAsia="Times New Roman"/>
      <w:sz w:val="22"/>
      <w:szCs w:val="20"/>
    </w:rPr>
  </w:style>
  <w:style w:type="paragraph" w:customStyle="1" w:styleId="3a">
    <w:name w:val="Текст 3"/>
    <w:basedOn w:val="41"/>
    <w:rsid w:val="00355801"/>
    <w:pPr>
      <w:keepNext w:val="0"/>
      <w:spacing w:before="0" w:after="120" w:line="240" w:lineRule="auto"/>
    </w:pPr>
    <w:rPr>
      <w:rFonts w:eastAsia="Times New Roman"/>
      <w:spacing w:val="0"/>
      <w:sz w:val="22"/>
    </w:rPr>
  </w:style>
  <w:style w:type="paragraph" w:customStyle="1" w:styleId="2">
    <w:name w:val="Текст 2"/>
    <w:basedOn w:val="30"/>
    <w:rsid w:val="00355801"/>
    <w:pPr>
      <w:numPr>
        <w:numId w:val="21"/>
      </w:numPr>
      <w:spacing w:before="0" w:line="240" w:lineRule="auto"/>
    </w:pPr>
    <w:rPr>
      <w:rFonts w:eastAsia="Times New Roman"/>
      <w:sz w:val="22"/>
      <w:szCs w:val="27"/>
    </w:rPr>
  </w:style>
  <w:style w:type="character" w:customStyle="1" w:styleId="afff">
    <w:name w:val="Тема примечания Знак"/>
    <w:link w:val="affe"/>
    <w:semiHidden/>
    <w:rsid w:val="00355801"/>
    <w:rPr>
      <w:rFonts w:ascii="Arial" w:hAnsi="Arial"/>
      <w:b/>
      <w:bCs/>
    </w:rPr>
  </w:style>
  <w:style w:type="paragraph" w:customStyle="1" w:styleId="4">
    <w:name w:val="_4_разреж"/>
    <w:basedOn w:val="39"/>
    <w:rsid w:val="00355801"/>
    <w:pPr>
      <w:numPr>
        <w:numId w:val="16"/>
      </w:numPr>
      <w:tabs>
        <w:tab w:val="left" w:pos="1418"/>
      </w:tabs>
    </w:pPr>
  </w:style>
  <w:style w:type="paragraph" w:customStyle="1" w:styleId="XXX">
    <w:name w:val="X.X.X"/>
    <w:link w:val="XXX0"/>
    <w:uiPriority w:val="99"/>
    <w:qFormat/>
    <w:rsid w:val="00355801"/>
    <w:pPr>
      <w:spacing w:before="120" w:after="120" w:line="360" w:lineRule="auto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49">
    <w:name w:val="4_Заголовок"/>
    <w:basedOn w:val="af0"/>
    <w:uiPriority w:val="99"/>
    <w:qFormat/>
    <w:rsid w:val="00355801"/>
    <w:pPr>
      <w:tabs>
        <w:tab w:val="num" w:pos="2424"/>
      </w:tabs>
      <w:spacing w:before="120" w:after="120"/>
      <w:ind w:left="2424" w:hanging="864"/>
    </w:pPr>
    <w:rPr>
      <w:rFonts w:eastAsia="SimSun"/>
      <w:szCs w:val="22"/>
      <w:lang w:eastAsia="en-US"/>
    </w:rPr>
  </w:style>
  <w:style w:type="character" w:customStyle="1" w:styleId="XXX0">
    <w:name w:val="X.X.X Знак"/>
    <w:link w:val="XXX"/>
    <w:uiPriority w:val="99"/>
    <w:locked/>
    <w:rsid w:val="00355801"/>
    <w:rPr>
      <w:rFonts w:ascii="Arial" w:eastAsia="Calibri" w:hAnsi="Arial"/>
      <w:sz w:val="24"/>
      <w:szCs w:val="22"/>
      <w:lang w:eastAsia="en-US"/>
    </w:rPr>
  </w:style>
  <w:style w:type="paragraph" w:customStyle="1" w:styleId="3111">
    <w:name w:val="3_Заголовок 1.1.1"/>
    <w:basedOn w:val="XXX"/>
    <w:link w:val="31110"/>
    <w:rsid w:val="00355801"/>
    <w:pPr>
      <w:tabs>
        <w:tab w:val="num" w:pos="1004"/>
        <w:tab w:val="left" w:pos="1560"/>
      </w:tabs>
      <w:ind w:left="1004" w:hanging="720"/>
    </w:pPr>
  </w:style>
  <w:style w:type="character" w:customStyle="1" w:styleId="31110">
    <w:name w:val="3_Заголовок 1.1.1 Знак"/>
    <w:link w:val="3111"/>
    <w:rsid w:val="00355801"/>
    <w:rPr>
      <w:rFonts w:ascii="Arial" w:eastAsia="Calibri" w:hAnsi="Arial"/>
      <w:sz w:val="24"/>
      <w:szCs w:val="22"/>
      <w:lang w:eastAsia="en-US"/>
    </w:rPr>
  </w:style>
  <w:style w:type="paragraph" w:customStyle="1" w:styleId="2f0">
    <w:name w:val="_2 жирн"/>
    <w:basedOn w:val="af0"/>
    <w:rsid w:val="00355801"/>
    <w:pPr>
      <w:keepNext/>
      <w:keepLines/>
      <w:tabs>
        <w:tab w:val="left" w:pos="1418"/>
      </w:tabs>
      <w:spacing w:before="240" w:after="240"/>
      <w:ind w:left="1530" w:hanging="360"/>
      <w:outlineLvl w:val="1"/>
    </w:pPr>
    <w:rPr>
      <w:rFonts w:eastAsia="Calibri" w:cs="Arial"/>
      <w:b/>
      <w:lang w:eastAsia="ja-JP"/>
    </w:rPr>
  </w:style>
  <w:style w:type="paragraph" w:customStyle="1" w:styleId="55">
    <w:name w:val="_5 ур"/>
    <w:basedOn w:val="51"/>
    <w:rsid w:val="00355801"/>
    <w:pPr>
      <w:widowControl/>
      <w:numPr>
        <w:ilvl w:val="0"/>
        <w:numId w:val="0"/>
      </w:numPr>
      <w:ind w:left="1800" w:hanging="1080"/>
      <w:outlineLvl w:val="4"/>
    </w:pPr>
  </w:style>
  <w:style w:type="paragraph" w:customStyle="1" w:styleId="a0">
    <w:name w:val="ПЕРЕЧИСЛЕНИЕ"/>
    <w:basedOn w:val="a2"/>
    <w:link w:val="affffff"/>
    <w:qFormat/>
    <w:rsid w:val="00355801"/>
    <w:pPr>
      <w:numPr>
        <w:numId w:val="28"/>
      </w:numPr>
      <w:tabs>
        <w:tab w:val="clear" w:pos="1134"/>
        <w:tab w:val="left" w:pos="284"/>
      </w:tabs>
    </w:pPr>
  </w:style>
  <w:style w:type="character" w:customStyle="1" w:styleId="affffff">
    <w:name w:val="ПЕРЕЧИСЛЕНИЕ Знак"/>
    <w:link w:val="a0"/>
    <w:rsid w:val="00355801"/>
    <w:rPr>
      <w:rFonts w:ascii="Arial" w:eastAsia="Calibri" w:hAnsi="Arial"/>
      <w:sz w:val="24"/>
      <w:szCs w:val="24"/>
      <w:lang w:eastAsia="en-US"/>
    </w:rPr>
  </w:style>
  <w:style w:type="paragraph" w:customStyle="1" w:styleId="56">
    <w:name w:val="Уровень 5"/>
    <w:basedOn w:val="55"/>
    <w:link w:val="57"/>
    <w:qFormat/>
    <w:rsid w:val="00355801"/>
    <w:pPr>
      <w:tabs>
        <w:tab w:val="clear" w:pos="1418"/>
        <w:tab w:val="left" w:pos="1800"/>
      </w:tabs>
      <w:suppressAutoHyphens/>
      <w:ind w:left="0" w:firstLine="720"/>
    </w:pPr>
  </w:style>
  <w:style w:type="character" w:customStyle="1" w:styleId="57">
    <w:name w:val="Уровень 5 Знак"/>
    <w:link w:val="56"/>
    <w:rsid w:val="00355801"/>
    <w:rPr>
      <w:rFonts w:ascii="Arial" w:eastAsia="Calibri" w:hAnsi="Arial" w:cs="Arial"/>
      <w:sz w:val="24"/>
      <w:szCs w:val="24"/>
      <w:lang w:eastAsia="ja-JP"/>
    </w:rPr>
  </w:style>
  <w:style w:type="paragraph" w:customStyle="1" w:styleId="10125-0">
    <w:name w:val="Стиль Список маркированный + 10 пт Слева:  1.25 см Справа:  -0 см"/>
    <w:basedOn w:val="af0"/>
    <w:rsid w:val="00355801"/>
    <w:pPr>
      <w:numPr>
        <w:numId w:val="22"/>
      </w:numPr>
      <w:ind w:right="-1"/>
    </w:pPr>
    <w:rPr>
      <w:rFonts w:eastAsia="Times New Roman"/>
      <w:sz w:val="20"/>
      <w:szCs w:val="20"/>
    </w:rPr>
  </w:style>
  <w:style w:type="table" w:customStyle="1" w:styleId="Tablegrid2">
    <w:name w:val="Table grid2"/>
    <w:basedOn w:val="af3"/>
    <w:next w:val="aff3"/>
    <w:uiPriority w:val="59"/>
    <w:rsid w:val="000C7CB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f3"/>
    <w:next w:val="aff3"/>
    <w:uiPriority w:val="59"/>
    <w:rsid w:val="001B591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f1">
    <w:name w:val="Нет списка2"/>
    <w:next w:val="af4"/>
    <w:uiPriority w:val="99"/>
    <w:semiHidden/>
    <w:unhideWhenUsed/>
    <w:rsid w:val="00B66AF8"/>
  </w:style>
  <w:style w:type="paragraph" w:customStyle="1" w:styleId="xl65">
    <w:name w:val="xl65"/>
    <w:basedOn w:val="af0"/>
    <w:rsid w:val="00B66A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6">
    <w:name w:val="xl66"/>
    <w:basedOn w:val="af0"/>
    <w:rsid w:val="00B66AF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67">
    <w:name w:val="xl67"/>
    <w:basedOn w:val="af0"/>
    <w:rsid w:val="00B66AF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8">
    <w:name w:val="xl68"/>
    <w:basedOn w:val="af0"/>
    <w:rsid w:val="00B66A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numbering" w:customStyle="1" w:styleId="3b">
    <w:name w:val="Нет списка3"/>
    <w:next w:val="af4"/>
    <w:uiPriority w:val="99"/>
    <w:semiHidden/>
    <w:unhideWhenUsed/>
    <w:rsid w:val="0099577E"/>
  </w:style>
  <w:style w:type="paragraph" w:customStyle="1" w:styleId="xl63">
    <w:name w:val="xl63"/>
    <w:basedOn w:val="af0"/>
    <w:rsid w:val="009957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4">
    <w:name w:val="xl64"/>
    <w:basedOn w:val="af0"/>
    <w:rsid w:val="0099577E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numbering" w:customStyle="1" w:styleId="4a">
    <w:name w:val="Нет списка4"/>
    <w:next w:val="af4"/>
    <w:uiPriority w:val="99"/>
    <w:semiHidden/>
    <w:unhideWhenUsed/>
    <w:rsid w:val="000B66F1"/>
  </w:style>
  <w:style w:type="paragraph" w:customStyle="1" w:styleId="xl69">
    <w:name w:val="xl69"/>
    <w:basedOn w:val="af0"/>
    <w:rsid w:val="000B66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0">
    <w:name w:val="xl70"/>
    <w:basedOn w:val="af0"/>
    <w:rsid w:val="000B66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1">
    <w:name w:val="xl71"/>
    <w:basedOn w:val="af0"/>
    <w:rsid w:val="000B66F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2">
    <w:name w:val="xl72"/>
    <w:basedOn w:val="af0"/>
    <w:rsid w:val="000B66F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121">
    <w:name w:val="Заголовок 12"/>
    <w:basedOn w:val="af0"/>
    <w:next w:val="af0"/>
    <w:rsid w:val="00E45D3B"/>
    <w:pPr>
      <w:suppressAutoHyphens/>
      <w:spacing w:line="240" w:lineRule="auto"/>
      <w:jc w:val="left"/>
    </w:pPr>
    <w:rPr>
      <w:rFonts w:ascii="Times New Roman" w:hAnsi="Times New Roman"/>
      <w:bCs/>
      <w:color w:val="000000"/>
      <w:sz w:val="28"/>
      <w:szCs w:val="20"/>
      <w:lang w:eastAsia="ar-SA"/>
    </w:rPr>
  </w:style>
  <w:style w:type="character" w:customStyle="1" w:styleId="CharChar0">
    <w:name w:val="Char Char_0"/>
    <w:semiHidden/>
    <w:locked/>
    <w:rsid w:val="00E45D3B"/>
    <w:rPr>
      <w:rFonts w:ascii="Arial" w:hAnsi="Arial"/>
      <w:sz w:val="24"/>
      <w:szCs w:val="24"/>
      <w:lang w:val="ru-RU" w:eastAsia="ru-RU" w:bidi="ar-SA"/>
    </w:rPr>
  </w:style>
  <w:style w:type="character" w:customStyle="1" w:styleId="0">
    <w:name w:val="Знак Знак_0"/>
    <w:semiHidden/>
    <w:locked/>
    <w:rsid w:val="00E45D3B"/>
    <w:rPr>
      <w:rFonts w:ascii="Arial" w:hAnsi="Arial"/>
      <w:sz w:val="24"/>
      <w:szCs w:val="24"/>
      <w:lang w:val="ru-RU" w:eastAsia="ru-RU" w:bidi="ar-SA"/>
    </w:rPr>
  </w:style>
  <w:style w:type="character" w:customStyle="1" w:styleId="longtext">
    <w:name w:val="long_text"/>
    <w:rsid w:val="00FD4C3D"/>
  </w:style>
  <w:style w:type="paragraph" w:styleId="affffff0">
    <w:name w:val="No Spacing"/>
    <w:uiPriority w:val="1"/>
    <w:qFormat/>
    <w:rsid w:val="00C05F56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TableName">
    <w:name w:val="Table Name"/>
    <w:basedOn w:val="af0"/>
    <w:qFormat/>
    <w:rsid w:val="00F8056F"/>
    <w:pPr>
      <w:keepNext/>
      <w:spacing w:before="120" w:after="60" w:line="240" w:lineRule="auto"/>
      <w:ind w:firstLine="0"/>
    </w:pPr>
    <w:rPr>
      <w:rFonts w:cs="Arial"/>
      <w:b/>
      <w:sz w:val="22"/>
      <w:szCs w:val="22"/>
      <w:lang w:eastAsia="en-US"/>
    </w:rPr>
  </w:style>
  <w:style w:type="numbering" w:customStyle="1" w:styleId="a">
    <w:name w:val="Нумерация_заголовков"/>
    <w:basedOn w:val="af4"/>
    <w:uiPriority w:val="99"/>
    <w:rsid w:val="00B42668"/>
    <w:pPr>
      <w:numPr>
        <w:numId w:val="27"/>
      </w:numPr>
    </w:pPr>
  </w:style>
  <w:style w:type="paragraph" w:customStyle="1" w:styleId="23">
    <w:name w:val="перечисл_2"/>
    <w:basedOn w:val="af5"/>
    <w:link w:val="2f2"/>
    <w:qFormat/>
    <w:rsid w:val="00C10D0D"/>
    <w:pPr>
      <w:numPr>
        <w:numId w:val="24"/>
      </w:numPr>
      <w:tabs>
        <w:tab w:val="clear" w:pos="4153"/>
        <w:tab w:val="clear" w:pos="8306"/>
      </w:tabs>
      <w:ind w:left="720" w:right="-22"/>
    </w:pPr>
    <w:rPr>
      <w:rFonts w:cs="Arial"/>
    </w:rPr>
  </w:style>
  <w:style w:type="character" w:customStyle="1" w:styleId="2f2">
    <w:name w:val="перечисл_2 Знак"/>
    <w:basedOn w:val="af6"/>
    <w:link w:val="23"/>
    <w:rsid w:val="00C10D0D"/>
    <w:rPr>
      <w:rFonts w:ascii="Arial" w:hAnsi="Arial" w:cs="Arial"/>
      <w:sz w:val="24"/>
      <w:szCs w:val="24"/>
      <w:lang w:val="ru-RU" w:eastAsia="ru-RU" w:bidi="ar-SA"/>
    </w:rPr>
  </w:style>
  <w:style w:type="paragraph" w:customStyle="1" w:styleId="af">
    <w:name w:val="перечисл_мой"/>
    <w:basedOn w:val="af5"/>
    <w:link w:val="affffff1"/>
    <w:qFormat/>
    <w:rsid w:val="005A3B92"/>
    <w:pPr>
      <w:numPr>
        <w:numId w:val="29"/>
      </w:numPr>
      <w:tabs>
        <w:tab w:val="clear" w:pos="4153"/>
        <w:tab w:val="clear" w:pos="8306"/>
      </w:tabs>
      <w:ind w:left="1134" w:hanging="425"/>
    </w:pPr>
    <w:rPr>
      <w:rFonts w:cs="Arial"/>
      <w:lang w:eastAsia="en-US"/>
    </w:rPr>
  </w:style>
  <w:style w:type="character" w:customStyle="1" w:styleId="affffff1">
    <w:name w:val="перечисл_мой Знак"/>
    <w:basedOn w:val="af2"/>
    <w:link w:val="af"/>
    <w:rsid w:val="005A3B92"/>
    <w:rPr>
      <w:rFonts w:ascii="Arial" w:hAnsi="Arial" w:cs="Arial"/>
      <w:sz w:val="24"/>
      <w:szCs w:val="24"/>
      <w:lang w:eastAsia="en-US"/>
    </w:rPr>
  </w:style>
  <w:style w:type="paragraph" w:customStyle="1" w:styleId="affffff2">
    <w:name w:val="основной_мой"/>
    <w:basedOn w:val="af5"/>
    <w:link w:val="affffff3"/>
    <w:qFormat/>
    <w:rsid w:val="005A3B92"/>
    <w:pPr>
      <w:tabs>
        <w:tab w:val="clear" w:pos="4153"/>
        <w:tab w:val="clear" w:pos="8306"/>
        <w:tab w:val="center" w:pos="4677"/>
        <w:tab w:val="right" w:pos="9355"/>
      </w:tabs>
    </w:pPr>
    <w:rPr>
      <w:rFonts w:cs="Arial"/>
      <w:lang w:eastAsia="en-US"/>
    </w:rPr>
  </w:style>
  <w:style w:type="character" w:customStyle="1" w:styleId="affffff3">
    <w:name w:val="основной_мой Знак"/>
    <w:basedOn w:val="af2"/>
    <w:link w:val="affffff2"/>
    <w:rsid w:val="005A3B92"/>
    <w:rPr>
      <w:rFonts w:ascii="Arial" w:hAnsi="Arial" w:cs="Arial"/>
      <w:sz w:val="24"/>
      <w:szCs w:val="24"/>
      <w:lang w:eastAsia="en-US"/>
    </w:rPr>
  </w:style>
  <w:style w:type="paragraph" w:customStyle="1" w:styleId="BodyText22">
    <w:name w:val="Body Text 22"/>
    <w:basedOn w:val="af0"/>
    <w:rsid w:val="008A58A7"/>
    <w:pPr>
      <w:spacing w:line="240" w:lineRule="auto"/>
      <w:ind w:firstLine="851"/>
      <w:jc w:val="left"/>
    </w:pPr>
    <w:rPr>
      <w:rFonts w:ascii="Times New Roman" w:eastAsia="Times New Roman" w:hAnsi="Times New Roman"/>
      <w:szCs w:val="20"/>
    </w:rPr>
  </w:style>
  <w:style w:type="paragraph" w:customStyle="1" w:styleId="affffff4">
    <w:name w:val="таблиц_мой"/>
    <w:basedOn w:val="affff5"/>
    <w:link w:val="affffff5"/>
    <w:qFormat/>
    <w:rsid w:val="00D2774F"/>
    <w:pPr>
      <w:jc w:val="both"/>
    </w:pPr>
    <w:rPr>
      <w:rFonts w:eastAsia="MS Mincho"/>
      <w:iCs w:val="0"/>
      <w:szCs w:val="20"/>
    </w:rPr>
  </w:style>
  <w:style w:type="character" w:customStyle="1" w:styleId="affffff5">
    <w:name w:val="таблиц_мой Знак"/>
    <w:basedOn w:val="af2"/>
    <w:link w:val="affffff4"/>
    <w:rsid w:val="00D2774F"/>
    <w:rPr>
      <w:rFonts w:ascii="Arial" w:hAnsi="Arial"/>
      <w:sz w:val="24"/>
      <w:lang w:eastAsia="en-US"/>
    </w:rPr>
  </w:style>
  <w:style w:type="paragraph" w:customStyle="1" w:styleId="Table">
    <w:name w:val="Table"/>
    <w:basedOn w:val="afff8"/>
    <w:qFormat/>
    <w:locked/>
    <w:rsid w:val="00D2774F"/>
    <w:pPr>
      <w:keepLines/>
      <w:spacing w:after="0" w:line="276" w:lineRule="auto"/>
      <w:ind w:firstLine="0"/>
      <w:jc w:val="left"/>
    </w:pPr>
    <w:rPr>
      <w:spacing w:val="-5"/>
      <w:sz w:val="22"/>
      <w:szCs w:val="20"/>
      <w:lang w:eastAsia="en-US"/>
    </w:rPr>
  </w:style>
  <w:style w:type="paragraph" w:customStyle="1" w:styleId="58">
    <w:name w:val="Основной 5 ур"/>
    <w:basedOn w:val="af0"/>
    <w:link w:val="59"/>
    <w:autoRedefine/>
    <w:qFormat/>
    <w:rsid w:val="004D47BA"/>
    <w:pPr>
      <w:framePr w:hSpace="181" w:wrap="around" w:vAnchor="text" w:hAnchor="page" w:x="1419" w:y="1"/>
      <w:spacing w:before="120" w:after="120"/>
      <w:ind w:firstLine="0"/>
      <w:suppressOverlap/>
      <w:jc w:val="center"/>
    </w:pPr>
    <w:rPr>
      <w:rFonts w:ascii="Times New Roman" w:eastAsiaTheme="minorHAnsi" w:hAnsi="Times New Roman"/>
      <w:sz w:val="22"/>
      <w:szCs w:val="20"/>
      <w:lang w:eastAsia="en-US"/>
    </w:rPr>
  </w:style>
  <w:style w:type="character" w:customStyle="1" w:styleId="59">
    <w:name w:val="Основной 5 ур Знак"/>
    <w:basedOn w:val="af2"/>
    <w:link w:val="58"/>
    <w:rsid w:val="004D47BA"/>
    <w:rPr>
      <w:rFonts w:eastAsiaTheme="minorHAnsi"/>
      <w:sz w:val="22"/>
      <w:lang w:eastAsia="en-US"/>
    </w:rPr>
  </w:style>
  <w:style w:type="paragraph" w:customStyle="1" w:styleId="affffff6">
    <w:name w:val="мой_обычный"/>
    <w:basedOn w:val="afff8"/>
    <w:link w:val="affffff7"/>
    <w:qFormat/>
    <w:rsid w:val="00211652"/>
    <w:pPr>
      <w:spacing w:before="120" w:after="0"/>
    </w:pPr>
    <w:rPr>
      <w:rFonts w:cs="Arial"/>
      <w:szCs w:val="22"/>
      <w:lang w:eastAsia="en-US"/>
    </w:rPr>
  </w:style>
  <w:style w:type="character" w:customStyle="1" w:styleId="affffff7">
    <w:name w:val="мой_обычный Знак"/>
    <w:basedOn w:val="af2"/>
    <w:link w:val="affffff6"/>
    <w:rsid w:val="00211652"/>
    <w:rPr>
      <w:rFonts w:ascii="Arial" w:hAnsi="Arial" w:cs="Arial"/>
      <w:sz w:val="24"/>
      <w:szCs w:val="22"/>
      <w:lang w:eastAsia="en-US"/>
    </w:rPr>
  </w:style>
  <w:style w:type="paragraph" w:customStyle="1" w:styleId="affffff8">
    <w:name w:val="рисунки_мой"/>
    <w:basedOn w:val="affff5"/>
    <w:link w:val="affffff9"/>
    <w:qFormat/>
    <w:rsid w:val="00211652"/>
    <w:pPr>
      <w:jc w:val="center"/>
    </w:pPr>
    <w:rPr>
      <w:iCs w:val="0"/>
    </w:rPr>
  </w:style>
  <w:style w:type="character" w:customStyle="1" w:styleId="affffff9">
    <w:name w:val="рисунки_мой Знак"/>
    <w:basedOn w:val="affff6"/>
    <w:link w:val="affffff8"/>
    <w:rsid w:val="00211652"/>
    <w:rPr>
      <w:rFonts w:ascii="Arial" w:eastAsia="Calibri" w:hAnsi="Arial"/>
      <w:iCs w:val="0"/>
      <w:sz w:val="24"/>
      <w:szCs w:val="18"/>
      <w:lang w:val="ru-RU" w:eastAsia="en-US"/>
    </w:rPr>
  </w:style>
  <w:style w:type="paragraph" w:customStyle="1" w:styleId="affffffa">
    <w:name w:val="Табл.текст"/>
    <w:basedOn w:val="af0"/>
    <w:link w:val="affffffb"/>
    <w:qFormat/>
    <w:rsid w:val="00EF7CEC"/>
    <w:pPr>
      <w:spacing w:line="276" w:lineRule="auto"/>
      <w:ind w:firstLine="0"/>
      <w:jc w:val="center"/>
    </w:pPr>
    <w:rPr>
      <w:rFonts w:eastAsia="Times New Roman" w:cs="Arial"/>
      <w:sz w:val="22"/>
      <w:szCs w:val="22"/>
    </w:rPr>
  </w:style>
  <w:style w:type="character" w:customStyle="1" w:styleId="affffffb">
    <w:name w:val="Табл.текст Знак"/>
    <w:basedOn w:val="af2"/>
    <w:link w:val="affffffa"/>
    <w:rsid w:val="00EF7CEC"/>
    <w:rPr>
      <w:rFonts w:ascii="Arial" w:eastAsia="Times New Roman" w:hAnsi="Arial" w:cs="Arial"/>
      <w:sz w:val="22"/>
      <w:szCs w:val="22"/>
    </w:rPr>
  </w:style>
  <w:style w:type="paragraph" w:customStyle="1" w:styleId="affffffc">
    <w:name w:val="рисунок_мой"/>
    <w:basedOn w:val="affff5"/>
    <w:link w:val="affffffd"/>
    <w:qFormat/>
    <w:rsid w:val="002E5C14"/>
    <w:pPr>
      <w:jc w:val="center"/>
    </w:pPr>
    <w:rPr>
      <w:rFonts w:eastAsia="MS Mincho"/>
      <w:iCs w:val="0"/>
      <w:szCs w:val="20"/>
    </w:rPr>
  </w:style>
  <w:style w:type="character" w:customStyle="1" w:styleId="affffffd">
    <w:name w:val="рисунок_мой Знак"/>
    <w:basedOn w:val="af2"/>
    <w:link w:val="affffffc"/>
    <w:rsid w:val="002E5C14"/>
    <w:rPr>
      <w:rFonts w:ascii="Arial" w:hAnsi="Arial"/>
      <w:sz w:val="24"/>
      <w:lang w:eastAsia="en-US"/>
    </w:rPr>
  </w:style>
  <w:style w:type="table" w:customStyle="1" w:styleId="Tablegrid4">
    <w:name w:val="Table grid4"/>
    <w:basedOn w:val="af3"/>
    <w:next w:val="aff3"/>
    <w:uiPriority w:val="59"/>
    <w:rsid w:val="00AE3562"/>
    <w:pPr>
      <w:spacing w:before="120" w:after="12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aliases w:val="H7 Знак"/>
    <w:basedOn w:val="af2"/>
    <w:link w:val="7"/>
    <w:rsid w:val="00233C89"/>
    <w:rPr>
      <w:sz w:val="24"/>
      <w:szCs w:val="24"/>
    </w:rPr>
  </w:style>
  <w:style w:type="character" w:customStyle="1" w:styleId="80">
    <w:name w:val="Заголовок 8 Знак"/>
    <w:aliases w:val="H8 Знак"/>
    <w:basedOn w:val="af2"/>
    <w:link w:val="8"/>
    <w:rsid w:val="00233C89"/>
    <w:rPr>
      <w:i/>
      <w:iCs/>
      <w:sz w:val="24"/>
      <w:szCs w:val="24"/>
    </w:rPr>
  </w:style>
  <w:style w:type="character" w:customStyle="1" w:styleId="90">
    <w:name w:val="Заголовок 9 Знак"/>
    <w:aliases w:val="H9 Знак"/>
    <w:basedOn w:val="af2"/>
    <w:link w:val="9"/>
    <w:rsid w:val="00233C89"/>
    <w:rPr>
      <w:rFonts w:ascii="Arial" w:hAnsi="Arial" w:cs="Arial"/>
      <w:sz w:val="22"/>
      <w:szCs w:val="22"/>
    </w:rPr>
  </w:style>
  <w:style w:type="character" w:customStyle="1" w:styleId="aff5">
    <w:name w:val="Основной текст с отступом Знак"/>
    <w:basedOn w:val="af2"/>
    <w:link w:val="aff4"/>
    <w:rsid w:val="00233C89"/>
    <w:rPr>
      <w:sz w:val="28"/>
    </w:rPr>
  </w:style>
  <w:style w:type="character" w:customStyle="1" w:styleId="27">
    <w:name w:val="Основной текст с отступом 2 Знак"/>
    <w:basedOn w:val="af2"/>
    <w:link w:val="26"/>
    <w:rsid w:val="00233C89"/>
    <w:rPr>
      <w:rFonts w:ascii="Arial" w:hAnsi="Arial"/>
      <w:sz w:val="24"/>
      <w:szCs w:val="24"/>
    </w:rPr>
  </w:style>
  <w:style w:type="character" w:customStyle="1" w:styleId="afff5">
    <w:name w:val="Текст Знак"/>
    <w:basedOn w:val="af2"/>
    <w:link w:val="afff4"/>
    <w:rsid w:val="00233C89"/>
    <w:rPr>
      <w:rFonts w:ascii="Courier New" w:hAnsi="Courier New" w:cs="Arial Bold"/>
      <w:b/>
      <w:lang w:val="en-GB" w:eastAsia="en-US"/>
    </w:rPr>
  </w:style>
  <w:style w:type="paragraph" w:customStyle="1" w:styleId="msonormal0">
    <w:name w:val="msonormal"/>
    <w:basedOn w:val="af0"/>
    <w:rsid w:val="00AF7A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</w:rPr>
  </w:style>
  <w:style w:type="paragraph" w:customStyle="1" w:styleId="21">
    <w:name w:val="Стиль2"/>
    <w:basedOn w:val="141"/>
    <w:link w:val="2f3"/>
    <w:qFormat/>
    <w:rsid w:val="00D82B5F"/>
    <w:pPr>
      <w:numPr>
        <w:ilvl w:val="2"/>
      </w:numPr>
      <w:spacing w:after="120" w:afterAutospacing="0"/>
      <w:ind w:right="289"/>
    </w:pPr>
  </w:style>
  <w:style w:type="character" w:customStyle="1" w:styleId="2f3">
    <w:name w:val="Стиль2 Знак"/>
    <w:basedOn w:val="142"/>
    <w:link w:val="21"/>
    <w:rsid w:val="00D82B5F"/>
    <w:rPr>
      <w:b/>
      <w:snapToGrid w:val="0"/>
      <w:spacing w:val="20"/>
      <w:sz w:val="24"/>
      <w:szCs w:val="24"/>
    </w:rPr>
  </w:style>
  <w:style w:type="paragraph" w:customStyle="1" w:styleId="3c">
    <w:name w:val="Стиль3_гор"/>
    <w:basedOn w:val="20"/>
    <w:link w:val="3d"/>
    <w:qFormat/>
    <w:rsid w:val="00F142ED"/>
    <w:pPr>
      <w:ind w:left="1701"/>
    </w:pPr>
  </w:style>
  <w:style w:type="character" w:customStyle="1" w:styleId="3d">
    <w:name w:val="Стиль3_гор Знак"/>
    <w:basedOn w:val="24"/>
    <w:link w:val="3c"/>
    <w:rsid w:val="00F142ED"/>
    <w:rPr>
      <w:b/>
      <w:spacing w:val="20"/>
      <w:sz w:val="24"/>
      <w:szCs w:val="24"/>
    </w:rPr>
  </w:style>
  <w:style w:type="paragraph" w:customStyle="1" w:styleId="TitlePageCityState">
    <w:name w:val="Title Page City/State"/>
    <w:rsid w:val="00B827CC"/>
    <w:pPr>
      <w:spacing w:before="120" w:after="120" w:line="288" w:lineRule="auto"/>
      <w:jc w:val="right"/>
    </w:pPr>
    <w:rPr>
      <w:rFonts w:ascii="Arial" w:eastAsia="Times New Roman" w:hAnsi="Arial"/>
      <w:b/>
      <w:caps/>
      <w:sz w:val="40"/>
      <w:lang w:val="en-US" w:eastAsia="en-US"/>
    </w:rPr>
  </w:style>
  <w:style w:type="character" w:customStyle="1" w:styleId="2f4">
    <w:name w:val="Основной текст Знак2"/>
    <w:aliases w:val="Àáçàö Знак,Абзац Знак"/>
    <w:basedOn w:val="af2"/>
    <w:rsid w:val="007119B0"/>
    <w:rPr>
      <w:rFonts w:ascii="Arial" w:hAnsi="Arial"/>
      <w:sz w:val="22"/>
      <w:lang w:val="en-US" w:eastAsia="en-US"/>
    </w:rPr>
  </w:style>
  <w:style w:type="paragraph" w:customStyle="1" w:styleId="affffffe">
    <w:name w:val="обычный_мой"/>
    <w:basedOn w:val="af0"/>
    <w:link w:val="afffffff"/>
    <w:qFormat/>
    <w:rsid w:val="005C62C5"/>
    <w:pPr>
      <w:tabs>
        <w:tab w:val="right" w:pos="9333"/>
      </w:tabs>
      <w:spacing w:after="160"/>
    </w:pPr>
    <w:rPr>
      <w:rFonts w:eastAsia="Calibri"/>
      <w:bCs/>
      <w:szCs w:val="22"/>
    </w:rPr>
  </w:style>
  <w:style w:type="character" w:customStyle="1" w:styleId="afffffff">
    <w:name w:val="обычный_мой Знак"/>
    <w:basedOn w:val="af2"/>
    <w:link w:val="affffffe"/>
    <w:rsid w:val="005C62C5"/>
    <w:rPr>
      <w:rFonts w:ascii="Arial" w:eastAsia="Calibri" w:hAnsi="Arial"/>
      <w:bCs/>
      <w:sz w:val="24"/>
      <w:szCs w:val="22"/>
    </w:rPr>
  </w:style>
  <w:style w:type="paragraph" w:customStyle="1" w:styleId="BulletedList">
    <w:name w:val="Bulleted List"/>
    <w:basedOn w:val="af0"/>
    <w:qFormat/>
    <w:rsid w:val="00586059"/>
    <w:pPr>
      <w:numPr>
        <w:numId w:val="31"/>
      </w:numPr>
      <w:spacing w:before="60" w:line="240" w:lineRule="auto"/>
      <w:contextualSpacing/>
    </w:pPr>
    <w:rPr>
      <w:rFonts w:cs="Arial"/>
      <w:sz w:val="22"/>
      <w:szCs w:val="22"/>
      <w:lang w:eastAsia="en-US"/>
    </w:rPr>
  </w:style>
  <w:style w:type="paragraph" w:customStyle="1" w:styleId="TableHeadings">
    <w:name w:val="Table Headings"/>
    <w:rsid w:val="00586059"/>
    <w:pPr>
      <w:keepNext/>
      <w:spacing w:before="60" w:after="60"/>
    </w:pPr>
    <w:rPr>
      <w:rFonts w:ascii="Arial" w:hAnsi="Arial"/>
      <w:b/>
      <w:sz w:val="22"/>
      <w:lang w:eastAsia="en-US"/>
    </w:rPr>
  </w:style>
  <w:style w:type="paragraph" w:customStyle="1" w:styleId="HeadingNoNum2">
    <w:name w:val="HeadingNoNum2"/>
    <w:basedOn w:val="afff8"/>
    <w:qFormat/>
    <w:rsid w:val="00586059"/>
    <w:pPr>
      <w:keepNext/>
      <w:spacing w:before="240" w:line="240" w:lineRule="auto"/>
      <w:ind w:firstLine="0"/>
    </w:pPr>
    <w:rPr>
      <w:b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7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image" Target="media/image13.wmf"/><Relationship Id="rId47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5" Type="http://schemas.openxmlformats.org/officeDocument/2006/relationships/oleObject" Target="embeddings/oleObject5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4.wmf"/><Relationship Id="rId29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2.wmf"/><Relationship Id="rId45" Type="http://schemas.openxmlformats.org/officeDocument/2006/relationships/oleObject" Target="embeddings/oleObject18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5.wmf"/><Relationship Id="rId10" Type="http://schemas.openxmlformats.org/officeDocument/2006/relationships/header" Target="header2.xml"/><Relationship Id="rId19" Type="http://schemas.openxmlformats.org/officeDocument/2006/relationships/oleObject" Target="embeddings/_________Microsoft_Visio_2003_20101.vsd"/><Relationship Id="rId31" Type="http://schemas.openxmlformats.org/officeDocument/2006/relationships/image" Target="media/image9.wmf"/><Relationship Id="rId44" Type="http://schemas.openxmlformats.org/officeDocument/2006/relationships/oleObject" Target="embeddings/oleObject17.bin"/><Relationship Id="rId52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5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image" Target="media/image11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5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Visio_2003_2010.vsd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GENERAL\Word\A4_v_txt_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573C1617CE4A3EB8E22746121ED0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AB618-400C-436E-AAE1-07552D76BD9C}"/>
      </w:docPartPr>
      <w:docPartBody>
        <w:p w:rsidR="008F44B8" w:rsidRDefault="003C0B46">
          <w:r w:rsidRPr="006A0EBF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_4">
    <w:altName w:val="Arial"/>
    <w:charset w:val="EE"/>
    <w:family w:val="swiss"/>
    <w:pitch w:val="variable"/>
    <w:sig w:usb0="00007A87" w:usb1="80000000" w:usb2="00000008" w:usb3="00000000" w:csb0="00000002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46"/>
    <w:rsid w:val="000162D3"/>
    <w:rsid w:val="0009472F"/>
    <w:rsid w:val="000961C9"/>
    <w:rsid w:val="000A140D"/>
    <w:rsid w:val="000E3B79"/>
    <w:rsid w:val="001349DD"/>
    <w:rsid w:val="00177CA7"/>
    <w:rsid w:val="00187732"/>
    <w:rsid w:val="001A3878"/>
    <w:rsid w:val="002E2D93"/>
    <w:rsid w:val="003032B6"/>
    <w:rsid w:val="00371392"/>
    <w:rsid w:val="003B0757"/>
    <w:rsid w:val="003B6661"/>
    <w:rsid w:val="003C0B46"/>
    <w:rsid w:val="00414C67"/>
    <w:rsid w:val="004305C8"/>
    <w:rsid w:val="005271C8"/>
    <w:rsid w:val="00535D0D"/>
    <w:rsid w:val="00563B36"/>
    <w:rsid w:val="005961BB"/>
    <w:rsid w:val="0060001F"/>
    <w:rsid w:val="00736482"/>
    <w:rsid w:val="007665FE"/>
    <w:rsid w:val="00897F21"/>
    <w:rsid w:val="008C00A7"/>
    <w:rsid w:val="008E5348"/>
    <w:rsid w:val="008F44B8"/>
    <w:rsid w:val="00956452"/>
    <w:rsid w:val="009709B1"/>
    <w:rsid w:val="009E741F"/>
    <w:rsid w:val="00B7738E"/>
    <w:rsid w:val="00B92961"/>
    <w:rsid w:val="00C41DFF"/>
    <w:rsid w:val="00C8198D"/>
    <w:rsid w:val="00CE5D2A"/>
    <w:rsid w:val="00CF3610"/>
    <w:rsid w:val="00DC5884"/>
    <w:rsid w:val="00EB6B67"/>
    <w:rsid w:val="00F21E01"/>
    <w:rsid w:val="00FC045F"/>
    <w:rsid w:val="00F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773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Рис</b:Tag>
    <b:RefOrder>1</b:RefOrder>
  </b:Source>
</b:Sources>
</file>

<file path=customXml/itemProps1.xml><?xml version="1.0" encoding="utf-8"?>
<ds:datastoreItem xmlns:ds="http://schemas.openxmlformats.org/officeDocument/2006/customXml" ds:itemID="{5196AA25-18E0-45DA-ACD9-301B59F3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A4_v_txt_</Template>
  <TotalTime>0</TotalTime>
  <Pages>15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УСОВЕРШЕНСТВОВАННОГО УПРАВЛЕНИЯ ТЕХНОЛОГИЧЕСКИМ ПРОЦЕССОМ ЗАВОДА ЭТИЛЕН</vt:lpstr>
    </vt:vector>
  </TitlesOfParts>
  <Manager>Сафин З.И.</Manager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УСОВЕРШЕНСТВОВАННОГО УПРАВЛЕНИЯ ТЕХНОЛОГИЧЕСКИМ ПРОЦЕССОМ ЗАВОДА ЭТИЛЕН</dc:title>
  <dc:subject>Отчет по этапу №1</dc:subject>
  <dc:creator>Т-Софт</dc:creator>
  <cp:lastModifiedBy>Булуев Илья Иванович</cp:lastModifiedBy>
  <cp:revision>2</cp:revision>
  <cp:lastPrinted>2018-08-14T06:26:00Z</cp:lastPrinted>
  <dcterms:created xsi:type="dcterms:W3CDTF">2023-07-13T11:30:00Z</dcterms:created>
  <dcterms:modified xsi:type="dcterms:W3CDTF">2023-07-13T11:30:00Z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 проекта">
    <vt:lpwstr>ТСФТ.314.052</vt:lpwstr>
  </property>
  <property fmtid="{D5CDD505-2E9C-101B-9397-08002B2CF9AE}" pid="3" name="Шифр документа">
    <vt:lpwstr>ТСФТ.314.052.003</vt:lpwstr>
  </property>
  <property fmtid="{D5CDD505-2E9C-101B-9397-08002B2CF9AE}" pid="4" name="Предприятие">
    <vt:lpwstr>ПАО «НИЖНЕКАМСКНЕФТЕХИМ»</vt:lpwstr>
  </property>
  <property fmtid="{D5CDD505-2E9C-101B-9397-08002B2CF9AE}" pid="5" name="Руководитель проекта">
    <vt:lpwstr>А.А. Сидоров</vt:lpwstr>
  </property>
  <property fmtid="{D5CDD505-2E9C-101B-9397-08002B2CF9AE}" pid="6" name="Установка">
    <vt:lpwstr>завод Этилен</vt:lpwstr>
  </property>
  <property fmtid="{D5CDD505-2E9C-101B-9397-08002B2CF9AE}" pid="7" name="Тема">
    <vt:lpwstr>Отчет по этапу №1</vt:lpwstr>
  </property>
  <property fmtid="{D5CDD505-2E9C-101B-9397-08002B2CF9AE}" pid="8" name="Разработал">
    <vt:lpwstr>Ахметзянов</vt:lpwstr>
  </property>
  <property fmtid="{D5CDD505-2E9C-101B-9397-08002B2CF9AE}" pid="9" name="Проверил">
    <vt:lpwstr>Сидоров</vt:lpwstr>
  </property>
  <property fmtid="{D5CDD505-2E9C-101B-9397-08002B2CF9AE}" pid="10" name="Утвердил">
    <vt:lpwstr>Туманов</vt:lpwstr>
  </property>
  <property fmtid="{D5CDD505-2E9C-101B-9397-08002B2CF9AE}" pid="11" name="Полное наименование предприятия">
    <vt:lpwstr>Публичное акционерное общество "Нижнекамскнефтехим"</vt:lpwstr>
  </property>
  <property fmtid="{D5CDD505-2E9C-101B-9397-08002B2CF9AE}" pid="12" name="Полное наименование установки">
    <vt:lpwstr>1</vt:lpwstr>
  </property>
</Properties>
</file>